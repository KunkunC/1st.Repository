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5CACE" w14:textId="77777777" w:rsidR="00E10751" w:rsidRPr="00AD6BA2" w:rsidRDefault="00E10751" w:rsidP="00E10751">
      <w:pPr>
        <w:pStyle w:val="EPT5"/>
      </w:pPr>
    </w:p>
    <w:p w14:paraId="0771E40E" w14:textId="77777777" w:rsidR="00E10751" w:rsidRPr="00AD6BA2" w:rsidRDefault="00E10751" w:rsidP="00E10751">
      <w:pPr>
        <w:pStyle w:val="EPT5"/>
      </w:pPr>
    </w:p>
    <w:p w14:paraId="3746AECD" w14:textId="77777777" w:rsidR="00E10751" w:rsidRPr="00AD6BA2" w:rsidRDefault="00E10751" w:rsidP="00E10751">
      <w:pPr>
        <w:pStyle w:val="EPT5"/>
      </w:pPr>
    </w:p>
    <w:p w14:paraId="230D9879" w14:textId="77777777" w:rsidR="005A413A" w:rsidRPr="00AD6BA2" w:rsidRDefault="005A413A" w:rsidP="00E10751">
      <w:pPr>
        <w:pStyle w:val="EPT5"/>
      </w:pPr>
    </w:p>
    <w:p w14:paraId="5B9F2A34" w14:textId="77777777" w:rsidR="005A413A" w:rsidRPr="00AD6BA2" w:rsidRDefault="005A413A" w:rsidP="00E10751">
      <w:pPr>
        <w:pStyle w:val="EPT5"/>
      </w:pPr>
    </w:p>
    <w:p w14:paraId="0422FB57" w14:textId="77777777" w:rsidR="005A413A" w:rsidRPr="00AD6BA2" w:rsidRDefault="005A413A" w:rsidP="00E10751">
      <w:pPr>
        <w:pStyle w:val="EPT5"/>
      </w:pPr>
    </w:p>
    <w:p w14:paraId="3377549D" w14:textId="4A3DB6DA" w:rsidR="00E10751" w:rsidRPr="00AD6BA2" w:rsidRDefault="0054525A" w:rsidP="00E10751">
      <w:pPr>
        <w:pStyle w:val="EPT5"/>
      </w:pPr>
      <w:r w:rsidRPr="00AD6BA2">
        <w:rPr>
          <w:rFonts w:hint="eastAsia"/>
        </w:rPr>
        <w:t>文件上</w:t>
      </w:r>
      <w:proofErr w:type="gramStart"/>
      <w:r w:rsidRPr="00AD6BA2">
        <w:rPr>
          <w:rFonts w:hint="eastAsia"/>
        </w:rPr>
        <w:t>传</w:t>
      </w:r>
      <w:r w:rsidR="00A51150" w:rsidRPr="00AD6BA2">
        <w:rPr>
          <w:rFonts w:hint="eastAsia"/>
        </w:rPr>
        <w:t>服务</w:t>
      </w:r>
      <w:proofErr w:type="gramEnd"/>
      <w:r w:rsidR="00A51150" w:rsidRPr="00AD6BA2">
        <w:rPr>
          <w:rFonts w:hint="eastAsia"/>
        </w:rPr>
        <w:t>规范</w:t>
      </w:r>
    </w:p>
    <w:p w14:paraId="24D05282" w14:textId="77777777" w:rsidR="00E10751" w:rsidRPr="00AD6BA2" w:rsidRDefault="00E10751" w:rsidP="00243C12"/>
    <w:p w14:paraId="66F9FD92" w14:textId="77777777" w:rsidR="00E10751" w:rsidRPr="00AD6BA2" w:rsidRDefault="00E10751" w:rsidP="00243C12"/>
    <w:p w14:paraId="1F81BAA9" w14:textId="77777777" w:rsidR="00E10751" w:rsidRPr="00AD6BA2" w:rsidRDefault="00E10751" w:rsidP="00243C12"/>
    <w:p w14:paraId="4EE29918" w14:textId="77777777" w:rsidR="00E10751" w:rsidRPr="00AD6BA2" w:rsidRDefault="00E10751" w:rsidP="00243C12"/>
    <w:p w14:paraId="6618144B" w14:textId="77777777" w:rsidR="00E10751" w:rsidRPr="00AD6BA2" w:rsidRDefault="00E10751" w:rsidP="00243C12"/>
    <w:p w14:paraId="44CF74A3" w14:textId="77777777" w:rsidR="00E10751" w:rsidRPr="00AD6BA2" w:rsidRDefault="00E10751" w:rsidP="00243C12"/>
    <w:p w14:paraId="0BBF9806" w14:textId="77777777" w:rsidR="00E10751" w:rsidRPr="00AD6BA2" w:rsidRDefault="00E10751" w:rsidP="00243C12"/>
    <w:p w14:paraId="5037E104" w14:textId="77777777" w:rsidR="00E10751" w:rsidRPr="00AD6BA2" w:rsidRDefault="00E10751" w:rsidP="00243C12"/>
    <w:p w14:paraId="0AC03132" w14:textId="6EF782C1" w:rsidR="005A413A" w:rsidRPr="00AD6BA2" w:rsidRDefault="005A413A" w:rsidP="00243C12"/>
    <w:p w14:paraId="1BC24B73" w14:textId="77777777" w:rsidR="005A413A" w:rsidRPr="00AD6BA2" w:rsidRDefault="005A413A" w:rsidP="005A413A"/>
    <w:p w14:paraId="1C9514A9" w14:textId="77777777" w:rsidR="005A413A" w:rsidRPr="00AD6BA2" w:rsidRDefault="005A413A" w:rsidP="005A413A"/>
    <w:p w14:paraId="0D22B71D" w14:textId="77777777" w:rsidR="005A413A" w:rsidRPr="00AD6BA2" w:rsidRDefault="005A413A" w:rsidP="005A413A"/>
    <w:p w14:paraId="730FC800" w14:textId="77777777" w:rsidR="005A413A" w:rsidRPr="00AD6BA2" w:rsidRDefault="005A413A" w:rsidP="005A413A"/>
    <w:p w14:paraId="103902E7" w14:textId="77777777" w:rsidR="005A413A" w:rsidRPr="00AD6BA2" w:rsidRDefault="005A413A" w:rsidP="005A413A"/>
    <w:p w14:paraId="54523F0F" w14:textId="77777777" w:rsidR="005A413A" w:rsidRPr="00AD6BA2" w:rsidRDefault="005A413A" w:rsidP="005A413A"/>
    <w:p w14:paraId="28601742" w14:textId="724A0115" w:rsidR="005A413A" w:rsidRPr="00AD6BA2" w:rsidRDefault="005A413A" w:rsidP="005A413A">
      <w:pPr>
        <w:jc w:val="right"/>
      </w:pPr>
    </w:p>
    <w:p w14:paraId="1C186C48" w14:textId="6FFEBDFA" w:rsidR="005A413A" w:rsidRPr="00AD6BA2" w:rsidRDefault="005A413A" w:rsidP="005A413A"/>
    <w:p w14:paraId="1ACB0606" w14:textId="77777777" w:rsidR="00E10751" w:rsidRPr="00AD6BA2" w:rsidRDefault="00E10751" w:rsidP="005A413A">
      <w:pPr>
        <w:sectPr w:rsidR="00E10751" w:rsidRPr="00AD6BA2" w:rsidSect="002F7DEC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9481E3" w14:textId="77777777" w:rsidR="00243C12" w:rsidRPr="00AD6BA2" w:rsidRDefault="00243C12" w:rsidP="00243C12">
      <w:pPr>
        <w:spacing w:line="360" w:lineRule="auto"/>
        <w:rPr>
          <w:rFonts w:ascii="宋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7"/>
      </w:tblGrid>
      <w:tr w:rsidR="00AD6BA2" w:rsidRPr="00AD6BA2" w14:paraId="0F7166C8" w14:textId="77777777">
        <w:trPr>
          <w:cantSplit/>
          <w:trHeight w:val="1290"/>
          <w:jc w:val="center"/>
        </w:trPr>
        <w:tc>
          <w:tcPr>
            <w:tcW w:w="8357" w:type="dxa"/>
          </w:tcPr>
          <w:p w14:paraId="4747BFA6" w14:textId="77777777" w:rsidR="00243C12" w:rsidRPr="00AD6BA2" w:rsidRDefault="00243C12" w:rsidP="00602A29">
            <w:r w:rsidRPr="00AD6BA2">
              <w:rPr>
                <w:rFonts w:hint="eastAsia"/>
              </w:rPr>
              <w:t>文件状态：</w:t>
            </w:r>
          </w:p>
          <w:p w14:paraId="26902982" w14:textId="38E73193" w:rsidR="00243C12" w:rsidRPr="00AD6BA2" w:rsidRDefault="00243C12" w:rsidP="003938D2">
            <w:r w:rsidRPr="00AD6BA2">
              <w:rPr>
                <w:rFonts w:hint="eastAsia"/>
              </w:rPr>
              <w:t>[</w:t>
            </w:r>
            <w:r w:rsidR="00C33933" w:rsidRPr="00AD6BA2">
              <w:rPr>
                <w:rFonts w:hint="eastAsia"/>
              </w:rPr>
              <w:t xml:space="preserve">  </w:t>
            </w:r>
            <w:r w:rsidRPr="00AD6BA2">
              <w:rPr>
                <w:rFonts w:hint="eastAsia"/>
              </w:rPr>
              <w:t xml:space="preserve">] </w:t>
            </w:r>
            <w:r w:rsidRPr="00AD6BA2">
              <w:rPr>
                <w:rFonts w:hint="eastAsia"/>
              </w:rPr>
              <w:t>草稿</w:t>
            </w:r>
          </w:p>
          <w:p w14:paraId="039530C7" w14:textId="61159F13" w:rsidR="00243C12" w:rsidRPr="00AD6BA2" w:rsidRDefault="00243C12" w:rsidP="003938D2">
            <w:r w:rsidRPr="00AD6BA2">
              <w:rPr>
                <w:rFonts w:hint="eastAsia"/>
              </w:rPr>
              <w:t>[</w:t>
            </w:r>
            <w:r w:rsidR="003671A5" w:rsidRPr="003671A5">
              <w:rPr>
                <w:rFonts w:hint="eastAsia"/>
                <w:color w:val="FF0000"/>
                <w:highlight w:val="yellow"/>
              </w:rPr>
              <w:t>√</w:t>
            </w:r>
            <w:r w:rsidRPr="00AD6BA2">
              <w:rPr>
                <w:rFonts w:hint="eastAsia"/>
              </w:rPr>
              <w:t xml:space="preserve">] </w:t>
            </w:r>
            <w:proofErr w:type="gramStart"/>
            <w:r w:rsidR="003B3C96" w:rsidRPr="00AD6BA2">
              <w:rPr>
                <w:rFonts w:hint="eastAsia"/>
              </w:rPr>
              <w:t>修定</w:t>
            </w:r>
            <w:proofErr w:type="gramEnd"/>
          </w:p>
          <w:p w14:paraId="0D7CFFE3" w14:textId="158492F7" w:rsidR="00243C12" w:rsidRPr="00AD6BA2" w:rsidRDefault="00DD1CC8" w:rsidP="003671A5">
            <w:r w:rsidRPr="00AD6BA2">
              <w:rPr>
                <w:rFonts w:hint="eastAsia"/>
              </w:rPr>
              <w:t>[</w:t>
            </w:r>
            <w:r w:rsidR="003671A5">
              <w:rPr>
                <w:rFonts w:hint="eastAsia"/>
              </w:rPr>
              <w:t xml:space="preserve">  </w:t>
            </w:r>
            <w:r w:rsidR="00243C12" w:rsidRPr="00AD6BA2">
              <w:rPr>
                <w:rFonts w:hint="eastAsia"/>
              </w:rPr>
              <w:t>]</w:t>
            </w:r>
            <w:r w:rsidR="00243C12" w:rsidRPr="00AD6BA2">
              <w:t xml:space="preserve"> </w:t>
            </w:r>
            <w:r w:rsidR="00C03586" w:rsidRPr="00AD6BA2">
              <w:rPr>
                <w:rFonts w:hint="eastAsia"/>
              </w:rPr>
              <w:t>发布</w:t>
            </w:r>
          </w:p>
        </w:tc>
      </w:tr>
      <w:tr w:rsidR="00243C12" w:rsidRPr="00AD6BA2" w14:paraId="5D5B70C0" w14:textId="77777777">
        <w:trPr>
          <w:cantSplit/>
          <w:trHeight w:val="1290"/>
          <w:jc w:val="center"/>
        </w:trPr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CA57" w14:textId="5C56688C" w:rsidR="0072203B" w:rsidRPr="00AD6BA2" w:rsidRDefault="0072203B" w:rsidP="00DD1CC8">
            <w:pPr>
              <w:ind w:left="840"/>
            </w:pPr>
          </w:p>
        </w:tc>
      </w:tr>
    </w:tbl>
    <w:p w14:paraId="18016D6A" w14:textId="77777777" w:rsidR="00243C12" w:rsidRPr="00AD6BA2" w:rsidRDefault="00243C12" w:rsidP="00243C12">
      <w:pPr>
        <w:spacing w:line="360" w:lineRule="auto"/>
        <w:rPr>
          <w:rFonts w:ascii="宋体" w:hAnsi="宋体"/>
          <w:sz w:val="24"/>
        </w:rPr>
      </w:pPr>
    </w:p>
    <w:p w14:paraId="09CF320F" w14:textId="77777777" w:rsidR="00243C12" w:rsidRPr="00AD6BA2" w:rsidRDefault="00243C12" w:rsidP="00243C12">
      <w:pPr>
        <w:spacing w:line="360" w:lineRule="auto"/>
        <w:rPr>
          <w:rFonts w:ascii="宋体" w:hAnsi="宋体"/>
          <w:sz w:val="24"/>
        </w:rPr>
      </w:pPr>
    </w:p>
    <w:p w14:paraId="6CC025EA" w14:textId="77777777" w:rsidR="00243C12" w:rsidRPr="00AD6BA2" w:rsidRDefault="00243C12" w:rsidP="00243C12">
      <w:pPr>
        <w:spacing w:line="360" w:lineRule="auto"/>
        <w:rPr>
          <w:rFonts w:ascii="宋体" w:hAnsi="宋体"/>
          <w:sz w:val="24"/>
        </w:rPr>
      </w:pPr>
    </w:p>
    <w:p w14:paraId="227B7241" w14:textId="77777777" w:rsidR="00243C12" w:rsidRPr="00AD6BA2" w:rsidRDefault="00243C12" w:rsidP="00243C12">
      <w:pPr>
        <w:spacing w:line="360" w:lineRule="auto"/>
        <w:rPr>
          <w:rFonts w:ascii="宋体" w:hAnsi="宋体"/>
          <w:sz w:val="24"/>
        </w:rPr>
      </w:pPr>
    </w:p>
    <w:p w14:paraId="74DADEFB" w14:textId="77777777" w:rsidR="00243C12" w:rsidRPr="00AD6BA2" w:rsidRDefault="00243C12" w:rsidP="00243C12">
      <w:pPr>
        <w:spacing w:line="360" w:lineRule="auto"/>
        <w:rPr>
          <w:rFonts w:ascii="宋体" w:hAnsi="宋体"/>
          <w:sz w:val="24"/>
        </w:rPr>
      </w:pPr>
    </w:p>
    <w:p w14:paraId="0BA94C4E" w14:textId="77777777" w:rsidR="00C03586" w:rsidRPr="00AD6BA2" w:rsidRDefault="00C03586" w:rsidP="00243C12">
      <w:pPr>
        <w:spacing w:line="360" w:lineRule="auto"/>
        <w:rPr>
          <w:rFonts w:ascii="宋体" w:hAnsi="宋体"/>
          <w:sz w:val="24"/>
        </w:rPr>
      </w:pPr>
    </w:p>
    <w:p w14:paraId="78E10F65" w14:textId="77777777" w:rsidR="00C03586" w:rsidRPr="00AD6BA2" w:rsidRDefault="00C03586" w:rsidP="00243C12">
      <w:pPr>
        <w:spacing w:line="360" w:lineRule="auto"/>
        <w:rPr>
          <w:rFonts w:ascii="宋体" w:hAnsi="宋体"/>
          <w:sz w:val="24"/>
        </w:rPr>
      </w:pPr>
    </w:p>
    <w:p w14:paraId="6D188555" w14:textId="77777777" w:rsidR="00C03586" w:rsidRPr="00AD6BA2" w:rsidRDefault="00C03586" w:rsidP="00243C12">
      <w:pPr>
        <w:spacing w:line="360" w:lineRule="auto"/>
        <w:rPr>
          <w:rFonts w:ascii="宋体" w:hAnsi="宋体"/>
          <w:sz w:val="24"/>
        </w:rPr>
      </w:pPr>
    </w:p>
    <w:p w14:paraId="60C00098" w14:textId="77777777" w:rsidR="00C03586" w:rsidRPr="00AD6BA2" w:rsidRDefault="00C03586" w:rsidP="00243C12">
      <w:pPr>
        <w:spacing w:line="360" w:lineRule="auto"/>
        <w:rPr>
          <w:rFonts w:ascii="宋体" w:hAnsi="宋体"/>
          <w:sz w:val="24"/>
        </w:rPr>
      </w:pPr>
    </w:p>
    <w:p w14:paraId="40E3A4A8" w14:textId="77777777" w:rsidR="00226E3E" w:rsidRPr="00AD6BA2" w:rsidRDefault="00226E3E" w:rsidP="00243C12">
      <w:pPr>
        <w:spacing w:line="360" w:lineRule="auto"/>
        <w:rPr>
          <w:rFonts w:ascii="宋体" w:hAnsi="宋体"/>
          <w:sz w:val="24"/>
        </w:rPr>
      </w:pPr>
    </w:p>
    <w:p w14:paraId="783087E9" w14:textId="77777777" w:rsidR="00226E3E" w:rsidRPr="00AD6BA2" w:rsidRDefault="00226E3E" w:rsidP="00243C12">
      <w:pPr>
        <w:spacing w:line="360" w:lineRule="auto"/>
        <w:rPr>
          <w:rFonts w:ascii="宋体" w:hAnsi="宋体"/>
          <w:sz w:val="24"/>
        </w:rPr>
      </w:pPr>
    </w:p>
    <w:p w14:paraId="78DAEF66" w14:textId="77777777" w:rsidR="00226E3E" w:rsidRPr="00AD6BA2" w:rsidRDefault="00226E3E" w:rsidP="00243C12">
      <w:pPr>
        <w:spacing w:line="360" w:lineRule="auto"/>
        <w:rPr>
          <w:rFonts w:ascii="宋体" w:hAnsi="宋体"/>
          <w:sz w:val="24"/>
        </w:rPr>
      </w:pPr>
    </w:p>
    <w:p w14:paraId="021F22B4" w14:textId="77777777" w:rsidR="00226E3E" w:rsidRPr="00AD6BA2" w:rsidRDefault="00226E3E" w:rsidP="00243C12">
      <w:pPr>
        <w:spacing w:line="360" w:lineRule="auto"/>
        <w:rPr>
          <w:rFonts w:ascii="宋体" w:hAnsi="宋体"/>
          <w:sz w:val="24"/>
        </w:rPr>
      </w:pPr>
    </w:p>
    <w:p w14:paraId="7F831699" w14:textId="77777777" w:rsidR="00226E3E" w:rsidRPr="00AD6BA2" w:rsidRDefault="00226E3E" w:rsidP="00243C12">
      <w:pPr>
        <w:spacing w:line="360" w:lineRule="auto"/>
        <w:rPr>
          <w:rFonts w:ascii="宋体" w:hAnsi="宋体"/>
          <w:sz w:val="24"/>
        </w:rPr>
      </w:pPr>
    </w:p>
    <w:tbl>
      <w:tblPr>
        <w:tblW w:w="47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2376"/>
        <w:gridCol w:w="2525"/>
        <w:gridCol w:w="1916"/>
      </w:tblGrid>
      <w:tr w:rsidR="00AD6BA2" w:rsidRPr="00AD6BA2" w14:paraId="074BB969" w14:textId="77777777" w:rsidTr="00390E83">
        <w:trPr>
          <w:trHeight w:val="444"/>
        </w:trPr>
        <w:tc>
          <w:tcPr>
            <w:tcW w:w="1168" w:type="pct"/>
            <w:vAlign w:val="center"/>
          </w:tcPr>
          <w:p w14:paraId="6306E92A" w14:textId="77777777" w:rsidR="00C03586" w:rsidRPr="00AD6BA2" w:rsidRDefault="00C03586" w:rsidP="00773FE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35" w:type="pct"/>
            <w:vAlign w:val="center"/>
          </w:tcPr>
          <w:p w14:paraId="1B2BCB4C" w14:textId="77777777" w:rsidR="00C03586" w:rsidRPr="00AD6BA2" w:rsidRDefault="00C03586" w:rsidP="00773FE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D6BA2">
              <w:rPr>
                <w:rFonts w:ascii="Arial" w:hAnsi="Arial" w:cs="Arial" w:hint="eastAsia"/>
                <w:b/>
                <w:sz w:val="24"/>
              </w:rPr>
              <w:t>负责人</w:t>
            </w:r>
          </w:p>
        </w:tc>
        <w:tc>
          <w:tcPr>
            <w:tcW w:w="1419" w:type="pct"/>
            <w:vAlign w:val="center"/>
          </w:tcPr>
          <w:p w14:paraId="7A22F0AE" w14:textId="77777777" w:rsidR="00C03586" w:rsidRPr="00AD6BA2" w:rsidRDefault="00C03586" w:rsidP="00773FE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D6BA2">
              <w:rPr>
                <w:rFonts w:ascii="Arial" w:hAnsi="Arial" w:cs="Arial" w:hint="eastAsia"/>
                <w:b/>
                <w:sz w:val="24"/>
              </w:rPr>
              <w:t>签名</w:t>
            </w:r>
          </w:p>
        </w:tc>
        <w:tc>
          <w:tcPr>
            <w:tcW w:w="1077" w:type="pct"/>
            <w:vAlign w:val="center"/>
          </w:tcPr>
          <w:p w14:paraId="29784DC1" w14:textId="77777777" w:rsidR="00C03586" w:rsidRPr="00AD6BA2" w:rsidRDefault="00C03586" w:rsidP="00773FE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D6BA2">
              <w:rPr>
                <w:rFonts w:ascii="Arial" w:hAnsi="Arial" w:cs="Arial" w:hint="eastAsia"/>
                <w:b/>
                <w:sz w:val="24"/>
              </w:rPr>
              <w:t>时间</w:t>
            </w:r>
          </w:p>
        </w:tc>
      </w:tr>
      <w:tr w:rsidR="00AD6BA2" w:rsidRPr="00AD6BA2" w14:paraId="7D45FFB5" w14:textId="77777777" w:rsidTr="00390E83">
        <w:trPr>
          <w:trHeight w:val="517"/>
        </w:trPr>
        <w:tc>
          <w:tcPr>
            <w:tcW w:w="1168" w:type="pct"/>
            <w:vAlign w:val="center"/>
          </w:tcPr>
          <w:p w14:paraId="7F14B1E1" w14:textId="77777777" w:rsidR="00C03586" w:rsidRPr="00AD6BA2" w:rsidRDefault="00C03586" w:rsidP="00773FE2">
            <w:pPr>
              <w:rPr>
                <w:rFonts w:ascii="Arial" w:hAnsi="Arial" w:cs="Arial"/>
                <w:sz w:val="24"/>
              </w:rPr>
            </w:pPr>
            <w:r w:rsidRPr="00AD6BA2">
              <w:rPr>
                <w:rFonts w:ascii="Arial" w:hAnsi="Arial" w:cs="Arial" w:hint="eastAsia"/>
                <w:sz w:val="24"/>
              </w:rPr>
              <w:t>编写：</w:t>
            </w:r>
          </w:p>
        </w:tc>
        <w:tc>
          <w:tcPr>
            <w:tcW w:w="1335" w:type="pct"/>
            <w:vAlign w:val="center"/>
          </w:tcPr>
          <w:p w14:paraId="57F9028B" w14:textId="2E97BD3D" w:rsidR="00C03586" w:rsidRPr="00AD6BA2" w:rsidRDefault="000A67DB" w:rsidP="00773FE2">
            <w:pPr>
              <w:jc w:val="center"/>
              <w:rPr>
                <w:rFonts w:ascii="Arial" w:hAnsi="Arial" w:cs="Arial"/>
                <w:sz w:val="24"/>
              </w:rPr>
            </w:pPr>
            <w:r w:rsidRPr="00AD6BA2">
              <w:rPr>
                <w:rFonts w:ascii="Arial" w:hAnsi="Arial" w:cs="Arial" w:hint="eastAsia"/>
                <w:sz w:val="24"/>
              </w:rPr>
              <w:t>谢芳</w:t>
            </w:r>
          </w:p>
        </w:tc>
        <w:tc>
          <w:tcPr>
            <w:tcW w:w="1419" w:type="pct"/>
            <w:vAlign w:val="center"/>
          </w:tcPr>
          <w:p w14:paraId="06E36771" w14:textId="19D66710" w:rsidR="00C03586" w:rsidRPr="00AD6BA2" w:rsidRDefault="000A67DB" w:rsidP="00773FE2">
            <w:pPr>
              <w:jc w:val="center"/>
              <w:rPr>
                <w:rFonts w:ascii="Arial" w:hAnsi="Arial" w:cs="Arial"/>
                <w:sz w:val="24"/>
              </w:rPr>
            </w:pPr>
            <w:r w:rsidRPr="00AD6BA2">
              <w:rPr>
                <w:rFonts w:ascii="Arial" w:hAnsi="Arial" w:cs="Arial" w:hint="eastAsia"/>
                <w:sz w:val="24"/>
              </w:rPr>
              <w:t>谢芳</w:t>
            </w:r>
          </w:p>
        </w:tc>
        <w:tc>
          <w:tcPr>
            <w:tcW w:w="1077" w:type="pct"/>
            <w:vAlign w:val="center"/>
          </w:tcPr>
          <w:p w14:paraId="5D03FE77" w14:textId="1B628980" w:rsidR="00C03586" w:rsidRPr="00AD6BA2" w:rsidRDefault="00DD1CC8" w:rsidP="00E54790">
            <w:pPr>
              <w:jc w:val="center"/>
              <w:rPr>
                <w:rFonts w:ascii="Arial" w:hAnsi="Arial" w:cs="Arial"/>
                <w:sz w:val="24"/>
              </w:rPr>
            </w:pPr>
            <w:r w:rsidRPr="00AD6BA2">
              <w:rPr>
                <w:rFonts w:ascii="Arial" w:hAnsi="Arial" w:cs="Arial" w:hint="eastAsia"/>
                <w:sz w:val="24"/>
              </w:rPr>
              <w:t>202</w:t>
            </w:r>
            <w:r w:rsidR="003B6689" w:rsidRPr="00AD6BA2">
              <w:rPr>
                <w:rFonts w:ascii="Arial" w:hAnsi="Arial" w:cs="Arial" w:hint="eastAsia"/>
                <w:sz w:val="24"/>
              </w:rPr>
              <w:t>2</w:t>
            </w:r>
            <w:r w:rsidR="003F658F" w:rsidRPr="00AD6BA2">
              <w:rPr>
                <w:rFonts w:ascii="Arial" w:hAnsi="Arial" w:cs="Arial" w:hint="eastAsia"/>
                <w:sz w:val="24"/>
              </w:rPr>
              <w:t>/</w:t>
            </w:r>
            <w:r w:rsidR="003B6689" w:rsidRPr="00E54790">
              <w:rPr>
                <w:rFonts w:ascii="Arial" w:hAnsi="Arial" w:cs="Arial" w:hint="eastAsia"/>
                <w:color w:val="FF0000"/>
                <w:sz w:val="24"/>
                <w:highlight w:val="yellow"/>
              </w:rPr>
              <w:t>0</w:t>
            </w:r>
            <w:r w:rsidR="00E54790" w:rsidRPr="00E54790">
              <w:rPr>
                <w:rFonts w:ascii="Arial" w:hAnsi="Arial" w:cs="Arial" w:hint="eastAsia"/>
                <w:color w:val="FF0000"/>
                <w:sz w:val="24"/>
                <w:highlight w:val="yellow"/>
              </w:rPr>
              <w:t>6</w:t>
            </w:r>
            <w:r w:rsidR="003F658F" w:rsidRPr="00E54790">
              <w:rPr>
                <w:rFonts w:ascii="Arial" w:hAnsi="Arial" w:cs="Arial" w:hint="eastAsia"/>
                <w:color w:val="FF0000"/>
                <w:sz w:val="24"/>
                <w:highlight w:val="yellow"/>
              </w:rPr>
              <w:t>/</w:t>
            </w:r>
            <w:r w:rsidR="00E54790" w:rsidRPr="00E54790">
              <w:rPr>
                <w:rFonts w:ascii="Arial" w:hAnsi="Arial" w:cs="Arial" w:hint="eastAsia"/>
                <w:color w:val="FF0000"/>
                <w:sz w:val="24"/>
                <w:highlight w:val="yellow"/>
              </w:rPr>
              <w:t>30</w:t>
            </w:r>
          </w:p>
        </w:tc>
      </w:tr>
      <w:tr w:rsidR="00AD6BA2" w:rsidRPr="00AD6BA2" w14:paraId="05C76789" w14:textId="77777777" w:rsidTr="00390E83">
        <w:trPr>
          <w:trHeight w:val="425"/>
        </w:trPr>
        <w:tc>
          <w:tcPr>
            <w:tcW w:w="1168" w:type="pct"/>
            <w:vAlign w:val="center"/>
          </w:tcPr>
          <w:p w14:paraId="016FB2DA" w14:textId="77777777" w:rsidR="00C03586" w:rsidRPr="00AD6BA2" w:rsidRDefault="00C03586" w:rsidP="00773FE2">
            <w:pPr>
              <w:rPr>
                <w:rFonts w:ascii="Arial" w:hAnsi="Arial" w:cs="Arial"/>
                <w:sz w:val="24"/>
              </w:rPr>
            </w:pPr>
            <w:r w:rsidRPr="00AD6BA2">
              <w:rPr>
                <w:rFonts w:ascii="Arial" w:hAnsi="Arial" w:cs="Arial" w:hint="eastAsia"/>
                <w:sz w:val="24"/>
              </w:rPr>
              <w:t>审核：</w:t>
            </w:r>
          </w:p>
        </w:tc>
        <w:tc>
          <w:tcPr>
            <w:tcW w:w="1335" w:type="pct"/>
            <w:vAlign w:val="center"/>
          </w:tcPr>
          <w:p w14:paraId="352CFE7B" w14:textId="1CBC9940" w:rsidR="00C03586" w:rsidRPr="00AD6BA2" w:rsidRDefault="00C03586" w:rsidP="00773FE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9" w:type="pct"/>
            <w:vAlign w:val="center"/>
          </w:tcPr>
          <w:p w14:paraId="1A2B91C0" w14:textId="513C98BE" w:rsidR="00C03586" w:rsidRPr="00AD6BA2" w:rsidRDefault="00C03586" w:rsidP="00773FE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77" w:type="pct"/>
            <w:vAlign w:val="center"/>
          </w:tcPr>
          <w:p w14:paraId="1483224C" w14:textId="1BECFC5A" w:rsidR="00C03586" w:rsidRPr="00AD6BA2" w:rsidRDefault="00C03586" w:rsidP="00773FE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C03586" w:rsidRPr="00AD6BA2" w14:paraId="5AF40698" w14:textId="77777777" w:rsidTr="00390E83">
        <w:trPr>
          <w:trHeight w:val="457"/>
        </w:trPr>
        <w:tc>
          <w:tcPr>
            <w:tcW w:w="1168" w:type="pct"/>
            <w:vAlign w:val="center"/>
          </w:tcPr>
          <w:p w14:paraId="4DDBAB27" w14:textId="77777777" w:rsidR="00C03586" w:rsidRPr="00AD6BA2" w:rsidRDefault="00C03586" w:rsidP="00773FE2">
            <w:pPr>
              <w:rPr>
                <w:rFonts w:ascii="Arial" w:hAnsi="Arial" w:cs="Arial"/>
                <w:sz w:val="24"/>
              </w:rPr>
            </w:pPr>
            <w:r w:rsidRPr="00AD6BA2">
              <w:rPr>
                <w:rFonts w:ascii="Arial" w:hAnsi="Arial" w:cs="Arial" w:hint="eastAsia"/>
                <w:sz w:val="24"/>
              </w:rPr>
              <w:t>批准：</w:t>
            </w:r>
          </w:p>
        </w:tc>
        <w:tc>
          <w:tcPr>
            <w:tcW w:w="1335" w:type="pct"/>
            <w:vAlign w:val="center"/>
          </w:tcPr>
          <w:p w14:paraId="7F41D816" w14:textId="39152867" w:rsidR="00C03586" w:rsidRPr="00AD6BA2" w:rsidRDefault="00C03586" w:rsidP="00773FE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9" w:type="pct"/>
            <w:vAlign w:val="center"/>
          </w:tcPr>
          <w:p w14:paraId="1C0BAF24" w14:textId="0A4FF921" w:rsidR="00C03586" w:rsidRPr="00AD6BA2" w:rsidRDefault="00C03586" w:rsidP="00773FE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77" w:type="pct"/>
            <w:vAlign w:val="center"/>
          </w:tcPr>
          <w:p w14:paraId="074AC855" w14:textId="6D99BAAC" w:rsidR="00C03586" w:rsidRPr="00AD6BA2" w:rsidRDefault="00C03586" w:rsidP="00773FE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5EADEB61" w14:textId="77777777" w:rsidR="00226E3E" w:rsidRPr="00AD6BA2" w:rsidRDefault="00226E3E" w:rsidP="00243C12">
      <w:pPr>
        <w:spacing w:line="360" w:lineRule="auto"/>
        <w:rPr>
          <w:rFonts w:ascii="宋体" w:hAnsi="宋体"/>
          <w:sz w:val="24"/>
        </w:rPr>
      </w:pPr>
    </w:p>
    <w:p w14:paraId="512BD33C" w14:textId="77777777" w:rsidR="00226E3E" w:rsidRPr="00AD6BA2" w:rsidRDefault="00226E3E" w:rsidP="00243C12">
      <w:pPr>
        <w:spacing w:line="360" w:lineRule="auto"/>
        <w:rPr>
          <w:rFonts w:ascii="宋体" w:hAnsi="宋体"/>
          <w:sz w:val="24"/>
        </w:rPr>
      </w:pPr>
    </w:p>
    <w:p w14:paraId="19538D53" w14:textId="77777777" w:rsidR="00243C12" w:rsidRPr="00AD6BA2" w:rsidRDefault="00243C12" w:rsidP="00C03586">
      <w:pPr>
        <w:spacing w:line="360" w:lineRule="auto"/>
        <w:jc w:val="left"/>
        <w:rPr>
          <w:rFonts w:ascii="宋体" w:hAnsi="宋体"/>
          <w:sz w:val="24"/>
        </w:rPr>
      </w:pPr>
    </w:p>
    <w:p w14:paraId="35616B8A" w14:textId="77777777" w:rsidR="00243C12" w:rsidRPr="00AD6BA2" w:rsidRDefault="00243C12" w:rsidP="00C96B84">
      <w:pPr>
        <w:spacing w:line="360" w:lineRule="auto"/>
        <w:jc w:val="center"/>
        <w:rPr>
          <w:b/>
          <w:sz w:val="28"/>
          <w:szCs w:val="28"/>
        </w:rPr>
      </w:pPr>
      <w:r w:rsidRPr="00AD6BA2">
        <w:rPr>
          <w:rFonts w:ascii="宋体" w:hAnsi="宋体"/>
          <w:sz w:val="24"/>
        </w:rPr>
        <w:br w:type="page"/>
      </w:r>
      <w:r w:rsidRPr="00AD6BA2">
        <w:rPr>
          <w:rFonts w:hint="eastAsia"/>
          <w:b/>
          <w:sz w:val="28"/>
          <w:szCs w:val="28"/>
        </w:rPr>
        <w:lastRenderedPageBreak/>
        <w:t>更改历史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06"/>
        <w:gridCol w:w="1406"/>
        <w:gridCol w:w="5542"/>
      </w:tblGrid>
      <w:tr w:rsidR="00AD6BA2" w:rsidRPr="00AD6BA2" w14:paraId="6670F46F" w14:textId="77777777" w:rsidTr="005A413A">
        <w:trPr>
          <w:jc w:val="center"/>
        </w:trPr>
        <w:tc>
          <w:tcPr>
            <w:tcW w:w="4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7567646C" w14:textId="77777777" w:rsidR="00243C12" w:rsidRPr="00AD6BA2" w:rsidRDefault="00243C12" w:rsidP="005A413A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 w:rsidRPr="00AD6BA2">
              <w:rPr>
                <w:rFonts w:ascii="宋体" w:hint="eastAsia"/>
                <w:b/>
                <w:sz w:val="24"/>
              </w:rPr>
              <w:t>版本</w:t>
            </w:r>
          </w:p>
        </w:tc>
        <w:tc>
          <w:tcPr>
            <w:tcW w:w="854" w:type="pct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1A847487" w14:textId="77777777" w:rsidR="00243C12" w:rsidRPr="00AD6BA2" w:rsidRDefault="006D08F5" w:rsidP="005A413A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 w:rsidRPr="00AD6BA2">
              <w:rPr>
                <w:rFonts w:ascii="宋体" w:hint="eastAsia"/>
                <w:b/>
                <w:sz w:val="24"/>
              </w:rPr>
              <w:t>日期</w:t>
            </w:r>
          </w:p>
        </w:tc>
        <w:tc>
          <w:tcPr>
            <w:tcW w:w="748" w:type="pct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6772B18" w14:textId="75F4A3FA" w:rsidR="00243C12" w:rsidRPr="00AD6BA2" w:rsidRDefault="005A413A" w:rsidP="005A413A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 w:rsidRPr="00AD6BA2">
              <w:rPr>
                <w:rFonts w:ascii="宋体" w:hint="eastAsia"/>
                <w:b/>
                <w:sz w:val="24"/>
              </w:rPr>
              <w:t>负责人</w:t>
            </w:r>
          </w:p>
        </w:tc>
        <w:tc>
          <w:tcPr>
            <w:tcW w:w="2948" w:type="pct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04BD1F93" w14:textId="77777777" w:rsidR="00243C12" w:rsidRPr="00AD6BA2" w:rsidRDefault="00243C12" w:rsidP="005A413A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 w:rsidRPr="00AD6BA2">
              <w:rPr>
                <w:rFonts w:ascii="宋体" w:hint="eastAsia"/>
                <w:b/>
                <w:sz w:val="24"/>
              </w:rPr>
              <w:t>更改</w:t>
            </w:r>
            <w:r w:rsidR="006D08F5" w:rsidRPr="00AD6BA2">
              <w:rPr>
                <w:rFonts w:ascii="宋体" w:hint="eastAsia"/>
                <w:b/>
                <w:sz w:val="24"/>
              </w:rPr>
              <w:t>内容</w:t>
            </w:r>
          </w:p>
        </w:tc>
      </w:tr>
      <w:tr w:rsidR="00AD6BA2" w:rsidRPr="00AD6BA2" w14:paraId="3C014C18" w14:textId="77777777" w:rsidTr="005A413A">
        <w:trPr>
          <w:trHeight w:val="495"/>
          <w:jc w:val="center"/>
        </w:trPr>
        <w:tc>
          <w:tcPr>
            <w:tcW w:w="450" w:type="pct"/>
            <w:tcBorders>
              <w:top w:val="single" w:sz="4" w:space="0" w:color="auto"/>
            </w:tcBorders>
          </w:tcPr>
          <w:p w14:paraId="165E42B5" w14:textId="154C5648" w:rsidR="00A221B0" w:rsidRPr="00AD6BA2" w:rsidRDefault="00A221B0" w:rsidP="002D3268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V1.0</w:t>
            </w:r>
          </w:p>
        </w:tc>
        <w:tc>
          <w:tcPr>
            <w:tcW w:w="854" w:type="pct"/>
            <w:tcBorders>
              <w:top w:val="single" w:sz="4" w:space="0" w:color="auto"/>
            </w:tcBorders>
          </w:tcPr>
          <w:p w14:paraId="3931E150" w14:textId="58BDB4CB" w:rsidR="00A221B0" w:rsidRPr="00AD6BA2" w:rsidRDefault="00A221B0" w:rsidP="00B75C25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2021/0</w:t>
            </w:r>
            <w:r w:rsidR="00B75C25" w:rsidRPr="00AD6BA2">
              <w:rPr>
                <w:rFonts w:ascii="Arial" w:hAnsi="Arial" w:cs="Arial" w:hint="eastAsia"/>
                <w:szCs w:val="21"/>
              </w:rPr>
              <w:t>3</w:t>
            </w:r>
            <w:r w:rsidRPr="00AD6BA2">
              <w:rPr>
                <w:rFonts w:ascii="Arial" w:hAnsi="Arial" w:cs="Arial" w:hint="eastAsia"/>
                <w:szCs w:val="21"/>
              </w:rPr>
              <w:t>/</w:t>
            </w:r>
            <w:r w:rsidR="00B75C25" w:rsidRPr="00AD6BA2">
              <w:rPr>
                <w:rFonts w:ascii="Arial" w:hAnsi="Arial" w:cs="Arial" w:hint="eastAsia"/>
                <w:szCs w:val="21"/>
              </w:rPr>
              <w:t>11</w:t>
            </w:r>
          </w:p>
        </w:tc>
        <w:tc>
          <w:tcPr>
            <w:tcW w:w="748" w:type="pct"/>
            <w:tcBorders>
              <w:top w:val="single" w:sz="4" w:space="0" w:color="auto"/>
            </w:tcBorders>
          </w:tcPr>
          <w:p w14:paraId="499D7F72" w14:textId="31AE193A" w:rsidR="00A221B0" w:rsidRPr="00AD6BA2" w:rsidRDefault="00A221B0" w:rsidP="005A413A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谢芳</w:t>
            </w:r>
          </w:p>
        </w:tc>
        <w:tc>
          <w:tcPr>
            <w:tcW w:w="2948" w:type="pct"/>
            <w:tcBorders>
              <w:top w:val="single" w:sz="4" w:space="0" w:color="auto"/>
            </w:tcBorders>
          </w:tcPr>
          <w:p w14:paraId="3A2F19E5" w14:textId="7F0A8DEC" w:rsidR="00A221B0" w:rsidRPr="00AD6BA2" w:rsidRDefault="00A221B0" w:rsidP="001D7B49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发布版定稿</w:t>
            </w:r>
          </w:p>
        </w:tc>
      </w:tr>
      <w:tr w:rsidR="00AD6BA2" w:rsidRPr="00AD6BA2" w14:paraId="6B4A3058" w14:textId="77777777" w:rsidTr="005A413A">
        <w:trPr>
          <w:trHeight w:val="495"/>
          <w:jc w:val="center"/>
        </w:trPr>
        <w:tc>
          <w:tcPr>
            <w:tcW w:w="450" w:type="pct"/>
          </w:tcPr>
          <w:p w14:paraId="18D10FC2" w14:textId="700E3A24" w:rsidR="00A221B0" w:rsidRPr="00AD6BA2" w:rsidRDefault="00B75C25" w:rsidP="005A413A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V1.1</w:t>
            </w:r>
          </w:p>
        </w:tc>
        <w:tc>
          <w:tcPr>
            <w:tcW w:w="854" w:type="pct"/>
          </w:tcPr>
          <w:p w14:paraId="2756538E" w14:textId="00CDBE45" w:rsidR="00A221B0" w:rsidRPr="00AD6BA2" w:rsidRDefault="00B75C25" w:rsidP="001D7B49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2021/04/14</w:t>
            </w:r>
          </w:p>
        </w:tc>
        <w:tc>
          <w:tcPr>
            <w:tcW w:w="748" w:type="pct"/>
          </w:tcPr>
          <w:p w14:paraId="35D02C67" w14:textId="63973EF5" w:rsidR="00A221B0" w:rsidRPr="00AD6BA2" w:rsidRDefault="00B75C25" w:rsidP="005A413A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谢芳</w:t>
            </w:r>
          </w:p>
        </w:tc>
        <w:tc>
          <w:tcPr>
            <w:tcW w:w="2948" w:type="pct"/>
          </w:tcPr>
          <w:p w14:paraId="4F0E2659" w14:textId="77777777" w:rsidR="00A221B0" w:rsidRPr="00AD6BA2" w:rsidRDefault="00B75C25" w:rsidP="001D7B49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追加5.4 哨兵系统实时视频上传</w:t>
            </w:r>
          </w:p>
          <w:p w14:paraId="3343DE02" w14:textId="3726EEB8" w:rsidR="00B75C25" w:rsidRPr="00AD6BA2" w:rsidRDefault="00B75C25" w:rsidP="00B75C25">
            <w:pPr>
              <w:pStyle w:val="EPT3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cs="Arial" w:hint="eastAsia"/>
                <w:sz w:val="21"/>
                <w:szCs w:val="21"/>
              </w:rPr>
              <w:t>4.2.3 云端请求文件上传代理 追加远程控制哨兵系统接口及说明</w:t>
            </w:r>
          </w:p>
          <w:p w14:paraId="0E443FA4" w14:textId="15B31B07" w:rsidR="00B75C25" w:rsidRPr="00AD6BA2" w:rsidRDefault="00B75C25" w:rsidP="00B75C25">
            <w:pPr>
              <w:pStyle w:val="EPT3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cs="Arial" w:hint="eastAsia"/>
                <w:sz w:val="21"/>
                <w:szCs w:val="21"/>
              </w:rPr>
              <w:t>将文件上传代理和</w:t>
            </w:r>
            <w:proofErr w:type="spellStart"/>
            <w:r w:rsidRPr="00AD6BA2">
              <w:rPr>
                <w:rFonts w:ascii="宋体" w:hAnsi="宋体" w:cs="Arial" w:hint="eastAsia"/>
                <w:sz w:val="21"/>
                <w:szCs w:val="21"/>
              </w:rPr>
              <w:t>iCGM</w:t>
            </w:r>
            <w:proofErr w:type="spellEnd"/>
            <w:r w:rsidRPr="00AD6BA2">
              <w:rPr>
                <w:rFonts w:ascii="宋体" w:hAnsi="宋体" w:cs="Arial" w:hint="eastAsia"/>
                <w:sz w:val="21"/>
                <w:szCs w:val="21"/>
              </w:rPr>
              <w:t>文件上传服务（Http）修改为预留</w:t>
            </w:r>
          </w:p>
        </w:tc>
      </w:tr>
      <w:tr w:rsidR="00AD6BA2" w:rsidRPr="00AD6BA2" w14:paraId="1391C084" w14:textId="77777777" w:rsidTr="005A413A">
        <w:trPr>
          <w:trHeight w:val="495"/>
          <w:jc w:val="center"/>
        </w:trPr>
        <w:tc>
          <w:tcPr>
            <w:tcW w:w="450" w:type="pct"/>
          </w:tcPr>
          <w:p w14:paraId="182DA1E6" w14:textId="45BBE529" w:rsidR="00A221B0" w:rsidRPr="00AD6BA2" w:rsidRDefault="00B249AA" w:rsidP="00602A29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V1.2</w:t>
            </w:r>
          </w:p>
        </w:tc>
        <w:tc>
          <w:tcPr>
            <w:tcW w:w="854" w:type="pct"/>
          </w:tcPr>
          <w:p w14:paraId="29A8A6D5" w14:textId="545339FF" w:rsidR="00A221B0" w:rsidRPr="00AD6BA2" w:rsidRDefault="00B249AA" w:rsidP="001D7B49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2021/05/19</w:t>
            </w:r>
          </w:p>
        </w:tc>
        <w:tc>
          <w:tcPr>
            <w:tcW w:w="748" w:type="pct"/>
          </w:tcPr>
          <w:p w14:paraId="46150EA6" w14:textId="64E2F60D" w:rsidR="00A221B0" w:rsidRPr="00AD6BA2" w:rsidRDefault="00B249AA" w:rsidP="00602A29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谢芳</w:t>
            </w:r>
          </w:p>
        </w:tc>
        <w:tc>
          <w:tcPr>
            <w:tcW w:w="2948" w:type="pct"/>
          </w:tcPr>
          <w:p w14:paraId="7AFEADCB" w14:textId="77777777" w:rsidR="00A221B0" w:rsidRPr="00AD6BA2" w:rsidRDefault="00B249AA" w:rsidP="001D7B49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4.2.3 云端请求文件上传代理</w:t>
            </w:r>
          </w:p>
          <w:p w14:paraId="30DFC4E8" w14:textId="3FD71291" w:rsidR="00B249AA" w:rsidRPr="00AD6BA2" w:rsidRDefault="00B249AA" w:rsidP="001D7B49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将</w:t>
            </w:r>
            <w:proofErr w:type="spellStart"/>
            <w:r w:rsidRPr="00AD6BA2">
              <w:rPr>
                <w:rFonts w:ascii="宋体" w:hAnsi="宋体"/>
                <w:szCs w:val="21"/>
              </w:rPr>
              <w:t>FileUploadCheckRes</w:t>
            </w:r>
            <w:proofErr w:type="spellEnd"/>
            <w:r w:rsidRPr="00AD6BA2">
              <w:rPr>
                <w:rFonts w:ascii="宋体" w:hAnsi="宋体" w:hint="eastAsia"/>
                <w:szCs w:val="21"/>
              </w:rPr>
              <w:t>从F&amp;F修改R&amp;R类型</w:t>
            </w:r>
          </w:p>
        </w:tc>
      </w:tr>
      <w:tr w:rsidR="00AD6BA2" w:rsidRPr="00AD6BA2" w14:paraId="4BDCE027" w14:textId="77777777" w:rsidTr="005A413A">
        <w:trPr>
          <w:trHeight w:val="495"/>
          <w:jc w:val="center"/>
        </w:trPr>
        <w:tc>
          <w:tcPr>
            <w:tcW w:w="450" w:type="pct"/>
          </w:tcPr>
          <w:p w14:paraId="59933F53" w14:textId="78DF5A1F" w:rsidR="00A601FA" w:rsidRPr="00AD6BA2" w:rsidRDefault="00A601FA" w:rsidP="00602A29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V1.2</w:t>
            </w:r>
          </w:p>
        </w:tc>
        <w:tc>
          <w:tcPr>
            <w:tcW w:w="854" w:type="pct"/>
          </w:tcPr>
          <w:p w14:paraId="00F135E9" w14:textId="7AE52AD4" w:rsidR="00A601FA" w:rsidRPr="00AD6BA2" w:rsidRDefault="00A601FA" w:rsidP="001D7B49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2021/05/19</w:t>
            </w:r>
          </w:p>
        </w:tc>
        <w:tc>
          <w:tcPr>
            <w:tcW w:w="748" w:type="pct"/>
          </w:tcPr>
          <w:p w14:paraId="40ADEE8E" w14:textId="44A90C8A" w:rsidR="00A601FA" w:rsidRPr="00AD6BA2" w:rsidRDefault="00A601FA" w:rsidP="00602A29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谢芳</w:t>
            </w:r>
          </w:p>
        </w:tc>
        <w:tc>
          <w:tcPr>
            <w:tcW w:w="2948" w:type="pct"/>
          </w:tcPr>
          <w:p w14:paraId="390B87AE" w14:textId="77777777" w:rsidR="00A601FA" w:rsidRPr="00AD6BA2" w:rsidRDefault="00A601FA" w:rsidP="001D7B49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5.3 云端请求文件上传</w:t>
            </w:r>
          </w:p>
          <w:p w14:paraId="1D037214" w14:textId="77777777" w:rsidR="00A601FA" w:rsidRPr="00AD6BA2" w:rsidRDefault="00A601FA" w:rsidP="001D7B49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5.4 哨兵系统实时视频上传</w:t>
            </w:r>
          </w:p>
          <w:p w14:paraId="6BA59F4B" w14:textId="27E1F745" w:rsidR="00A601FA" w:rsidRPr="00AD6BA2" w:rsidRDefault="00A601FA" w:rsidP="001D7B49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将</w:t>
            </w:r>
            <w:proofErr w:type="spellStart"/>
            <w:r w:rsidRPr="00AD6BA2">
              <w:rPr>
                <w:rFonts w:ascii="宋体" w:hAnsi="宋体"/>
                <w:szCs w:val="21"/>
              </w:rPr>
              <w:t>FileUploadCheckRes</w:t>
            </w:r>
            <w:proofErr w:type="spellEnd"/>
            <w:r w:rsidRPr="00AD6BA2">
              <w:rPr>
                <w:rFonts w:ascii="宋体" w:hAnsi="宋体" w:hint="eastAsia"/>
                <w:szCs w:val="21"/>
              </w:rPr>
              <w:t>从F&amp;F修改R&amp;R类型</w:t>
            </w:r>
          </w:p>
        </w:tc>
      </w:tr>
      <w:tr w:rsidR="00AD6BA2" w:rsidRPr="00AD6BA2" w14:paraId="5ED8E272" w14:textId="77777777" w:rsidTr="005A413A">
        <w:trPr>
          <w:trHeight w:val="495"/>
          <w:jc w:val="center"/>
        </w:trPr>
        <w:tc>
          <w:tcPr>
            <w:tcW w:w="450" w:type="pct"/>
          </w:tcPr>
          <w:p w14:paraId="73902530" w14:textId="39DCCE39" w:rsidR="00A601FA" w:rsidRPr="00AD6BA2" w:rsidRDefault="000349FD" w:rsidP="00602A29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V1.3</w:t>
            </w:r>
          </w:p>
        </w:tc>
        <w:tc>
          <w:tcPr>
            <w:tcW w:w="854" w:type="pct"/>
          </w:tcPr>
          <w:p w14:paraId="7BEF874A" w14:textId="3A22ED13" w:rsidR="00A601FA" w:rsidRPr="00AD6BA2" w:rsidRDefault="000349FD" w:rsidP="001D7B49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2021/06/16</w:t>
            </w:r>
          </w:p>
        </w:tc>
        <w:tc>
          <w:tcPr>
            <w:tcW w:w="748" w:type="pct"/>
          </w:tcPr>
          <w:p w14:paraId="2F260E9B" w14:textId="04DC3324" w:rsidR="00A601FA" w:rsidRPr="00AD6BA2" w:rsidRDefault="000349FD" w:rsidP="00602A29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谢芳</w:t>
            </w:r>
          </w:p>
        </w:tc>
        <w:tc>
          <w:tcPr>
            <w:tcW w:w="2948" w:type="pct"/>
          </w:tcPr>
          <w:p w14:paraId="2162B816" w14:textId="77777777" w:rsidR="00B22674" w:rsidRPr="00AD6BA2" w:rsidRDefault="00B22674" w:rsidP="00B22674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4.1.1</w:t>
            </w:r>
            <w:r w:rsidRPr="00AD6BA2">
              <w:rPr>
                <w:rFonts w:ascii="宋体" w:hAnsi="宋体" w:cs="Arial" w:hint="eastAsia"/>
                <w:szCs w:val="21"/>
              </w:rPr>
              <w:tab/>
              <w:t>响应信息</w:t>
            </w:r>
          </w:p>
          <w:p w14:paraId="633CE1CE" w14:textId="77777777" w:rsidR="00B22674" w:rsidRPr="00AD6BA2" w:rsidRDefault="00B22674" w:rsidP="00B22674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4.2.1</w:t>
            </w:r>
            <w:r w:rsidRPr="00AD6BA2">
              <w:rPr>
                <w:rFonts w:ascii="宋体" w:hAnsi="宋体" w:cs="Arial" w:hint="eastAsia"/>
                <w:szCs w:val="21"/>
              </w:rPr>
              <w:tab/>
              <w:t>文件上</w:t>
            </w:r>
            <w:proofErr w:type="gramStart"/>
            <w:r w:rsidRPr="00AD6BA2">
              <w:rPr>
                <w:rFonts w:ascii="宋体" w:hAnsi="宋体" w:cs="Arial" w:hint="eastAsia"/>
                <w:szCs w:val="21"/>
              </w:rPr>
              <w:t>传鉴权信息</w:t>
            </w:r>
            <w:proofErr w:type="gramEnd"/>
            <w:r w:rsidRPr="00AD6BA2">
              <w:rPr>
                <w:rFonts w:ascii="宋体" w:hAnsi="宋体" w:cs="Arial" w:hint="eastAsia"/>
                <w:szCs w:val="21"/>
              </w:rPr>
              <w:t>获取</w:t>
            </w:r>
          </w:p>
          <w:p w14:paraId="5594EF20" w14:textId="31AF966B" w:rsidR="000349FD" w:rsidRPr="00AD6BA2" w:rsidRDefault="00B22674" w:rsidP="00B22674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4.2.3</w:t>
            </w:r>
            <w:r w:rsidRPr="00AD6BA2">
              <w:rPr>
                <w:rFonts w:ascii="宋体" w:hAnsi="宋体" w:cs="Arial" w:hint="eastAsia"/>
                <w:szCs w:val="21"/>
              </w:rPr>
              <w:tab/>
              <w:t>云端请求文件上传代理</w:t>
            </w:r>
          </w:p>
          <w:p w14:paraId="7410AFAC" w14:textId="53B64125" w:rsidR="00A601FA" w:rsidRPr="00AD6BA2" w:rsidRDefault="000349FD" w:rsidP="00235C6C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1．请求响应中追加</w:t>
            </w:r>
          </w:p>
          <w:p w14:paraId="3F3051BF" w14:textId="77777777" w:rsidR="000349FD" w:rsidRPr="00AD6BA2" w:rsidRDefault="000349FD" w:rsidP="000349FD">
            <w:pPr>
              <w:pStyle w:val="EPT3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AD6BA2">
              <w:rPr>
                <w:rFonts w:ascii="宋体" w:hAnsi="宋体" w:hint="eastAsia"/>
                <w:b/>
                <w:sz w:val="21"/>
                <w:szCs w:val="21"/>
              </w:rPr>
              <w:t>0x04：</w:t>
            </w:r>
            <w:proofErr w:type="spellStart"/>
            <w:r w:rsidRPr="00AD6BA2">
              <w:rPr>
                <w:rFonts w:ascii="宋体" w:hAnsi="宋体" w:hint="eastAsia"/>
                <w:b/>
                <w:sz w:val="21"/>
                <w:szCs w:val="21"/>
              </w:rPr>
              <w:t>RequestRejected</w:t>
            </w:r>
            <w:proofErr w:type="spellEnd"/>
            <w:r w:rsidRPr="00AD6BA2">
              <w:rPr>
                <w:rFonts w:ascii="宋体" w:hAnsi="宋体" w:hint="eastAsia"/>
                <w:b/>
                <w:sz w:val="21"/>
                <w:szCs w:val="21"/>
              </w:rPr>
              <w:t>（Other request in progress）</w:t>
            </w:r>
            <w:r w:rsidRPr="00AD6BA2">
              <w:rPr>
                <w:rFonts w:ascii="宋体" w:hAnsi="宋体" w:hint="eastAsia"/>
                <w:sz w:val="21"/>
                <w:szCs w:val="21"/>
              </w:rPr>
              <w:t>代表</w:t>
            </w:r>
            <w:proofErr w:type="spellStart"/>
            <w:r w:rsidRPr="00AD6BA2">
              <w:rPr>
                <w:rFonts w:ascii="宋体" w:hAnsi="宋体" w:hint="eastAsia"/>
                <w:sz w:val="21"/>
                <w:szCs w:val="21"/>
              </w:rPr>
              <w:t>iCGM</w:t>
            </w:r>
            <w:proofErr w:type="spellEnd"/>
            <w:r w:rsidRPr="00AD6BA2">
              <w:rPr>
                <w:rFonts w:ascii="宋体" w:hAnsi="宋体" w:hint="eastAsia"/>
                <w:sz w:val="21"/>
                <w:szCs w:val="21"/>
              </w:rPr>
              <w:t>因正在处理其他消费方的文件</w:t>
            </w:r>
            <w:proofErr w:type="gramStart"/>
            <w:r w:rsidRPr="00AD6BA2">
              <w:rPr>
                <w:rFonts w:ascii="宋体" w:hAnsi="宋体" w:hint="eastAsia"/>
                <w:sz w:val="21"/>
                <w:szCs w:val="21"/>
              </w:rPr>
              <w:t>上传鉴权</w:t>
            </w:r>
            <w:proofErr w:type="gramEnd"/>
            <w:r w:rsidRPr="00AD6BA2">
              <w:rPr>
                <w:rFonts w:ascii="宋体" w:hAnsi="宋体" w:hint="eastAsia"/>
                <w:sz w:val="21"/>
                <w:szCs w:val="21"/>
              </w:rPr>
              <w:t>请求。</w:t>
            </w:r>
          </w:p>
          <w:p w14:paraId="620B195D" w14:textId="382A6701" w:rsidR="000349FD" w:rsidRPr="00AD6BA2" w:rsidRDefault="000349FD" w:rsidP="00235C6C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D6BA2">
              <w:rPr>
                <w:rFonts w:ascii="宋体" w:hAnsi="宋体" w:cs="Arial" w:hint="eastAsia"/>
                <w:szCs w:val="21"/>
              </w:rPr>
              <w:t>2．将</w:t>
            </w:r>
            <w:r w:rsidRPr="00AD6BA2">
              <w:rPr>
                <w:rFonts w:ascii="宋体" w:hAnsi="宋体" w:hint="eastAsia"/>
                <w:szCs w:val="21"/>
              </w:rPr>
              <w:t>0x04：</w:t>
            </w:r>
            <w:r w:rsidRPr="00AD6BA2">
              <w:rPr>
                <w:rFonts w:ascii="宋体" w:hAnsi="宋体"/>
                <w:szCs w:val="21"/>
              </w:rPr>
              <w:t>undefined error</w:t>
            </w:r>
            <w:r w:rsidRPr="00AD6BA2">
              <w:rPr>
                <w:rFonts w:ascii="宋体" w:hAnsi="宋体" w:hint="eastAsia"/>
                <w:szCs w:val="21"/>
              </w:rPr>
              <w:t>修改为0x05：</w:t>
            </w:r>
            <w:r w:rsidRPr="00AD6BA2">
              <w:rPr>
                <w:rFonts w:ascii="宋体" w:hAnsi="宋体"/>
                <w:szCs w:val="21"/>
              </w:rPr>
              <w:t>undefined error</w:t>
            </w:r>
          </w:p>
        </w:tc>
      </w:tr>
      <w:tr w:rsidR="00AD6BA2" w:rsidRPr="00AD6BA2" w14:paraId="4CBEE35C" w14:textId="77777777" w:rsidTr="005A413A">
        <w:trPr>
          <w:trHeight w:val="495"/>
          <w:jc w:val="center"/>
        </w:trPr>
        <w:tc>
          <w:tcPr>
            <w:tcW w:w="450" w:type="pct"/>
          </w:tcPr>
          <w:p w14:paraId="41740B34" w14:textId="2BD491FA" w:rsidR="000E717F" w:rsidRPr="00AD6BA2" w:rsidRDefault="000E717F" w:rsidP="00602A29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V1.3</w:t>
            </w:r>
          </w:p>
        </w:tc>
        <w:tc>
          <w:tcPr>
            <w:tcW w:w="854" w:type="pct"/>
          </w:tcPr>
          <w:p w14:paraId="1BDE90ED" w14:textId="14F0FF9C" w:rsidR="000E717F" w:rsidRPr="00AD6BA2" w:rsidRDefault="000E717F" w:rsidP="001D7B49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2021/06/16</w:t>
            </w:r>
          </w:p>
        </w:tc>
        <w:tc>
          <w:tcPr>
            <w:tcW w:w="748" w:type="pct"/>
          </w:tcPr>
          <w:p w14:paraId="446A8F11" w14:textId="7C8ACAB3" w:rsidR="000E717F" w:rsidRPr="00AD6BA2" w:rsidRDefault="000E717F" w:rsidP="00602A29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谢芳</w:t>
            </w:r>
          </w:p>
        </w:tc>
        <w:tc>
          <w:tcPr>
            <w:tcW w:w="2948" w:type="pct"/>
          </w:tcPr>
          <w:p w14:paraId="3D852FCF" w14:textId="4D6B2048" w:rsidR="000E717F" w:rsidRPr="00AD6BA2" w:rsidRDefault="000E717F" w:rsidP="000E717F">
            <w:pPr>
              <w:pStyle w:val="EPT2"/>
              <w:numPr>
                <w:ilvl w:val="0"/>
                <w:numId w:val="13"/>
              </w:numPr>
              <w:rPr>
                <w:rFonts w:ascii="宋体" w:eastAsia="宋体" w:hAnsi="宋体" w:cs="Arial"/>
                <w:sz w:val="21"/>
                <w:szCs w:val="21"/>
              </w:rPr>
            </w:pPr>
            <w:bookmarkStart w:id="0" w:name="_Toc79155528"/>
            <w:r w:rsidRPr="00AD6BA2">
              <w:rPr>
                <w:rFonts w:ascii="宋体" w:eastAsia="宋体" w:hAnsi="宋体" w:cs="Arial"/>
                <w:sz w:val="21"/>
                <w:szCs w:val="21"/>
              </w:rPr>
              <w:t>服务响应时间要求</w:t>
            </w:r>
            <w:bookmarkEnd w:id="0"/>
          </w:p>
          <w:p w14:paraId="46FF5724" w14:textId="3D6B9C74" w:rsidR="000E717F" w:rsidRPr="00AD6BA2" w:rsidRDefault="000E717F" w:rsidP="000E717F">
            <w:pPr>
              <w:pStyle w:val="EPT3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cs="Arial" w:hint="eastAsia"/>
                <w:sz w:val="21"/>
                <w:szCs w:val="21"/>
              </w:rPr>
              <w:t>为了防止3帧报文同时丢失，</w:t>
            </w:r>
            <w:r w:rsidRPr="00AD6BA2">
              <w:rPr>
                <w:rFonts w:ascii="宋体" w:hAnsi="宋体" w:cs="Arial"/>
                <w:sz w:val="21"/>
                <w:szCs w:val="21"/>
              </w:rPr>
              <w:t>Event和</w:t>
            </w:r>
            <w:proofErr w:type="spellStart"/>
            <w:r w:rsidRPr="00AD6BA2">
              <w:rPr>
                <w:rFonts w:ascii="宋体" w:hAnsi="宋体" w:cs="Arial"/>
                <w:sz w:val="21"/>
                <w:szCs w:val="21"/>
              </w:rPr>
              <w:t>Field_Notifier</w:t>
            </w:r>
            <w:proofErr w:type="spellEnd"/>
            <w:r w:rsidRPr="00AD6BA2">
              <w:rPr>
                <w:rFonts w:ascii="宋体" w:hAnsi="宋体" w:cs="Arial"/>
                <w:sz w:val="21"/>
                <w:szCs w:val="21"/>
              </w:rPr>
              <w:t>的时，UDP传输</w:t>
            </w:r>
            <w:r w:rsidRPr="00AD6BA2">
              <w:rPr>
                <w:rFonts w:ascii="宋体" w:hAnsi="宋体" w:cs="Arial" w:hint="eastAsia"/>
                <w:sz w:val="21"/>
                <w:szCs w:val="21"/>
              </w:rPr>
              <w:t>，</w:t>
            </w:r>
            <w:proofErr w:type="gramStart"/>
            <w:r w:rsidRPr="00AD6BA2">
              <w:rPr>
                <w:rFonts w:ascii="宋体" w:hAnsi="宋体" w:cs="Arial" w:hint="eastAsia"/>
                <w:sz w:val="21"/>
                <w:szCs w:val="21"/>
              </w:rPr>
              <w:t>当</w:t>
            </w:r>
            <w:r w:rsidRPr="00AD6BA2">
              <w:rPr>
                <w:rFonts w:ascii="宋体" w:hAnsi="宋体" w:cs="Arial"/>
                <w:sz w:val="21"/>
                <w:szCs w:val="21"/>
              </w:rPr>
              <w:t>状态</w:t>
            </w:r>
            <w:proofErr w:type="gramEnd"/>
            <w:r w:rsidRPr="00AD6BA2">
              <w:rPr>
                <w:rFonts w:ascii="宋体" w:hAnsi="宋体" w:cs="Arial"/>
                <w:sz w:val="21"/>
                <w:szCs w:val="21"/>
              </w:rPr>
              <w:t>发生变化时，连发三次</w:t>
            </w:r>
            <w:r w:rsidRPr="00AD6BA2">
              <w:rPr>
                <w:rFonts w:ascii="宋体" w:hAnsi="宋体" w:cs="Arial" w:hint="eastAsia"/>
                <w:sz w:val="21"/>
                <w:szCs w:val="21"/>
              </w:rPr>
              <w:t>的间隔周期从</w:t>
            </w:r>
            <w:r w:rsidRPr="00AD6BA2">
              <w:rPr>
                <w:rFonts w:ascii="宋体" w:hAnsi="宋体" w:cs="Arial"/>
                <w:sz w:val="21"/>
                <w:szCs w:val="21"/>
              </w:rPr>
              <w:t>50ms</w:t>
            </w:r>
            <w:r w:rsidRPr="00AD6BA2">
              <w:rPr>
                <w:rFonts w:ascii="宋体" w:hAnsi="宋体" w:cs="Arial" w:hint="eastAsia"/>
                <w:sz w:val="21"/>
                <w:szCs w:val="21"/>
              </w:rPr>
              <w:t>改为1000ms</w:t>
            </w:r>
          </w:p>
        </w:tc>
      </w:tr>
      <w:tr w:rsidR="00AD6BA2" w:rsidRPr="00AD6BA2" w14:paraId="7D28F583" w14:textId="77777777" w:rsidTr="005A413A">
        <w:trPr>
          <w:trHeight w:val="495"/>
          <w:jc w:val="center"/>
        </w:trPr>
        <w:tc>
          <w:tcPr>
            <w:tcW w:w="450" w:type="pct"/>
          </w:tcPr>
          <w:p w14:paraId="52250DBF" w14:textId="1D3D27B5" w:rsidR="000E717F" w:rsidRPr="00AD6BA2" w:rsidRDefault="006413C9" w:rsidP="00602A29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V1.4</w:t>
            </w:r>
          </w:p>
        </w:tc>
        <w:tc>
          <w:tcPr>
            <w:tcW w:w="854" w:type="pct"/>
          </w:tcPr>
          <w:p w14:paraId="728D439B" w14:textId="45010630" w:rsidR="000E717F" w:rsidRPr="00AD6BA2" w:rsidRDefault="006413C9" w:rsidP="00A04D66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AD6BA2">
              <w:rPr>
                <w:rFonts w:ascii="Arial" w:hAnsi="Arial" w:cs="Arial" w:hint="eastAsia"/>
                <w:szCs w:val="21"/>
              </w:rPr>
              <w:t>2021/</w:t>
            </w:r>
            <w:r w:rsidR="00A04D66" w:rsidRPr="00AD6BA2">
              <w:rPr>
                <w:rFonts w:ascii="Arial" w:hAnsi="Arial" w:cs="Arial" w:hint="eastAsia"/>
                <w:szCs w:val="21"/>
              </w:rPr>
              <w:t>08</w:t>
            </w:r>
            <w:r w:rsidRPr="00AD6BA2">
              <w:rPr>
                <w:rFonts w:ascii="Arial" w:hAnsi="Arial" w:cs="Arial" w:hint="eastAsia"/>
                <w:szCs w:val="21"/>
              </w:rPr>
              <w:t>/</w:t>
            </w:r>
            <w:r w:rsidR="00A04D66" w:rsidRPr="00AD6BA2">
              <w:rPr>
                <w:rFonts w:ascii="Arial" w:hAnsi="Arial" w:cs="Arial" w:hint="eastAsia"/>
                <w:szCs w:val="21"/>
              </w:rPr>
              <w:t>03</w:t>
            </w:r>
          </w:p>
        </w:tc>
        <w:tc>
          <w:tcPr>
            <w:tcW w:w="748" w:type="pct"/>
          </w:tcPr>
          <w:p w14:paraId="30678EBD" w14:textId="21128B3E" w:rsidR="000E717F" w:rsidRPr="00AD6BA2" w:rsidRDefault="006413C9" w:rsidP="00602A2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AD6BA2">
              <w:rPr>
                <w:rFonts w:ascii="Arial" w:hAnsi="Arial" w:cs="Arial" w:hint="eastAsia"/>
                <w:szCs w:val="21"/>
              </w:rPr>
              <w:t>谢芳</w:t>
            </w:r>
          </w:p>
        </w:tc>
        <w:tc>
          <w:tcPr>
            <w:tcW w:w="2948" w:type="pct"/>
          </w:tcPr>
          <w:p w14:paraId="6D0A6285" w14:textId="77777777" w:rsidR="00FF67A8" w:rsidRPr="00AD6BA2" w:rsidRDefault="00FF67A8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4.2.1</w:t>
            </w:r>
            <w:r w:rsidRPr="00AD6BA2">
              <w:rPr>
                <w:rFonts w:ascii="宋体" w:hint="eastAsia"/>
                <w:szCs w:val="21"/>
              </w:rPr>
              <w:tab/>
              <w:t>文件上</w:t>
            </w:r>
            <w:proofErr w:type="gramStart"/>
            <w:r w:rsidRPr="00AD6BA2">
              <w:rPr>
                <w:rFonts w:ascii="宋体" w:hint="eastAsia"/>
                <w:szCs w:val="21"/>
              </w:rPr>
              <w:t>传鉴权信息</w:t>
            </w:r>
            <w:proofErr w:type="gramEnd"/>
            <w:r w:rsidRPr="00AD6BA2">
              <w:rPr>
                <w:rFonts w:ascii="宋体" w:hint="eastAsia"/>
                <w:szCs w:val="21"/>
              </w:rPr>
              <w:t>获取</w:t>
            </w:r>
          </w:p>
          <w:p w14:paraId="3E371023" w14:textId="02163D0A" w:rsidR="00FF67A8" w:rsidRPr="00AD6BA2" w:rsidRDefault="00FF67A8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追加频繁调用时的时间间隔</w:t>
            </w:r>
            <w:r w:rsidR="006413C9" w:rsidRPr="00AD6BA2">
              <w:rPr>
                <w:rFonts w:ascii="宋体" w:hint="eastAsia"/>
                <w:szCs w:val="21"/>
              </w:rPr>
              <w:t>说明</w:t>
            </w:r>
          </w:p>
          <w:p w14:paraId="6172DF30" w14:textId="77777777" w:rsidR="00FF67A8" w:rsidRPr="00AD6BA2" w:rsidRDefault="00FF67A8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4.2.3</w:t>
            </w:r>
            <w:r w:rsidRPr="00AD6BA2">
              <w:rPr>
                <w:rFonts w:ascii="宋体" w:hint="eastAsia"/>
                <w:szCs w:val="21"/>
              </w:rPr>
              <w:tab/>
              <w:t>云端请求文件上传代理</w:t>
            </w:r>
          </w:p>
          <w:p w14:paraId="3BE18D07" w14:textId="2A3052F8" w:rsidR="00FF67A8" w:rsidRPr="00AD6BA2" w:rsidRDefault="00FF67A8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proofErr w:type="spellStart"/>
            <w:r w:rsidRPr="00AD6BA2">
              <w:rPr>
                <w:rFonts w:ascii="宋体" w:hint="eastAsia"/>
                <w:szCs w:val="21"/>
              </w:rPr>
              <w:t>FileType</w:t>
            </w:r>
            <w:proofErr w:type="spellEnd"/>
            <w:r w:rsidRPr="00AD6BA2">
              <w:rPr>
                <w:rFonts w:ascii="宋体" w:hint="eastAsia"/>
                <w:szCs w:val="21"/>
              </w:rPr>
              <w:t xml:space="preserve"> 0：实时视频数据--</w:t>
            </w:r>
            <w:proofErr w:type="gramStart"/>
            <w:r w:rsidRPr="00AD6BA2">
              <w:rPr>
                <w:rFonts w:ascii="宋体" w:hint="eastAsia"/>
                <w:szCs w:val="21"/>
              </w:rPr>
              <w:t>》</w:t>
            </w:r>
            <w:proofErr w:type="gramEnd"/>
            <w:r w:rsidRPr="00AD6BA2">
              <w:rPr>
                <w:rFonts w:ascii="宋体" w:hint="eastAsia"/>
                <w:szCs w:val="21"/>
              </w:rPr>
              <w:t>0：实时哨兵视频/图片</w:t>
            </w:r>
          </w:p>
          <w:p w14:paraId="4A050314" w14:textId="77777777" w:rsidR="00057CC7" w:rsidRPr="00AD6BA2" w:rsidRDefault="00057CC7" w:rsidP="00057CC7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追加远程控制天眼系统</w:t>
            </w:r>
          </w:p>
          <w:p w14:paraId="3D5405D6" w14:textId="77777777" w:rsidR="00057CC7" w:rsidRPr="00AD6BA2" w:rsidRDefault="00057CC7" w:rsidP="00057CC7">
            <w:pPr>
              <w:spacing w:line="360" w:lineRule="auto"/>
              <w:jc w:val="left"/>
              <w:rPr>
                <w:rFonts w:ascii="宋体"/>
                <w:szCs w:val="21"/>
              </w:rPr>
            </w:pPr>
            <w:proofErr w:type="spellStart"/>
            <w:r w:rsidRPr="00AD6BA2">
              <w:rPr>
                <w:rFonts w:ascii="宋体"/>
                <w:szCs w:val="21"/>
              </w:rPr>
              <w:lastRenderedPageBreak/>
              <w:t>FileUploadService.FileCloudUploadReqNotify</w:t>
            </w:r>
            <w:proofErr w:type="spellEnd"/>
            <w:r w:rsidRPr="00AD6BA2">
              <w:rPr>
                <w:rFonts w:ascii="宋体"/>
                <w:szCs w:val="21"/>
              </w:rPr>
              <w:t xml:space="preserve"> </w:t>
            </w:r>
          </w:p>
          <w:p w14:paraId="1C153DEE" w14:textId="5B70BEFA" w:rsidR="00057CC7" w:rsidRPr="00AD6BA2" w:rsidRDefault="00057CC7" w:rsidP="00057CC7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上传文件类型 0：实时视频修改为0：实时视频/图片（哨兵）追加 5：实时视频/图片（天眼）</w:t>
            </w:r>
          </w:p>
          <w:p w14:paraId="4694B256" w14:textId="78BC14BC" w:rsidR="005A1C36" w:rsidRPr="00AD6BA2" w:rsidRDefault="005A1C36" w:rsidP="005A1C36">
            <w:pPr>
              <w:spacing w:line="360" w:lineRule="auto"/>
              <w:jc w:val="left"/>
              <w:rPr>
                <w:rFonts w:ascii="宋体"/>
                <w:szCs w:val="21"/>
              </w:rPr>
            </w:pPr>
            <w:proofErr w:type="spellStart"/>
            <w:r w:rsidRPr="00AD6BA2">
              <w:rPr>
                <w:rFonts w:ascii="宋体"/>
                <w:szCs w:val="21"/>
              </w:rPr>
              <w:t>FileUploadService.FileUploadCheckRes</w:t>
            </w:r>
            <w:proofErr w:type="spellEnd"/>
            <w:r w:rsidRPr="00AD6BA2">
              <w:rPr>
                <w:rFonts w:ascii="宋体" w:hint="eastAsia"/>
                <w:szCs w:val="21"/>
              </w:rPr>
              <w:t>参数</w:t>
            </w:r>
            <w:proofErr w:type="gramStart"/>
            <w:r w:rsidRPr="00AD6BA2">
              <w:rPr>
                <w:rFonts w:ascii="宋体" w:hint="eastAsia"/>
                <w:szCs w:val="21"/>
              </w:rPr>
              <w:t>枚举值</w:t>
            </w:r>
            <w:proofErr w:type="gramEnd"/>
            <w:r w:rsidRPr="00AD6BA2">
              <w:rPr>
                <w:rFonts w:ascii="宋体" w:hint="eastAsia"/>
                <w:szCs w:val="21"/>
              </w:rPr>
              <w:t>修改</w:t>
            </w:r>
          </w:p>
          <w:p w14:paraId="482DE4F2" w14:textId="77777777" w:rsidR="005A1C36" w:rsidRPr="00AD6BA2" w:rsidRDefault="005A1C36" w:rsidP="005A1C36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/>
                <w:szCs w:val="21"/>
              </w:rPr>
              <w:t>0x15:Transmit Video Failed  --&gt; 0x15:Transmit Video Failed/save picture failed</w:t>
            </w:r>
          </w:p>
          <w:p w14:paraId="0F1C3661" w14:textId="23B4E28B" w:rsidR="005A1C36" w:rsidRPr="00AD6BA2" w:rsidRDefault="005A1C36" w:rsidP="005A1C36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/>
                <w:szCs w:val="21"/>
              </w:rPr>
              <w:t>0x16:AVM/APA Failed--&gt; 0x16:AVM/APA/DMS Failed</w:t>
            </w:r>
          </w:p>
          <w:p w14:paraId="56EC2381" w14:textId="77777777" w:rsidR="00FF67A8" w:rsidRPr="00AD6BA2" w:rsidRDefault="00FF67A8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5.1</w:t>
            </w:r>
            <w:r w:rsidRPr="00AD6BA2">
              <w:rPr>
                <w:rFonts w:ascii="宋体" w:hint="eastAsia"/>
                <w:szCs w:val="21"/>
              </w:rPr>
              <w:tab/>
              <w:t>消费方通过Https服务上传文件</w:t>
            </w:r>
          </w:p>
          <w:p w14:paraId="6DA34ACE" w14:textId="1AEBBFA0" w:rsidR="00FF67A8" w:rsidRPr="00AD6BA2" w:rsidRDefault="00FF67A8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追加文件上传的场景和前提条件</w:t>
            </w:r>
          </w:p>
          <w:p w14:paraId="436552D1" w14:textId="10C4CB17" w:rsidR="001A33F0" w:rsidRPr="00AD6BA2" w:rsidRDefault="001A33F0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追加文件分片上传Https调用API文档</w:t>
            </w:r>
          </w:p>
          <w:p w14:paraId="2C79A3AB" w14:textId="77777777" w:rsidR="00FF67A8" w:rsidRPr="00AD6BA2" w:rsidRDefault="00FF67A8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5.3</w:t>
            </w:r>
            <w:r w:rsidRPr="00AD6BA2">
              <w:rPr>
                <w:rFonts w:ascii="宋体" w:hint="eastAsia"/>
                <w:szCs w:val="21"/>
              </w:rPr>
              <w:tab/>
              <w:t>云端请求文件上传</w:t>
            </w:r>
          </w:p>
          <w:p w14:paraId="01983A76" w14:textId="61232B33" w:rsidR="00FF67A8" w:rsidRPr="00AD6BA2" w:rsidRDefault="00FF67A8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追加场景说明</w:t>
            </w:r>
          </w:p>
          <w:p w14:paraId="48076B34" w14:textId="77777777" w:rsidR="00FF67A8" w:rsidRPr="00AD6BA2" w:rsidRDefault="00FF67A8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5.4</w:t>
            </w:r>
            <w:r w:rsidRPr="00AD6BA2">
              <w:rPr>
                <w:rFonts w:ascii="宋体" w:hint="eastAsia"/>
                <w:szCs w:val="21"/>
              </w:rPr>
              <w:tab/>
              <w:t>哨兵系统实时视频（图片）上传</w:t>
            </w:r>
          </w:p>
          <w:p w14:paraId="0F5B6DAA" w14:textId="77777777" w:rsidR="000E717F" w:rsidRPr="00AD6BA2" w:rsidRDefault="00FF67A8" w:rsidP="00FF67A8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追加场景说明</w:t>
            </w:r>
          </w:p>
          <w:p w14:paraId="5E4653F3" w14:textId="79EB2052" w:rsidR="00057CC7" w:rsidRPr="00AD6BA2" w:rsidRDefault="00057CC7" w:rsidP="00057CC7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D6BA2">
              <w:rPr>
                <w:rFonts w:ascii="宋体" w:hint="eastAsia"/>
                <w:szCs w:val="21"/>
              </w:rPr>
              <w:t>追加</w:t>
            </w:r>
            <w:r w:rsidR="005D051D" w:rsidRPr="00AD6BA2">
              <w:rPr>
                <w:rFonts w:ascii="宋体" w:hint="eastAsia"/>
                <w:szCs w:val="21"/>
              </w:rPr>
              <w:t>新章节</w:t>
            </w:r>
          </w:p>
          <w:p w14:paraId="0FDBC533" w14:textId="4B0F87BD" w:rsidR="00057CC7" w:rsidRPr="00AD6BA2" w:rsidRDefault="00057CC7" w:rsidP="00057CC7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Cs w:val="21"/>
              </w:rPr>
              <w:t>5.5</w:t>
            </w:r>
            <w:r w:rsidRPr="00AD6BA2">
              <w:rPr>
                <w:rFonts w:ascii="宋体" w:hint="eastAsia"/>
                <w:szCs w:val="21"/>
              </w:rPr>
              <w:tab/>
              <w:t>天</w:t>
            </w:r>
            <w:proofErr w:type="gramStart"/>
            <w:r w:rsidRPr="00AD6BA2">
              <w:rPr>
                <w:rFonts w:ascii="宋体" w:hint="eastAsia"/>
                <w:szCs w:val="21"/>
              </w:rPr>
              <w:t>眼系统</w:t>
            </w:r>
            <w:proofErr w:type="gramEnd"/>
            <w:r w:rsidRPr="00AD6BA2">
              <w:rPr>
                <w:rFonts w:ascii="宋体" w:hint="eastAsia"/>
                <w:szCs w:val="21"/>
              </w:rPr>
              <w:t>实时视频（图片）上传（主动触发）</w:t>
            </w:r>
          </w:p>
        </w:tc>
      </w:tr>
      <w:tr w:rsidR="00AD6BA2" w:rsidRPr="00AD6BA2" w14:paraId="25085C96" w14:textId="77777777" w:rsidTr="005A413A">
        <w:trPr>
          <w:trHeight w:val="495"/>
          <w:jc w:val="center"/>
        </w:trPr>
        <w:tc>
          <w:tcPr>
            <w:tcW w:w="450" w:type="pct"/>
          </w:tcPr>
          <w:p w14:paraId="275FA771" w14:textId="6972F8E2" w:rsidR="000E717F" w:rsidRPr="00AD6BA2" w:rsidRDefault="00AD336D" w:rsidP="00602A2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AD6BA2">
              <w:rPr>
                <w:rFonts w:ascii="Arial" w:hAnsi="Arial" w:cs="Arial" w:hint="eastAsia"/>
                <w:szCs w:val="21"/>
              </w:rPr>
              <w:lastRenderedPageBreak/>
              <w:t>V1.5</w:t>
            </w:r>
          </w:p>
        </w:tc>
        <w:tc>
          <w:tcPr>
            <w:tcW w:w="854" w:type="pct"/>
          </w:tcPr>
          <w:p w14:paraId="1BA74F7A" w14:textId="21A70015" w:rsidR="000E717F" w:rsidRPr="00AD6BA2" w:rsidRDefault="00AD336D" w:rsidP="00602A29">
            <w:pPr>
              <w:spacing w:line="360" w:lineRule="auto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2021/11/16</w:t>
            </w:r>
          </w:p>
        </w:tc>
        <w:tc>
          <w:tcPr>
            <w:tcW w:w="748" w:type="pct"/>
          </w:tcPr>
          <w:p w14:paraId="7CA0C259" w14:textId="1F8822DE" w:rsidR="000E717F" w:rsidRPr="00AD6BA2" w:rsidRDefault="00AD336D" w:rsidP="00602A2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AD6BA2">
              <w:rPr>
                <w:rFonts w:ascii="Arial" w:hAnsi="Arial" w:cs="Arial" w:hint="eastAsia"/>
                <w:szCs w:val="21"/>
              </w:rPr>
              <w:t>谢芳</w:t>
            </w:r>
          </w:p>
        </w:tc>
        <w:tc>
          <w:tcPr>
            <w:tcW w:w="2948" w:type="pct"/>
          </w:tcPr>
          <w:p w14:paraId="3ACC29DA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4.2.1</w:t>
            </w:r>
            <w:r w:rsidRPr="00AD6BA2">
              <w:rPr>
                <w:rFonts w:ascii="宋体" w:hint="eastAsia"/>
                <w:sz w:val="24"/>
              </w:rPr>
              <w:tab/>
              <w:t>文件上</w:t>
            </w:r>
            <w:proofErr w:type="gramStart"/>
            <w:r w:rsidRPr="00AD6BA2">
              <w:rPr>
                <w:rFonts w:ascii="宋体" w:hint="eastAsia"/>
                <w:sz w:val="24"/>
              </w:rPr>
              <w:t>传鉴权信息</w:t>
            </w:r>
            <w:proofErr w:type="gramEnd"/>
            <w:r w:rsidRPr="00AD6BA2">
              <w:rPr>
                <w:rFonts w:ascii="宋体" w:hint="eastAsia"/>
                <w:sz w:val="24"/>
              </w:rPr>
              <w:t>获取</w:t>
            </w:r>
          </w:p>
          <w:p w14:paraId="456E6C0F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proofErr w:type="spellStart"/>
            <w:r w:rsidRPr="00AD6BA2">
              <w:rPr>
                <w:rFonts w:ascii="宋体" w:hint="eastAsia"/>
                <w:sz w:val="24"/>
              </w:rPr>
              <w:t>FileUploadAuthInfoNotify</w:t>
            </w:r>
            <w:proofErr w:type="spellEnd"/>
            <w:r w:rsidRPr="00AD6BA2">
              <w:rPr>
                <w:rFonts w:ascii="宋体" w:hint="eastAsia"/>
                <w:sz w:val="24"/>
              </w:rPr>
              <w:t>输出参数增加</w:t>
            </w:r>
            <w:proofErr w:type="spellStart"/>
            <w:r w:rsidRPr="00AD6BA2">
              <w:rPr>
                <w:rFonts w:ascii="宋体" w:hint="eastAsia"/>
                <w:sz w:val="24"/>
              </w:rPr>
              <w:t>ClientID</w:t>
            </w:r>
            <w:proofErr w:type="spellEnd"/>
          </w:p>
          <w:p w14:paraId="38344973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48F29DFD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4.2.2</w:t>
            </w:r>
            <w:r w:rsidRPr="00AD6BA2">
              <w:rPr>
                <w:rFonts w:ascii="宋体" w:hint="eastAsia"/>
                <w:sz w:val="24"/>
              </w:rPr>
              <w:tab/>
              <w:t>文件上传代理（预留）</w:t>
            </w:r>
          </w:p>
          <w:p w14:paraId="1EA3CB41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proofErr w:type="spellStart"/>
            <w:r w:rsidRPr="00AD6BA2">
              <w:rPr>
                <w:rFonts w:ascii="宋体" w:hint="eastAsia"/>
                <w:sz w:val="24"/>
              </w:rPr>
              <w:t>FileUploadAgentSts</w:t>
            </w:r>
            <w:proofErr w:type="spellEnd"/>
            <w:r w:rsidRPr="00AD6BA2">
              <w:rPr>
                <w:rFonts w:ascii="宋体" w:hint="eastAsia"/>
                <w:sz w:val="24"/>
              </w:rPr>
              <w:t>输出参数增加</w:t>
            </w:r>
            <w:proofErr w:type="spellStart"/>
            <w:r w:rsidRPr="00AD6BA2">
              <w:rPr>
                <w:rFonts w:ascii="宋体" w:hint="eastAsia"/>
                <w:sz w:val="24"/>
              </w:rPr>
              <w:t>ClientID</w:t>
            </w:r>
            <w:proofErr w:type="spellEnd"/>
          </w:p>
          <w:p w14:paraId="0CB93603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3859C9D0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4.2.3</w:t>
            </w:r>
            <w:r w:rsidRPr="00AD6BA2">
              <w:rPr>
                <w:rFonts w:ascii="宋体" w:hint="eastAsia"/>
                <w:sz w:val="24"/>
              </w:rPr>
              <w:tab/>
              <w:t>云端请求文件上传代理</w:t>
            </w:r>
          </w:p>
          <w:p w14:paraId="679FF74B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proofErr w:type="spellStart"/>
            <w:r w:rsidRPr="00AD6BA2">
              <w:rPr>
                <w:rFonts w:ascii="宋体" w:hint="eastAsia"/>
                <w:sz w:val="24"/>
              </w:rPr>
              <w:t>FileCloudUploadReqNotify</w:t>
            </w:r>
            <w:proofErr w:type="spellEnd"/>
            <w:r w:rsidRPr="00AD6BA2">
              <w:rPr>
                <w:rFonts w:ascii="宋体" w:hint="eastAsia"/>
                <w:sz w:val="24"/>
              </w:rPr>
              <w:t>输出参数增加</w:t>
            </w:r>
            <w:proofErr w:type="spellStart"/>
            <w:r w:rsidRPr="00AD6BA2">
              <w:rPr>
                <w:rFonts w:ascii="宋体" w:hint="eastAsia"/>
                <w:sz w:val="24"/>
              </w:rPr>
              <w:t>ClientID</w:t>
            </w:r>
            <w:proofErr w:type="spellEnd"/>
          </w:p>
          <w:p w14:paraId="7EDEE410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47E048A0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5.1</w:t>
            </w:r>
            <w:r w:rsidRPr="00AD6BA2">
              <w:rPr>
                <w:rFonts w:ascii="宋体" w:hint="eastAsia"/>
                <w:sz w:val="24"/>
              </w:rPr>
              <w:tab/>
              <w:t>消费方通过Https服务上传文件</w:t>
            </w:r>
          </w:p>
          <w:p w14:paraId="024F03E9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增加消费方接收到</w:t>
            </w:r>
            <w:proofErr w:type="spellStart"/>
            <w:r w:rsidRPr="00AD6BA2">
              <w:rPr>
                <w:rFonts w:ascii="宋体" w:hint="eastAsia"/>
                <w:sz w:val="24"/>
              </w:rPr>
              <w:t>FileUploadAuthInfoNotify</w:t>
            </w:r>
            <w:proofErr w:type="spellEnd"/>
            <w:r w:rsidRPr="00AD6BA2">
              <w:rPr>
                <w:rFonts w:ascii="宋体" w:hint="eastAsia"/>
                <w:sz w:val="24"/>
              </w:rPr>
              <w:t>通</w:t>
            </w:r>
            <w:r w:rsidRPr="00AD6BA2">
              <w:rPr>
                <w:rFonts w:ascii="宋体" w:hint="eastAsia"/>
                <w:sz w:val="24"/>
              </w:rPr>
              <w:lastRenderedPageBreak/>
              <w:t>知后的</w:t>
            </w:r>
            <w:proofErr w:type="spellStart"/>
            <w:r w:rsidRPr="00AD6BA2">
              <w:rPr>
                <w:rFonts w:ascii="宋体" w:hint="eastAsia"/>
                <w:sz w:val="24"/>
              </w:rPr>
              <w:t>ClientID</w:t>
            </w:r>
            <w:proofErr w:type="spellEnd"/>
            <w:r w:rsidRPr="00AD6BA2">
              <w:rPr>
                <w:rFonts w:ascii="宋体" w:hint="eastAsia"/>
                <w:sz w:val="24"/>
              </w:rPr>
              <w:t>一致性检查处理。</w:t>
            </w:r>
          </w:p>
          <w:p w14:paraId="2C55B6B2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6F4E9538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5.2</w:t>
            </w:r>
            <w:r w:rsidRPr="00AD6BA2">
              <w:rPr>
                <w:rFonts w:ascii="宋体" w:hint="eastAsia"/>
                <w:sz w:val="24"/>
              </w:rPr>
              <w:tab/>
              <w:t>文件上传代理（预留）</w:t>
            </w:r>
          </w:p>
          <w:p w14:paraId="34BF6BEC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增加消费方接收到</w:t>
            </w:r>
            <w:proofErr w:type="spellStart"/>
            <w:r w:rsidRPr="00AD6BA2">
              <w:rPr>
                <w:rFonts w:ascii="宋体" w:hint="eastAsia"/>
                <w:sz w:val="24"/>
              </w:rPr>
              <w:t>FileUploadAgentInfoNotify</w:t>
            </w:r>
            <w:proofErr w:type="spellEnd"/>
            <w:r w:rsidRPr="00AD6BA2">
              <w:rPr>
                <w:rFonts w:ascii="宋体" w:hint="eastAsia"/>
                <w:sz w:val="24"/>
              </w:rPr>
              <w:t>通知后的</w:t>
            </w:r>
            <w:proofErr w:type="spellStart"/>
            <w:r w:rsidRPr="00AD6BA2">
              <w:rPr>
                <w:rFonts w:ascii="宋体" w:hint="eastAsia"/>
                <w:sz w:val="24"/>
              </w:rPr>
              <w:t>ClientID</w:t>
            </w:r>
            <w:proofErr w:type="spellEnd"/>
            <w:r w:rsidRPr="00AD6BA2">
              <w:rPr>
                <w:rFonts w:ascii="宋体" w:hint="eastAsia"/>
                <w:sz w:val="24"/>
              </w:rPr>
              <w:t>一致性检查处理。</w:t>
            </w:r>
          </w:p>
          <w:p w14:paraId="2E9C09D6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33322D10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5.3</w:t>
            </w:r>
            <w:r w:rsidRPr="00AD6BA2">
              <w:rPr>
                <w:rFonts w:ascii="宋体" w:hint="eastAsia"/>
                <w:sz w:val="24"/>
              </w:rPr>
              <w:tab/>
              <w:t>云端请求文件上传</w:t>
            </w:r>
          </w:p>
          <w:p w14:paraId="26F77BE2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增加消费方接收到</w:t>
            </w:r>
            <w:proofErr w:type="spellStart"/>
            <w:r w:rsidRPr="00AD6BA2">
              <w:rPr>
                <w:rFonts w:ascii="宋体" w:hint="eastAsia"/>
                <w:sz w:val="24"/>
              </w:rPr>
              <w:t>FileCloudUploadReqNotify</w:t>
            </w:r>
            <w:proofErr w:type="spellEnd"/>
            <w:r w:rsidRPr="00AD6BA2">
              <w:rPr>
                <w:rFonts w:ascii="宋体" w:hint="eastAsia"/>
                <w:sz w:val="24"/>
              </w:rPr>
              <w:t>通知后的</w:t>
            </w:r>
            <w:proofErr w:type="spellStart"/>
            <w:r w:rsidRPr="00AD6BA2">
              <w:rPr>
                <w:rFonts w:ascii="宋体" w:hint="eastAsia"/>
                <w:sz w:val="24"/>
              </w:rPr>
              <w:t>ClientID</w:t>
            </w:r>
            <w:proofErr w:type="spellEnd"/>
            <w:r w:rsidRPr="00AD6BA2">
              <w:rPr>
                <w:rFonts w:ascii="宋体" w:hint="eastAsia"/>
                <w:sz w:val="24"/>
              </w:rPr>
              <w:t>一致性检查处理。</w:t>
            </w:r>
          </w:p>
          <w:p w14:paraId="7F5841FF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77E8DCFA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5.4</w:t>
            </w:r>
            <w:r w:rsidRPr="00AD6BA2">
              <w:rPr>
                <w:rFonts w:ascii="宋体" w:hint="eastAsia"/>
                <w:sz w:val="24"/>
              </w:rPr>
              <w:tab/>
              <w:t xml:space="preserve"> 远程控制哨兵系统实时视频（图片）上传</w:t>
            </w:r>
          </w:p>
          <w:p w14:paraId="3B726113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增加消费方接收到</w:t>
            </w:r>
            <w:proofErr w:type="spellStart"/>
            <w:r w:rsidRPr="00AD6BA2">
              <w:rPr>
                <w:rFonts w:ascii="宋体" w:hint="eastAsia"/>
                <w:sz w:val="24"/>
              </w:rPr>
              <w:t>FileCloudUploadReqNotify</w:t>
            </w:r>
            <w:proofErr w:type="spellEnd"/>
            <w:r w:rsidRPr="00AD6BA2">
              <w:rPr>
                <w:rFonts w:ascii="宋体" w:hint="eastAsia"/>
                <w:sz w:val="24"/>
              </w:rPr>
              <w:t>，</w:t>
            </w:r>
            <w:proofErr w:type="spellStart"/>
            <w:r w:rsidRPr="00AD6BA2">
              <w:rPr>
                <w:rFonts w:ascii="宋体" w:hint="eastAsia"/>
                <w:sz w:val="24"/>
              </w:rPr>
              <w:t>FileUploadAuthInfoNotify</w:t>
            </w:r>
            <w:proofErr w:type="spellEnd"/>
            <w:r w:rsidRPr="00AD6BA2">
              <w:rPr>
                <w:rFonts w:ascii="宋体" w:hint="eastAsia"/>
                <w:sz w:val="24"/>
              </w:rPr>
              <w:t>通知后的</w:t>
            </w:r>
            <w:proofErr w:type="spellStart"/>
            <w:r w:rsidRPr="00AD6BA2">
              <w:rPr>
                <w:rFonts w:ascii="宋体" w:hint="eastAsia"/>
                <w:sz w:val="24"/>
              </w:rPr>
              <w:t>ClientID</w:t>
            </w:r>
            <w:proofErr w:type="spellEnd"/>
            <w:r w:rsidRPr="00AD6BA2">
              <w:rPr>
                <w:rFonts w:ascii="宋体" w:hint="eastAsia"/>
                <w:sz w:val="24"/>
              </w:rPr>
              <w:t>一致性检查处理。</w:t>
            </w:r>
          </w:p>
          <w:p w14:paraId="2E02F24A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4215D94C" w14:textId="77777777" w:rsidR="00AD336D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5.5</w:t>
            </w:r>
            <w:r w:rsidRPr="00AD6BA2">
              <w:rPr>
                <w:rFonts w:ascii="宋体" w:hint="eastAsia"/>
                <w:sz w:val="24"/>
              </w:rPr>
              <w:tab/>
              <w:t>远程控制天</w:t>
            </w:r>
            <w:proofErr w:type="gramStart"/>
            <w:r w:rsidRPr="00AD6BA2">
              <w:rPr>
                <w:rFonts w:ascii="宋体" w:hint="eastAsia"/>
                <w:sz w:val="24"/>
              </w:rPr>
              <w:t>眼系统</w:t>
            </w:r>
            <w:proofErr w:type="gramEnd"/>
            <w:r w:rsidRPr="00AD6BA2">
              <w:rPr>
                <w:rFonts w:ascii="宋体" w:hint="eastAsia"/>
                <w:sz w:val="24"/>
              </w:rPr>
              <w:t>实时视频（图片）上传</w:t>
            </w:r>
          </w:p>
          <w:p w14:paraId="3E4CD807" w14:textId="5B3E1F56" w:rsidR="000E717F" w:rsidRPr="00AD6BA2" w:rsidRDefault="00AD336D" w:rsidP="00AD336D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增加消费方接收到</w:t>
            </w:r>
            <w:proofErr w:type="spellStart"/>
            <w:r w:rsidRPr="00AD6BA2">
              <w:rPr>
                <w:rFonts w:ascii="宋体" w:hint="eastAsia"/>
                <w:sz w:val="24"/>
              </w:rPr>
              <w:t>FileCloudUploadReqNotify</w:t>
            </w:r>
            <w:proofErr w:type="spellEnd"/>
            <w:r w:rsidRPr="00AD6BA2">
              <w:rPr>
                <w:rFonts w:ascii="宋体" w:hint="eastAsia"/>
                <w:sz w:val="24"/>
              </w:rPr>
              <w:t>，</w:t>
            </w:r>
            <w:proofErr w:type="spellStart"/>
            <w:r w:rsidRPr="00AD6BA2">
              <w:rPr>
                <w:rFonts w:ascii="宋体" w:hint="eastAsia"/>
                <w:sz w:val="24"/>
              </w:rPr>
              <w:t>FileUploadAuthInfoNotify</w:t>
            </w:r>
            <w:proofErr w:type="spellEnd"/>
            <w:r w:rsidRPr="00AD6BA2">
              <w:rPr>
                <w:rFonts w:ascii="宋体" w:hint="eastAsia"/>
                <w:sz w:val="24"/>
              </w:rPr>
              <w:t>通知后的</w:t>
            </w:r>
            <w:proofErr w:type="spellStart"/>
            <w:r w:rsidRPr="00AD6BA2">
              <w:rPr>
                <w:rFonts w:ascii="宋体" w:hint="eastAsia"/>
                <w:sz w:val="24"/>
              </w:rPr>
              <w:t>ClientID</w:t>
            </w:r>
            <w:proofErr w:type="spellEnd"/>
            <w:r w:rsidRPr="00AD6BA2">
              <w:rPr>
                <w:rFonts w:ascii="宋体" w:hint="eastAsia"/>
                <w:sz w:val="24"/>
              </w:rPr>
              <w:t>一致性检查处理。</w:t>
            </w:r>
          </w:p>
        </w:tc>
      </w:tr>
      <w:tr w:rsidR="000E717F" w:rsidRPr="00AD6BA2" w14:paraId="0A7107FB" w14:textId="77777777" w:rsidTr="005A413A">
        <w:trPr>
          <w:trHeight w:val="502"/>
          <w:jc w:val="center"/>
        </w:trPr>
        <w:tc>
          <w:tcPr>
            <w:tcW w:w="450" w:type="pct"/>
          </w:tcPr>
          <w:p w14:paraId="4CD4AA60" w14:textId="39561A5A" w:rsidR="000E717F" w:rsidRPr="00AD6BA2" w:rsidRDefault="003B6689" w:rsidP="00602A2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lastRenderedPageBreak/>
              <w:t>V1.6</w:t>
            </w:r>
          </w:p>
        </w:tc>
        <w:tc>
          <w:tcPr>
            <w:tcW w:w="854" w:type="pct"/>
          </w:tcPr>
          <w:p w14:paraId="15991472" w14:textId="373DAE29" w:rsidR="000E717F" w:rsidRPr="00AD6BA2" w:rsidRDefault="003B6689" w:rsidP="00602A29">
            <w:pPr>
              <w:spacing w:line="360" w:lineRule="auto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2022/02/11</w:t>
            </w:r>
          </w:p>
        </w:tc>
        <w:tc>
          <w:tcPr>
            <w:tcW w:w="748" w:type="pct"/>
          </w:tcPr>
          <w:p w14:paraId="2CB21EA6" w14:textId="5B09E6E7" w:rsidR="000E717F" w:rsidRPr="00AD6BA2" w:rsidRDefault="003B6689" w:rsidP="00602A2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AD6BA2">
              <w:rPr>
                <w:rFonts w:ascii="Arial" w:hAnsi="Arial" w:cs="Arial" w:hint="eastAsia"/>
                <w:szCs w:val="21"/>
              </w:rPr>
              <w:t>谢芳</w:t>
            </w:r>
          </w:p>
        </w:tc>
        <w:tc>
          <w:tcPr>
            <w:tcW w:w="2948" w:type="pct"/>
          </w:tcPr>
          <w:p w14:paraId="1C83F4F4" w14:textId="77777777" w:rsidR="000E717F" w:rsidRPr="00AD6BA2" w:rsidRDefault="000366C8" w:rsidP="0052746C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备注</w:t>
            </w:r>
            <w:proofErr w:type="gramStart"/>
            <w:r w:rsidRPr="00AD6BA2">
              <w:rPr>
                <w:rFonts w:ascii="宋体" w:hint="eastAsia"/>
                <w:sz w:val="24"/>
              </w:rPr>
              <w:t>单文件</w:t>
            </w:r>
            <w:proofErr w:type="gramEnd"/>
            <w:r w:rsidRPr="00AD6BA2">
              <w:rPr>
                <w:rFonts w:ascii="宋体" w:hint="eastAsia"/>
                <w:sz w:val="24"/>
              </w:rPr>
              <w:t>上传不推荐使用</w:t>
            </w:r>
          </w:p>
          <w:p w14:paraId="118643B8" w14:textId="77777777" w:rsidR="000366C8" w:rsidRPr="00AD6BA2" w:rsidRDefault="000366C8" w:rsidP="0052746C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5.1</w:t>
            </w:r>
            <w:r w:rsidRPr="00AD6BA2">
              <w:rPr>
                <w:rFonts w:ascii="宋体" w:hint="eastAsia"/>
                <w:sz w:val="24"/>
              </w:rPr>
              <w:tab/>
              <w:t>消费方通过Https服务上传文件</w:t>
            </w:r>
          </w:p>
          <w:p w14:paraId="285C0321" w14:textId="77777777" w:rsidR="000366C8" w:rsidRPr="00AD6BA2" w:rsidRDefault="000366C8" w:rsidP="0052746C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修改大文件分片上传的UAT地址</w:t>
            </w:r>
          </w:p>
          <w:p w14:paraId="484E99D9" w14:textId="4BC21905" w:rsidR="000366C8" w:rsidRPr="00AD6BA2" w:rsidRDefault="000366C8" w:rsidP="0052746C">
            <w:pPr>
              <w:spacing w:line="360" w:lineRule="auto"/>
              <w:jc w:val="left"/>
              <w:rPr>
                <w:rFonts w:ascii="宋体"/>
                <w:sz w:val="24"/>
              </w:rPr>
            </w:pPr>
            <w:r w:rsidRPr="00AD6BA2">
              <w:rPr>
                <w:rFonts w:ascii="宋体" w:hint="eastAsia"/>
                <w:sz w:val="24"/>
              </w:rPr>
              <w:t>追加参数说明</w:t>
            </w:r>
          </w:p>
        </w:tc>
      </w:tr>
      <w:tr w:rsidR="00E54790" w:rsidRPr="00AD6BA2" w14:paraId="75ACBE51" w14:textId="77777777" w:rsidTr="005A413A">
        <w:trPr>
          <w:trHeight w:val="502"/>
          <w:jc w:val="center"/>
        </w:trPr>
        <w:tc>
          <w:tcPr>
            <w:tcW w:w="450" w:type="pct"/>
          </w:tcPr>
          <w:p w14:paraId="6BA97CD5" w14:textId="7F0E30D1" w:rsidR="00E54790" w:rsidRPr="00C06534" w:rsidRDefault="00E54790" w:rsidP="00602A29">
            <w:pPr>
              <w:spacing w:line="360" w:lineRule="auto"/>
              <w:jc w:val="center"/>
              <w:rPr>
                <w:rFonts w:ascii="宋体"/>
                <w:color w:val="FF0000"/>
                <w:sz w:val="24"/>
                <w:highlight w:val="yellow"/>
              </w:rPr>
            </w:pPr>
            <w:r w:rsidRPr="00C06534">
              <w:rPr>
                <w:rFonts w:ascii="宋体" w:hint="eastAsia"/>
                <w:color w:val="FF0000"/>
                <w:sz w:val="24"/>
                <w:highlight w:val="yellow"/>
              </w:rPr>
              <w:t>V1.7</w:t>
            </w:r>
          </w:p>
        </w:tc>
        <w:tc>
          <w:tcPr>
            <w:tcW w:w="854" w:type="pct"/>
          </w:tcPr>
          <w:p w14:paraId="6026E79F" w14:textId="1B38AEBC" w:rsidR="00E54790" w:rsidRPr="00C06534" w:rsidRDefault="00E54790" w:rsidP="00602A29">
            <w:pPr>
              <w:spacing w:line="360" w:lineRule="auto"/>
              <w:rPr>
                <w:rFonts w:ascii="宋体"/>
                <w:color w:val="FF0000"/>
                <w:sz w:val="24"/>
                <w:highlight w:val="yellow"/>
              </w:rPr>
            </w:pPr>
            <w:r w:rsidRPr="00C06534">
              <w:rPr>
                <w:rFonts w:ascii="宋体" w:hint="eastAsia"/>
                <w:color w:val="FF0000"/>
                <w:sz w:val="24"/>
                <w:highlight w:val="yellow"/>
              </w:rPr>
              <w:t>2022/06/30</w:t>
            </w:r>
          </w:p>
        </w:tc>
        <w:tc>
          <w:tcPr>
            <w:tcW w:w="748" w:type="pct"/>
          </w:tcPr>
          <w:p w14:paraId="4F909C59" w14:textId="40BEF9A5" w:rsidR="00E54790" w:rsidRPr="00C06534" w:rsidRDefault="00E54790" w:rsidP="00602A29">
            <w:pPr>
              <w:spacing w:line="360" w:lineRule="auto"/>
              <w:jc w:val="center"/>
              <w:rPr>
                <w:rFonts w:ascii="Arial" w:hAnsi="Arial" w:cs="Arial"/>
                <w:color w:val="FF0000"/>
                <w:szCs w:val="21"/>
                <w:highlight w:val="yellow"/>
              </w:rPr>
            </w:pPr>
            <w:r w:rsidRPr="00C06534">
              <w:rPr>
                <w:rFonts w:ascii="Arial" w:hAnsi="Arial" w:cs="Arial" w:hint="eastAsia"/>
                <w:color w:val="FF0000"/>
                <w:szCs w:val="21"/>
                <w:highlight w:val="yellow"/>
              </w:rPr>
              <w:t>谢芳</w:t>
            </w:r>
          </w:p>
        </w:tc>
        <w:tc>
          <w:tcPr>
            <w:tcW w:w="2948" w:type="pct"/>
          </w:tcPr>
          <w:p w14:paraId="33BF3584" w14:textId="43C92E30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[SIM2MIFA-259] 整车日志上传</w:t>
            </w:r>
          </w:p>
          <w:p w14:paraId="58204D4D" w14:textId="6CBD766E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4.2.1</w:t>
            </w: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ab/>
              <w:t>文件上</w:t>
            </w:r>
            <w:proofErr w:type="gram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传鉴权信息</w:t>
            </w:r>
            <w:proofErr w:type="gramEnd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获取</w:t>
            </w:r>
          </w:p>
          <w:p w14:paraId="6A425D55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proofErr w:type="spell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FileUploadAuthCtrl.FileUploadAuthCtrlReq</w:t>
            </w:r>
            <w:proofErr w:type="spellEnd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 xml:space="preserve"> 追加字段</w:t>
            </w:r>
            <w:proofErr w:type="spell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ClientID</w:t>
            </w:r>
            <w:proofErr w:type="spellEnd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 xml:space="preserve"> 客户端ID</w:t>
            </w:r>
          </w:p>
          <w:p w14:paraId="0F038855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proofErr w:type="spell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FileUploadAuthInfoNotify</w:t>
            </w:r>
            <w:proofErr w:type="spellEnd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 xml:space="preserve">增加输出参数 </w:t>
            </w:r>
            <w:proofErr w:type="spell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uploadURL</w:t>
            </w:r>
            <w:proofErr w:type="spellEnd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 xml:space="preserve"> 文件上传用URL地址</w:t>
            </w:r>
          </w:p>
          <w:p w14:paraId="1881BD16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lastRenderedPageBreak/>
              <w:t>4.2.2</w:t>
            </w: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ab/>
              <w:t>文件上传代理（预留）</w:t>
            </w:r>
          </w:p>
          <w:p w14:paraId="4D5859A4" w14:textId="3B755405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删除</w:t>
            </w:r>
          </w:p>
          <w:p w14:paraId="5173B4EE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4.2.3</w:t>
            </w: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ab/>
              <w:t>云端请求文件上传</w:t>
            </w:r>
          </w:p>
          <w:p w14:paraId="5EF0EBD2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标题修改为云端请求哨兵/天眼上传视频（图片）</w:t>
            </w:r>
          </w:p>
          <w:p w14:paraId="14D7A6A3" w14:textId="443970E2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删除云端请求上传</w:t>
            </w:r>
            <w:r w:rsidR="003671A5">
              <w:rPr>
                <w:rFonts w:ascii="宋体" w:hint="eastAsia"/>
                <w:color w:val="FF0000"/>
                <w:szCs w:val="21"/>
                <w:highlight w:val="yellow"/>
              </w:rPr>
              <w:t>日志</w:t>
            </w: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文件功能</w:t>
            </w:r>
          </w:p>
          <w:p w14:paraId="30207AE8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4.2.4</w:t>
            </w: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ab/>
              <w:t>云端请求日志文件上传</w:t>
            </w:r>
          </w:p>
          <w:p w14:paraId="52E88F06" w14:textId="565B87AF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追加</w:t>
            </w:r>
          </w:p>
          <w:p w14:paraId="3EC3BE1C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4.2.5</w:t>
            </w: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ab/>
            </w:r>
            <w:proofErr w:type="spell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iCGM</w:t>
            </w:r>
            <w:proofErr w:type="spellEnd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文件上传服务（Http）（预留）</w:t>
            </w:r>
          </w:p>
          <w:p w14:paraId="251900C9" w14:textId="10712503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删除</w:t>
            </w:r>
          </w:p>
          <w:p w14:paraId="4B3FDB44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5.1</w:t>
            </w: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ab/>
              <w:t>消费方通过Https服务上传文件</w:t>
            </w:r>
          </w:p>
          <w:p w14:paraId="6BCB8BAE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proofErr w:type="spell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FileUploadAuthCtrl.FileUploadAuthCtrlReq</w:t>
            </w:r>
            <w:proofErr w:type="spellEnd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 xml:space="preserve"> 追加字段</w:t>
            </w:r>
            <w:proofErr w:type="spell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ClientID</w:t>
            </w:r>
            <w:proofErr w:type="spellEnd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 xml:space="preserve"> 客户端ID</w:t>
            </w:r>
          </w:p>
          <w:p w14:paraId="7ABA7317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proofErr w:type="spell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FileUploadAuthInfoNotify</w:t>
            </w:r>
            <w:proofErr w:type="spellEnd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 xml:space="preserve">增加输出参数 </w:t>
            </w:r>
            <w:proofErr w:type="spell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uploadURL</w:t>
            </w:r>
            <w:proofErr w:type="spellEnd"/>
          </w:p>
          <w:p w14:paraId="2F413CAD" w14:textId="5FA58ECC" w:rsidR="00C06534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将消费方使用后台提供的共用地址上传改为使用</w:t>
            </w:r>
            <w:proofErr w:type="spellStart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FileUploadAuthInfoNotify.uploadURL</w:t>
            </w:r>
            <w:proofErr w:type="spellEnd"/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进行上传操作</w:t>
            </w:r>
          </w:p>
          <w:p w14:paraId="2504E801" w14:textId="1EA7AFF3" w:rsidR="003671A5" w:rsidRPr="003671A5" w:rsidRDefault="003671A5" w:rsidP="003671A5">
            <w:pPr>
              <w:pStyle w:val="EPT2"/>
              <w:numPr>
                <w:ilvl w:val="1"/>
                <w:numId w:val="36"/>
              </w:numPr>
              <w:rPr>
                <w:rFonts w:asciiTheme="minorEastAsia" w:eastAsiaTheme="minorEastAsia" w:hAnsiTheme="minorEastAsia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highlight w:val="yellow"/>
              </w:rPr>
              <w:t xml:space="preserve"> </w:t>
            </w:r>
            <w:r w:rsidRPr="003671A5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highlight w:val="yellow"/>
              </w:rPr>
              <w:t>文件上传代理（预留）</w:t>
            </w:r>
          </w:p>
          <w:p w14:paraId="7ABFA409" w14:textId="2215AE5C" w:rsidR="003671A5" w:rsidRPr="003671A5" w:rsidRDefault="003671A5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>
              <w:rPr>
                <w:rFonts w:ascii="宋体" w:hint="eastAsia"/>
                <w:color w:val="FF0000"/>
                <w:szCs w:val="21"/>
                <w:highlight w:val="yellow"/>
              </w:rPr>
              <w:t>删除</w:t>
            </w:r>
          </w:p>
          <w:p w14:paraId="74C18F16" w14:textId="77777777" w:rsidR="00C06534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5.3</w:t>
            </w: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ab/>
              <w:t>云端请求文件上传</w:t>
            </w:r>
          </w:p>
          <w:p w14:paraId="79CAD726" w14:textId="34CEB1ED" w:rsidR="00E54790" w:rsidRPr="003671A5" w:rsidRDefault="00C06534" w:rsidP="00C06534">
            <w:pPr>
              <w:spacing w:line="360" w:lineRule="auto"/>
              <w:jc w:val="left"/>
              <w:rPr>
                <w:rFonts w:ascii="宋体"/>
                <w:color w:val="FF0000"/>
                <w:szCs w:val="21"/>
                <w:highlight w:val="yellow"/>
              </w:rPr>
            </w:pPr>
            <w:r w:rsidRPr="003671A5">
              <w:rPr>
                <w:rFonts w:ascii="宋体" w:hint="eastAsia"/>
                <w:color w:val="FF0000"/>
                <w:szCs w:val="21"/>
                <w:highlight w:val="yellow"/>
              </w:rPr>
              <w:t>追加</w:t>
            </w:r>
          </w:p>
        </w:tc>
      </w:tr>
    </w:tbl>
    <w:p w14:paraId="2D4BDC1C" w14:textId="560E04D6" w:rsidR="00EC33EB" w:rsidRPr="00AD6BA2" w:rsidRDefault="00EC33EB" w:rsidP="00D77150">
      <w:pPr>
        <w:spacing w:line="360" w:lineRule="auto"/>
        <w:rPr>
          <w:rFonts w:ascii="宋体" w:hAnsi="宋体"/>
          <w:sz w:val="24"/>
        </w:rPr>
      </w:pPr>
    </w:p>
    <w:p w14:paraId="72DC78D4" w14:textId="77777777" w:rsidR="00EC33EB" w:rsidRPr="00AD6BA2" w:rsidRDefault="00EC33EB">
      <w:pPr>
        <w:widowControl/>
        <w:jc w:val="left"/>
        <w:rPr>
          <w:rFonts w:ascii="宋体" w:hAnsi="宋体"/>
          <w:sz w:val="24"/>
        </w:rPr>
      </w:pPr>
      <w:r w:rsidRPr="00AD6BA2">
        <w:rPr>
          <w:rFonts w:ascii="宋体" w:hAnsi="宋体"/>
          <w:sz w:val="24"/>
        </w:rPr>
        <w:br w:type="page"/>
      </w:r>
    </w:p>
    <w:p w14:paraId="5247F34A" w14:textId="6AA88557" w:rsidR="00243C12" w:rsidRPr="00AD6BA2" w:rsidRDefault="00243C12" w:rsidP="00C96B84">
      <w:pPr>
        <w:spacing w:line="360" w:lineRule="auto"/>
        <w:jc w:val="center"/>
        <w:rPr>
          <w:b/>
          <w:sz w:val="32"/>
          <w:szCs w:val="32"/>
        </w:rPr>
      </w:pPr>
      <w:bookmarkStart w:id="1" w:name="_Toc533583864"/>
      <w:r w:rsidRPr="00AD6BA2">
        <w:rPr>
          <w:rFonts w:hint="eastAsia"/>
          <w:b/>
          <w:sz w:val="32"/>
          <w:szCs w:val="32"/>
        </w:rPr>
        <w:lastRenderedPageBreak/>
        <w:t>目</w:t>
      </w:r>
      <w:r w:rsidRPr="00AD6BA2">
        <w:rPr>
          <w:rFonts w:hint="eastAsia"/>
          <w:b/>
          <w:sz w:val="32"/>
          <w:szCs w:val="32"/>
        </w:rPr>
        <w:t xml:space="preserve">  </w:t>
      </w:r>
      <w:bookmarkEnd w:id="1"/>
      <w:r w:rsidRPr="00AD6BA2">
        <w:rPr>
          <w:rFonts w:hint="eastAsia"/>
          <w:b/>
          <w:sz w:val="32"/>
          <w:szCs w:val="32"/>
        </w:rPr>
        <w:t>录</w:t>
      </w:r>
    </w:p>
    <w:p w14:paraId="1FCD4173" w14:textId="77777777" w:rsidR="00221851" w:rsidRPr="00AD6BA2" w:rsidRDefault="00FC2AA0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r w:rsidRPr="00AD6BA2">
        <w:rPr>
          <w:rFonts w:ascii="宋体" w:hAnsi="宋体"/>
          <w:sz w:val="24"/>
        </w:rPr>
        <w:fldChar w:fldCharType="begin"/>
      </w:r>
      <w:r w:rsidR="006C1BA1" w:rsidRPr="00AD6BA2">
        <w:rPr>
          <w:rFonts w:ascii="宋体" w:hAnsi="宋体"/>
          <w:sz w:val="24"/>
        </w:rPr>
        <w:instrText xml:space="preserve"> TOC \o "1-3" \h \z \u </w:instrText>
      </w:r>
      <w:r w:rsidRPr="00AD6BA2">
        <w:rPr>
          <w:rFonts w:ascii="宋体" w:hAnsi="宋体"/>
          <w:sz w:val="24"/>
        </w:rPr>
        <w:fldChar w:fldCharType="separate"/>
      </w:r>
      <w:hyperlink w:anchor="_Toc79155528" w:history="1">
        <w:r w:rsidR="00221851" w:rsidRPr="00AD6BA2">
          <w:rPr>
            <w:rStyle w:val="a7"/>
            <w:rFonts w:ascii="宋体" w:hAnsi="宋体" w:cs="Arial"/>
            <w:noProof/>
            <w:color w:val="auto"/>
          </w:rPr>
          <w:t>7.1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宋体" w:hAnsi="宋体" w:cs="Arial" w:hint="eastAsia"/>
            <w:noProof/>
            <w:color w:val="auto"/>
          </w:rPr>
          <w:t>服务响应时间要求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_Toc79155528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II</w:t>
        </w:r>
        <w:r w:rsidR="00221851" w:rsidRPr="00AD6BA2">
          <w:rPr>
            <w:noProof/>
            <w:webHidden/>
          </w:rPr>
          <w:fldChar w:fldCharType="end"/>
        </w:r>
      </w:hyperlink>
    </w:p>
    <w:p w14:paraId="2054ABE0" w14:textId="77777777" w:rsidR="00221851" w:rsidRPr="00AD6BA2" w:rsidRDefault="00122FFC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29" w:history="1">
        <w:r w:rsidR="00221851" w:rsidRPr="00AD6BA2">
          <w:rPr>
            <w:rStyle w:val="a7"/>
            <w:rFonts w:ascii="Arial" w:hAnsi="Arial" w:cs="Arial"/>
            <w:b/>
            <w:noProof/>
            <w:color w:val="auto"/>
          </w:rPr>
          <w:t>1.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b/>
            <w:noProof/>
            <w:color w:val="auto"/>
          </w:rPr>
          <w:t>文档介绍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_Toc79155529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</w:t>
        </w:r>
        <w:r w:rsidR="00221851" w:rsidRPr="00AD6BA2">
          <w:rPr>
            <w:noProof/>
            <w:webHidden/>
          </w:rPr>
          <w:fldChar w:fldCharType="end"/>
        </w:r>
      </w:hyperlink>
    </w:p>
    <w:p w14:paraId="6B5274B5" w14:textId="77777777" w:rsidR="00221851" w:rsidRPr="00AD6BA2" w:rsidRDefault="00122FFC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30" w:history="1">
        <w:r w:rsidR="00221851" w:rsidRPr="00AD6BA2">
          <w:rPr>
            <w:rStyle w:val="a7"/>
            <w:rFonts w:ascii="Arial" w:hAnsi="Arial" w:cs="Arial"/>
            <w:b/>
            <w:noProof/>
            <w:color w:val="auto"/>
          </w:rPr>
          <w:t>2.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b/>
            <w:noProof/>
            <w:color w:val="auto"/>
          </w:rPr>
          <w:t>服务介绍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_Toc79155530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</w:t>
        </w:r>
        <w:r w:rsidR="00221851" w:rsidRPr="00AD6BA2">
          <w:rPr>
            <w:noProof/>
            <w:webHidden/>
          </w:rPr>
          <w:fldChar w:fldCharType="end"/>
        </w:r>
      </w:hyperlink>
    </w:p>
    <w:p w14:paraId="555436C5" w14:textId="77777777" w:rsidR="00221851" w:rsidRPr="00AD6BA2" w:rsidRDefault="00122FFC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31" w:history="1">
        <w:r w:rsidR="00221851" w:rsidRPr="00AD6BA2">
          <w:rPr>
            <w:rStyle w:val="a7"/>
            <w:rFonts w:ascii="Arial" w:hAnsi="Arial" w:cs="Arial"/>
            <w:b/>
            <w:noProof/>
            <w:color w:val="auto"/>
          </w:rPr>
          <w:t>3.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b/>
            <w:noProof/>
            <w:color w:val="auto"/>
          </w:rPr>
          <w:t>服务的生命周期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_Toc79155531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</w:t>
        </w:r>
        <w:r w:rsidR="00221851" w:rsidRPr="00AD6BA2">
          <w:rPr>
            <w:noProof/>
            <w:webHidden/>
          </w:rPr>
          <w:fldChar w:fldCharType="end"/>
        </w:r>
      </w:hyperlink>
    </w:p>
    <w:p w14:paraId="1AC5F684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32" w:history="1">
        <w:r w:rsidR="00221851" w:rsidRPr="00AD6BA2">
          <w:rPr>
            <w:rStyle w:val="a7"/>
            <w:rFonts w:asciiTheme="majorEastAsia" w:eastAsiaTheme="majorEastAsia" w:hAnsiTheme="majorEastAsia" w:cs="Arial"/>
            <w:noProof/>
            <w:color w:val="auto"/>
          </w:rPr>
          <w:t>3.1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Theme="majorEastAsia" w:eastAsiaTheme="majorEastAsia" w:hAnsiTheme="majorEastAsia" w:cs="Arial" w:hint="eastAsia"/>
            <w:noProof/>
            <w:color w:val="auto"/>
          </w:rPr>
          <w:t>电源模式说明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_Toc79155532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</w:t>
        </w:r>
        <w:r w:rsidR="00221851" w:rsidRPr="00AD6BA2">
          <w:rPr>
            <w:noProof/>
            <w:webHidden/>
          </w:rPr>
          <w:fldChar w:fldCharType="end"/>
        </w:r>
      </w:hyperlink>
    </w:p>
    <w:p w14:paraId="378EDC5A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33" w:history="1">
        <w:r w:rsidR="00221851" w:rsidRPr="00AD6BA2">
          <w:rPr>
            <w:rStyle w:val="a7"/>
            <w:rFonts w:asciiTheme="majorEastAsia" w:eastAsiaTheme="majorEastAsia" w:hAnsiTheme="majorEastAsia" w:cs="Arial"/>
            <w:noProof/>
            <w:color w:val="auto"/>
          </w:rPr>
          <w:t>3.2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Theme="majorEastAsia" w:eastAsiaTheme="majorEastAsia" w:hAnsiTheme="majorEastAsia" w:cs="Arial" w:hint="eastAsia"/>
            <w:noProof/>
            <w:color w:val="auto"/>
          </w:rPr>
          <w:t>其他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_Toc79155533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</w:t>
        </w:r>
        <w:r w:rsidR="00221851" w:rsidRPr="00AD6BA2">
          <w:rPr>
            <w:noProof/>
            <w:webHidden/>
          </w:rPr>
          <w:fldChar w:fldCharType="end"/>
        </w:r>
      </w:hyperlink>
    </w:p>
    <w:p w14:paraId="7EA83D96" w14:textId="77777777" w:rsidR="00221851" w:rsidRPr="00AD6BA2" w:rsidRDefault="00122FFC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34" w:history="1">
        <w:r w:rsidR="00221851" w:rsidRPr="00AD6BA2">
          <w:rPr>
            <w:rStyle w:val="a7"/>
            <w:rFonts w:ascii="Arial" w:hAnsi="Arial" w:cs="Arial"/>
            <w:b/>
            <w:noProof/>
            <w:color w:val="auto"/>
          </w:rPr>
          <w:t>4.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b/>
            <w:noProof/>
            <w:color w:val="auto"/>
          </w:rPr>
          <w:t>服务接口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_Toc79155534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</w:t>
        </w:r>
        <w:r w:rsidR="00221851" w:rsidRPr="00AD6BA2">
          <w:rPr>
            <w:noProof/>
            <w:webHidden/>
          </w:rPr>
          <w:fldChar w:fldCharType="end"/>
        </w:r>
      </w:hyperlink>
    </w:p>
    <w:p w14:paraId="174F9BFB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35" w:history="1">
        <w:r w:rsidR="00221851" w:rsidRPr="00AD6BA2">
          <w:rPr>
            <w:rStyle w:val="a7"/>
            <w:rFonts w:ascii="Arial" w:hAnsi="Arial" w:cs="Arial"/>
            <w:noProof/>
            <w:color w:val="auto"/>
          </w:rPr>
          <w:t>4.1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noProof/>
            <w:color w:val="auto"/>
          </w:rPr>
          <w:t>接口通用性说明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_Toc79155535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</w:t>
        </w:r>
        <w:r w:rsidR="00221851" w:rsidRPr="00AD6BA2">
          <w:rPr>
            <w:noProof/>
            <w:webHidden/>
          </w:rPr>
          <w:fldChar w:fldCharType="end"/>
        </w:r>
      </w:hyperlink>
    </w:p>
    <w:p w14:paraId="641FA2A8" w14:textId="77777777" w:rsidR="00221851" w:rsidRPr="00AD6BA2" w:rsidRDefault="00122FFC">
      <w:pPr>
        <w:pStyle w:val="3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36" w:history="1">
        <w:r w:rsidR="00221851" w:rsidRPr="00AD6BA2">
          <w:rPr>
            <w:rStyle w:val="a7"/>
            <w:rFonts w:ascii="Arial" w:hAnsi="Arial" w:cs="Arial"/>
            <w:noProof/>
            <w:color w:val="auto"/>
          </w:rPr>
          <w:t>4.1.1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noProof/>
            <w:color w:val="auto"/>
          </w:rPr>
          <w:t>响应信息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_Toc79155536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</w:t>
        </w:r>
        <w:r w:rsidR="00221851" w:rsidRPr="00AD6BA2">
          <w:rPr>
            <w:noProof/>
            <w:webHidden/>
          </w:rPr>
          <w:fldChar w:fldCharType="end"/>
        </w:r>
      </w:hyperlink>
    </w:p>
    <w:p w14:paraId="2CAFE2E5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37" w:history="1">
        <w:r w:rsidR="00221851" w:rsidRPr="00AD6BA2">
          <w:rPr>
            <w:rStyle w:val="a7"/>
            <w:rFonts w:ascii="Arial" w:hAnsi="Arial" w:cs="Arial"/>
            <w:b/>
            <w:noProof/>
            <w:color w:val="auto"/>
          </w:rPr>
          <w:t>4.2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b/>
            <w:noProof/>
            <w:color w:val="auto"/>
          </w:rPr>
          <w:t>接口说明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_Toc79155537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2</w:t>
        </w:r>
        <w:r w:rsidR="00221851" w:rsidRPr="00AD6BA2">
          <w:rPr>
            <w:noProof/>
            <w:webHidden/>
          </w:rPr>
          <w:fldChar w:fldCharType="end"/>
        </w:r>
      </w:hyperlink>
    </w:p>
    <w:p w14:paraId="72A03930" w14:textId="77777777" w:rsidR="00221851" w:rsidRPr="00AD6BA2" w:rsidRDefault="00122FFC">
      <w:pPr>
        <w:pStyle w:val="3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38" w:history="1">
        <w:r w:rsidR="00221851" w:rsidRPr="00AD6BA2">
          <w:rPr>
            <w:rStyle w:val="a7"/>
            <w:rFonts w:ascii="Arial" w:hAnsi="Arial" w:cs="Arial"/>
            <w:noProof/>
            <w:color w:val="auto"/>
          </w:rPr>
          <w:t>4.2.1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noProof/>
            <w:color w:val="auto"/>
          </w:rPr>
          <w:t>文件上传鉴权信息获取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_Toc79155538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2</w:t>
        </w:r>
        <w:r w:rsidR="00221851" w:rsidRPr="00AD6BA2">
          <w:rPr>
            <w:noProof/>
            <w:webHidden/>
          </w:rPr>
          <w:fldChar w:fldCharType="end"/>
        </w:r>
      </w:hyperlink>
    </w:p>
    <w:p w14:paraId="07BEEA04" w14:textId="77777777" w:rsidR="00221851" w:rsidRPr="00AD6BA2" w:rsidRDefault="00122FFC">
      <w:pPr>
        <w:pStyle w:val="3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39" w:history="1">
        <w:r w:rsidR="00221851" w:rsidRPr="00AD6BA2">
          <w:rPr>
            <w:rStyle w:val="a7"/>
            <w:rFonts w:ascii="Arial" w:hAnsi="Arial" w:cs="Arial"/>
            <w:noProof/>
            <w:color w:val="auto"/>
          </w:rPr>
          <w:t>4.2.2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noProof/>
            <w:color w:val="auto"/>
          </w:rPr>
          <w:t>文件上传代理（预留）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_Toc79155539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4</w:t>
        </w:r>
        <w:r w:rsidR="00221851" w:rsidRPr="00AD6BA2">
          <w:rPr>
            <w:noProof/>
            <w:webHidden/>
          </w:rPr>
          <w:fldChar w:fldCharType="end"/>
        </w:r>
      </w:hyperlink>
    </w:p>
    <w:p w14:paraId="42244D6E" w14:textId="77777777" w:rsidR="00221851" w:rsidRPr="00AD6BA2" w:rsidRDefault="00122FFC">
      <w:pPr>
        <w:pStyle w:val="3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40" w:history="1">
        <w:r w:rsidR="00221851" w:rsidRPr="00AD6BA2">
          <w:rPr>
            <w:rStyle w:val="a7"/>
            <w:rFonts w:ascii="Arial" w:hAnsi="Arial" w:cs="Arial"/>
            <w:noProof/>
            <w:color w:val="auto"/>
          </w:rPr>
          <w:t>4.2.3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noProof/>
            <w:color w:val="auto"/>
          </w:rPr>
          <w:t>云端请求文件上传代理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_Toc79155540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6</w:t>
        </w:r>
        <w:r w:rsidR="00221851" w:rsidRPr="00AD6BA2">
          <w:rPr>
            <w:noProof/>
            <w:webHidden/>
          </w:rPr>
          <w:fldChar w:fldCharType="end"/>
        </w:r>
      </w:hyperlink>
    </w:p>
    <w:p w14:paraId="05BB54B9" w14:textId="77777777" w:rsidR="00221851" w:rsidRPr="00AD6BA2" w:rsidRDefault="00122FFC">
      <w:pPr>
        <w:pStyle w:val="3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41" w:history="1">
        <w:r w:rsidR="00221851" w:rsidRPr="00AD6BA2">
          <w:rPr>
            <w:rStyle w:val="a7"/>
            <w:rFonts w:ascii="Arial" w:hAnsi="Arial" w:cs="Arial"/>
            <w:noProof/>
            <w:color w:val="auto"/>
          </w:rPr>
          <w:t>4.2.4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/>
            <w:noProof/>
            <w:color w:val="auto"/>
          </w:rPr>
          <w:t>iCGM</w:t>
        </w:r>
        <w:r w:rsidR="00221851" w:rsidRPr="00AD6BA2">
          <w:rPr>
            <w:rStyle w:val="a7"/>
            <w:rFonts w:ascii="Arial" w:hAnsi="Arial" w:cs="Arial" w:hint="eastAsia"/>
            <w:noProof/>
            <w:color w:val="auto"/>
          </w:rPr>
          <w:t>文件上传服务（</w:t>
        </w:r>
        <w:r w:rsidR="00221851" w:rsidRPr="00AD6BA2">
          <w:rPr>
            <w:rStyle w:val="a7"/>
            <w:rFonts w:ascii="Arial" w:hAnsi="Arial" w:cs="Arial"/>
            <w:noProof/>
            <w:color w:val="auto"/>
          </w:rPr>
          <w:t>Http</w:t>
        </w:r>
        <w:r w:rsidR="00221851" w:rsidRPr="00AD6BA2">
          <w:rPr>
            <w:rStyle w:val="a7"/>
            <w:rFonts w:ascii="Arial" w:hAnsi="Arial" w:cs="Arial" w:hint="eastAsia"/>
            <w:noProof/>
            <w:color w:val="auto"/>
          </w:rPr>
          <w:t>）（预留）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_Toc79155541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9</w:t>
        </w:r>
        <w:r w:rsidR="00221851" w:rsidRPr="00AD6BA2">
          <w:rPr>
            <w:noProof/>
            <w:webHidden/>
          </w:rPr>
          <w:fldChar w:fldCharType="end"/>
        </w:r>
      </w:hyperlink>
    </w:p>
    <w:p w14:paraId="7EADF5ED" w14:textId="77777777" w:rsidR="00221851" w:rsidRPr="00AD6BA2" w:rsidRDefault="00122FFC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42" w:history="1">
        <w:r w:rsidR="00221851" w:rsidRPr="00AD6BA2">
          <w:rPr>
            <w:rStyle w:val="a7"/>
            <w:rFonts w:ascii="Arial" w:hAnsi="Arial" w:cs="Arial"/>
            <w:b/>
            <w:noProof/>
            <w:color w:val="auto"/>
          </w:rPr>
          <w:t>5.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b/>
            <w:noProof/>
            <w:color w:val="auto"/>
          </w:rPr>
          <w:t>服务的典型使用案例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_Toc79155542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10</w:t>
        </w:r>
        <w:r w:rsidR="00221851" w:rsidRPr="00AD6BA2">
          <w:rPr>
            <w:noProof/>
            <w:webHidden/>
          </w:rPr>
          <w:fldChar w:fldCharType="end"/>
        </w:r>
      </w:hyperlink>
    </w:p>
    <w:p w14:paraId="72C07231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43" w:history="1">
        <w:r w:rsidR="00221851" w:rsidRPr="00AD6BA2">
          <w:rPr>
            <w:rStyle w:val="a7"/>
            <w:rFonts w:asciiTheme="majorEastAsia" w:eastAsiaTheme="majorEastAsia" w:hAnsiTheme="majorEastAsia"/>
            <w:noProof/>
            <w:color w:val="auto"/>
          </w:rPr>
          <w:t>5.1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Theme="majorEastAsia" w:eastAsiaTheme="majorEastAsia" w:hAnsiTheme="majorEastAsia" w:hint="eastAsia"/>
            <w:noProof/>
            <w:color w:val="auto"/>
          </w:rPr>
          <w:t>消费方通过</w:t>
        </w:r>
        <w:r w:rsidR="00221851" w:rsidRPr="00AD6BA2">
          <w:rPr>
            <w:rStyle w:val="a7"/>
            <w:rFonts w:asciiTheme="majorEastAsia" w:eastAsiaTheme="majorEastAsia" w:hAnsiTheme="majorEastAsia"/>
            <w:noProof/>
            <w:color w:val="auto"/>
          </w:rPr>
          <w:t>Https</w:t>
        </w:r>
        <w:r w:rsidR="00221851" w:rsidRPr="00AD6BA2">
          <w:rPr>
            <w:rStyle w:val="a7"/>
            <w:rFonts w:asciiTheme="majorEastAsia" w:eastAsiaTheme="majorEastAsia" w:hAnsiTheme="majorEastAsia" w:hint="eastAsia"/>
            <w:noProof/>
            <w:color w:val="auto"/>
          </w:rPr>
          <w:t>服务上传文件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_Toc79155543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10</w:t>
        </w:r>
        <w:r w:rsidR="00221851" w:rsidRPr="00AD6BA2">
          <w:rPr>
            <w:noProof/>
            <w:webHidden/>
          </w:rPr>
          <w:fldChar w:fldCharType="end"/>
        </w:r>
      </w:hyperlink>
    </w:p>
    <w:p w14:paraId="5BE9AD9F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44" w:history="1">
        <w:r w:rsidR="00221851" w:rsidRPr="00AD6BA2">
          <w:rPr>
            <w:rStyle w:val="a7"/>
            <w:rFonts w:asciiTheme="minorEastAsia" w:hAnsiTheme="minorEastAsia"/>
            <w:noProof/>
            <w:color w:val="auto"/>
          </w:rPr>
          <w:t>5.2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Theme="minorEastAsia" w:hAnsiTheme="minorEastAsia" w:hint="eastAsia"/>
            <w:noProof/>
            <w:color w:val="auto"/>
          </w:rPr>
          <w:t>文件上传代理（预留）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_Toc79155544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12</w:t>
        </w:r>
        <w:r w:rsidR="00221851" w:rsidRPr="00AD6BA2">
          <w:rPr>
            <w:noProof/>
            <w:webHidden/>
          </w:rPr>
          <w:fldChar w:fldCharType="end"/>
        </w:r>
      </w:hyperlink>
    </w:p>
    <w:p w14:paraId="2EB6954A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45" w:history="1">
        <w:r w:rsidR="00221851" w:rsidRPr="00AD6BA2">
          <w:rPr>
            <w:rStyle w:val="a7"/>
            <w:rFonts w:ascii="宋体" w:hAnsi="宋体"/>
            <w:noProof/>
            <w:color w:val="auto"/>
          </w:rPr>
          <w:t>5.3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宋体" w:hAnsi="宋体" w:hint="eastAsia"/>
            <w:noProof/>
            <w:color w:val="auto"/>
          </w:rPr>
          <w:t>云端请求文件上传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_Toc79155545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14</w:t>
        </w:r>
        <w:r w:rsidR="00221851" w:rsidRPr="00AD6BA2">
          <w:rPr>
            <w:noProof/>
            <w:webHidden/>
          </w:rPr>
          <w:fldChar w:fldCharType="end"/>
        </w:r>
      </w:hyperlink>
    </w:p>
    <w:p w14:paraId="2D89FA45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46" w:history="1">
        <w:r w:rsidR="00221851" w:rsidRPr="00AD6BA2">
          <w:rPr>
            <w:rStyle w:val="a7"/>
            <w:rFonts w:asciiTheme="majorEastAsia" w:eastAsiaTheme="majorEastAsia" w:hAnsiTheme="majorEastAsia"/>
            <w:noProof/>
            <w:color w:val="auto"/>
          </w:rPr>
          <w:t>5.4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Theme="majorEastAsia" w:eastAsiaTheme="majorEastAsia" w:hAnsiTheme="majorEastAsia" w:hint="eastAsia"/>
            <w:noProof/>
            <w:color w:val="auto"/>
          </w:rPr>
          <w:t>远程控制哨兵系统实时视频（图片）上传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_Toc79155546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15</w:t>
        </w:r>
        <w:r w:rsidR="00221851" w:rsidRPr="00AD6BA2">
          <w:rPr>
            <w:noProof/>
            <w:webHidden/>
          </w:rPr>
          <w:fldChar w:fldCharType="end"/>
        </w:r>
      </w:hyperlink>
    </w:p>
    <w:p w14:paraId="2153005C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47" w:history="1">
        <w:r w:rsidR="00221851" w:rsidRPr="00AD6BA2">
          <w:rPr>
            <w:rStyle w:val="a7"/>
            <w:rFonts w:asciiTheme="majorEastAsia" w:eastAsiaTheme="majorEastAsia" w:hAnsiTheme="majorEastAsia"/>
            <w:noProof/>
            <w:color w:val="auto"/>
          </w:rPr>
          <w:t>5.5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Theme="majorEastAsia" w:eastAsiaTheme="majorEastAsia" w:hAnsiTheme="majorEastAsia" w:hint="eastAsia"/>
            <w:noProof/>
            <w:color w:val="auto"/>
          </w:rPr>
          <w:t>远程控制天眼系统实时视频（图片）上传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_Toc79155547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19</w:t>
        </w:r>
        <w:r w:rsidR="00221851" w:rsidRPr="00AD6BA2">
          <w:rPr>
            <w:noProof/>
            <w:webHidden/>
          </w:rPr>
          <w:fldChar w:fldCharType="end"/>
        </w:r>
      </w:hyperlink>
    </w:p>
    <w:p w14:paraId="0841945B" w14:textId="77777777" w:rsidR="00221851" w:rsidRPr="00AD6BA2" w:rsidRDefault="00122FFC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48" w:history="1">
        <w:r w:rsidR="00221851" w:rsidRPr="00AD6BA2">
          <w:rPr>
            <w:rStyle w:val="a7"/>
            <w:rFonts w:ascii="Arial" w:hAnsi="Arial" w:cs="Arial"/>
            <w:b/>
            <w:noProof/>
            <w:color w:val="auto"/>
          </w:rPr>
          <w:t>6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b/>
            <w:noProof/>
            <w:color w:val="auto"/>
          </w:rPr>
          <w:t>客户端使用该服务的错误处理机制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_Toc79155548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22</w:t>
        </w:r>
        <w:r w:rsidR="00221851" w:rsidRPr="00AD6BA2">
          <w:rPr>
            <w:noProof/>
            <w:webHidden/>
          </w:rPr>
          <w:fldChar w:fldCharType="end"/>
        </w:r>
      </w:hyperlink>
    </w:p>
    <w:p w14:paraId="56E50CBF" w14:textId="77777777" w:rsidR="00221851" w:rsidRPr="00AD6BA2" w:rsidRDefault="00122FFC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49" w:history="1">
        <w:r w:rsidR="00221851" w:rsidRPr="00AD6BA2">
          <w:rPr>
            <w:rStyle w:val="a7"/>
            <w:rFonts w:ascii="Arial" w:hAnsi="Arial" w:cs="Arial"/>
            <w:b/>
            <w:noProof/>
            <w:color w:val="auto"/>
          </w:rPr>
          <w:t>7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b/>
            <w:noProof/>
            <w:color w:val="auto"/>
          </w:rPr>
          <w:t>服务传输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_Toc79155549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22</w:t>
        </w:r>
        <w:r w:rsidR="00221851" w:rsidRPr="00AD6BA2">
          <w:rPr>
            <w:noProof/>
            <w:webHidden/>
          </w:rPr>
          <w:fldChar w:fldCharType="end"/>
        </w:r>
      </w:hyperlink>
    </w:p>
    <w:p w14:paraId="2C26E33D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50" w:history="1">
        <w:r w:rsidR="00221851" w:rsidRPr="00AD6BA2">
          <w:rPr>
            <w:rStyle w:val="a7"/>
            <w:rFonts w:asciiTheme="majorEastAsia" w:eastAsiaTheme="majorEastAsia" w:hAnsiTheme="majorEastAsia" w:cs="Arial"/>
            <w:noProof/>
            <w:color w:val="auto"/>
          </w:rPr>
          <w:t>7.2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Theme="majorEastAsia" w:eastAsiaTheme="majorEastAsia" w:hAnsiTheme="majorEastAsia" w:cs="Arial" w:hint="eastAsia"/>
            <w:noProof/>
            <w:color w:val="auto"/>
          </w:rPr>
          <w:t>服务响应时间要求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_Toc79155550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22</w:t>
        </w:r>
        <w:r w:rsidR="00221851" w:rsidRPr="00AD6BA2">
          <w:rPr>
            <w:noProof/>
            <w:webHidden/>
          </w:rPr>
          <w:fldChar w:fldCharType="end"/>
        </w:r>
      </w:hyperlink>
    </w:p>
    <w:p w14:paraId="6AE86B8E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51" w:history="1">
        <w:r w:rsidR="00221851" w:rsidRPr="00AD6BA2">
          <w:rPr>
            <w:rStyle w:val="a7"/>
            <w:rFonts w:asciiTheme="majorEastAsia" w:eastAsiaTheme="majorEastAsia" w:hAnsiTheme="majorEastAsia" w:cs="Arial"/>
            <w:noProof/>
            <w:color w:val="auto"/>
          </w:rPr>
          <w:t>7.3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Theme="majorEastAsia" w:eastAsiaTheme="majorEastAsia" w:hAnsiTheme="majorEastAsia" w:cs="Arial" w:hint="eastAsia"/>
            <w:noProof/>
            <w:color w:val="auto"/>
          </w:rPr>
          <w:t>服务接口元素发送次数要求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_Toc79155551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22</w:t>
        </w:r>
        <w:r w:rsidR="00221851" w:rsidRPr="00AD6BA2">
          <w:rPr>
            <w:noProof/>
            <w:webHidden/>
          </w:rPr>
          <w:fldChar w:fldCharType="end"/>
        </w:r>
      </w:hyperlink>
    </w:p>
    <w:p w14:paraId="717322F7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52" w:history="1">
        <w:r w:rsidR="00221851" w:rsidRPr="00AD6BA2">
          <w:rPr>
            <w:rStyle w:val="a7"/>
            <w:rFonts w:asciiTheme="majorEastAsia" w:eastAsiaTheme="majorEastAsia" w:hAnsiTheme="majorEastAsia" w:cs="Arial"/>
            <w:noProof/>
            <w:color w:val="auto"/>
          </w:rPr>
          <w:t>7.4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Theme="majorEastAsia" w:eastAsiaTheme="majorEastAsia" w:hAnsiTheme="majorEastAsia" w:cs="Arial" w:hint="eastAsia"/>
            <w:noProof/>
            <w:color w:val="auto"/>
          </w:rPr>
          <w:t>诊断及故障码要求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_Toc79155552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22</w:t>
        </w:r>
        <w:r w:rsidR="00221851" w:rsidRPr="00AD6BA2">
          <w:rPr>
            <w:noProof/>
            <w:webHidden/>
          </w:rPr>
          <w:fldChar w:fldCharType="end"/>
        </w:r>
      </w:hyperlink>
    </w:p>
    <w:p w14:paraId="69114BA6" w14:textId="77777777" w:rsidR="00221851" w:rsidRPr="00AD6BA2" w:rsidRDefault="00122FFC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53" w:history="1">
        <w:r w:rsidR="00221851" w:rsidRPr="00AD6BA2">
          <w:rPr>
            <w:rStyle w:val="a7"/>
            <w:rFonts w:asciiTheme="majorEastAsia" w:eastAsiaTheme="majorEastAsia" w:hAnsiTheme="majorEastAsia" w:cs="Arial"/>
            <w:noProof/>
            <w:color w:val="auto"/>
          </w:rPr>
          <w:t>7.5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Theme="majorEastAsia" w:eastAsiaTheme="majorEastAsia" w:hAnsiTheme="majorEastAsia" w:cs="Arial" w:hint="eastAsia"/>
            <w:noProof/>
            <w:color w:val="auto"/>
          </w:rPr>
          <w:t>功能分配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_Toc79155553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23</w:t>
        </w:r>
        <w:r w:rsidR="00221851" w:rsidRPr="00AD6BA2">
          <w:rPr>
            <w:noProof/>
            <w:webHidden/>
          </w:rPr>
          <w:fldChar w:fldCharType="end"/>
        </w:r>
      </w:hyperlink>
    </w:p>
    <w:p w14:paraId="57900B20" w14:textId="77777777" w:rsidR="00221851" w:rsidRPr="00AD6BA2" w:rsidRDefault="00122FFC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54" w:history="1">
        <w:r w:rsidR="00221851" w:rsidRPr="00AD6BA2">
          <w:rPr>
            <w:rStyle w:val="a7"/>
            <w:rFonts w:ascii="Arial" w:hAnsi="Arial" w:cs="Arial"/>
            <w:b/>
            <w:noProof/>
            <w:color w:val="auto"/>
          </w:rPr>
          <w:t>8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b/>
            <w:noProof/>
            <w:color w:val="auto"/>
          </w:rPr>
          <w:t>服务的功能安全说明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_Toc79155554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23</w:t>
        </w:r>
        <w:r w:rsidR="00221851" w:rsidRPr="00AD6BA2">
          <w:rPr>
            <w:noProof/>
            <w:webHidden/>
          </w:rPr>
          <w:fldChar w:fldCharType="end"/>
        </w:r>
      </w:hyperlink>
    </w:p>
    <w:p w14:paraId="4C07B313" w14:textId="77777777" w:rsidR="00221851" w:rsidRPr="00AD6BA2" w:rsidRDefault="00122FFC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155555" w:history="1">
        <w:r w:rsidR="00221851" w:rsidRPr="00AD6BA2">
          <w:rPr>
            <w:rStyle w:val="a7"/>
            <w:rFonts w:ascii="Arial" w:hAnsi="Arial" w:cs="Arial"/>
            <w:b/>
            <w:noProof/>
            <w:color w:val="auto"/>
          </w:rPr>
          <w:t>9</w:t>
        </w:r>
        <w:r w:rsidR="00221851" w:rsidRPr="00AD6B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21851" w:rsidRPr="00AD6BA2">
          <w:rPr>
            <w:rStyle w:val="a7"/>
            <w:rFonts w:ascii="Arial" w:hAnsi="Arial" w:cs="Arial" w:hint="eastAsia"/>
            <w:b/>
            <w:noProof/>
            <w:color w:val="auto"/>
          </w:rPr>
          <w:t>服务的信息安全说明</w:t>
        </w:r>
        <w:r w:rsidR="00221851" w:rsidRPr="00AD6BA2">
          <w:rPr>
            <w:noProof/>
            <w:webHidden/>
          </w:rPr>
          <w:tab/>
        </w:r>
        <w:r w:rsidR="00221851" w:rsidRPr="00AD6BA2">
          <w:rPr>
            <w:noProof/>
            <w:webHidden/>
          </w:rPr>
          <w:fldChar w:fldCharType="begin"/>
        </w:r>
        <w:r w:rsidR="00221851" w:rsidRPr="00AD6BA2">
          <w:rPr>
            <w:noProof/>
            <w:webHidden/>
          </w:rPr>
          <w:instrText xml:space="preserve"> PAGEREF _Toc79155555 \h </w:instrText>
        </w:r>
        <w:r w:rsidR="00221851" w:rsidRPr="00AD6BA2">
          <w:rPr>
            <w:noProof/>
            <w:webHidden/>
          </w:rPr>
        </w:r>
        <w:r w:rsidR="00221851" w:rsidRPr="00AD6BA2">
          <w:rPr>
            <w:noProof/>
            <w:webHidden/>
          </w:rPr>
          <w:fldChar w:fldCharType="separate"/>
        </w:r>
        <w:r w:rsidR="00221851" w:rsidRPr="00AD6BA2">
          <w:rPr>
            <w:noProof/>
            <w:webHidden/>
          </w:rPr>
          <w:t>23</w:t>
        </w:r>
        <w:r w:rsidR="00221851" w:rsidRPr="00AD6BA2">
          <w:rPr>
            <w:noProof/>
            <w:webHidden/>
          </w:rPr>
          <w:fldChar w:fldCharType="end"/>
        </w:r>
      </w:hyperlink>
    </w:p>
    <w:p w14:paraId="4C9B4AA8" w14:textId="5EF49280" w:rsidR="00794ADE" w:rsidRPr="00AD6BA2" w:rsidRDefault="00FC2AA0" w:rsidP="000202D3">
      <w:pPr>
        <w:spacing w:line="360" w:lineRule="auto"/>
        <w:rPr>
          <w:rFonts w:ascii="宋体" w:hAnsi="宋体"/>
          <w:sz w:val="24"/>
        </w:rPr>
      </w:pPr>
      <w:r w:rsidRPr="00AD6BA2">
        <w:rPr>
          <w:rFonts w:ascii="宋体" w:hAnsi="宋体"/>
          <w:sz w:val="24"/>
        </w:rPr>
        <w:fldChar w:fldCharType="end"/>
      </w:r>
      <w:bookmarkStart w:id="2" w:name="_Toc141061924"/>
    </w:p>
    <w:p w14:paraId="7C8BFD53" w14:textId="5DB7B807" w:rsidR="001D5B36" w:rsidRPr="00AD6BA2" w:rsidRDefault="001D5B36" w:rsidP="000202D3">
      <w:pPr>
        <w:spacing w:line="360" w:lineRule="auto"/>
        <w:rPr>
          <w:rFonts w:ascii="宋体" w:hAnsi="宋体"/>
          <w:sz w:val="24"/>
        </w:rPr>
        <w:sectPr w:rsidR="001D5B36" w:rsidRPr="00AD6BA2" w:rsidSect="002F7DEC">
          <w:headerReference w:type="even" r:id="rId13"/>
          <w:headerReference w:type="default" r:id="rId14"/>
          <w:footerReference w:type="default" r:id="rId15"/>
          <w:headerReference w:type="first" r:id="rId16"/>
          <w:type w:val="oddPage"/>
          <w:pgSz w:w="11906" w:h="16838" w:code="9"/>
          <w:pgMar w:top="1021" w:right="1134" w:bottom="1021" w:left="1588" w:header="851" w:footer="992" w:gutter="0"/>
          <w:pgNumType w:fmt="upperRoman" w:start="1"/>
          <w:cols w:space="425"/>
          <w:docGrid w:type="lines" w:linePitch="312"/>
        </w:sectPr>
      </w:pPr>
    </w:p>
    <w:p w14:paraId="1D12F331" w14:textId="7D84D0CA" w:rsidR="004B411B" w:rsidRPr="00AD6BA2" w:rsidRDefault="00D77150" w:rsidP="00DB7DF1">
      <w:pPr>
        <w:pStyle w:val="EPT10"/>
        <w:numPr>
          <w:ilvl w:val="0"/>
          <w:numId w:val="8"/>
        </w:numPr>
        <w:tabs>
          <w:tab w:val="clear" w:pos="420"/>
          <w:tab w:val="num" w:pos="-142"/>
        </w:tabs>
        <w:ind w:leftChars="-202" w:left="-424" w:firstLine="0"/>
        <w:jc w:val="left"/>
        <w:rPr>
          <w:rFonts w:ascii="Arial" w:eastAsiaTheme="minorEastAsia" w:hAnsi="Arial" w:cs="Arial"/>
          <w:b/>
          <w:sz w:val="21"/>
          <w:szCs w:val="21"/>
        </w:rPr>
      </w:pPr>
      <w:bookmarkStart w:id="3" w:name="_Toc79155529"/>
      <w:bookmarkEnd w:id="2"/>
      <w:r w:rsidRPr="00AD6BA2">
        <w:rPr>
          <w:rFonts w:ascii="Arial" w:eastAsiaTheme="minorEastAsia" w:hAnsi="Arial" w:cs="Arial"/>
          <w:b/>
          <w:sz w:val="21"/>
          <w:szCs w:val="21"/>
        </w:rPr>
        <w:lastRenderedPageBreak/>
        <w:t>文档介绍</w:t>
      </w:r>
      <w:bookmarkEnd w:id="3"/>
    </w:p>
    <w:p w14:paraId="5292BDA6" w14:textId="47704CED" w:rsidR="004028B2" w:rsidRPr="00AD6BA2" w:rsidRDefault="00E32FD9" w:rsidP="001D7B49">
      <w:pPr>
        <w:pStyle w:val="EPT3"/>
        <w:ind w:rightChars="255" w:right="535" w:firstLineChars="0" w:firstLine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本文</w:t>
      </w:r>
      <w:r w:rsidR="006A7A7B" w:rsidRPr="00AD6BA2">
        <w:rPr>
          <w:rFonts w:ascii="Arial" w:eastAsiaTheme="minorEastAsia" w:hAnsi="Arial" w:cs="Arial"/>
          <w:sz w:val="21"/>
          <w:szCs w:val="21"/>
        </w:rPr>
        <w:t>主要参考文件见表格</w:t>
      </w:r>
      <w:r w:rsidRPr="00AD6BA2">
        <w:rPr>
          <w:rFonts w:ascii="Arial" w:eastAsiaTheme="minorEastAsia" w:hAnsi="Arial" w:cs="Arial"/>
          <w:sz w:val="21"/>
          <w:szCs w:val="21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4882"/>
        <w:gridCol w:w="3134"/>
      </w:tblGrid>
      <w:tr w:rsidR="00AD6BA2" w:rsidRPr="00AD6BA2" w14:paraId="1BE7DF4E" w14:textId="77777777" w:rsidTr="00192172">
        <w:tc>
          <w:tcPr>
            <w:tcW w:w="1384" w:type="dxa"/>
          </w:tcPr>
          <w:p w14:paraId="5FD8BCB0" w14:textId="0F756873" w:rsidR="00E32FD9" w:rsidRPr="00AD6BA2" w:rsidRDefault="00E32FD9" w:rsidP="004028B2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/>
                <w:sz w:val="21"/>
                <w:szCs w:val="21"/>
              </w:rPr>
              <w:t>序号</w:t>
            </w:r>
          </w:p>
        </w:tc>
        <w:tc>
          <w:tcPr>
            <w:tcW w:w="4882" w:type="dxa"/>
          </w:tcPr>
          <w:p w14:paraId="18CB9B95" w14:textId="40D08421" w:rsidR="00E32FD9" w:rsidRPr="00AD6BA2" w:rsidRDefault="00E32FD9" w:rsidP="004028B2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/>
                <w:sz w:val="21"/>
                <w:szCs w:val="21"/>
              </w:rPr>
              <w:t>文档名称</w:t>
            </w:r>
          </w:p>
        </w:tc>
        <w:tc>
          <w:tcPr>
            <w:tcW w:w="3134" w:type="dxa"/>
          </w:tcPr>
          <w:p w14:paraId="561C6F54" w14:textId="138BC9F6" w:rsidR="00E32FD9" w:rsidRPr="00AD6BA2" w:rsidRDefault="00E32FD9" w:rsidP="004028B2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/>
                <w:sz w:val="21"/>
                <w:szCs w:val="21"/>
              </w:rPr>
              <w:t>版本号</w:t>
            </w:r>
          </w:p>
        </w:tc>
      </w:tr>
      <w:tr w:rsidR="00AD6BA2" w:rsidRPr="00AD6BA2" w14:paraId="715E35A0" w14:textId="77777777" w:rsidTr="00192172">
        <w:tc>
          <w:tcPr>
            <w:tcW w:w="1384" w:type="dxa"/>
          </w:tcPr>
          <w:p w14:paraId="296E7B7E" w14:textId="6BA02505" w:rsidR="00E32FD9" w:rsidRPr="00AD6BA2" w:rsidRDefault="00192172" w:rsidP="004028B2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1</w:t>
            </w:r>
          </w:p>
        </w:tc>
        <w:tc>
          <w:tcPr>
            <w:tcW w:w="4882" w:type="dxa"/>
          </w:tcPr>
          <w:p w14:paraId="0E84678B" w14:textId="005D4249" w:rsidR="00E32FD9" w:rsidRPr="00AD6BA2" w:rsidRDefault="00FA699F" w:rsidP="004028B2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proofErr w:type="gramStart"/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蜘蛛智联平台</w:t>
            </w:r>
            <w:proofErr w:type="gramEnd"/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架构规范</w:t>
            </w:r>
          </w:p>
        </w:tc>
        <w:tc>
          <w:tcPr>
            <w:tcW w:w="3134" w:type="dxa"/>
          </w:tcPr>
          <w:p w14:paraId="08850003" w14:textId="14C4A138" w:rsidR="00E32FD9" w:rsidRPr="00AD6BA2" w:rsidRDefault="00FA699F" w:rsidP="004028B2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V2.5.1</w:t>
            </w:r>
          </w:p>
        </w:tc>
      </w:tr>
      <w:tr w:rsidR="00AD6BA2" w:rsidRPr="00AD6BA2" w14:paraId="64E5A522" w14:textId="77777777" w:rsidTr="00192172">
        <w:tc>
          <w:tcPr>
            <w:tcW w:w="1384" w:type="dxa"/>
          </w:tcPr>
          <w:p w14:paraId="463C205A" w14:textId="79B92327" w:rsidR="00E32FD9" w:rsidRPr="00AD6BA2" w:rsidRDefault="00192172" w:rsidP="004028B2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2</w:t>
            </w:r>
          </w:p>
        </w:tc>
        <w:tc>
          <w:tcPr>
            <w:tcW w:w="4882" w:type="dxa"/>
          </w:tcPr>
          <w:p w14:paraId="0BB205D3" w14:textId="0E0D9A41" w:rsidR="00E32FD9" w:rsidRPr="00AD6BA2" w:rsidRDefault="00FA699F" w:rsidP="004028B2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蜘蛛智联平台</w:t>
            </w: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-OTA</w:t>
            </w: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协议</w:t>
            </w:r>
          </w:p>
        </w:tc>
        <w:tc>
          <w:tcPr>
            <w:tcW w:w="3134" w:type="dxa"/>
          </w:tcPr>
          <w:p w14:paraId="47961D0F" w14:textId="6935B32B" w:rsidR="00E32FD9" w:rsidRPr="00AD6BA2" w:rsidRDefault="00FA699F" w:rsidP="004028B2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/>
                <w:sz w:val="21"/>
                <w:szCs w:val="21"/>
              </w:rPr>
              <w:t>V0.72</w:t>
            </w:r>
          </w:p>
        </w:tc>
      </w:tr>
    </w:tbl>
    <w:p w14:paraId="77A1C071" w14:textId="54657DBF" w:rsidR="008A2C11" w:rsidRPr="00AD6BA2" w:rsidRDefault="008A2C11" w:rsidP="00A0394A">
      <w:pPr>
        <w:pStyle w:val="EPT3"/>
        <w:ind w:firstLine="420"/>
        <w:jc w:val="center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表</w:t>
      </w:r>
      <w:r w:rsidRPr="00AD6BA2">
        <w:rPr>
          <w:rFonts w:ascii="Arial" w:eastAsiaTheme="minorEastAsia" w:hAnsi="Arial" w:cs="Arial"/>
          <w:sz w:val="21"/>
          <w:szCs w:val="21"/>
        </w:rPr>
        <w:t>1</w:t>
      </w:r>
      <w:r w:rsidRPr="00AD6BA2">
        <w:rPr>
          <w:rFonts w:ascii="Arial" w:eastAsiaTheme="minorEastAsia" w:hAnsi="Arial" w:cs="Arial"/>
          <w:sz w:val="21"/>
          <w:szCs w:val="21"/>
        </w:rPr>
        <w:t>：参考文件</w:t>
      </w:r>
    </w:p>
    <w:p w14:paraId="1360B5C7" w14:textId="77777777" w:rsidR="008A2C11" w:rsidRPr="00AD6BA2" w:rsidRDefault="008A2C11" w:rsidP="00DB7DF1">
      <w:pPr>
        <w:pStyle w:val="EPT10"/>
        <w:numPr>
          <w:ilvl w:val="0"/>
          <w:numId w:val="8"/>
        </w:numPr>
        <w:tabs>
          <w:tab w:val="clear" w:pos="420"/>
          <w:tab w:val="num" w:pos="-142"/>
        </w:tabs>
        <w:ind w:leftChars="-202" w:left="-424" w:firstLine="0"/>
        <w:jc w:val="left"/>
        <w:rPr>
          <w:rFonts w:ascii="Arial" w:eastAsiaTheme="minorEastAsia" w:hAnsi="Arial" w:cs="Arial"/>
          <w:b/>
          <w:sz w:val="21"/>
          <w:szCs w:val="21"/>
        </w:rPr>
      </w:pPr>
      <w:bookmarkStart w:id="4" w:name="_Toc79155530"/>
      <w:r w:rsidRPr="00AD6BA2">
        <w:rPr>
          <w:rFonts w:ascii="Arial" w:eastAsiaTheme="minorEastAsia" w:hAnsi="Arial" w:cs="Arial"/>
          <w:b/>
          <w:sz w:val="21"/>
          <w:szCs w:val="21"/>
        </w:rPr>
        <w:t>服务介绍</w:t>
      </w:r>
      <w:bookmarkEnd w:id="4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555"/>
        <w:gridCol w:w="6845"/>
      </w:tblGrid>
      <w:tr w:rsidR="00AD6BA2" w:rsidRPr="00AD6BA2" w14:paraId="06A61B8A" w14:textId="77777777" w:rsidTr="006A7A7B">
        <w:trPr>
          <w:trHeight w:val="479"/>
        </w:trPr>
        <w:tc>
          <w:tcPr>
            <w:tcW w:w="1359" w:type="pct"/>
          </w:tcPr>
          <w:p w14:paraId="6E771D5B" w14:textId="15D5E45D" w:rsidR="006A7A7B" w:rsidRPr="00AD6BA2" w:rsidRDefault="006A7A7B" w:rsidP="00A0394A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/>
                <w:sz w:val="21"/>
                <w:szCs w:val="21"/>
              </w:rPr>
              <w:t>服务名称</w:t>
            </w:r>
          </w:p>
        </w:tc>
        <w:tc>
          <w:tcPr>
            <w:tcW w:w="3641" w:type="pct"/>
          </w:tcPr>
          <w:p w14:paraId="6AAE14E2" w14:textId="09D9CC70" w:rsidR="006A7A7B" w:rsidRPr="00AD6BA2" w:rsidRDefault="000A67DB" w:rsidP="00A0394A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云端服务代理</w:t>
            </w:r>
          </w:p>
        </w:tc>
      </w:tr>
      <w:tr w:rsidR="00AD6BA2" w:rsidRPr="00AD6BA2" w14:paraId="12F79D48" w14:textId="77777777" w:rsidTr="006A7A7B">
        <w:trPr>
          <w:trHeight w:val="933"/>
        </w:trPr>
        <w:tc>
          <w:tcPr>
            <w:tcW w:w="1359" w:type="pct"/>
          </w:tcPr>
          <w:p w14:paraId="363174EC" w14:textId="1C6DDC83" w:rsidR="006A7A7B" w:rsidRPr="00AD6BA2" w:rsidRDefault="006A7A7B" w:rsidP="00A0394A">
            <w:pPr>
              <w:pStyle w:val="EPT3"/>
              <w:ind w:firstLineChars="0" w:firstLine="0"/>
              <w:rPr>
                <w:rFonts w:ascii="Arial" w:eastAsiaTheme="minorEastAsia" w:hAnsi="Arial" w:cs="Arial"/>
                <w:dstrike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/>
                <w:sz w:val="21"/>
                <w:szCs w:val="21"/>
              </w:rPr>
              <w:t>服务提供方</w:t>
            </w:r>
          </w:p>
        </w:tc>
        <w:tc>
          <w:tcPr>
            <w:tcW w:w="3641" w:type="pct"/>
          </w:tcPr>
          <w:p w14:paraId="225F4399" w14:textId="0384A0B6" w:rsidR="006A7A7B" w:rsidRPr="00AD6BA2" w:rsidRDefault="000A67DB" w:rsidP="00A0394A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proofErr w:type="spellStart"/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iCGM</w:t>
            </w:r>
            <w:proofErr w:type="spellEnd"/>
          </w:p>
        </w:tc>
      </w:tr>
      <w:tr w:rsidR="00AD6BA2" w:rsidRPr="00AD6BA2" w14:paraId="1F5761A8" w14:textId="77777777" w:rsidTr="006A7A7B">
        <w:trPr>
          <w:trHeight w:val="479"/>
        </w:trPr>
        <w:tc>
          <w:tcPr>
            <w:tcW w:w="1359" w:type="pct"/>
          </w:tcPr>
          <w:p w14:paraId="180E6ADD" w14:textId="1EC8B226" w:rsidR="006A7A7B" w:rsidRPr="00AD6BA2" w:rsidRDefault="006A7A7B" w:rsidP="00A0394A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/>
                <w:sz w:val="21"/>
                <w:szCs w:val="21"/>
              </w:rPr>
              <w:t>服务作用</w:t>
            </w:r>
          </w:p>
        </w:tc>
        <w:tc>
          <w:tcPr>
            <w:tcW w:w="3641" w:type="pct"/>
          </w:tcPr>
          <w:p w14:paraId="31C51142" w14:textId="77777777" w:rsidR="009013B1" w:rsidRPr="00AD6BA2" w:rsidRDefault="000A67DB" w:rsidP="000A4CB0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proofErr w:type="spellStart"/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iCGM</w:t>
            </w:r>
            <w:proofErr w:type="spellEnd"/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为消费方提供</w:t>
            </w:r>
            <w:r w:rsidR="00705A52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向</w:t>
            </w:r>
            <w:proofErr w:type="gramStart"/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蜘蛛智联</w:t>
            </w:r>
            <w:proofErr w:type="gramEnd"/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TSP</w:t>
            </w: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后台</w:t>
            </w:r>
            <w:r w:rsidR="009013B1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上传文件的服务。</w:t>
            </w:r>
          </w:p>
          <w:p w14:paraId="7C265DDF" w14:textId="7033D84E" w:rsidR="006A7A7B" w:rsidRPr="00AD6BA2" w:rsidRDefault="00705A52" w:rsidP="000A4CB0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包括文件上</w:t>
            </w:r>
            <w:proofErr w:type="gramStart"/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传</w:t>
            </w:r>
            <w:r w:rsidR="00D478AF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鉴权</w:t>
            </w: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信息</w:t>
            </w:r>
            <w:proofErr w:type="gramEnd"/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获取，文件上传代理</w:t>
            </w:r>
            <w:r w:rsidR="00E424E1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（预留），</w:t>
            </w:r>
            <w:r w:rsidR="0086541F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用户主动</w:t>
            </w: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触发</w:t>
            </w:r>
            <w:r w:rsidR="0090187B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日志</w:t>
            </w: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文件</w:t>
            </w:r>
            <w:r w:rsidR="0086541F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/</w:t>
            </w:r>
            <w:r w:rsidR="0086541F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哨兵视频</w:t>
            </w:r>
            <w:r w:rsidR="0086541F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/</w:t>
            </w:r>
            <w:r w:rsidR="0086541F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哨兵抓拍图</w:t>
            </w:r>
            <w:r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上传</w:t>
            </w:r>
            <w:r w:rsidR="000A4CB0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/</w:t>
            </w:r>
            <w:r w:rsidR="000A4CB0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天眼视频</w:t>
            </w:r>
            <w:r w:rsidR="000A4CB0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/</w:t>
            </w:r>
            <w:r w:rsidR="000A4CB0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天眼抓拍图上传</w:t>
            </w:r>
            <w:r w:rsidR="000A67DB" w:rsidRPr="00AD6BA2">
              <w:rPr>
                <w:rFonts w:ascii="Arial" w:eastAsiaTheme="minorEastAsia" w:hAnsi="Arial" w:cs="Arial" w:hint="eastAsia"/>
                <w:sz w:val="21"/>
                <w:szCs w:val="21"/>
              </w:rPr>
              <w:t>。</w:t>
            </w:r>
          </w:p>
        </w:tc>
      </w:tr>
      <w:tr w:rsidR="00AD6BA2" w:rsidRPr="00AD6BA2" w14:paraId="1AE99AF4" w14:textId="77777777" w:rsidTr="006A7A7B">
        <w:trPr>
          <w:trHeight w:val="479"/>
        </w:trPr>
        <w:tc>
          <w:tcPr>
            <w:tcW w:w="1359" w:type="pct"/>
          </w:tcPr>
          <w:p w14:paraId="25E7EC7A" w14:textId="04D9A769" w:rsidR="006A7A7B" w:rsidRPr="00AD6BA2" w:rsidRDefault="006A7A7B" w:rsidP="00A0394A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/>
                <w:sz w:val="21"/>
                <w:szCs w:val="21"/>
              </w:rPr>
              <w:t>服务依赖</w:t>
            </w:r>
          </w:p>
        </w:tc>
        <w:tc>
          <w:tcPr>
            <w:tcW w:w="3641" w:type="pct"/>
          </w:tcPr>
          <w:p w14:paraId="4D67B88B" w14:textId="12160631" w:rsidR="006A7A7B" w:rsidRPr="00AD6BA2" w:rsidRDefault="006A7A7B" w:rsidP="000A67DB">
            <w:pPr>
              <w:pStyle w:val="EPT3"/>
              <w:ind w:firstLineChars="0" w:firstLine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AD6BA2">
              <w:rPr>
                <w:rFonts w:ascii="Arial" w:eastAsiaTheme="minorEastAsia" w:hAnsi="Arial" w:cs="Arial"/>
                <w:sz w:val="21"/>
                <w:szCs w:val="21"/>
              </w:rPr>
              <w:t>无。</w:t>
            </w:r>
          </w:p>
        </w:tc>
      </w:tr>
    </w:tbl>
    <w:p w14:paraId="6AD9C35B" w14:textId="67BB037B" w:rsidR="001B7668" w:rsidRPr="00AD6BA2" w:rsidRDefault="001B7668" w:rsidP="001B7668">
      <w:pPr>
        <w:pStyle w:val="EPT3"/>
        <w:ind w:firstLine="420"/>
        <w:jc w:val="center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表</w:t>
      </w:r>
      <w:r w:rsidRPr="00AD6BA2">
        <w:rPr>
          <w:rFonts w:ascii="Arial" w:eastAsiaTheme="minorEastAsia" w:hAnsi="Arial" w:cs="Arial"/>
          <w:sz w:val="21"/>
          <w:szCs w:val="21"/>
        </w:rPr>
        <w:t>2</w:t>
      </w:r>
      <w:r w:rsidRPr="00AD6BA2">
        <w:rPr>
          <w:rFonts w:ascii="Arial" w:eastAsiaTheme="minorEastAsia" w:hAnsi="Arial" w:cs="Arial"/>
          <w:sz w:val="21"/>
          <w:szCs w:val="21"/>
        </w:rPr>
        <w:t>：服务介绍</w:t>
      </w:r>
    </w:p>
    <w:p w14:paraId="5332CF90" w14:textId="5F9CD54C" w:rsidR="008A2C11" w:rsidRPr="00AD6BA2" w:rsidRDefault="00114A8F" w:rsidP="00DB7DF1">
      <w:pPr>
        <w:pStyle w:val="EPT10"/>
        <w:numPr>
          <w:ilvl w:val="0"/>
          <w:numId w:val="8"/>
        </w:numPr>
        <w:tabs>
          <w:tab w:val="clear" w:pos="420"/>
          <w:tab w:val="num" w:pos="-142"/>
        </w:tabs>
        <w:ind w:leftChars="-202" w:left="-424" w:firstLine="0"/>
        <w:jc w:val="left"/>
        <w:rPr>
          <w:rFonts w:ascii="Arial" w:eastAsiaTheme="minorEastAsia" w:hAnsi="Arial" w:cs="Arial"/>
          <w:b/>
          <w:sz w:val="21"/>
          <w:szCs w:val="21"/>
        </w:rPr>
      </w:pPr>
      <w:bookmarkStart w:id="5" w:name="_Toc79155531"/>
      <w:r w:rsidRPr="00AD6BA2">
        <w:rPr>
          <w:rFonts w:ascii="Arial" w:eastAsiaTheme="minorEastAsia" w:hAnsi="Arial" w:cs="Arial"/>
          <w:b/>
          <w:sz w:val="21"/>
          <w:szCs w:val="21"/>
        </w:rPr>
        <w:t>服务</w:t>
      </w:r>
      <w:r w:rsidR="001A073E" w:rsidRPr="00AD6BA2">
        <w:rPr>
          <w:rFonts w:ascii="Arial" w:eastAsiaTheme="minorEastAsia" w:hAnsi="Arial" w:cs="Arial"/>
          <w:b/>
          <w:sz w:val="21"/>
          <w:szCs w:val="21"/>
        </w:rPr>
        <w:t>的</w:t>
      </w:r>
      <w:r w:rsidR="00C30745" w:rsidRPr="00AD6BA2">
        <w:rPr>
          <w:rFonts w:ascii="Arial" w:eastAsiaTheme="minorEastAsia" w:hAnsi="Arial" w:cs="Arial"/>
          <w:b/>
          <w:sz w:val="21"/>
          <w:szCs w:val="21"/>
        </w:rPr>
        <w:t>生命周期</w:t>
      </w:r>
      <w:bookmarkEnd w:id="5"/>
    </w:p>
    <w:p w14:paraId="23CD24CC" w14:textId="48CC0742" w:rsidR="001A073E" w:rsidRPr="00AD6BA2" w:rsidRDefault="00A8567A" w:rsidP="00DB7DF1">
      <w:pPr>
        <w:pStyle w:val="EPT2"/>
        <w:numPr>
          <w:ilvl w:val="0"/>
          <w:numId w:val="9"/>
        </w:numPr>
        <w:rPr>
          <w:rFonts w:asciiTheme="majorEastAsia" w:eastAsiaTheme="majorEastAsia" w:hAnsiTheme="majorEastAsia" w:cs="Arial"/>
          <w:sz w:val="21"/>
          <w:szCs w:val="21"/>
        </w:rPr>
      </w:pPr>
      <w:bookmarkStart w:id="6" w:name="_Toc79155532"/>
      <w:r w:rsidRPr="00AD6BA2">
        <w:rPr>
          <w:rFonts w:asciiTheme="majorEastAsia" w:eastAsiaTheme="majorEastAsia" w:hAnsiTheme="majorEastAsia" w:cs="Arial"/>
          <w:sz w:val="21"/>
          <w:szCs w:val="21"/>
        </w:rPr>
        <w:t>电源模式说明</w:t>
      </w:r>
      <w:bookmarkEnd w:id="6"/>
    </w:p>
    <w:p w14:paraId="14D3A7B3" w14:textId="66CB7D72" w:rsidR="00A8567A" w:rsidRPr="00AD6BA2" w:rsidRDefault="00A8567A" w:rsidP="000B0503">
      <w:pPr>
        <w:pStyle w:val="EPT3"/>
        <w:ind w:leftChars="200" w:left="420" w:firstLineChars="0" w:firstLine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该服务在</w:t>
      </w:r>
      <w:proofErr w:type="spellStart"/>
      <w:r w:rsidR="00836512"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="00836512" w:rsidRPr="00AD6BA2">
        <w:rPr>
          <w:rFonts w:ascii="Arial" w:eastAsiaTheme="minorEastAsia" w:hAnsi="Arial" w:cs="Arial" w:hint="eastAsia"/>
          <w:sz w:val="21"/>
          <w:szCs w:val="21"/>
        </w:rPr>
        <w:t>处于工作状态时提供。</w:t>
      </w:r>
    </w:p>
    <w:p w14:paraId="2C540F0F" w14:textId="7DE8DCED" w:rsidR="00A8567A" w:rsidRPr="00AD6BA2" w:rsidRDefault="00A8567A" w:rsidP="000B0503">
      <w:pPr>
        <w:pStyle w:val="EPT3"/>
        <w:ind w:leftChars="200" w:left="420" w:firstLineChars="0" w:firstLine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备注：</w:t>
      </w:r>
      <w:r w:rsidR="00836512" w:rsidRPr="00AD6BA2">
        <w:rPr>
          <w:rFonts w:ascii="Arial" w:eastAsiaTheme="minorEastAsia" w:hAnsi="Arial" w:cs="Arial" w:hint="eastAsia"/>
          <w:sz w:val="21"/>
          <w:szCs w:val="21"/>
        </w:rPr>
        <w:t>当</w:t>
      </w:r>
      <w:proofErr w:type="spellStart"/>
      <w:r w:rsidR="00836512"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="00836512" w:rsidRPr="00AD6BA2">
        <w:rPr>
          <w:rFonts w:ascii="Arial" w:eastAsiaTheme="minorEastAsia" w:hAnsi="Arial" w:cs="Arial" w:hint="eastAsia"/>
          <w:sz w:val="21"/>
          <w:szCs w:val="21"/>
        </w:rPr>
        <w:t>进入到休眠状态则停止服务</w:t>
      </w:r>
      <w:r w:rsidRPr="00AD6BA2">
        <w:rPr>
          <w:rFonts w:ascii="Arial" w:eastAsiaTheme="minorEastAsia" w:hAnsi="Arial" w:cs="Arial"/>
          <w:sz w:val="21"/>
          <w:szCs w:val="21"/>
        </w:rPr>
        <w:t>。</w:t>
      </w:r>
    </w:p>
    <w:p w14:paraId="36FAA656" w14:textId="144BDB0C" w:rsidR="00A8567A" w:rsidRPr="00AD6BA2" w:rsidRDefault="00A8567A" w:rsidP="00DB7DF1">
      <w:pPr>
        <w:pStyle w:val="EPT2"/>
        <w:numPr>
          <w:ilvl w:val="0"/>
          <w:numId w:val="9"/>
        </w:numPr>
        <w:rPr>
          <w:rFonts w:asciiTheme="majorEastAsia" w:eastAsiaTheme="majorEastAsia" w:hAnsiTheme="majorEastAsia" w:cs="Arial"/>
          <w:sz w:val="21"/>
          <w:szCs w:val="21"/>
        </w:rPr>
      </w:pPr>
      <w:bookmarkStart w:id="7" w:name="_Toc79155533"/>
      <w:r w:rsidRPr="00AD6BA2">
        <w:rPr>
          <w:rFonts w:asciiTheme="majorEastAsia" w:eastAsiaTheme="majorEastAsia" w:hAnsiTheme="majorEastAsia" w:cs="Arial"/>
          <w:sz w:val="21"/>
          <w:szCs w:val="21"/>
        </w:rPr>
        <w:t>其他</w:t>
      </w:r>
      <w:bookmarkEnd w:id="7"/>
    </w:p>
    <w:p w14:paraId="4759E9C0" w14:textId="7A6709DD" w:rsidR="00F4122F" w:rsidRPr="00AD6BA2" w:rsidRDefault="00F4122F" w:rsidP="00F4122F">
      <w:pPr>
        <w:pStyle w:val="EPT3"/>
        <w:ind w:left="900" w:firstLineChars="0" w:firstLine="0"/>
        <w:rPr>
          <w:rFonts w:ascii="Arial" w:eastAsiaTheme="minorEastAsia" w:hAnsi="Arial" w:cs="Arial"/>
          <w:i/>
          <w:sz w:val="21"/>
          <w:szCs w:val="21"/>
        </w:rPr>
      </w:pPr>
      <w:r w:rsidRPr="00AD6BA2">
        <w:rPr>
          <w:rFonts w:ascii="Arial" w:eastAsiaTheme="minorEastAsia" w:hAnsi="Arial" w:cs="Arial"/>
          <w:i/>
          <w:sz w:val="21"/>
          <w:szCs w:val="21"/>
        </w:rPr>
        <w:t>如有。</w:t>
      </w:r>
    </w:p>
    <w:p w14:paraId="1CA0BC09" w14:textId="4329C111" w:rsidR="001D429D" w:rsidRPr="00AD6BA2" w:rsidRDefault="00DA09D3" w:rsidP="00DB7DF1">
      <w:pPr>
        <w:pStyle w:val="EPT10"/>
        <w:numPr>
          <w:ilvl w:val="0"/>
          <w:numId w:val="8"/>
        </w:numPr>
        <w:tabs>
          <w:tab w:val="clear" w:pos="420"/>
          <w:tab w:val="num" w:pos="-142"/>
        </w:tabs>
        <w:ind w:leftChars="-202" w:left="-424" w:firstLine="0"/>
        <w:jc w:val="left"/>
        <w:rPr>
          <w:rFonts w:ascii="Arial" w:eastAsiaTheme="minorEastAsia" w:hAnsi="Arial" w:cs="Arial"/>
          <w:b/>
          <w:sz w:val="21"/>
          <w:szCs w:val="21"/>
        </w:rPr>
      </w:pPr>
      <w:bookmarkStart w:id="8" w:name="_Toc79155534"/>
      <w:r w:rsidRPr="00AD6BA2">
        <w:rPr>
          <w:rFonts w:ascii="Arial" w:eastAsiaTheme="minorEastAsia" w:hAnsi="Arial" w:cs="Arial"/>
          <w:b/>
          <w:sz w:val="21"/>
          <w:szCs w:val="21"/>
        </w:rPr>
        <w:t>服务接口</w:t>
      </w:r>
      <w:bookmarkEnd w:id="8"/>
    </w:p>
    <w:p w14:paraId="396814FF" w14:textId="4571BB82" w:rsidR="009F32C8" w:rsidRPr="00AD6BA2" w:rsidRDefault="009F32C8" w:rsidP="00DB7DF1">
      <w:pPr>
        <w:pStyle w:val="EPT2"/>
        <w:numPr>
          <w:ilvl w:val="0"/>
          <w:numId w:val="10"/>
        </w:numPr>
        <w:rPr>
          <w:rFonts w:ascii="Arial" w:eastAsiaTheme="minorEastAsia" w:hAnsi="Arial" w:cs="Arial"/>
          <w:sz w:val="21"/>
          <w:szCs w:val="21"/>
        </w:rPr>
      </w:pPr>
      <w:bookmarkStart w:id="9" w:name="_Toc79155535"/>
      <w:r w:rsidRPr="00AD6BA2">
        <w:rPr>
          <w:rFonts w:ascii="Arial" w:eastAsiaTheme="minorEastAsia" w:hAnsi="Arial" w:cs="Arial"/>
          <w:sz w:val="21"/>
          <w:szCs w:val="21"/>
        </w:rPr>
        <w:t>接口通用性说明</w:t>
      </w:r>
      <w:bookmarkEnd w:id="9"/>
    </w:p>
    <w:p w14:paraId="46F42BCC" w14:textId="44E03AE1" w:rsidR="00A231E7" w:rsidRPr="00AD6BA2" w:rsidRDefault="009F32C8" w:rsidP="00DB7DF1">
      <w:pPr>
        <w:pStyle w:val="EPT30"/>
        <w:numPr>
          <w:ilvl w:val="0"/>
          <w:numId w:val="11"/>
        </w:numPr>
        <w:rPr>
          <w:rFonts w:ascii="Arial" w:eastAsiaTheme="minorEastAsia" w:hAnsi="Arial" w:cs="Arial"/>
          <w:sz w:val="21"/>
          <w:szCs w:val="21"/>
        </w:rPr>
      </w:pPr>
      <w:bookmarkStart w:id="10" w:name="_Toc79155536"/>
      <w:r w:rsidRPr="00AD6BA2">
        <w:rPr>
          <w:rFonts w:ascii="Arial" w:eastAsiaTheme="minorEastAsia" w:hAnsi="Arial" w:cs="Arial"/>
          <w:sz w:val="21"/>
          <w:szCs w:val="21"/>
        </w:rPr>
        <w:t>响应信息</w:t>
      </w:r>
      <w:bookmarkEnd w:id="10"/>
    </w:p>
    <w:p w14:paraId="7CC9B461" w14:textId="6CE702F7" w:rsidR="009B54B0" w:rsidRPr="00AD6BA2" w:rsidRDefault="009B54B0" w:rsidP="001B7668">
      <w:pPr>
        <w:rPr>
          <w:rFonts w:ascii="Arial" w:eastAsiaTheme="minorEastAsia" w:hAnsi="Arial" w:cs="Arial"/>
          <w:szCs w:val="21"/>
        </w:rPr>
      </w:pPr>
      <w:r w:rsidRPr="00AD6BA2">
        <w:rPr>
          <w:rFonts w:ascii="Arial" w:eastAsiaTheme="minorEastAsia" w:hAnsi="Arial" w:cs="Arial"/>
          <w:szCs w:val="21"/>
        </w:rPr>
        <w:t>&lt;Req-</w:t>
      </w:r>
      <w:r w:rsidR="001B7668" w:rsidRPr="00AD6BA2">
        <w:rPr>
          <w:rFonts w:ascii="Arial" w:eastAsiaTheme="minorEastAsia" w:hAnsi="Arial" w:cs="Arial"/>
          <w:szCs w:val="21"/>
        </w:rPr>
        <w:t>Rs</w:t>
      </w:r>
      <w:r w:rsidRPr="00AD6BA2">
        <w:rPr>
          <w:rFonts w:ascii="Arial" w:eastAsiaTheme="minorEastAsia" w:hAnsi="Arial" w:cs="Arial"/>
          <w:szCs w:val="21"/>
        </w:rPr>
        <w:t>-0</w:t>
      </w:r>
      <w:r w:rsidR="001B7668" w:rsidRPr="00AD6BA2">
        <w:rPr>
          <w:rFonts w:ascii="Arial" w:eastAsiaTheme="minorEastAsia" w:hAnsi="Arial" w:cs="Arial"/>
          <w:szCs w:val="21"/>
        </w:rPr>
        <w:t>1</w:t>
      </w:r>
      <w:r w:rsidRPr="00AD6BA2">
        <w:rPr>
          <w:rFonts w:ascii="Arial" w:eastAsiaTheme="minorEastAsia" w:hAnsi="Arial" w:cs="Arial"/>
          <w:szCs w:val="21"/>
        </w:rPr>
        <w:t>&gt;</w:t>
      </w:r>
    </w:p>
    <w:p w14:paraId="27341C64" w14:textId="196F296A" w:rsidR="004A1222" w:rsidRPr="00AD6BA2" w:rsidRDefault="004A1222" w:rsidP="00390E83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对</w:t>
      </w:r>
      <w:r w:rsidR="001B7668" w:rsidRPr="00AD6BA2">
        <w:rPr>
          <w:rFonts w:ascii="Arial" w:eastAsiaTheme="minorEastAsia" w:hAnsi="Arial" w:cs="Arial"/>
          <w:sz w:val="21"/>
          <w:szCs w:val="21"/>
        </w:rPr>
        <w:t>于</w:t>
      </w:r>
      <w:r w:rsidR="006F0D84" w:rsidRPr="00AD6BA2">
        <w:rPr>
          <w:rFonts w:ascii="Arial" w:eastAsiaTheme="minorEastAsia" w:hAnsi="Arial" w:cs="Arial"/>
          <w:sz w:val="21"/>
          <w:szCs w:val="21"/>
        </w:rPr>
        <w:t>RR Method</w:t>
      </w:r>
      <w:r w:rsidRPr="00AD6BA2">
        <w:rPr>
          <w:rFonts w:ascii="Arial" w:eastAsiaTheme="minorEastAsia" w:hAnsi="Arial" w:cs="Arial"/>
          <w:sz w:val="21"/>
          <w:szCs w:val="21"/>
        </w:rPr>
        <w:t>调用，且</w:t>
      </w:r>
      <w:r w:rsidR="006705B6" w:rsidRPr="00AD6BA2">
        <w:rPr>
          <w:rFonts w:ascii="Arial" w:eastAsiaTheme="minorEastAsia" w:hAnsi="Arial" w:cs="Arial"/>
          <w:sz w:val="21"/>
          <w:szCs w:val="21"/>
        </w:rPr>
        <w:t>响应内容不能立即发生改变的接口元素</w:t>
      </w:r>
      <w:r w:rsidRPr="00AD6BA2">
        <w:rPr>
          <w:rFonts w:ascii="Arial" w:eastAsiaTheme="minorEastAsia" w:hAnsi="Arial" w:cs="Arial"/>
          <w:sz w:val="21"/>
          <w:szCs w:val="21"/>
        </w:rPr>
        <w:t>，反馈</w:t>
      </w:r>
      <w:proofErr w:type="gramStart"/>
      <w:r w:rsidRPr="00AD6BA2">
        <w:rPr>
          <w:rFonts w:ascii="Arial" w:eastAsiaTheme="minorEastAsia" w:hAnsi="Arial" w:cs="Arial"/>
          <w:sz w:val="21"/>
          <w:szCs w:val="21"/>
        </w:rPr>
        <w:t>值统一</w:t>
      </w:r>
      <w:proofErr w:type="gramEnd"/>
      <w:r w:rsidRPr="00AD6BA2">
        <w:rPr>
          <w:rFonts w:ascii="Arial" w:eastAsiaTheme="minorEastAsia" w:hAnsi="Arial" w:cs="Arial"/>
          <w:sz w:val="21"/>
          <w:szCs w:val="21"/>
        </w:rPr>
        <w:t>采用如下定义：</w:t>
      </w:r>
    </w:p>
    <w:p w14:paraId="620F6576" w14:textId="4B27DDF2" w:rsidR="002B4605" w:rsidRPr="00AD6BA2" w:rsidRDefault="002B4605" w:rsidP="002B4605">
      <w:pPr>
        <w:pStyle w:val="EPT3"/>
        <w:ind w:firstLine="422"/>
        <w:rPr>
          <w:sz w:val="21"/>
          <w:szCs w:val="21"/>
        </w:rPr>
      </w:pPr>
      <w:r w:rsidRPr="00AD6BA2">
        <w:rPr>
          <w:rFonts w:hint="eastAsia"/>
          <w:b/>
          <w:sz w:val="21"/>
          <w:szCs w:val="21"/>
        </w:rPr>
        <w:t>0x00</w:t>
      </w:r>
      <w:r w:rsidRPr="00AD6BA2">
        <w:rPr>
          <w:rFonts w:hint="eastAsia"/>
          <w:b/>
          <w:sz w:val="21"/>
          <w:szCs w:val="21"/>
        </w:rPr>
        <w:t>：</w:t>
      </w:r>
      <w:proofErr w:type="spellStart"/>
      <w:r w:rsidRPr="00AD6BA2">
        <w:rPr>
          <w:b/>
          <w:sz w:val="21"/>
          <w:szCs w:val="21"/>
        </w:rPr>
        <w:t>RequestAccepted</w:t>
      </w:r>
      <w:proofErr w:type="spellEnd"/>
      <w:r w:rsidR="009A31E5" w:rsidRPr="00AD6BA2">
        <w:rPr>
          <w:rFonts w:hint="eastAsia"/>
          <w:b/>
          <w:sz w:val="21"/>
          <w:szCs w:val="21"/>
        </w:rPr>
        <w:t xml:space="preserve"> </w:t>
      </w:r>
      <w:r w:rsidR="00787C9B" w:rsidRPr="00AD6BA2">
        <w:rPr>
          <w:rFonts w:hint="eastAsia"/>
          <w:sz w:val="21"/>
          <w:szCs w:val="21"/>
        </w:rPr>
        <w:t>接受请求，</w:t>
      </w:r>
      <w:r w:rsidRPr="00AD6BA2">
        <w:rPr>
          <w:sz w:val="21"/>
          <w:szCs w:val="21"/>
        </w:rPr>
        <w:t>仅代表服务器接受</w:t>
      </w:r>
      <w:r w:rsidRPr="00AD6BA2">
        <w:rPr>
          <w:rFonts w:hint="eastAsia"/>
          <w:sz w:val="21"/>
          <w:szCs w:val="21"/>
        </w:rPr>
        <w:t>该</w:t>
      </w:r>
      <w:r w:rsidRPr="00AD6BA2">
        <w:rPr>
          <w:sz w:val="21"/>
          <w:szCs w:val="21"/>
        </w:rPr>
        <w:t>请求，并不代表执行结果</w:t>
      </w:r>
      <w:r w:rsidRPr="00AD6BA2">
        <w:rPr>
          <w:rFonts w:hint="eastAsia"/>
          <w:sz w:val="21"/>
          <w:szCs w:val="21"/>
        </w:rPr>
        <w:t>，真实执行结果可通过接收服务接口的通知信息来获取；</w:t>
      </w:r>
    </w:p>
    <w:p w14:paraId="03B43E35" w14:textId="12CCD826" w:rsidR="002B4605" w:rsidRPr="00AD6BA2" w:rsidRDefault="002B4605" w:rsidP="002B4605">
      <w:pPr>
        <w:pStyle w:val="EPT3"/>
        <w:ind w:firstLine="422"/>
        <w:rPr>
          <w:sz w:val="21"/>
          <w:szCs w:val="21"/>
        </w:rPr>
      </w:pPr>
      <w:r w:rsidRPr="00AD6BA2">
        <w:rPr>
          <w:rFonts w:hint="eastAsia"/>
          <w:b/>
          <w:sz w:val="21"/>
          <w:szCs w:val="21"/>
        </w:rPr>
        <w:t>0x01</w:t>
      </w:r>
      <w:r w:rsidRPr="00AD6BA2">
        <w:rPr>
          <w:rFonts w:hint="eastAsia"/>
          <w:b/>
          <w:sz w:val="21"/>
          <w:szCs w:val="21"/>
        </w:rPr>
        <w:t>：</w:t>
      </w:r>
      <w:proofErr w:type="spellStart"/>
      <w:r w:rsidRPr="00AD6BA2">
        <w:rPr>
          <w:rFonts w:hint="eastAsia"/>
          <w:b/>
          <w:sz w:val="21"/>
          <w:szCs w:val="21"/>
        </w:rPr>
        <w:t>RequestRejected</w:t>
      </w:r>
      <w:proofErr w:type="spellEnd"/>
      <w:r w:rsidRPr="00AD6BA2">
        <w:rPr>
          <w:rFonts w:hint="eastAsia"/>
          <w:b/>
          <w:sz w:val="21"/>
          <w:szCs w:val="21"/>
        </w:rPr>
        <w:t>（</w:t>
      </w:r>
      <w:r w:rsidRPr="00AD6BA2">
        <w:rPr>
          <w:rFonts w:hint="eastAsia"/>
          <w:b/>
          <w:sz w:val="21"/>
          <w:szCs w:val="21"/>
        </w:rPr>
        <w:t>parameter not enough</w:t>
      </w:r>
      <w:r w:rsidRPr="00AD6BA2">
        <w:rPr>
          <w:rFonts w:hint="eastAsia"/>
          <w:b/>
          <w:sz w:val="21"/>
          <w:szCs w:val="21"/>
        </w:rPr>
        <w:t>）</w:t>
      </w:r>
      <w:r w:rsidR="00787C9B" w:rsidRPr="00AD6BA2">
        <w:rPr>
          <w:rFonts w:hint="eastAsia"/>
          <w:sz w:val="21"/>
          <w:szCs w:val="21"/>
        </w:rPr>
        <w:t>拒绝接收请求，</w:t>
      </w:r>
      <w:r w:rsidRPr="00AD6BA2">
        <w:rPr>
          <w:rFonts w:hint="eastAsia"/>
          <w:sz w:val="21"/>
          <w:szCs w:val="21"/>
        </w:rPr>
        <w:t>代表</w:t>
      </w:r>
      <w:proofErr w:type="spellStart"/>
      <w:r w:rsidRPr="00AD6BA2">
        <w:rPr>
          <w:rFonts w:hint="eastAsia"/>
          <w:sz w:val="21"/>
          <w:szCs w:val="21"/>
        </w:rPr>
        <w:t>iCGM</w:t>
      </w:r>
      <w:proofErr w:type="spellEnd"/>
      <w:r w:rsidRPr="00AD6BA2">
        <w:rPr>
          <w:rFonts w:hint="eastAsia"/>
          <w:sz w:val="21"/>
          <w:szCs w:val="21"/>
        </w:rPr>
        <w:t>因输入参数错误而</w:t>
      </w:r>
      <w:r w:rsidRPr="00AD6BA2">
        <w:rPr>
          <w:rFonts w:hint="eastAsia"/>
          <w:sz w:val="21"/>
          <w:szCs w:val="21"/>
        </w:rPr>
        <w:lastRenderedPageBreak/>
        <w:t>拒绝接受请求；</w:t>
      </w:r>
    </w:p>
    <w:p w14:paraId="34C31EAB" w14:textId="5242B59E" w:rsidR="002B4605" w:rsidRPr="00AD6BA2" w:rsidRDefault="002B4605" w:rsidP="002B4605">
      <w:pPr>
        <w:pStyle w:val="EPT3"/>
        <w:ind w:firstLine="422"/>
        <w:rPr>
          <w:sz w:val="21"/>
          <w:szCs w:val="21"/>
        </w:rPr>
      </w:pPr>
      <w:r w:rsidRPr="00AD6BA2">
        <w:rPr>
          <w:rFonts w:hint="eastAsia"/>
          <w:b/>
          <w:sz w:val="21"/>
          <w:szCs w:val="21"/>
        </w:rPr>
        <w:t>0x02</w:t>
      </w:r>
      <w:r w:rsidRPr="00AD6BA2">
        <w:rPr>
          <w:rFonts w:hint="eastAsia"/>
          <w:b/>
          <w:sz w:val="21"/>
          <w:szCs w:val="21"/>
        </w:rPr>
        <w:t>：</w:t>
      </w:r>
      <w:proofErr w:type="spellStart"/>
      <w:r w:rsidRPr="00AD6BA2">
        <w:rPr>
          <w:rFonts w:hint="eastAsia"/>
          <w:b/>
          <w:sz w:val="21"/>
          <w:szCs w:val="21"/>
        </w:rPr>
        <w:t>RequestRejected</w:t>
      </w:r>
      <w:proofErr w:type="spellEnd"/>
      <w:r w:rsidRPr="00AD6BA2">
        <w:rPr>
          <w:rFonts w:hint="eastAsia"/>
          <w:b/>
          <w:sz w:val="21"/>
          <w:szCs w:val="21"/>
        </w:rPr>
        <w:t>（</w:t>
      </w:r>
      <w:proofErr w:type="spellStart"/>
      <w:r w:rsidRPr="00AD6BA2">
        <w:rPr>
          <w:rFonts w:hint="eastAsia"/>
          <w:b/>
          <w:sz w:val="21"/>
          <w:szCs w:val="21"/>
        </w:rPr>
        <w:t>iCGM</w:t>
      </w:r>
      <w:proofErr w:type="spellEnd"/>
      <w:r w:rsidRPr="00AD6BA2">
        <w:rPr>
          <w:rFonts w:hint="eastAsia"/>
          <w:b/>
          <w:sz w:val="21"/>
          <w:szCs w:val="21"/>
        </w:rPr>
        <w:t xml:space="preserve"> not login </w:t>
      </w:r>
      <w:proofErr w:type="spellStart"/>
      <w:r w:rsidRPr="00AD6BA2">
        <w:rPr>
          <w:rFonts w:hint="eastAsia"/>
          <w:b/>
          <w:sz w:val="21"/>
          <w:szCs w:val="21"/>
        </w:rPr>
        <w:t>Maxius</w:t>
      </w:r>
      <w:proofErr w:type="spellEnd"/>
      <w:r w:rsidRPr="00AD6BA2">
        <w:rPr>
          <w:rFonts w:hint="eastAsia"/>
          <w:b/>
          <w:sz w:val="21"/>
          <w:szCs w:val="21"/>
        </w:rPr>
        <w:t xml:space="preserve"> TSP</w:t>
      </w:r>
      <w:r w:rsidRPr="00AD6BA2">
        <w:rPr>
          <w:rFonts w:hint="eastAsia"/>
          <w:b/>
          <w:sz w:val="21"/>
          <w:szCs w:val="21"/>
        </w:rPr>
        <w:t>）</w:t>
      </w:r>
      <w:r w:rsidR="00787C9B" w:rsidRPr="00AD6BA2">
        <w:rPr>
          <w:rFonts w:hint="eastAsia"/>
          <w:sz w:val="21"/>
          <w:szCs w:val="21"/>
        </w:rPr>
        <w:t>拒绝接收请求，</w:t>
      </w:r>
      <w:r w:rsidR="00787C9B" w:rsidRPr="00AD6BA2">
        <w:rPr>
          <w:rFonts w:hint="eastAsia"/>
          <w:sz w:val="21"/>
          <w:szCs w:val="21"/>
        </w:rPr>
        <w:t xml:space="preserve"> </w:t>
      </w:r>
      <w:proofErr w:type="spellStart"/>
      <w:r w:rsidRPr="00AD6BA2">
        <w:rPr>
          <w:rFonts w:hint="eastAsia"/>
          <w:sz w:val="21"/>
          <w:szCs w:val="21"/>
        </w:rPr>
        <w:t>iCGM</w:t>
      </w:r>
      <w:proofErr w:type="spellEnd"/>
      <w:r w:rsidRPr="00AD6BA2">
        <w:rPr>
          <w:rFonts w:hint="eastAsia"/>
          <w:sz w:val="21"/>
          <w:szCs w:val="21"/>
        </w:rPr>
        <w:t>因自身</w:t>
      </w:r>
      <w:r w:rsidR="0036266B" w:rsidRPr="00AD6BA2">
        <w:rPr>
          <w:rFonts w:hint="eastAsia"/>
          <w:sz w:val="21"/>
          <w:szCs w:val="21"/>
        </w:rPr>
        <w:t>原因（包括网络异常）</w:t>
      </w:r>
      <w:r w:rsidRPr="00AD6BA2">
        <w:rPr>
          <w:rFonts w:hint="eastAsia"/>
          <w:sz w:val="21"/>
          <w:szCs w:val="21"/>
        </w:rPr>
        <w:t>没有登录到</w:t>
      </w:r>
      <w:proofErr w:type="gramStart"/>
      <w:r w:rsidRPr="00AD6BA2">
        <w:rPr>
          <w:rFonts w:hint="eastAsia"/>
          <w:sz w:val="21"/>
          <w:szCs w:val="21"/>
        </w:rPr>
        <w:t>蜘蛛智联</w:t>
      </w:r>
      <w:proofErr w:type="gramEnd"/>
      <w:r w:rsidRPr="00AD6BA2">
        <w:rPr>
          <w:rFonts w:hint="eastAsia"/>
          <w:sz w:val="21"/>
          <w:szCs w:val="21"/>
        </w:rPr>
        <w:t>TSP</w:t>
      </w:r>
      <w:r w:rsidRPr="00AD6BA2">
        <w:rPr>
          <w:rFonts w:hint="eastAsia"/>
          <w:sz w:val="21"/>
          <w:szCs w:val="21"/>
        </w:rPr>
        <w:t>后台而拒绝接受请求；</w:t>
      </w:r>
    </w:p>
    <w:p w14:paraId="3C7C4E6D" w14:textId="20D4AEDB" w:rsidR="002B4605" w:rsidRPr="00AD6BA2" w:rsidRDefault="002B4605" w:rsidP="002B4605">
      <w:pPr>
        <w:pStyle w:val="EPT3"/>
        <w:ind w:firstLine="422"/>
        <w:rPr>
          <w:sz w:val="21"/>
          <w:szCs w:val="21"/>
        </w:rPr>
      </w:pPr>
      <w:r w:rsidRPr="00AD6BA2">
        <w:rPr>
          <w:rFonts w:hint="eastAsia"/>
          <w:b/>
          <w:sz w:val="21"/>
          <w:szCs w:val="21"/>
        </w:rPr>
        <w:t>0x03</w:t>
      </w:r>
      <w:r w:rsidRPr="00AD6BA2">
        <w:rPr>
          <w:rFonts w:hint="eastAsia"/>
          <w:b/>
          <w:sz w:val="21"/>
          <w:szCs w:val="21"/>
        </w:rPr>
        <w:t>：</w:t>
      </w:r>
      <w:proofErr w:type="spellStart"/>
      <w:r w:rsidRPr="00AD6BA2">
        <w:rPr>
          <w:rFonts w:hint="eastAsia"/>
          <w:b/>
          <w:sz w:val="21"/>
          <w:szCs w:val="21"/>
        </w:rPr>
        <w:t>RequestRejected</w:t>
      </w:r>
      <w:proofErr w:type="spellEnd"/>
      <w:r w:rsidRPr="00AD6BA2">
        <w:rPr>
          <w:rFonts w:hint="eastAsia"/>
          <w:b/>
          <w:sz w:val="21"/>
          <w:szCs w:val="21"/>
        </w:rPr>
        <w:t>（</w:t>
      </w:r>
      <w:proofErr w:type="spellStart"/>
      <w:r w:rsidRPr="00AD6BA2">
        <w:rPr>
          <w:rFonts w:hint="eastAsia"/>
          <w:b/>
          <w:sz w:val="21"/>
          <w:szCs w:val="21"/>
        </w:rPr>
        <w:t>iCGM</w:t>
      </w:r>
      <w:proofErr w:type="spellEnd"/>
      <w:r w:rsidRPr="00AD6BA2">
        <w:rPr>
          <w:rFonts w:hint="eastAsia"/>
          <w:b/>
          <w:sz w:val="21"/>
          <w:szCs w:val="21"/>
        </w:rPr>
        <w:t xml:space="preserve"> in FOTA</w:t>
      </w:r>
      <w:r w:rsidRPr="00AD6BA2">
        <w:rPr>
          <w:rFonts w:hint="eastAsia"/>
          <w:b/>
          <w:sz w:val="21"/>
          <w:szCs w:val="21"/>
        </w:rPr>
        <w:t>）</w:t>
      </w:r>
      <w:r w:rsidR="00787C9B" w:rsidRPr="00AD6BA2">
        <w:rPr>
          <w:rFonts w:hint="eastAsia"/>
          <w:sz w:val="21"/>
          <w:szCs w:val="21"/>
        </w:rPr>
        <w:t>拒绝接收请求，</w:t>
      </w:r>
      <w:r w:rsidRPr="00AD6BA2">
        <w:rPr>
          <w:rFonts w:hint="eastAsia"/>
          <w:sz w:val="21"/>
          <w:szCs w:val="21"/>
        </w:rPr>
        <w:t>代表</w:t>
      </w:r>
      <w:proofErr w:type="spellStart"/>
      <w:r w:rsidRPr="00AD6BA2">
        <w:rPr>
          <w:rFonts w:hint="eastAsia"/>
          <w:sz w:val="21"/>
          <w:szCs w:val="21"/>
        </w:rPr>
        <w:t>iCGM</w:t>
      </w:r>
      <w:proofErr w:type="spellEnd"/>
      <w:r w:rsidRPr="00AD6BA2">
        <w:rPr>
          <w:rFonts w:hint="eastAsia"/>
          <w:sz w:val="21"/>
          <w:szCs w:val="21"/>
        </w:rPr>
        <w:t>因自身处于</w:t>
      </w:r>
      <w:r w:rsidRPr="00AD6BA2">
        <w:rPr>
          <w:rFonts w:hint="eastAsia"/>
          <w:sz w:val="21"/>
          <w:szCs w:val="21"/>
        </w:rPr>
        <w:t>FOTA</w:t>
      </w:r>
      <w:r w:rsidRPr="00AD6BA2">
        <w:rPr>
          <w:rFonts w:hint="eastAsia"/>
          <w:sz w:val="21"/>
          <w:szCs w:val="21"/>
        </w:rPr>
        <w:t>升级中而拒绝接受请求；</w:t>
      </w:r>
    </w:p>
    <w:p w14:paraId="7D8A6DD4" w14:textId="50DF8D15" w:rsidR="00A778C6" w:rsidRPr="00AD6BA2" w:rsidRDefault="00A778C6" w:rsidP="002B4605">
      <w:pPr>
        <w:pStyle w:val="EPT3"/>
        <w:ind w:firstLine="422"/>
        <w:rPr>
          <w:b/>
          <w:sz w:val="21"/>
          <w:szCs w:val="21"/>
        </w:rPr>
      </w:pPr>
      <w:r w:rsidRPr="00AD6BA2">
        <w:rPr>
          <w:rFonts w:hint="eastAsia"/>
          <w:b/>
          <w:sz w:val="21"/>
          <w:szCs w:val="21"/>
        </w:rPr>
        <w:t>0x04</w:t>
      </w:r>
      <w:r w:rsidRPr="00AD6BA2">
        <w:rPr>
          <w:rFonts w:hint="eastAsia"/>
          <w:b/>
          <w:sz w:val="21"/>
          <w:szCs w:val="21"/>
        </w:rPr>
        <w:t>：</w:t>
      </w:r>
      <w:proofErr w:type="spellStart"/>
      <w:r w:rsidRPr="00AD6BA2">
        <w:rPr>
          <w:rFonts w:hint="eastAsia"/>
          <w:b/>
          <w:sz w:val="21"/>
          <w:szCs w:val="21"/>
        </w:rPr>
        <w:t>RequestRejected</w:t>
      </w:r>
      <w:proofErr w:type="spellEnd"/>
      <w:r w:rsidRPr="00AD6BA2">
        <w:rPr>
          <w:rFonts w:hint="eastAsia"/>
          <w:b/>
          <w:sz w:val="21"/>
          <w:szCs w:val="21"/>
        </w:rPr>
        <w:t>（</w:t>
      </w:r>
      <w:r w:rsidRPr="00AD6BA2">
        <w:rPr>
          <w:rFonts w:hint="eastAsia"/>
          <w:b/>
          <w:sz w:val="21"/>
          <w:szCs w:val="21"/>
        </w:rPr>
        <w:t>Other request in progress</w:t>
      </w:r>
      <w:r w:rsidRPr="00AD6BA2">
        <w:rPr>
          <w:rFonts w:hint="eastAsia"/>
          <w:b/>
          <w:sz w:val="21"/>
          <w:szCs w:val="21"/>
        </w:rPr>
        <w:t>）</w:t>
      </w:r>
      <w:r w:rsidR="00787C9B" w:rsidRPr="00AD6BA2">
        <w:rPr>
          <w:rFonts w:hint="eastAsia"/>
          <w:sz w:val="21"/>
          <w:szCs w:val="21"/>
        </w:rPr>
        <w:t>拒绝接收请求，</w:t>
      </w:r>
      <w:r w:rsidRPr="00AD6BA2">
        <w:rPr>
          <w:rFonts w:hint="eastAsia"/>
          <w:sz w:val="21"/>
          <w:szCs w:val="21"/>
        </w:rPr>
        <w:t>代表</w:t>
      </w:r>
      <w:proofErr w:type="spellStart"/>
      <w:r w:rsidRPr="00AD6BA2">
        <w:rPr>
          <w:rFonts w:hint="eastAsia"/>
          <w:sz w:val="21"/>
          <w:szCs w:val="21"/>
        </w:rPr>
        <w:t>iCGM</w:t>
      </w:r>
      <w:proofErr w:type="spellEnd"/>
      <w:r w:rsidRPr="00AD6BA2">
        <w:rPr>
          <w:rFonts w:hint="eastAsia"/>
          <w:sz w:val="21"/>
          <w:szCs w:val="21"/>
        </w:rPr>
        <w:t>正在</w:t>
      </w:r>
      <w:r w:rsidR="00787C9B" w:rsidRPr="00AD6BA2">
        <w:rPr>
          <w:rFonts w:hint="eastAsia"/>
          <w:sz w:val="21"/>
          <w:szCs w:val="21"/>
        </w:rPr>
        <w:t>忙于</w:t>
      </w:r>
      <w:r w:rsidRPr="00AD6BA2">
        <w:rPr>
          <w:rFonts w:hint="eastAsia"/>
          <w:sz w:val="21"/>
          <w:szCs w:val="21"/>
        </w:rPr>
        <w:t>处理其他消费方的文件</w:t>
      </w:r>
      <w:proofErr w:type="gramStart"/>
      <w:r w:rsidRPr="00AD6BA2">
        <w:rPr>
          <w:rFonts w:hint="eastAsia"/>
          <w:sz w:val="21"/>
          <w:szCs w:val="21"/>
        </w:rPr>
        <w:t>上传鉴权</w:t>
      </w:r>
      <w:proofErr w:type="gramEnd"/>
      <w:r w:rsidRPr="00AD6BA2">
        <w:rPr>
          <w:rFonts w:hint="eastAsia"/>
          <w:sz w:val="21"/>
          <w:szCs w:val="21"/>
        </w:rPr>
        <w:t>请求。</w:t>
      </w:r>
    </w:p>
    <w:p w14:paraId="07D9904E" w14:textId="095A74B1" w:rsidR="002B4605" w:rsidRPr="00AD6BA2" w:rsidRDefault="002B4605" w:rsidP="002B4605">
      <w:pPr>
        <w:pStyle w:val="EPT3"/>
        <w:ind w:firstLine="422"/>
        <w:rPr>
          <w:sz w:val="21"/>
          <w:szCs w:val="21"/>
        </w:rPr>
      </w:pPr>
      <w:r w:rsidRPr="00AD6BA2">
        <w:rPr>
          <w:rFonts w:hint="eastAsia"/>
          <w:b/>
          <w:sz w:val="21"/>
          <w:szCs w:val="21"/>
        </w:rPr>
        <w:t>0x0</w:t>
      </w:r>
      <w:r w:rsidR="00A778C6" w:rsidRPr="00AD6BA2">
        <w:rPr>
          <w:rFonts w:hint="eastAsia"/>
          <w:b/>
          <w:sz w:val="21"/>
          <w:szCs w:val="21"/>
        </w:rPr>
        <w:t>5</w:t>
      </w:r>
      <w:r w:rsidRPr="00AD6BA2">
        <w:rPr>
          <w:rFonts w:hint="eastAsia"/>
          <w:b/>
          <w:sz w:val="21"/>
          <w:szCs w:val="21"/>
        </w:rPr>
        <w:t>：</w:t>
      </w:r>
      <w:r w:rsidRPr="00AD6BA2">
        <w:rPr>
          <w:b/>
          <w:sz w:val="21"/>
          <w:szCs w:val="21"/>
        </w:rPr>
        <w:t>undefined error</w:t>
      </w:r>
      <w:r w:rsidR="003D4655" w:rsidRPr="00AD6BA2">
        <w:rPr>
          <w:rFonts w:hint="eastAsia"/>
          <w:sz w:val="21"/>
          <w:szCs w:val="21"/>
        </w:rPr>
        <w:t>拒绝接收请求，代表目前服务有未知错误，不能</w:t>
      </w:r>
      <w:r w:rsidRPr="00AD6BA2">
        <w:rPr>
          <w:rFonts w:hint="eastAsia"/>
          <w:sz w:val="21"/>
          <w:szCs w:val="21"/>
        </w:rPr>
        <w:t>执行该请求（预留）；</w:t>
      </w:r>
    </w:p>
    <w:p w14:paraId="4081B89B" w14:textId="77777777" w:rsidR="002B4605" w:rsidRPr="00AD6BA2" w:rsidRDefault="002B4605" w:rsidP="002B4605">
      <w:pPr>
        <w:pStyle w:val="EPT3"/>
        <w:ind w:firstLine="422"/>
        <w:rPr>
          <w:sz w:val="21"/>
          <w:szCs w:val="21"/>
        </w:rPr>
      </w:pPr>
      <w:r w:rsidRPr="00AD6BA2">
        <w:rPr>
          <w:rFonts w:hint="eastAsia"/>
          <w:b/>
          <w:sz w:val="21"/>
          <w:szCs w:val="21"/>
        </w:rPr>
        <w:t>Other Value</w:t>
      </w:r>
      <w:r w:rsidRPr="00AD6BA2">
        <w:rPr>
          <w:rFonts w:hint="eastAsia"/>
          <w:b/>
          <w:sz w:val="21"/>
          <w:szCs w:val="21"/>
        </w:rPr>
        <w:t>：</w:t>
      </w:r>
      <w:r w:rsidRPr="00AD6BA2">
        <w:rPr>
          <w:rFonts w:hint="eastAsia"/>
          <w:sz w:val="21"/>
          <w:szCs w:val="21"/>
        </w:rPr>
        <w:t>根据功能定义。</w:t>
      </w:r>
    </w:p>
    <w:p w14:paraId="51199D97" w14:textId="77777777" w:rsidR="009B54B0" w:rsidRPr="00AD6BA2" w:rsidRDefault="009B54B0" w:rsidP="00390E83">
      <w:pPr>
        <w:pStyle w:val="EPT3"/>
        <w:ind w:leftChars="201" w:left="422" w:firstLineChars="0" w:firstLine="2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&lt;End&gt;</w:t>
      </w:r>
    </w:p>
    <w:p w14:paraId="0D97913F" w14:textId="2BCF66E3" w:rsidR="000349FD" w:rsidRPr="00AD6BA2" w:rsidRDefault="000349FD" w:rsidP="000349FD">
      <w:pPr>
        <w:pStyle w:val="EPT2"/>
        <w:numPr>
          <w:ilvl w:val="0"/>
          <w:numId w:val="10"/>
        </w:numPr>
        <w:rPr>
          <w:rFonts w:ascii="Arial" w:eastAsiaTheme="minorEastAsia" w:hAnsi="Arial" w:cs="Arial"/>
          <w:b/>
          <w:sz w:val="21"/>
          <w:szCs w:val="21"/>
        </w:rPr>
      </w:pPr>
      <w:bookmarkStart w:id="11" w:name="_Toc79155537"/>
      <w:r w:rsidRPr="00AD6BA2">
        <w:rPr>
          <w:rFonts w:ascii="Arial" w:eastAsiaTheme="minorEastAsia" w:hAnsi="Arial" w:cs="Arial"/>
          <w:b/>
          <w:sz w:val="21"/>
          <w:szCs w:val="21"/>
        </w:rPr>
        <w:t>接口说明</w:t>
      </w:r>
      <w:bookmarkEnd w:id="11"/>
    </w:p>
    <w:p w14:paraId="3DDB4651" w14:textId="77777777" w:rsidR="000349FD" w:rsidRPr="00AD6BA2" w:rsidRDefault="000349FD" w:rsidP="000349FD">
      <w:pPr>
        <w:pStyle w:val="EPT30"/>
        <w:numPr>
          <w:ilvl w:val="0"/>
          <w:numId w:val="12"/>
        </w:numPr>
        <w:rPr>
          <w:rFonts w:ascii="Arial" w:eastAsiaTheme="minorEastAsia" w:hAnsi="Arial" w:cs="Arial"/>
          <w:sz w:val="21"/>
          <w:szCs w:val="21"/>
        </w:rPr>
      </w:pPr>
      <w:bookmarkStart w:id="12" w:name="_Toc79155538"/>
      <w:r w:rsidRPr="00AD6BA2">
        <w:rPr>
          <w:rFonts w:ascii="Arial" w:eastAsiaTheme="minorEastAsia" w:hAnsi="Arial" w:cs="Arial" w:hint="eastAsia"/>
          <w:sz w:val="21"/>
          <w:szCs w:val="21"/>
        </w:rPr>
        <w:t>文件上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传鉴权信息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获取</w:t>
      </w:r>
      <w:bookmarkEnd w:id="12"/>
    </w:p>
    <w:p w14:paraId="48BC9A76" w14:textId="6828DE7A" w:rsidR="00683E48" w:rsidRPr="00AD6BA2" w:rsidRDefault="00683E48" w:rsidP="00683E48">
      <w:pPr>
        <w:pStyle w:val="EPT3"/>
        <w:ind w:firstLineChars="0" w:firstLine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【</w:t>
      </w:r>
      <w:r w:rsidR="00056142" w:rsidRPr="00AD6BA2">
        <w:rPr>
          <w:rFonts w:ascii="宋体" w:hAnsi="宋体" w:cs="Arial" w:hint="eastAsia"/>
          <w:sz w:val="21"/>
          <w:szCs w:val="21"/>
        </w:rPr>
        <w:t>使用场景</w:t>
      </w:r>
      <w:r w:rsidRPr="00AD6BA2">
        <w:rPr>
          <w:rFonts w:ascii="宋体" w:hAnsi="宋体" w:cs="Arial" w:hint="eastAsia"/>
          <w:sz w:val="21"/>
          <w:szCs w:val="21"/>
        </w:rPr>
        <w:t>】</w:t>
      </w:r>
    </w:p>
    <w:p w14:paraId="20257096" w14:textId="067E69ED" w:rsidR="000349FD" w:rsidRPr="00AD6BA2" w:rsidRDefault="001150FF" w:rsidP="00683E48">
      <w:pPr>
        <w:pStyle w:val="EPT3"/>
        <w:ind w:firstLineChars="0" w:firstLine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具备访问</w:t>
      </w:r>
      <w:proofErr w:type="gramStart"/>
      <w:r w:rsidRPr="00AD6BA2">
        <w:rPr>
          <w:rFonts w:ascii="宋体" w:hAnsi="宋体" w:cs="Arial" w:hint="eastAsia"/>
          <w:sz w:val="21"/>
          <w:szCs w:val="21"/>
        </w:rPr>
        <w:t>蜘蛛</w:t>
      </w:r>
      <w:r w:rsidR="000349FD" w:rsidRPr="00AD6BA2">
        <w:rPr>
          <w:rFonts w:ascii="宋体" w:hAnsi="宋体" w:cs="Arial" w:hint="eastAsia"/>
          <w:sz w:val="21"/>
          <w:szCs w:val="21"/>
        </w:rPr>
        <w:t>智联</w:t>
      </w:r>
      <w:proofErr w:type="gramEnd"/>
      <w:r w:rsidR="000349FD" w:rsidRPr="00AD6BA2">
        <w:rPr>
          <w:rFonts w:ascii="宋体" w:hAnsi="宋体" w:cs="Arial" w:hint="eastAsia"/>
          <w:sz w:val="21"/>
          <w:szCs w:val="21"/>
        </w:rPr>
        <w:t>TSP后台Https服务权限的</w:t>
      </w:r>
      <w:r w:rsidRPr="00AD6BA2">
        <w:rPr>
          <w:rFonts w:ascii="宋体" w:hAnsi="宋体" w:cs="Arial" w:hint="eastAsia"/>
          <w:sz w:val="21"/>
          <w:szCs w:val="21"/>
        </w:rPr>
        <w:t>消费方</w:t>
      </w:r>
      <w:r w:rsidR="00056142" w:rsidRPr="00AD6BA2">
        <w:rPr>
          <w:rFonts w:ascii="宋体" w:hAnsi="宋体" w:cs="Arial" w:hint="eastAsia"/>
          <w:sz w:val="21"/>
          <w:szCs w:val="21"/>
        </w:rPr>
        <w:t>，</w:t>
      </w:r>
      <w:r w:rsidRPr="00AD6BA2">
        <w:rPr>
          <w:rFonts w:ascii="宋体" w:hAnsi="宋体" w:cs="Arial" w:hint="eastAsia"/>
          <w:sz w:val="21"/>
          <w:szCs w:val="21"/>
        </w:rPr>
        <w:t>需要上传本</w:t>
      </w:r>
      <w:proofErr w:type="gramStart"/>
      <w:r w:rsidRPr="00AD6BA2">
        <w:rPr>
          <w:rFonts w:ascii="宋体" w:hAnsi="宋体" w:cs="Arial" w:hint="eastAsia"/>
          <w:sz w:val="21"/>
          <w:szCs w:val="21"/>
        </w:rPr>
        <w:t>地文件</w:t>
      </w:r>
      <w:proofErr w:type="gramEnd"/>
      <w:r w:rsidRPr="00AD6BA2">
        <w:rPr>
          <w:rFonts w:ascii="宋体" w:hAnsi="宋体" w:cs="Arial" w:hint="eastAsia"/>
          <w:sz w:val="21"/>
          <w:szCs w:val="21"/>
        </w:rPr>
        <w:t>到</w:t>
      </w:r>
      <w:proofErr w:type="gramStart"/>
      <w:r w:rsidRPr="00AD6BA2">
        <w:rPr>
          <w:rFonts w:ascii="宋体" w:hAnsi="宋体" w:cs="Arial" w:hint="eastAsia"/>
          <w:sz w:val="21"/>
          <w:szCs w:val="21"/>
        </w:rPr>
        <w:t>蜘蛛智联后台</w:t>
      </w:r>
      <w:proofErr w:type="gramEnd"/>
      <w:r w:rsidRPr="00AD6BA2">
        <w:rPr>
          <w:rFonts w:ascii="宋体" w:hAnsi="宋体" w:cs="Arial" w:hint="eastAsia"/>
          <w:sz w:val="21"/>
          <w:szCs w:val="21"/>
        </w:rPr>
        <w:t>时</w:t>
      </w:r>
      <w:r w:rsidR="00056142" w:rsidRPr="00AD6BA2">
        <w:rPr>
          <w:rFonts w:ascii="宋体" w:hAnsi="宋体" w:cs="Arial" w:hint="eastAsia"/>
          <w:sz w:val="21"/>
          <w:szCs w:val="21"/>
        </w:rPr>
        <w:t>，通过</w:t>
      </w:r>
      <w:proofErr w:type="spellStart"/>
      <w:r w:rsidR="00056142"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获取</w:t>
      </w:r>
      <w:r w:rsidR="000349FD" w:rsidRPr="00AD6BA2">
        <w:rPr>
          <w:rFonts w:ascii="宋体" w:hAnsi="宋体" w:cs="Arial" w:hint="eastAsia"/>
          <w:sz w:val="21"/>
          <w:szCs w:val="21"/>
        </w:rPr>
        <w:t>Https文件上</w:t>
      </w:r>
      <w:proofErr w:type="gramStart"/>
      <w:r w:rsidR="000349FD" w:rsidRPr="00AD6BA2">
        <w:rPr>
          <w:rFonts w:ascii="宋体" w:hAnsi="宋体" w:cs="Arial" w:hint="eastAsia"/>
          <w:sz w:val="21"/>
          <w:szCs w:val="21"/>
        </w:rPr>
        <w:t>传服务</w:t>
      </w:r>
      <w:proofErr w:type="gramEnd"/>
      <w:r w:rsidR="00271552" w:rsidRPr="00AD6BA2">
        <w:rPr>
          <w:rFonts w:ascii="宋体" w:hAnsi="宋体" w:cs="Arial" w:hint="eastAsia"/>
          <w:sz w:val="21"/>
          <w:szCs w:val="21"/>
        </w:rPr>
        <w:t>所需</w:t>
      </w:r>
      <w:r w:rsidR="000349FD" w:rsidRPr="00AD6BA2">
        <w:rPr>
          <w:rFonts w:ascii="宋体" w:hAnsi="宋体" w:cs="Arial" w:hint="eastAsia"/>
          <w:sz w:val="21"/>
          <w:szCs w:val="21"/>
        </w:rPr>
        <w:t>的认证信息</w:t>
      </w:r>
      <w:r w:rsidRPr="00AD6BA2">
        <w:rPr>
          <w:rFonts w:ascii="宋体" w:hAnsi="宋体" w:cs="Arial" w:hint="eastAsia"/>
          <w:sz w:val="21"/>
          <w:szCs w:val="21"/>
        </w:rPr>
        <w:t>，包括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eventid,token,aeskey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等</w:t>
      </w:r>
      <w:r w:rsidR="000349FD" w:rsidRPr="00AD6BA2">
        <w:rPr>
          <w:rFonts w:ascii="宋体" w:hAnsi="宋体" w:cs="Arial" w:hint="eastAsia"/>
          <w:sz w:val="21"/>
          <w:szCs w:val="21"/>
        </w:rPr>
        <w:t>。</w:t>
      </w:r>
    </w:p>
    <w:p w14:paraId="5AA472A3" w14:textId="2D58DCD0" w:rsidR="00683E48" w:rsidRPr="00AD6BA2" w:rsidRDefault="00683E48" w:rsidP="00683E48">
      <w:pPr>
        <w:pStyle w:val="EPT3"/>
        <w:ind w:firstLineChars="0" w:firstLine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【功能描述】</w:t>
      </w:r>
    </w:p>
    <w:p w14:paraId="63513D9E" w14:textId="77777777" w:rsidR="008953AE" w:rsidRPr="00AD6BA2" w:rsidRDefault="00056142" w:rsidP="00683E48">
      <w:pPr>
        <w:pStyle w:val="EPT3"/>
        <w:ind w:firstLineChars="0" w:firstLine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文件</w:t>
      </w:r>
      <w:r w:rsidR="000349FD" w:rsidRPr="00AD6BA2">
        <w:rPr>
          <w:rFonts w:ascii="宋体" w:hAnsi="宋体" w:cs="Arial" w:hint="eastAsia"/>
          <w:sz w:val="21"/>
          <w:szCs w:val="21"/>
        </w:rPr>
        <w:t>上传认证信息请求（</w:t>
      </w:r>
      <w:proofErr w:type="spellStart"/>
      <w:r w:rsidR="000349FD" w:rsidRPr="00AD6BA2">
        <w:rPr>
          <w:rFonts w:ascii="宋体" w:hAnsi="宋体" w:cs="Arial"/>
          <w:sz w:val="21"/>
          <w:szCs w:val="21"/>
        </w:rPr>
        <w:t>FileUploadAuthCtrl</w:t>
      </w:r>
      <w:proofErr w:type="spellEnd"/>
      <w:r w:rsidR="000349FD" w:rsidRPr="00AD6BA2">
        <w:rPr>
          <w:rFonts w:ascii="宋体" w:hAnsi="宋体" w:cs="Arial" w:hint="eastAsia"/>
          <w:sz w:val="21"/>
          <w:szCs w:val="21"/>
        </w:rPr>
        <w:t>）</w:t>
      </w:r>
      <w:r w:rsidRPr="00AD6BA2">
        <w:rPr>
          <w:rFonts w:ascii="宋体" w:hAnsi="宋体" w:cs="Arial" w:hint="eastAsia"/>
          <w:sz w:val="21"/>
          <w:szCs w:val="21"/>
        </w:rPr>
        <w:t>：用于消费方发起文件上传认证信息获取请求。</w:t>
      </w:r>
      <w:r w:rsidR="000349FD" w:rsidRPr="00AD6BA2">
        <w:rPr>
          <w:rFonts w:ascii="宋体" w:hAnsi="宋体" w:cs="Arial" w:hint="eastAsia"/>
          <w:sz w:val="21"/>
          <w:szCs w:val="21"/>
        </w:rPr>
        <w:t>如果</w:t>
      </w:r>
      <w:proofErr w:type="spellStart"/>
      <w:r w:rsidR="000349FD"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="000349FD" w:rsidRPr="00AD6BA2">
        <w:rPr>
          <w:rFonts w:ascii="宋体" w:hAnsi="宋体" w:cs="Arial" w:hint="eastAsia"/>
          <w:sz w:val="21"/>
          <w:szCs w:val="21"/>
        </w:rPr>
        <w:t xml:space="preserve">接受请求， </w:t>
      </w:r>
      <w:proofErr w:type="spellStart"/>
      <w:r w:rsidR="000349FD"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="000349FD" w:rsidRPr="00AD6BA2">
        <w:rPr>
          <w:rFonts w:ascii="宋体" w:hAnsi="宋体" w:cs="Arial" w:hint="eastAsia"/>
          <w:sz w:val="21"/>
          <w:szCs w:val="21"/>
        </w:rPr>
        <w:t>向</w:t>
      </w:r>
      <w:proofErr w:type="gramStart"/>
      <w:r w:rsidR="000349FD" w:rsidRPr="00AD6BA2">
        <w:rPr>
          <w:rFonts w:ascii="宋体" w:hAnsi="宋体" w:cs="Arial" w:hint="eastAsia"/>
          <w:sz w:val="21"/>
          <w:szCs w:val="21"/>
        </w:rPr>
        <w:t>蜘蛛智联</w:t>
      </w:r>
      <w:proofErr w:type="gramEnd"/>
      <w:r w:rsidR="00271552" w:rsidRPr="00AD6BA2">
        <w:rPr>
          <w:rFonts w:ascii="宋体" w:hAnsi="宋体" w:cs="Arial" w:hint="eastAsia"/>
          <w:sz w:val="21"/>
          <w:szCs w:val="21"/>
        </w:rPr>
        <w:t>TSP</w:t>
      </w:r>
      <w:r w:rsidR="008953AE" w:rsidRPr="00AD6BA2">
        <w:rPr>
          <w:rFonts w:ascii="宋体" w:hAnsi="宋体" w:cs="Arial" w:hint="eastAsia"/>
          <w:sz w:val="21"/>
          <w:szCs w:val="21"/>
        </w:rPr>
        <w:t>网关发起文件上传认证信息请求。</w:t>
      </w:r>
    </w:p>
    <w:p w14:paraId="575CF831" w14:textId="7548B0DE" w:rsidR="000349FD" w:rsidRPr="00AD6BA2" w:rsidRDefault="008953AE" w:rsidP="00683E48">
      <w:pPr>
        <w:pStyle w:val="EPT3"/>
        <w:ind w:firstLineChars="0" w:firstLine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文件上传认证信息发送通知（</w:t>
      </w:r>
      <w:proofErr w:type="spellStart"/>
      <w:r w:rsidRPr="00AD6BA2">
        <w:rPr>
          <w:rFonts w:ascii="宋体" w:hAnsi="宋体" w:cs="Arial"/>
          <w:sz w:val="21"/>
          <w:szCs w:val="21"/>
        </w:rPr>
        <w:t>FileUploadAuthInfoNotify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）：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="00271552" w:rsidRPr="00AD6BA2">
        <w:rPr>
          <w:rFonts w:ascii="宋体" w:hAnsi="宋体" w:cs="Arial" w:hint="eastAsia"/>
          <w:sz w:val="21"/>
          <w:szCs w:val="21"/>
        </w:rPr>
        <w:t>将从云端成功获得的</w:t>
      </w:r>
      <w:r w:rsidR="000349FD" w:rsidRPr="00AD6BA2">
        <w:rPr>
          <w:rFonts w:ascii="宋体" w:hAnsi="宋体" w:cs="Arial" w:hint="eastAsia"/>
          <w:sz w:val="21"/>
          <w:szCs w:val="21"/>
        </w:rPr>
        <w:t>上传认证信息</w:t>
      </w:r>
      <w:r w:rsidR="00271552" w:rsidRPr="00AD6BA2">
        <w:rPr>
          <w:rFonts w:ascii="宋体" w:hAnsi="宋体" w:cs="Arial" w:hint="eastAsia"/>
          <w:sz w:val="21"/>
          <w:szCs w:val="21"/>
        </w:rPr>
        <w:t>通知</w:t>
      </w:r>
      <w:r w:rsidR="000349FD" w:rsidRPr="00AD6BA2">
        <w:rPr>
          <w:rFonts w:ascii="宋体" w:hAnsi="宋体" w:cs="Arial" w:hint="eastAsia"/>
          <w:sz w:val="21"/>
          <w:szCs w:val="21"/>
        </w:rPr>
        <w:t>给</w:t>
      </w:r>
      <w:r w:rsidRPr="00AD6BA2">
        <w:rPr>
          <w:rFonts w:ascii="宋体" w:hAnsi="宋体" w:cs="Arial" w:hint="eastAsia"/>
          <w:sz w:val="21"/>
          <w:szCs w:val="21"/>
        </w:rPr>
        <w:t>请求方</w:t>
      </w:r>
      <w:r w:rsidR="000349FD" w:rsidRPr="00AD6BA2">
        <w:rPr>
          <w:rFonts w:ascii="宋体" w:hAnsi="宋体" w:cs="Arial" w:hint="eastAsia"/>
          <w:sz w:val="21"/>
          <w:szCs w:val="21"/>
        </w:rPr>
        <w:t>。</w:t>
      </w:r>
    </w:p>
    <w:p w14:paraId="5EA3B8A8" w14:textId="2A2EC191" w:rsidR="007312B8" w:rsidRPr="00AD6BA2" w:rsidRDefault="00C30150" w:rsidP="00683E48">
      <w:pPr>
        <w:pStyle w:val="EPT3"/>
        <w:ind w:firstLineChars="0" w:firstLine="0"/>
      </w:pPr>
      <w:r w:rsidRPr="00AD6BA2">
        <w:rPr>
          <w:rFonts w:ascii="宋体" w:hAnsi="宋体" w:cs="Arial" w:hint="eastAsia"/>
          <w:sz w:val="21"/>
          <w:szCs w:val="21"/>
        </w:rPr>
        <w:t>注</w:t>
      </w:r>
      <w:r w:rsidR="007312B8" w:rsidRPr="00AD6BA2">
        <w:rPr>
          <w:rFonts w:ascii="宋体" w:hAnsi="宋体" w:cs="Arial" w:hint="eastAsia"/>
          <w:sz w:val="21"/>
          <w:szCs w:val="21"/>
        </w:rPr>
        <w:t>：因</w:t>
      </w:r>
      <w:proofErr w:type="gramStart"/>
      <w:r w:rsidR="007312B8" w:rsidRPr="00AD6BA2">
        <w:rPr>
          <w:rFonts w:ascii="宋体" w:hAnsi="宋体" w:cs="Arial" w:hint="eastAsia"/>
          <w:sz w:val="21"/>
          <w:szCs w:val="21"/>
        </w:rPr>
        <w:t>蜘蛛智联</w:t>
      </w:r>
      <w:proofErr w:type="gramEnd"/>
      <w:r w:rsidR="007312B8" w:rsidRPr="00AD6BA2">
        <w:rPr>
          <w:rFonts w:ascii="宋体" w:hAnsi="宋体" w:cs="Arial" w:hint="eastAsia"/>
          <w:sz w:val="21"/>
          <w:szCs w:val="21"/>
        </w:rPr>
        <w:t>TSP后台</w:t>
      </w:r>
      <w:proofErr w:type="gramStart"/>
      <w:r w:rsidR="007312B8" w:rsidRPr="00AD6BA2">
        <w:rPr>
          <w:rFonts w:ascii="宋体" w:hAnsi="宋体" w:cs="Arial" w:hint="eastAsia"/>
          <w:sz w:val="21"/>
          <w:szCs w:val="21"/>
        </w:rPr>
        <w:t>并量发</w:t>
      </w:r>
      <w:proofErr w:type="gramEnd"/>
      <w:r w:rsidR="007312B8" w:rsidRPr="00AD6BA2">
        <w:rPr>
          <w:rFonts w:ascii="宋体" w:hAnsi="宋体" w:cs="Arial" w:hint="eastAsia"/>
          <w:sz w:val="21"/>
          <w:szCs w:val="21"/>
        </w:rPr>
        <w:t>限制，如果</w:t>
      </w:r>
      <w:r w:rsidR="00F11398" w:rsidRPr="00AD6BA2">
        <w:rPr>
          <w:rFonts w:ascii="宋体" w:hAnsi="宋体" w:cs="Arial" w:hint="eastAsia"/>
          <w:sz w:val="21"/>
          <w:szCs w:val="21"/>
        </w:rPr>
        <w:t>存在需要连续</w:t>
      </w:r>
      <w:r w:rsidR="007312B8" w:rsidRPr="00AD6BA2">
        <w:rPr>
          <w:rFonts w:ascii="宋体" w:hAnsi="宋体" w:cs="Arial" w:hint="eastAsia"/>
          <w:sz w:val="21"/>
          <w:szCs w:val="21"/>
        </w:rPr>
        <w:t>调用文件上</w:t>
      </w:r>
      <w:proofErr w:type="gramStart"/>
      <w:r w:rsidR="007312B8" w:rsidRPr="00AD6BA2">
        <w:rPr>
          <w:rFonts w:ascii="宋体" w:hAnsi="宋体" w:cs="Arial" w:hint="eastAsia"/>
          <w:sz w:val="21"/>
          <w:szCs w:val="21"/>
        </w:rPr>
        <w:t>传鉴权信息</w:t>
      </w:r>
      <w:proofErr w:type="gramEnd"/>
      <w:r w:rsidR="007312B8" w:rsidRPr="00AD6BA2">
        <w:rPr>
          <w:rFonts w:ascii="宋体" w:hAnsi="宋体" w:cs="Arial" w:hint="eastAsia"/>
          <w:sz w:val="21"/>
          <w:szCs w:val="21"/>
        </w:rPr>
        <w:t>获取</w:t>
      </w:r>
      <w:r w:rsidR="00F11398" w:rsidRPr="00AD6BA2">
        <w:rPr>
          <w:rFonts w:ascii="宋体" w:hAnsi="宋体" w:cs="Arial" w:hint="eastAsia"/>
          <w:sz w:val="21"/>
          <w:szCs w:val="21"/>
        </w:rPr>
        <w:t>上传多个文件的场合</w:t>
      </w:r>
      <w:r w:rsidR="007312B8" w:rsidRPr="00AD6BA2">
        <w:rPr>
          <w:rFonts w:ascii="宋体" w:hAnsi="宋体" w:cs="Arial" w:hint="eastAsia"/>
          <w:sz w:val="21"/>
          <w:szCs w:val="21"/>
        </w:rPr>
        <w:t>，比如数十上百的文件连续单独上传时，每次调用文件上</w:t>
      </w:r>
      <w:proofErr w:type="gramStart"/>
      <w:r w:rsidR="007312B8" w:rsidRPr="00AD6BA2">
        <w:rPr>
          <w:rFonts w:ascii="宋体" w:hAnsi="宋体" w:cs="Arial" w:hint="eastAsia"/>
          <w:sz w:val="21"/>
          <w:szCs w:val="21"/>
        </w:rPr>
        <w:t>传鉴权信息</w:t>
      </w:r>
      <w:proofErr w:type="gramEnd"/>
      <w:r w:rsidR="007312B8" w:rsidRPr="00AD6BA2">
        <w:rPr>
          <w:rFonts w:ascii="宋体" w:hAnsi="宋体" w:cs="Arial" w:hint="eastAsia"/>
          <w:sz w:val="21"/>
          <w:szCs w:val="21"/>
        </w:rPr>
        <w:t>获取方法的时间间隔请保持在30秒之上。或者将多文件压缩成1个文件，进行大文件分片上传。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0"/>
      </w:tblGrid>
      <w:tr w:rsidR="003E65B8" w:rsidRPr="00AD6BA2" w14:paraId="7123D641" w14:textId="77777777" w:rsidTr="00543A5E">
        <w:tc>
          <w:tcPr>
            <w:tcW w:w="9400" w:type="dxa"/>
          </w:tcPr>
          <w:tbl>
            <w:tblPr>
              <w:tblStyle w:val="a9"/>
              <w:tblW w:w="500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27"/>
              <w:gridCol w:w="2363"/>
              <w:gridCol w:w="1475"/>
              <w:gridCol w:w="993"/>
              <w:gridCol w:w="2516"/>
            </w:tblGrid>
            <w:tr w:rsidR="003E65B8" w:rsidRPr="00AD6BA2" w14:paraId="2E24F86A" w14:textId="77777777" w:rsidTr="00543A5E">
              <w:trPr>
                <w:trHeight w:val="291"/>
                <w:jc w:val="center"/>
              </w:trPr>
              <w:tc>
                <w:tcPr>
                  <w:tcW w:w="996" w:type="pct"/>
                  <w:shd w:val="clear" w:color="auto" w:fill="BFBFBF" w:themeFill="background1" w:themeFillShade="BF"/>
                  <w:noWrap/>
                  <w:hideMark/>
                </w:tcPr>
                <w:p w14:paraId="24AA5781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  <w:t>Service</w:t>
                  </w:r>
                </w:p>
              </w:tc>
              <w:tc>
                <w:tcPr>
                  <w:tcW w:w="4004" w:type="pct"/>
                  <w:gridSpan w:val="4"/>
                  <w:noWrap/>
                  <w:hideMark/>
                </w:tcPr>
                <w:p w14:paraId="35EBB253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proofErr w:type="spellStart"/>
                  <w:r w:rsidRPr="00AD6BA2">
                    <w:rPr>
                      <w:rFonts w:ascii="宋体" w:hAnsi="宋体" w:cs="Arial" w:hint="eastAsia"/>
                      <w:sz w:val="20"/>
                      <w:szCs w:val="21"/>
                    </w:rPr>
                    <w:t>FileUpload</w:t>
                  </w:r>
                  <w:r w:rsidRPr="00AD6BA2">
                    <w:rPr>
                      <w:rFonts w:ascii="宋体" w:hAnsi="宋体" w:cs="Arial"/>
                      <w:sz w:val="20"/>
                      <w:szCs w:val="21"/>
                    </w:rPr>
                    <w:t>Service</w:t>
                  </w:r>
                  <w:proofErr w:type="spellEnd"/>
                </w:p>
              </w:tc>
            </w:tr>
            <w:tr w:rsidR="003E65B8" w:rsidRPr="00AD6BA2" w14:paraId="6074EB86" w14:textId="77777777" w:rsidTr="00543A5E">
              <w:trPr>
                <w:trHeight w:val="291"/>
                <w:jc w:val="center"/>
              </w:trPr>
              <w:tc>
                <w:tcPr>
                  <w:tcW w:w="996" w:type="pct"/>
                  <w:shd w:val="clear" w:color="auto" w:fill="BFBFBF" w:themeFill="background1" w:themeFillShade="BF"/>
                  <w:noWrap/>
                  <w:hideMark/>
                </w:tcPr>
                <w:p w14:paraId="5B5AC150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  <w:t>Provider</w:t>
                  </w:r>
                </w:p>
              </w:tc>
              <w:tc>
                <w:tcPr>
                  <w:tcW w:w="4004" w:type="pct"/>
                  <w:gridSpan w:val="4"/>
                  <w:noWrap/>
                  <w:hideMark/>
                </w:tcPr>
                <w:p w14:paraId="43B70CDA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="400"/>
                    <w:rPr>
                      <w:rFonts w:ascii="宋体" w:hAnsi="宋体" w:cs="Arial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cs="Arial"/>
                      <w:sz w:val="20"/>
                      <w:szCs w:val="21"/>
                    </w:rPr>
                    <w:t>ICGM</w:t>
                  </w:r>
                </w:p>
              </w:tc>
            </w:tr>
            <w:tr w:rsidR="003E65B8" w:rsidRPr="00AD6BA2" w14:paraId="3C6B852A" w14:textId="77777777" w:rsidTr="00543A5E">
              <w:trPr>
                <w:trHeight w:val="291"/>
                <w:jc w:val="center"/>
              </w:trPr>
              <w:tc>
                <w:tcPr>
                  <w:tcW w:w="996" w:type="pct"/>
                  <w:shd w:val="clear" w:color="auto" w:fill="BFBFBF" w:themeFill="background1" w:themeFillShade="BF"/>
                  <w:noWrap/>
                  <w:hideMark/>
                </w:tcPr>
                <w:p w14:paraId="007C55D7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  <w:t>Consumer</w:t>
                  </w:r>
                </w:p>
              </w:tc>
              <w:tc>
                <w:tcPr>
                  <w:tcW w:w="4004" w:type="pct"/>
                  <w:gridSpan w:val="4"/>
                  <w:noWrap/>
                  <w:hideMark/>
                </w:tcPr>
                <w:p w14:paraId="3CF5CAA2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="400"/>
                    <w:rPr>
                      <w:rFonts w:ascii="宋体" w:hAnsi="宋体" w:cs="Arial"/>
                      <w:sz w:val="20"/>
                      <w:szCs w:val="21"/>
                    </w:rPr>
                  </w:pPr>
                </w:p>
              </w:tc>
            </w:tr>
            <w:tr w:rsidR="003E65B8" w:rsidRPr="00AD6BA2" w14:paraId="4FA6EA67" w14:textId="77777777" w:rsidTr="00543A5E">
              <w:trPr>
                <w:trHeight w:val="567"/>
                <w:jc w:val="center"/>
              </w:trPr>
              <w:tc>
                <w:tcPr>
                  <w:tcW w:w="996" w:type="pct"/>
                  <w:shd w:val="clear" w:color="auto" w:fill="BFBFBF" w:themeFill="background1" w:themeFillShade="BF"/>
                  <w:noWrap/>
                  <w:hideMark/>
                </w:tcPr>
                <w:p w14:paraId="03E0792C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  <w:t>Method</w:t>
                  </w:r>
                </w:p>
              </w:tc>
              <w:tc>
                <w:tcPr>
                  <w:tcW w:w="1288" w:type="pct"/>
                  <w:hideMark/>
                </w:tcPr>
                <w:p w14:paraId="55954973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proofErr w:type="spellStart"/>
                  <w:r w:rsidRPr="00AD6BA2">
                    <w:rPr>
                      <w:rFonts w:ascii="宋体" w:hAnsi="宋体" w:cs="Arial"/>
                      <w:sz w:val="20"/>
                      <w:szCs w:val="21"/>
                    </w:rPr>
                    <w:t>FileUploadAuthCtrl</w:t>
                  </w:r>
                  <w:proofErr w:type="spellEnd"/>
                </w:p>
              </w:tc>
              <w:tc>
                <w:tcPr>
                  <w:tcW w:w="2716" w:type="pct"/>
                  <w:gridSpan w:val="3"/>
                  <w:hideMark/>
                </w:tcPr>
                <w:p w14:paraId="5B2FB105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="400"/>
                    <w:rPr>
                      <w:rFonts w:ascii="宋体" w:hAnsi="宋体" w:cs="Arial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cs="Arial" w:hint="eastAsia"/>
                      <w:sz w:val="20"/>
                      <w:szCs w:val="21"/>
                    </w:rPr>
                    <w:t>文件上传认证信息获取</w:t>
                  </w:r>
                </w:p>
              </w:tc>
            </w:tr>
            <w:tr w:rsidR="003E65B8" w:rsidRPr="00AD6BA2" w14:paraId="4F956297" w14:textId="77777777" w:rsidTr="003E4AE4">
              <w:trPr>
                <w:trHeight w:val="526"/>
                <w:jc w:val="center"/>
              </w:trPr>
              <w:tc>
                <w:tcPr>
                  <w:tcW w:w="996" w:type="pct"/>
                  <w:vMerge w:val="restart"/>
                  <w:shd w:val="clear" w:color="auto" w:fill="BFBFBF" w:themeFill="background1" w:themeFillShade="BF"/>
                  <w:noWrap/>
                  <w:hideMark/>
                </w:tcPr>
                <w:p w14:paraId="517B463C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  <w:t>Parameters(in)</w:t>
                  </w:r>
                </w:p>
              </w:tc>
              <w:tc>
                <w:tcPr>
                  <w:tcW w:w="1288" w:type="pct"/>
                  <w:vMerge w:val="restart"/>
                  <w:noWrap/>
                  <w:hideMark/>
                </w:tcPr>
                <w:p w14:paraId="01425D51" w14:textId="77777777" w:rsidR="000349FD" w:rsidRPr="00AD6BA2" w:rsidRDefault="000349FD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proofErr w:type="spellStart"/>
                  <w:r w:rsidRPr="00AD6BA2">
                    <w:rPr>
                      <w:rFonts w:ascii="宋体" w:hAnsi="宋体" w:cs="Arial"/>
                      <w:sz w:val="20"/>
                      <w:szCs w:val="21"/>
                    </w:rPr>
                    <w:t>FileUploadAuthCtrlReq</w:t>
                  </w:r>
                  <w:proofErr w:type="spellEnd"/>
                </w:p>
              </w:tc>
              <w:tc>
                <w:tcPr>
                  <w:tcW w:w="804" w:type="pct"/>
                  <w:noWrap/>
                  <w:hideMark/>
                </w:tcPr>
                <w:p w14:paraId="6A02A704" w14:textId="19AAD7BD" w:rsidR="000349FD" w:rsidRPr="003012EA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color w:val="FF0000"/>
                      <w:sz w:val="20"/>
                      <w:szCs w:val="21"/>
                      <w:highlight w:val="yellow"/>
                    </w:rPr>
                  </w:pPr>
                  <w:proofErr w:type="spellStart"/>
                  <w:r w:rsidRPr="003012EA">
                    <w:rPr>
                      <w:rFonts w:ascii="宋体" w:hAnsi="宋体" w:hint="eastAsia"/>
                      <w:color w:val="FF0000"/>
                      <w:sz w:val="20"/>
                      <w:szCs w:val="21"/>
                      <w:highlight w:val="yellow"/>
                    </w:rPr>
                    <w:t>ClientID</w:t>
                  </w:r>
                  <w:proofErr w:type="spellEnd"/>
                </w:p>
              </w:tc>
              <w:tc>
                <w:tcPr>
                  <w:tcW w:w="541" w:type="pct"/>
                  <w:hideMark/>
                </w:tcPr>
                <w:p w14:paraId="02CE464F" w14:textId="729B5DB9" w:rsidR="000349FD" w:rsidRPr="003012EA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color w:val="FF0000"/>
                      <w:sz w:val="20"/>
                      <w:szCs w:val="21"/>
                      <w:highlight w:val="yellow"/>
                    </w:rPr>
                  </w:pPr>
                  <w:r w:rsidRPr="003012EA">
                    <w:rPr>
                      <w:rFonts w:ascii="宋体" w:hAnsi="宋体" w:hint="eastAsia"/>
                      <w:color w:val="FF0000"/>
                      <w:sz w:val="20"/>
                      <w:szCs w:val="21"/>
                      <w:highlight w:val="yellow"/>
                    </w:rPr>
                    <w:t>客户端ID</w:t>
                  </w:r>
                </w:p>
              </w:tc>
              <w:tc>
                <w:tcPr>
                  <w:tcW w:w="1371" w:type="pct"/>
                </w:tcPr>
                <w:p w14:paraId="163C70BE" w14:textId="77777777" w:rsidR="000349FD" w:rsidRPr="003012EA" w:rsidRDefault="000349FD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/>
                      <w:color w:val="FF0000"/>
                      <w:sz w:val="20"/>
                      <w:szCs w:val="21"/>
                      <w:highlight w:val="yellow"/>
                    </w:rPr>
                  </w:pPr>
                  <w:r w:rsidRPr="003012EA">
                    <w:rPr>
                      <w:rFonts w:ascii="宋体" w:hAnsi="宋体" w:hint="eastAsia"/>
                      <w:color w:val="FF0000"/>
                      <w:sz w:val="20"/>
                      <w:szCs w:val="21"/>
                      <w:highlight w:val="yellow"/>
                    </w:rPr>
                    <w:t>必填项</w:t>
                  </w:r>
                </w:p>
                <w:p w14:paraId="3E6BFB53" w14:textId="6EA37068" w:rsidR="003012EA" w:rsidRPr="003012EA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/>
                      <w:color w:val="FF0000"/>
                      <w:sz w:val="20"/>
                      <w:szCs w:val="21"/>
                      <w:highlight w:val="yellow"/>
                    </w:rPr>
                  </w:pPr>
                  <w:r w:rsidRPr="003012EA">
                    <w:rPr>
                      <w:rFonts w:ascii="宋体" w:hAnsi="宋体" w:hint="eastAsia"/>
                      <w:color w:val="FF0000"/>
                      <w:sz w:val="20"/>
                      <w:szCs w:val="21"/>
                      <w:highlight w:val="yellow"/>
                    </w:rPr>
                    <w:t>各ECU的</w:t>
                  </w:r>
                  <w:proofErr w:type="spellStart"/>
                  <w:r w:rsidRPr="003012EA">
                    <w:rPr>
                      <w:rFonts w:ascii="宋体" w:hAnsi="宋体" w:hint="eastAsia"/>
                      <w:color w:val="FF0000"/>
                      <w:sz w:val="20"/>
                      <w:szCs w:val="21"/>
                      <w:highlight w:val="yellow"/>
                    </w:rPr>
                    <w:t>ClientID</w:t>
                  </w:r>
                  <w:proofErr w:type="spellEnd"/>
                  <w:r w:rsidRPr="003012EA">
                    <w:rPr>
                      <w:rFonts w:ascii="宋体" w:hAnsi="宋体" w:hint="eastAsia"/>
                      <w:color w:val="FF0000"/>
                      <w:sz w:val="20"/>
                      <w:szCs w:val="21"/>
                      <w:highlight w:val="yellow"/>
                    </w:rPr>
                    <w:t>参考以</w:t>
                  </w:r>
                  <w:r w:rsidRPr="003012EA">
                    <w:rPr>
                      <w:rFonts w:ascii="宋体" w:hAnsi="宋体" w:hint="eastAsia"/>
                      <w:color w:val="FF0000"/>
                      <w:sz w:val="20"/>
                      <w:szCs w:val="21"/>
                      <w:highlight w:val="yellow"/>
                    </w:rPr>
                    <w:lastRenderedPageBreak/>
                    <w:t>太网矩阵</w:t>
                  </w:r>
                </w:p>
              </w:tc>
            </w:tr>
            <w:tr w:rsidR="003012EA" w:rsidRPr="00AD6BA2" w14:paraId="0FADD1C8" w14:textId="77777777" w:rsidTr="003E4AE4">
              <w:trPr>
                <w:trHeight w:val="526"/>
                <w:jc w:val="center"/>
              </w:trPr>
              <w:tc>
                <w:tcPr>
                  <w:tcW w:w="996" w:type="pct"/>
                  <w:vMerge/>
                  <w:shd w:val="clear" w:color="auto" w:fill="BFBFBF" w:themeFill="background1" w:themeFillShade="BF"/>
                  <w:noWrap/>
                </w:tcPr>
                <w:p w14:paraId="72E92543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</w:p>
              </w:tc>
              <w:tc>
                <w:tcPr>
                  <w:tcW w:w="1288" w:type="pct"/>
                  <w:vMerge/>
                  <w:noWrap/>
                </w:tcPr>
                <w:p w14:paraId="75477219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</w:p>
              </w:tc>
              <w:tc>
                <w:tcPr>
                  <w:tcW w:w="804" w:type="pct"/>
                  <w:noWrap/>
                </w:tcPr>
                <w:p w14:paraId="50F1258A" w14:textId="07F856DB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proofErr w:type="spellStart"/>
                  <w:r w:rsidRPr="00AD6BA2">
                    <w:rPr>
                      <w:rFonts w:ascii="宋体" w:hAnsi="宋体"/>
                      <w:sz w:val="20"/>
                      <w:szCs w:val="21"/>
                    </w:rPr>
                    <w:t>FileName</w:t>
                  </w:r>
                  <w:proofErr w:type="spellEnd"/>
                </w:p>
              </w:tc>
              <w:tc>
                <w:tcPr>
                  <w:tcW w:w="541" w:type="pct"/>
                </w:tcPr>
                <w:p w14:paraId="4E39EDBB" w14:textId="5D28BF83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需要上传文件的名称</w:t>
                  </w:r>
                </w:p>
              </w:tc>
              <w:tc>
                <w:tcPr>
                  <w:tcW w:w="1371" w:type="pct"/>
                </w:tcPr>
                <w:p w14:paraId="1F620D88" w14:textId="7F47E804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proofErr w:type="gramStart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单文件</w:t>
                  </w:r>
                  <w:proofErr w:type="gramEnd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整体上传时非</w:t>
                  </w:r>
                  <w:proofErr w:type="gramStart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必填项</w:t>
                  </w:r>
                  <w:proofErr w:type="gramEnd"/>
                </w:p>
              </w:tc>
            </w:tr>
            <w:tr w:rsidR="003012EA" w:rsidRPr="00AD6BA2" w14:paraId="39160725" w14:textId="77777777" w:rsidTr="003E4AE4">
              <w:trPr>
                <w:trHeight w:val="548"/>
                <w:jc w:val="center"/>
              </w:trPr>
              <w:tc>
                <w:tcPr>
                  <w:tcW w:w="996" w:type="pct"/>
                  <w:vMerge/>
                  <w:shd w:val="clear" w:color="auto" w:fill="BFBFBF" w:themeFill="background1" w:themeFillShade="BF"/>
                  <w:noWrap/>
                </w:tcPr>
                <w:p w14:paraId="30F4179E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</w:p>
              </w:tc>
              <w:tc>
                <w:tcPr>
                  <w:tcW w:w="1288" w:type="pct"/>
                  <w:vMerge/>
                  <w:noWrap/>
                </w:tcPr>
                <w:p w14:paraId="1F3ADD4B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</w:p>
              </w:tc>
              <w:tc>
                <w:tcPr>
                  <w:tcW w:w="804" w:type="pct"/>
                  <w:noWrap/>
                </w:tcPr>
                <w:p w14:paraId="3048585E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proofErr w:type="spellStart"/>
                  <w:r w:rsidRPr="00AD6BA2">
                    <w:rPr>
                      <w:rFonts w:ascii="宋体" w:hAnsi="宋体"/>
                      <w:sz w:val="20"/>
                      <w:szCs w:val="21"/>
                    </w:rPr>
                    <w:t>FileSize</w:t>
                  </w:r>
                  <w:proofErr w:type="spellEnd"/>
                  <w:r w:rsidRPr="00AD6BA2">
                    <w:rPr>
                      <w:rFonts w:ascii="宋体" w:hAnsi="宋体"/>
                      <w:sz w:val="20"/>
                      <w:szCs w:val="21"/>
                    </w:rPr>
                    <w:t xml:space="preserve"> </w:t>
                  </w:r>
                </w:p>
              </w:tc>
              <w:tc>
                <w:tcPr>
                  <w:tcW w:w="541" w:type="pct"/>
                </w:tcPr>
                <w:p w14:paraId="6272EAFC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需要上传文件的大小</w:t>
                  </w:r>
                </w:p>
              </w:tc>
              <w:tc>
                <w:tcPr>
                  <w:tcW w:w="1371" w:type="pct"/>
                </w:tcPr>
                <w:p w14:paraId="6DADA168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单文件整体上传时非必填项</w:t>
                  </w:r>
                </w:p>
              </w:tc>
            </w:tr>
            <w:tr w:rsidR="003012EA" w:rsidRPr="00AD6BA2" w14:paraId="1B31B740" w14:textId="77777777" w:rsidTr="003E4AE4">
              <w:trPr>
                <w:trHeight w:val="548"/>
                <w:jc w:val="center"/>
              </w:trPr>
              <w:tc>
                <w:tcPr>
                  <w:tcW w:w="996" w:type="pct"/>
                  <w:vMerge/>
                  <w:shd w:val="clear" w:color="auto" w:fill="BFBFBF" w:themeFill="background1" w:themeFillShade="BF"/>
                  <w:noWrap/>
                </w:tcPr>
                <w:p w14:paraId="1D1CF3BB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</w:p>
              </w:tc>
              <w:tc>
                <w:tcPr>
                  <w:tcW w:w="1288" w:type="pct"/>
                  <w:vMerge/>
                  <w:noWrap/>
                </w:tcPr>
                <w:p w14:paraId="7ABF05E0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</w:p>
              </w:tc>
              <w:tc>
                <w:tcPr>
                  <w:tcW w:w="804" w:type="pct"/>
                  <w:noWrap/>
                </w:tcPr>
                <w:p w14:paraId="0D516461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/>
                      <w:sz w:val="20"/>
                      <w:szCs w:val="21"/>
                    </w:rPr>
                    <w:t>MD5</w:t>
                  </w:r>
                </w:p>
              </w:tc>
              <w:tc>
                <w:tcPr>
                  <w:tcW w:w="541" w:type="pct"/>
                </w:tcPr>
                <w:p w14:paraId="0684966A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需要上传文件的MD5码</w:t>
                  </w:r>
                </w:p>
              </w:tc>
              <w:tc>
                <w:tcPr>
                  <w:tcW w:w="1371" w:type="pct"/>
                </w:tcPr>
                <w:p w14:paraId="278B0453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单文件整体上传时非必填项</w:t>
                  </w:r>
                </w:p>
              </w:tc>
            </w:tr>
            <w:tr w:rsidR="003012EA" w:rsidRPr="00AD6BA2" w14:paraId="15B76827" w14:textId="77777777" w:rsidTr="003E4AE4">
              <w:trPr>
                <w:trHeight w:val="548"/>
                <w:jc w:val="center"/>
              </w:trPr>
              <w:tc>
                <w:tcPr>
                  <w:tcW w:w="996" w:type="pct"/>
                  <w:vMerge/>
                  <w:shd w:val="clear" w:color="auto" w:fill="BFBFBF" w:themeFill="background1" w:themeFillShade="BF"/>
                  <w:noWrap/>
                </w:tcPr>
                <w:p w14:paraId="5D4FD695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</w:p>
              </w:tc>
              <w:tc>
                <w:tcPr>
                  <w:tcW w:w="1288" w:type="pct"/>
                  <w:vMerge/>
                  <w:noWrap/>
                </w:tcPr>
                <w:p w14:paraId="5AE80524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</w:p>
              </w:tc>
              <w:tc>
                <w:tcPr>
                  <w:tcW w:w="804" w:type="pct"/>
                  <w:noWrap/>
                </w:tcPr>
                <w:p w14:paraId="121A2F51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proofErr w:type="spellStart"/>
                  <w:r w:rsidRPr="00AD6BA2">
                    <w:rPr>
                      <w:rFonts w:ascii="宋体" w:hAnsi="宋体"/>
                      <w:sz w:val="20"/>
                      <w:szCs w:val="21"/>
                    </w:rPr>
                    <w:t>EventId</w:t>
                  </w:r>
                  <w:proofErr w:type="spellEnd"/>
                </w:p>
              </w:tc>
              <w:tc>
                <w:tcPr>
                  <w:tcW w:w="541" w:type="pct"/>
                </w:tcPr>
                <w:p w14:paraId="1195E5DC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文件上传ID</w:t>
                  </w:r>
                </w:p>
              </w:tc>
              <w:tc>
                <w:tcPr>
                  <w:tcW w:w="1371" w:type="pct"/>
                </w:tcPr>
                <w:p w14:paraId="3E9FDB93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二次请求时必填项目首次请求和单文件整体上传时非必填项</w:t>
                  </w:r>
                </w:p>
              </w:tc>
            </w:tr>
            <w:tr w:rsidR="003012EA" w:rsidRPr="00AD6BA2" w14:paraId="1D79B941" w14:textId="77777777" w:rsidTr="003E4AE4">
              <w:trPr>
                <w:trHeight w:val="548"/>
                <w:jc w:val="center"/>
              </w:trPr>
              <w:tc>
                <w:tcPr>
                  <w:tcW w:w="996" w:type="pct"/>
                  <w:vMerge/>
                  <w:shd w:val="clear" w:color="auto" w:fill="BFBFBF" w:themeFill="background1" w:themeFillShade="BF"/>
                  <w:noWrap/>
                </w:tcPr>
                <w:p w14:paraId="38235A2A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</w:p>
              </w:tc>
              <w:tc>
                <w:tcPr>
                  <w:tcW w:w="1288" w:type="pct"/>
                  <w:vMerge/>
                  <w:noWrap/>
                </w:tcPr>
                <w:p w14:paraId="3F46C75D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</w:p>
              </w:tc>
              <w:tc>
                <w:tcPr>
                  <w:tcW w:w="804" w:type="pct"/>
                  <w:noWrap/>
                </w:tcPr>
                <w:p w14:paraId="195B06EA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proofErr w:type="spellStart"/>
                  <w:r w:rsidRPr="00AD6BA2">
                    <w:rPr>
                      <w:rFonts w:ascii="宋体" w:hAnsi="宋体"/>
                      <w:sz w:val="20"/>
                      <w:szCs w:val="21"/>
                    </w:rPr>
                    <w:t>AuthReqType</w:t>
                  </w:r>
                  <w:proofErr w:type="spellEnd"/>
                </w:p>
              </w:tc>
              <w:tc>
                <w:tcPr>
                  <w:tcW w:w="541" w:type="pct"/>
                </w:tcPr>
                <w:p w14:paraId="54250776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文件上传认证请求类型</w:t>
                  </w:r>
                </w:p>
              </w:tc>
              <w:tc>
                <w:tcPr>
                  <w:tcW w:w="1371" w:type="pct"/>
                </w:tcPr>
                <w:p w14:paraId="2B9C2C82" w14:textId="77777777" w:rsidR="003012EA" w:rsidRPr="00AD6BA2" w:rsidRDefault="003012EA" w:rsidP="00CA44BA">
                  <w:pPr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0：大文件分片上传首次请求</w:t>
                  </w:r>
                </w:p>
                <w:p w14:paraId="21644D9F" w14:textId="77777777" w:rsidR="003012EA" w:rsidRPr="00AD6BA2" w:rsidRDefault="003012EA" w:rsidP="00CA44BA">
                  <w:pPr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1：大文件分片上传文件未传完二次请求</w:t>
                  </w:r>
                </w:p>
                <w:p w14:paraId="200290CD" w14:textId="1850C4C1" w:rsidR="003012EA" w:rsidRPr="00AD6BA2" w:rsidRDefault="003012EA" w:rsidP="006B6BCF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2：</w:t>
                  </w:r>
                  <w:proofErr w:type="gramStart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单文件</w:t>
                  </w:r>
                  <w:proofErr w:type="gramEnd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整体上传(注：因后台全部切换到大文件分片上传，不推荐使用)</w:t>
                  </w:r>
                </w:p>
              </w:tc>
            </w:tr>
            <w:tr w:rsidR="003012EA" w:rsidRPr="00AD6BA2" w14:paraId="21146721" w14:textId="77777777" w:rsidTr="003E4AE4">
              <w:trPr>
                <w:trHeight w:val="581"/>
                <w:jc w:val="center"/>
              </w:trPr>
              <w:tc>
                <w:tcPr>
                  <w:tcW w:w="996" w:type="pct"/>
                  <w:shd w:val="clear" w:color="auto" w:fill="BFBFBF" w:themeFill="background1" w:themeFillShade="BF"/>
                  <w:noWrap/>
                  <w:hideMark/>
                </w:tcPr>
                <w:p w14:paraId="61C4AF9A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cs="Arial"/>
                      <w:b/>
                      <w:bCs/>
                      <w:sz w:val="20"/>
                      <w:szCs w:val="21"/>
                    </w:rPr>
                    <w:t>Parameters(out)</w:t>
                  </w:r>
                </w:p>
              </w:tc>
              <w:tc>
                <w:tcPr>
                  <w:tcW w:w="1288" w:type="pct"/>
                  <w:noWrap/>
                  <w:hideMark/>
                </w:tcPr>
                <w:p w14:paraId="5191A19A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jc w:val="left"/>
                    <w:rPr>
                      <w:rFonts w:ascii="宋体" w:hAnsi="宋体" w:cs="Arial"/>
                      <w:sz w:val="20"/>
                      <w:szCs w:val="21"/>
                    </w:rPr>
                  </w:pPr>
                  <w:proofErr w:type="spellStart"/>
                  <w:r w:rsidRPr="00AD6BA2">
                    <w:rPr>
                      <w:rFonts w:ascii="宋体" w:hAnsi="宋体" w:cs="Arial"/>
                      <w:sz w:val="20"/>
                      <w:szCs w:val="21"/>
                    </w:rPr>
                    <w:t>FileUploadAuthCtrlRe</w:t>
                  </w:r>
                  <w:r w:rsidRPr="00AD6BA2">
                    <w:rPr>
                      <w:rFonts w:ascii="宋体" w:hAnsi="宋体" w:cs="Arial" w:hint="eastAsia"/>
                      <w:sz w:val="20"/>
                      <w:szCs w:val="21"/>
                    </w:rPr>
                    <w:t>s</w:t>
                  </w:r>
                  <w:proofErr w:type="spellEnd"/>
                </w:p>
              </w:tc>
              <w:tc>
                <w:tcPr>
                  <w:tcW w:w="804" w:type="pct"/>
                  <w:noWrap/>
                  <w:hideMark/>
                </w:tcPr>
                <w:p w14:paraId="5AF1780C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sz w:val="20"/>
                      <w:szCs w:val="21"/>
                    </w:rPr>
                  </w:pPr>
                  <w:proofErr w:type="spellStart"/>
                  <w:r w:rsidRPr="00AD6BA2">
                    <w:rPr>
                      <w:rFonts w:ascii="宋体" w:hAnsi="宋体"/>
                      <w:sz w:val="20"/>
                      <w:szCs w:val="21"/>
                    </w:rPr>
                    <w:t>SOAResponse</w:t>
                  </w:r>
                  <w:proofErr w:type="spellEnd"/>
                </w:p>
              </w:tc>
              <w:tc>
                <w:tcPr>
                  <w:tcW w:w="541" w:type="pct"/>
                  <w:hideMark/>
                </w:tcPr>
                <w:p w14:paraId="7C973BCC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i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请求结果</w:t>
                  </w:r>
                </w:p>
              </w:tc>
              <w:tc>
                <w:tcPr>
                  <w:tcW w:w="1371" w:type="pct"/>
                </w:tcPr>
                <w:p w14:paraId="36D28C5D" w14:textId="77777777" w:rsidR="003012EA" w:rsidRPr="00AD6BA2" w:rsidRDefault="003012EA" w:rsidP="00CA44BA">
                  <w:pPr>
                    <w:pStyle w:val="EPT3"/>
                    <w:spacing w:before="78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/>
                      <w:sz w:val="20"/>
                      <w:szCs w:val="21"/>
                    </w:rPr>
                    <w:t>0:RequestAccepted</w:t>
                  </w:r>
                </w:p>
                <w:p w14:paraId="50DE0056" w14:textId="465FA014" w:rsidR="003012EA" w:rsidRPr="00AD6BA2" w:rsidRDefault="003012EA" w:rsidP="00CA44BA">
                  <w:pPr>
                    <w:pStyle w:val="EPT3"/>
                    <w:spacing w:before="78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（接收请求）</w:t>
                  </w:r>
                </w:p>
                <w:p w14:paraId="6FBFCD6A" w14:textId="77777777" w:rsidR="003012EA" w:rsidRPr="00AD6BA2" w:rsidRDefault="003012EA" w:rsidP="00CA44BA">
                  <w:pPr>
                    <w:pStyle w:val="EPT3"/>
                    <w:spacing w:before="78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1:RequestRejected（parameter not enough）</w:t>
                  </w:r>
                </w:p>
                <w:p w14:paraId="0E08747B" w14:textId="5B618F7F" w:rsidR="003012EA" w:rsidRPr="00AD6BA2" w:rsidRDefault="003012EA" w:rsidP="00CA44BA">
                  <w:pPr>
                    <w:pStyle w:val="EPT3"/>
                    <w:spacing w:before="78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（请求拒绝：参数不对）</w:t>
                  </w:r>
                </w:p>
                <w:p w14:paraId="2C38441C" w14:textId="77777777" w:rsidR="003012EA" w:rsidRPr="00AD6BA2" w:rsidRDefault="003012EA" w:rsidP="00CA44BA">
                  <w:pPr>
                    <w:pStyle w:val="EPT3"/>
                    <w:spacing w:before="78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2:RequestRejected（</w:t>
                  </w:r>
                  <w:proofErr w:type="spellStart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iCGM</w:t>
                  </w:r>
                  <w:proofErr w:type="spellEnd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 xml:space="preserve"> not login </w:t>
                  </w:r>
                  <w:proofErr w:type="spellStart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Maxius</w:t>
                  </w:r>
                  <w:proofErr w:type="spellEnd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 xml:space="preserve"> TSP）</w:t>
                  </w:r>
                </w:p>
                <w:p w14:paraId="48CAD5CD" w14:textId="65503D2B" w:rsidR="003012EA" w:rsidRPr="00AD6BA2" w:rsidRDefault="003012EA" w:rsidP="00CA44BA">
                  <w:pPr>
                    <w:pStyle w:val="EPT3"/>
                    <w:spacing w:before="78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（请求拒绝：</w:t>
                  </w:r>
                  <w:proofErr w:type="spellStart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iCGM</w:t>
                  </w:r>
                  <w:proofErr w:type="spellEnd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尚未登录到TSP后台）</w:t>
                  </w:r>
                </w:p>
                <w:p w14:paraId="0599AF88" w14:textId="77777777" w:rsidR="003012EA" w:rsidRPr="00AD6BA2" w:rsidRDefault="003012EA" w:rsidP="00CA44BA">
                  <w:pPr>
                    <w:pStyle w:val="EPT3"/>
                    <w:spacing w:before="78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3:RequestRejected（</w:t>
                  </w:r>
                  <w:proofErr w:type="spellStart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iCGM</w:t>
                  </w:r>
                  <w:proofErr w:type="spellEnd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 xml:space="preserve"> in FOTA）</w:t>
                  </w:r>
                </w:p>
                <w:p w14:paraId="524775E2" w14:textId="4072F5A0" w:rsidR="003012EA" w:rsidRPr="00AD6BA2" w:rsidRDefault="003012EA" w:rsidP="00CA44BA">
                  <w:pPr>
                    <w:pStyle w:val="EPT3"/>
                    <w:spacing w:before="78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（请求拒绝：</w:t>
                  </w:r>
                  <w:proofErr w:type="spellStart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iCGM</w:t>
                  </w:r>
                  <w:proofErr w:type="spellEnd"/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正在进</w:t>
                  </w: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lastRenderedPageBreak/>
                    <w:t>行FOTA升级）</w:t>
                  </w:r>
                </w:p>
                <w:p w14:paraId="73EFA136" w14:textId="77777777" w:rsidR="003012EA" w:rsidRPr="00AD6BA2" w:rsidRDefault="003012EA" w:rsidP="00CA44BA">
                  <w:pPr>
                    <w:pStyle w:val="EPT3"/>
                    <w:spacing w:before="78"/>
                    <w:ind w:firstLineChars="0" w:firstLine="0"/>
                    <w:rPr>
                      <w:rFonts w:ascii="宋体" w:hAnsi="宋体"/>
                      <w:sz w:val="20"/>
                      <w:szCs w:val="20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0"/>
                    </w:rPr>
                    <w:t>4:RequestRejected（Other request in progress）</w:t>
                  </w:r>
                </w:p>
                <w:p w14:paraId="1545C276" w14:textId="4579A6E4" w:rsidR="003012EA" w:rsidRPr="00AD6BA2" w:rsidRDefault="003012EA" w:rsidP="00CA44BA">
                  <w:pPr>
                    <w:pStyle w:val="EPT3"/>
                    <w:spacing w:before="78"/>
                    <w:ind w:firstLineChars="0" w:firstLine="0"/>
                    <w:rPr>
                      <w:rFonts w:ascii="宋体" w:hAnsi="宋体"/>
                      <w:sz w:val="20"/>
                      <w:szCs w:val="20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0"/>
                    </w:rPr>
                    <w:t>（请求拒绝：</w:t>
                  </w:r>
                  <w:proofErr w:type="spellStart"/>
                  <w:r w:rsidRPr="00AD6BA2">
                    <w:rPr>
                      <w:rFonts w:ascii="宋体" w:hAnsi="宋体" w:hint="eastAsia"/>
                      <w:sz w:val="20"/>
                      <w:szCs w:val="20"/>
                    </w:rPr>
                    <w:t>iCGM</w:t>
                  </w:r>
                  <w:proofErr w:type="spellEnd"/>
                  <w:r w:rsidRPr="00AD6BA2">
                    <w:rPr>
                      <w:rFonts w:ascii="宋体" w:hAnsi="宋体" w:hint="eastAsia"/>
                      <w:sz w:val="20"/>
                      <w:szCs w:val="20"/>
                    </w:rPr>
                    <w:t>正在处理其他请求）</w:t>
                  </w:r>
                </w:p>
                <w:p w14:paraId="670450CB" w14:textId="77777777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5:undefined error（reserved）</w:t>
                  </w:r>
                </w:p>
                <w:p w14:paraId="4B088648" w14:textId="67D378EA" w:rsidR="003012EA" w:rsidRPr="00AD6BA2" w:rsidRDefault="003012EA" w:rsidP="00CA44BA">
                  <w:pPr>
                    <w:pStyle w:val="EPT3"/>
                    <w:spacing w:before="78" w:line="240" w:lineRule="auto"/>
                    <w:ind w:firstLineChars="0" w:firstLine="0"/>
                    <w:rPr>
                      <w:rFonts w:ascii="宋体" w:hAnsi="宋体" w:cs="Arial"/>
                      <w:i/>
                      <w:sz w:val="20"/>
                      <w:szCs w:val="21"/>
                    </w:rPr>
                  </w:pPr>
                  <w:r w:rsidRPr="00AD6BA2">
                    <w:rPr>
                      <w:rFonts w:ascii="宋体" w:hAnsi="宋体" w:hint="eastAsia"/>
                      <w:sz w:val="20"/>
                      <w:szCs w:val="21"/>
                    </w:rPr>
                    <w:t>（请求拒绝：未定义错误）（保留）</w:t>
                  </w:r>
                </w:p>
              </w:tc>
            </w:tr>
          </w:tbl>
          <w:p w14:paraId="26C510D7" w14:textId="77777777" w:rsidR="000349FD" w:rsidRPr="00AD6BA2" w:rsidRDefault="000349FD" w:rsidP="00CA44BA">
            <w:pPr>
              <w:pStyle w:val="EPT3"/>
              <w:ind w:firstLineChars="0" w:firstLine="0"/>
              <w:rPr>
                <w:rFonts w:ascii="Arial" w:eastAsiaTheme="minorEastAsia" w:hAnsi="Arial" w:cs="Arial"/>
                <w:sz w:val="20"/>
                <w:szCs w:val="21"/>
              </w:rPr>
            </w:pPr>
          </w:p>
        </w:tc>
      </w:tr>
      <w:tr w:rsidR="003012EA" w:rsidRPr="00AD6BA2" w14:paraId="41004196" w14:textId="77777777" w:rsidTr="00543A5E">
        <w:tc>
          <w:tcPr>
            <w:tcW w:w="9400" w:type="dxa"/>
          </w:tcPr>
          <w:p w14:paraId="290BB3DF" w14:textId="77777777" w:rsidR="003012EA" w:rsidRPr="00AD6BA2" w:rsidRDefault="003012EA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0"/>
                <w:szCs w:val="21"/>
              </w:rPr>
            </w:pPr>
          </w:p>
        </w:tc>
      </w:tr>
    </w:tbl>
    <w:p w14:paraId="06DF66C4" w14:textId="77777777" w:rsidR="000349FD" w:rsidRPr="00AD6BA2" w:rsidRDefault="000349FD" w:rsidP="000349FD">
      <w:pPr>
        <w:pStyle w:val="EPT3"/>
        <w:ind w:firstLineChars="0" w:firstLine="0"/>
        <w:jc w:val="center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表</w:t>
      </w:r>
      <w:r w:rsidRPr="00AD6BA2">
        <w:rPr>
          <w:rFonts w:ascii="Arial" w:eastAsiaTheme="minorEastAsia" w:hAnsi="Arial" w:cs="Arial" w:hint="eastAsia"/>
          <w:sz w:val="21"/>
          <w:szCs w:val="21"/>
        </w:rPr>
        <w:t>3</w:t>
      </w:r>
      <w:r w:rsidRPr="00AD6BA2">
        <w:rPr>
          <w:rFonts w:ascii="Arial" w:eastAsiaTheme="minorEastAsia" w:hAnsi="Arial" w:cs="Arial"/>
          <w:sz w:val="21"/>
          <w:szCs w:val="21"/>
        </w:rPr>
        <w:t>：</w:t>
      </w:r>
      <w:r w:rsidRPr="00AD6BA2">
        <w:rPr>
          <w:rFonts w:ascii="Arial" w:eastAsiaTheme="minorEastAsia" w:hAnsi="Arial" w:cs="Arial" w:hint="eastAsia"/>
          <w:sz w:val="21"/>
          <w:szCs w:val="21"/>
        </w:rPr>
        <w:t>文件上传认证信息获取接口</w:t>
      </w:r>
    </w:p>
    <w:tbl>
      <w:tblPr>
        <w:tblStyle w:val="a9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2818"/>
        <w:gridCol w:w="4756"/>
      </w:tblGrid>
      <w:tr w:rsidR="003E65B8" w:rsidRPr="00AD6BA2" w14:paraId="4BC4E5B4" w14:textId="77777777" w:rsidTr="00CA44BA">
        <w:trPr>
          <w:trHeight w:val="291"/>
          <w:jc w:val="center"/>
        </w:trPr>
        <w:tc>
          <w:tcPr>
            <w:tcW w:w="971" w:type="pct"/>
            <w:shd w:val="clear" w:color="auto" w:fill="BFBFBF" w:themeFill="background1" w:themeFillShade="BF"/>
            <w:noWrap/>
            <w:hideMark/>
          </w:tcPr>
          <w:p w14:paraId="437616F0" w14:textId="77777777" w:rsidR="000349FD" w:rsidRPr="00AD6BA2" w:rsidRDefault="000349FD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Service</w:t>
            </w:r>
          </w:p>
        </w:tc>
        <w:tc>
          <w:tcPr>
            <w:tcW w:w="4029" w:type="pct"/>
            <w:gridSpan w:val="2"/>
            <w:noWrap/>
            <w:hideMark/>
          </w:tcPr>
          <w:p w14:paraId="245AD5B2" w14:textId="77777777" w:rsidR="000349FD" w:rsidRPr="00AD6BA2" w:rsidRDefault="000349FD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" w:hint="eastAsia"/>
                <w:sz w:val="20"/>
                <w:szCs w:val="21"/>
              </w:rPr>
              <w:t>FileUpload</w:t>
            </w:r>
            <w:r w:rsidRPr="00AD6BA2">
              <w:rPr>
                <w:rFonts w:ascii="宋体" w:hAnsi="宋体" w:cs="Arial"/>
                <w:sz w:val="20"/>
                <w:szCs w:val="21"/>
              </w:rPr>
              <w:t>Service</w:t>
            </w:r>
            <w:proofErr w:type="spellEnd"/>
          </w:p>
        </w:tc>
      </w:tr>
      <w:tr w:rsidR="003E65B8" w:rsidRPr="00AD6BA2" w14:paraId="320E0441" w14:textId="77777777" w:rsidTr="00CA44BA">
        <w:trPr>
          <w:trHeight w:val="291"/>
          <w:jc w:val="center"/>
        </w:trPr>
        <w:tc>
          <w:tcPr>
            <w:tcW w:w="971" w:type="pct"/>
            <w:shd w:val="clear" w:color="auto" w:fill="BFBFBF" w:themeFill="background1" w:themeFillShade="BF"/>
            <w:noWrap/>
            <w:hideMark/>
          </w:tcPr>
          <w:p w14:paraId="5BAD14A3" w14:textId="77777777" w:rsidR="000349FD" w:rsidRPr="00AD6BA2" w:rsidRDefault="000349FD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Provider</w:t>
            </w:r>
          </w:p>
        </w:tc>
        <w:tc>
          <w:tcPr>
            <w:tcW w:w="4029" w:type="pct"/>
            <w:gridSpan w:val="2"/>
            <w:noWrap/>
            <w:hideMark/>
          </w:tcPr>
          <w:p w14:paraId="19FDA0C9" w14:textId="77777777" w:rsidR="000349FD" w:rsidRPr="00AD6BA2" w:rsidRDefault="000349FD" w:rsidP="00CA44BA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cs="Arial"/>
                <w:sz w:val="21"/>
                <w:szCs w:val="21"/>
              </w:rPr>
              <w:t>ICGM</w:t>
            </w:r>
          </w:p>
        </w:tc>
      </w:tr>
      <w:tr w:rsidR="003E65B8" w:rsidRPr="00AD6BA2" w14:paraId="16397024" w14:textId="77777777" w:rsidTr="00CA44BA">
        <w:trPr>
          <w:trHeight w:val="291"/>
          <w:jc w:val="center"/>
        </w:trPr>
        <w:tc>
          <w:tcPr>
            <w:tcW w:w="971" w:type="pct"/>
            <w:shd w:val="clear" w:color="auto" w:fill="BFBFBF" w:themeFill="background1" w:themeFillShade="BF"/>
            <w:noWrap/>
            <w:hideMark/>
          </w:tcPr>
          <w:p w14:paraId="5EC60528" w14:textId="77777777" w:rsidR="000349FD" w:rsidRPr="00AD6BA2" w:rsidRDefault="000349FD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Consumer</w:t>
            </w:r>
          </w:p>
        </w:tc>
        <w:tc>
          <w:tcPr>
            <w:tcW w:w="4029" w:type="pct"/>
            <w:gridSpan w:val="2"/>
            <w:noWrap/>
            <w:hideMark/>
          </w:tcPr>
          <w:p w14:paraId="6DC0BDAC" w14:textId="77777777" w:rsidR="000349FD" w:rsidRPr="00AD6BA2" w:rsidRDefault="000349FD" w:rsidP="00CA44BA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E65B8" w:rsidRPr="00AD6BA2" w14:paraId="5A39A9CD" w14:textId="77777777" w:rsidTr="009D525B">
        <w:trPr>
          <w:trHeight w:val="567"/>
          <w:jc w:val="center"/>
        </w:trPr>
        <w:tc>
          <w:tcPr>
            <w:tcW w:w="971" w:type="pct"/>
            <w:tcBorders>
              <w:bottom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348FC3E9" w14:textId="77777777" w:rsidR="000349FD" w:rsidRPr="00AD6BA2" w:rsidRDefault="000349FD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 w:hint="eastAsia"/>
                <w:b/>
                <w:bCs/>
                <w:sz w:val="21"/>
                <w:szCs w:val="21"/>
              </w:rPr>
              <w:t>Event</w:t>
            </w:r>
          </w:p>
        </w:tc>
        <w:tc>
          <w:tcPr>
            <w:tcW w:w="1499" w:type="pct"/>
            <w:hideMark/>
          </w:tcPr>
          <w:p w14:paraId="0A5B8948" w14:textId="77777777" w:rsidR="000349FD" w:rsidRPr="00AD6BA2" w:rsidRDefault="000349FD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FileUploadAuthInfoNotify</w:t>
            </w:r>
            <w:proofErr w:type="spellEnd"/>
          </w:p>
        </w:tc>
        <w:tc>
          <w:tcPr>
            <w:tcW w:w="2530" w:type="pct"/>
            <w:hideMark/>
          </w:tcPr>
          <w:p w14:paraId="74AE3524" w14:textId="77777777" w:rsidR="000349FD" w:rsidRPr="00AD6BA2" w:rsidRDefault="000349FD" w:rsidP="0031439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文件上传认证信息发送通知</w:t>
            </w:r>
          </w:p>
        </w:tc>
      </w:tr>
      <w:tr w:rsidR="003E65B8" w:rsidRPr="00AD6BA2" w14:paraId="00733DF3" w14:textId="77777777" w:rsidTr="00076229">
        <w:trPr>
          <w:trHeight w:val="567"/>
          <w:jc w:val="center"/>
        </w:trPr>
        <w:tc>
          <w:tcPr>
            <w:tcW w:w="971" w:type="pct"/>
            <w:vMerge w:val="restart"/>
            <w:shd w:val="clear" w:color="auto" w:fill="BFBFBF" w:themeFill="background1" w:themeFillShade="BF"/>
            <w:noWrap/>
          </w:tcPr>
          <w:p w14:paraId="3AB05A47" w14:textId="3442E8DC" w:rsidR="009D525B" w:rsidRPr="00AD6BA2" w:rsidRDefault="009D525B" w:rsidP="009D525B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Parameters(</w:t>
            </w:r>
            <w:r w:rsidRPr="00AD6BA2">
              <w:rPr>
                <w:rFonts w:ascii="宋体" w:hAnsi="宋体" w:cs="Arial" w:hint="eastAsia"/>
                <w:b/>
                <w:bCs/>
                <w:sz w:val="21"/>
                <w:szCs w:val="21"/>
              </w:rPr>
              <w:t>out</w:t>
            </w: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499" w:type="pct"/>
          </w:tcPr>
          <w:p w14:paraId="1A842F09" w14:textId="00922372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hint="eastAsia"/>
                <w:sz w:val="21"/>
                <w:szCs w:val="21"/>
              </w:rPr>
              <w:t>ClientID</w:t>
            </w:r>
            <w:proofErr w:type="spellEnd"/>
          </w:p>
        </w:tc>
        <w:tc>
          <w:tcPr>
            <w:tcW w:w="2530" w:type="pct"/>
          </w:tcPr>
          <w:p w14:paraId="0C77587D" w14:textId="1A2750B8" w:rsidR="009D525B" w:rsidRPr="00AD6BA2" w:rsidRDefault="009460A5" w:rsidP="0031439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客户端</w:t>
            </w:r>
            <w:r w:rsidR="009D525B" w:rsidRPr="00AD6BA2">
              <w:rPr>
                <w:rFonts w:ascii="宋体" w:hAnsi="宋体" w:hint="eastAsia"/>
                <w:sz w:val="21"/>
                <w:szCs w:val="21"/>
              </w:rPr>
              <w:t>ID</w:t>
            </w:r>
          </w:p>
          <w:p w14:paraId="5C0D2C8E" w14:textId="039CED0D" w:rsidR="009D525B" w:rsidRPr="00AD6BA2" w:rsidRDefault="009D525B" w:rsidP="009D525B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与</w:t>
            </w:r>
            <w:proofErr w:type="spellStart"/>
            <w:r w:rsidRPr="00AD6BA2">
              <w:rPr>
                <w:rFonts w:ascii="宋体" w:hAnsi="宋体" w:hint="eastAsia"/>
                <w:sz w:val="21"/>
                <w:szCs w:val="21"/>
              </w:rPr>
              <w:t>iCGM</w:t>
            </w:r>
            <w:proofErr w:type="spellEnd"/>
            <w:r w:rsidRPr="00AD6BA2">
              <w:rPr>
                <w:rFonts w:ascii="宋体" w:hAnsi="宋体" w:hint="eastAsia"/>
                <w:sz w:val="21"/>
                <w:szCs w:val="21"/>
              </w:rPr>
              <w:t>接收到的</w:t>
            </w:r>
            <w:proofErr w:type="spellStart"/>
            <w:r w:rsidRPr="00AD6BA2">
              <w:rPr>
                <w:rFonts w:ascii="宋体" w:hAnsi="宋体" w:cs="Arial"/>
                <w:sz w:val="21"/>
                <w:szCs w:val="21"/>
              </w:rPr>
              <w:t>FileUploadAuthCtrl</w:t>
            </w:r>
            <w:proofErr w:type="spellEnd"/>
            <w:r w:rsidRPr="00AD6BA2">
              <w:rPr>
                <w:rFonts w:ascii="宋体" w:hAnsi="宋体" w:cs="Arial" w:hint="eastAsia"/>
                <w:sz w:val="21"/>
                <w:szCs w:val="21"/>
              </w:rPr>
              <w:t>请求方法中消费端的</w:t>
            </w:r>
            <w:proofErr w:type="spellStart"/>
            <w:r w:rsidRPr="00AD6BA2">
              <w:rPr>
                <w:rFonts w:ascii="宋体" w:hAnsi="宋体" w:cs="Arial" w:hint="eastAsia"/>
                <w:sz w:val="21"/>
                <w:szCs w:val="21"/>
              </w:rPr>
              <w:t>ClientID</w:t>
            </w:r>
            <w:proofErr w:type="spellEnd"/>
            <w:r w:rsidRPr="00AD6BA2">
              <w:rPr>
                <w:rFonts w:ascii="宋体" w:hAnsi="宋体" w:cs="Arial" w:hint="eastAsia"/>
                <w:sz w:val="21"/>
                <w:szCs w:val="21"/>
              </w:rPr>
              <w:t>相同。</w:t>
            </w:r>
          </w:p>
        </w:tc>
      </w:tr>
      <w:tr w:rsidR="003E65B8" w:rsidRPr="00AD6BA2" w14:paraId="37D81316" w14:textId="77777777" w:rsidTr="00076229">
        <w:trPr>
          <w:trHeight w:val="526"/>
          <w:jc w:val="center"/>
        </w:trPr>
        <w:tc>
          <w:tcPr>
            <w:tcW w:w="971" w:type="pct"/>
            <w:vMerge/>
            <w:shd w:val="clear" w:color="auto" w:fill="BFBFBF" w:themeFill="background1" w:themeFillShade="BF"/>
            <w:noWrap/>
            <w:hideMark/>
          </w:tcPr>
          <w:p w14:paraId="713403BF" w14:textId="35A2A501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499" w:type="pct"/>
            <w:noWrap/>
            <w:hideMark/>
          </w:tcPr>
          <w:p w14:paraId="7380B443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CtrResult</w:t>
            </w:r>
            <w:proofErr w:type="spellEnd"/>
          </w:p>
        </w:tc>
        <w:tc>
          <w:tcPr>
            <w:tcW w:w="2530" w:type="pct"/>
            <w:noWrap/>
          </w:tcPr>
          <w:p w14:paraId="2B90748A" w14:textId="77777777" w:rsidR="009D525B" w:rsidRPr="00AD6BA2" w:rsidRDefault="009D525B" w:rsidP="00CA44BA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0x0:Success(成功)</w:t>
            </w:r>
          </w:p>
          <w:p w14:paraId="5FD391E5" w14:textId="77777777" w:rsidR="009D525B" w:rsidRPr="00AD6BA2" w:rsidRDefault="009D525B" w:rsidP="00CA44BA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0x1:Processing（执行中）</w:t>
            </w:r>
          </w:p>
          <w:p w14:paraId="5290EE22" w14:textId="77777777" w:rsidR="009D525B" w:rsidRPr="00AD6BA2" w:rsidRDefault="009D525B" w:rsidP="00CA44BA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0x2:Failed(网络异常)</w:t>
            </w:r>
          </w:p>
          <w:p w14:paraId="1D0C766E" w14:textId="77777777" w:rsidR="009D525B" w:rsidRPr="00AD6BA2" w:rsidRDefault="009D525B" w:rsidP="00CA44BA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0x3:Failed(超时，包括过期)</w:t>
            </w:r>
          </w:p>
          <w:p w14:paraId="022818E8" w14:textId="77777777" w:rsidR="009D525B" w:rsidRPr="00AD6BA2" w:rsidRDefault="009D525B" w:rsidP="00CA44BA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0x4:Failed(TSP后台回复失败)</w:t>
            </w:r>
          </w:p>
          <w:p w14:paraId="57501F92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0x5:Failed(其他原因)</w:t>
            </w:r>
          </w:p>
        </w:tc>
      </w:tr>
      <w:tr w:rsidR="003E65B8" w:rsidRPr="00AD6BA2" w14:paraId="2BC53DF0" w14:textId="77777777" w:rsidTr="00076229">
        <w:trPr>
          <w:trHeight w:val="526"/>
          <w:jc w:val="center"/>
        </w:trPr>
        <w:tc>
          <w:tcPr>
            <w:tcW w:w="971" w:type="pct"/>
            <w:vMerge/>
            <w:shd w:val="clear" w:color="auto" w:fill="BFBFBF" w:themeFill="background1" w:themeFillShade="BF"/>
            <w:noWrap/>
          </w:tcPr>
          <w:p w14:paraId="776104D0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499" w:type="pct"/>
            <w:noWrap/>
          </w:tcPr>
          <w:p w14:paraId="600286E3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EventID</w:t>
            </w:r>
            <w:proofErr w:type="spellEnd"/>
          </w:p>
        </w:tc>
        <w:tc>
          <w:tcPr>
            <w:tcW w:w="2530" w:type="pct"/>
            <w:noWrap/>
          </w:tcPr>
          <w:p w14:paraId="5BFD9EE2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TSP后台返回的文件上传ID（执行成功时必填）</w:t>
            </w:r>
          </w:p>
        </w:tc>
      </w:tr>
      <w:tr w:rsidR="003E65B8" w:rsidRPr="00AD6BA2" w14:paraId="0834F204" w14:textId="77777777" w:rsidTr="00076229">
        <w:trPr>
          <w:trHeight w:val="548"/>
          <w:jc w:val="center"/>
        </w:trPr>
        <w:tc>
          <w:tcPr>
            <w:tcW w:w="971" w:type="pct"/>
            <w:vMerge/>
            <w:shd w:val="clear" w:color="auto" w:fill="BFBFBF" w:themeFill="background1" w:themeFillShade="BF"/>
            <w:noWrap/>
          </w:tcPr>
          <w:p w14:paraId="48E5E100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499" w:type="pct"/>
            <w:noWrap/>
          </w:tcPr>
          <w:p w14:paraId="35F59B69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AesKey</w:t>
            </w:r>
            <w:proofErr w:type="spellEnd"/>
          </w:p>
        </w:tc>
        <w:tc>
          <w:tcPr>
            <w:tcW w:w="2530" w:type="pct"/>
            <w:noWrap/>
          </w:tcPr>
          <w:p w14:paraId="2A57DFE4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TSP后台返回的Aes128加密密钥（执行成功时必填）</w:t>
            </w:r>
          </w:p>
        </w:tc>
      </w:tr>
      <w:tr w:rsidR="003E65B8" w:rsidRPr="00AD6BA2" w14:paraId="01023CAB" w14:textId="77777777" w:rsidTr="00076229">
        <w:trPr>
          <w:trHeight w:val="548"/>
          <w:jc w:val="center"/>
        </w:trPr>
        <w:tc>
          <w:tcPr>
            <w:tcW w:w="971" w:type="pct"/>
            <w:vMerge/>
            <w:shd w:val="clear" w:color="auto" w:fill="BFBFBF" w:themeFill="background1" w:themeFillShade="BF"/>
            <w:noWrap/>
          </w:tcPr>
          <w:p w14:paraId="7235422A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499" w:type="pct"/>
            <w:noWrap/>
          </w:tcPr>
          <w:p w14:paraId="003846BD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/>
                <w:sz w:val="21"/>
                <w:szCs w:val="21"/>
              </w:rPr>
              <w:t>Token</w:t>
            </w:r>
          </w:p>
        </w:tc>
        <w:tc>
          <w:tcPr>
            <w:tcW w:w="2530" w:type="pct"/>
            <w:noWrap/>
          </w:tcPr>
          <w:p w14:paraId="09FE6F58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TSP返回的Token（执行成功时必填）</w:t>
            </w:r>
          </w:p>
        </w:tc>
      </w:tr>
      <w:tr w:rsidR="003E65B8" w:rsidRPr="00AD6BA2" w14:paraId="5EFB387F" w14:textId="77777777" w:rsidTr="00076229">
        <w:trPr>
          <w:trHeight w:val="548"/>
          <w:jc w:val="center"/>
        </w:trPr>
        <w:tc>
          <w:tcPr>
            <w:tcW w:w="971" w:type="pct"/>
            <w:vMerge/>
            <w:shd w:val="clear" w:color="auto" w:fill="BFBFBF" w:themeFill="background1" w:themeFillShade="BF"/>
            <w:noWrap/>
          </w:tcPr>
          <w:p w14:paraId="4DDE28BA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499" w:type="pct"/>
            <w:noWrap/>
          </w:tcPr>
          <w:p w14:paraId="5ECD567E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SliceSize</w:t>
            </w:r>
            <w:proofErr w:type="spellEnd"/>
          </w:p>
        </w:tc>
        <w:tc>
          <w:tcPr>
            <w:tcW w:w="2530" w:type="pct"/>
            <w:noWrap/>
          </w:tcPr>
          <w:p w14:paraId="067C05E8" w14:textId="6C09177C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TSP返回的分片大小（大文件分片上传时，执行成功时必填）</w:t>
            </w:r>
          </w:p>
        </w:tc>
      </w:tr>
      <w:tr w:rsidR="003E65B8" w:rsidRPr="00AD6BA2" w14:paraId="50AA3402" w14:textId="77777777" w:rsidTr="00076229">
        <w:trPr>
          <w:trHeight w:val="548"/>
          <w:jc w:val="center"/>
        </w:trPr>
        <w:tc>
          <w:tcPr>
            <w:tcW w:w="971" w:type="pct"/>
            <w:vMerge/>
            <w:shd w:val="clear" w:color="auto" w:fill="BFBFBF" w:themeFill="background1" w:themeFillShade="BF"/>
            <w:noWrap/>
          </w:tcPr>
          <w:p w14:paraId="66B34836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499" w:type="pct"/>
            <w:noWrap/>
          </w:tcPr>
          <w:p w14:paraId="06E624ED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UnUploadedIndexesCnt</w:t>
            </w:r>
            <w:proofErr w:type="spellEnd"/>
          </w:p>
        </w:tc>
        <w:tc>
          <w:tcPr>
            <w:tcW w:w="2530" w:type="pct"/>
            <w:noWrap/>
          </w:tcPr>
          <w:p w14:paraId="46233B64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服务器未收到的分片索引总数（大文件分片上传时，执行成功时必填）</w:t>
            </w:r>
          </w:p>
        </w:tc>
      </w:tr>
      <w:tr w:rsidR="003E65B8" w:rsidRPr="00AD6BA2" w14:paraId="522A6C4D" w14:textId="77777777" w:rsidTr="00076229">
        <w:trPr>
          <w:trHeight w:val="548"/>
          <w:jc w:val="center"/>
        </w:trPr>
        <w:tc>
          <w:tcPr>
            <w:tcW w:w="971" w:type="pct"/>
            <w:vMerge/>
            <w:shd w:val="clear" w:color="auto" w:fill="BFBFBF" w:themeFill="background1" w:themeFillShade="BF"/>
            <w:noWrap/>
          </w:tcPr>
          <w:p w14:paraId="2C9A11E9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499" w:type="pct"/>
            <w:noWrap/>
          </w:tcPr>
          <w:p w14:paraId="2DADE1AD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UnUploadedIndexesList</w:t>
            </w:r>
            <w:proofErr w:type="spellEnd"/>
          </w:p>
        </w:tc>
        <w:tc>
          <w:tcPr>
            <w:tcW w:w="2530" w:type="pct"/>
            <w:noWrap/>
          </w:tcPr>
          <w:p w14:paraId="02B76F03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服务器未收到的分片索引列表（大文件分片上传时，执行成功时必填）</w:t>
            </w:r>
          </w:p>
        </w:tc>
      </w:tr>
      <w:tr w:rsidR="003E65B8" w:rsidRPr="00AD6BA2" w14:paraId="07C6F934" w14:textId="77777777" w:rsidTr="00FF5F27">
        <w:trPr>
          <w:trHeight w:val="548"/>
          <w:jc w:val="center"/>
        </w:trPr>
        <w:tc>
          <w:tcPr>
            <w:tcW w:w="971" w:type="pct"/>
            <w:vMerge/>
            <w:tcBorders>
              <w:bottom w:val="nil"/>
            </w:tcBorders>
            <w:shd w:val="clear" w:color="auto" w:fill="BFBFBF" w:themeFill="background1" w:themeFillShade="BF"/>
            <w:noWrap/>
          </w:tcPr>
          <w:p w14:paraId="4089B83E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499" w:type="pct"/>
            <w:noWrap/>
          </w:tcPr>
          <w:p w14:paraId="7E6DED13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IntervalTime</w:t>
            </w:r>
            <w:proofErr w:type="spellEnd"/>
          </w:p>
        </w:tc>
        <w:tc>
          <w:tcPr>
            <w:tcW w:w="2530" w:type="pct"/>
            <w:noWrap/>
          </w:tcPr>
          <w:p w14:paraId="5A2CE7D7" w14:textId="77777777" w:rsidR="009D525B" w:rsidRPr="00AD6BA2" w:rsidRDefault="009D525B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分片文件上传的间隔时间（大文件分片上传时，执行成功时必填）</w:t>
            </w:r>
          </w:p>
        </w:tc>
      </w:tr>
      <w:tr w:rsidR="003012EA" w:rsidRPr="00AD6BA2" w14:paraId="297AF8F3" w14:textId="77777777" w:rsidTr="00FF5F27">
        <w:trPr>
          <w:trHeight w:val="548"/>
          <w:jc w:val="center"/>
        </w:trPr>
        <w:tc>
          <w:tcPr>
            <w:tcW w:w="971" w:type="pct"/>
            <w:tcBorders>
              <w:top w:val="nil"/>
              <w:bottom w:val="nil"/>
            </w:tcBorders>
            <w:shd w:val="clear" w:color="auto" w:fill="BFBFBF" w:themeFill="background1" w:themeFillShade="BF"/>
            <w:noWrap/>
          </w:tcPr>
          <w:p w14:paraId="0CB5BA4F" w14:textId="77777777" w:rsidR="003012EA" w:rsidRPr="00AD6BA2" w:rsidRDefault="003012EA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499" w:type="pct"/>
            <w:noWrap/>
          </w:tcPr>
          <w:p w14:paraId="32B928B0" w14:textId="50B5B26F" w:rsidR="003012EA" w:rsidRPr="00AD6BA2" w:rsidRDefault="003012EA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BE4D1D">
              <w:rPr>
                <w:rFonts w:ascii="Arial" w:hAnsi="Arial" w:cs="Arial" w:hint="eastAsia"/>
                <w:color w:val="FF0000"/>
                <w:sz w:val="21"/>
                <w:szCs w:val="21"/>
                <w:highlight w:val="yellow"/>
              </w:rPr>
              <w:t>uploadURL</w:t>
            </w:r>
            <w:proofErr w:type="spellEnd"/>
          </w:p>
        </w:tc>
        <w:tc>
          <w:tcPr>
            <w:tcW w:w="2530" w:type="pct"/>
            <w:noWrap/>
          </w:tcPr>
          <w:p w14:paraId="5885A051" w14:textId="77777777" w:rsidR="003012EA" w:rsidRDefault="003012EA" w:rsidP="003012EA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BE4D1D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文件上传用URL地址</w:t>
            </w:r>
          </w:p>
          <w:p w14:paraId="045AC66D" w14:textId="17920C93" w:rsidR="003012EA" w:rsidRPr="00AD6BA2" w:rsidRDefault="003012EA" w:rsidP="002F0BC5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根据文件上传类型，以及UAT环境，P环境的不同，</w:t>
            </w:r>
            <w:proofErr w:type="spellStart"/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iCGM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将本地保存的上传用的</w:t>
            </w:r>
            <w:r w:rsidR="002F0BC5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文件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上传地址传给消</w:t>
            </w:r>
            <w:r w:rsidRPr="003012EA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费方使用</w:t>
            </w:r>
          </w:p>
        </w:tc>
      </w:tr>
    </w:tbl>
    <w:p w14:paraId="7752E80D" w14:textId="77777777" w:rsidR="000349FD" w:rsidRPr="00AD6BA2" w:rsidRDefault="000349FD" w:rsidP="000349FD">
      <w:pPr>
        <w:pStyle w:val="EPT3"/>
        <w:ind w:firstLineChars="0" w:firstLine="0"/>
        <w:jc w:val="center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表</w:t>
      </w:r>
      <w:r w:rsidRPr="00AD6BA2">
        <w:rPr>
          <w:rFonts w:ascii="Arial" w:eastAsiaTheme="minorEastAsia" w:hAnsi="Arial" w:cs="Arial" w:hint="eastAsia"/>
          <w:sz w:val="21"/>
          <w:szCs w:val="21"/>
        </w:rPr>
        <w:t>4</w:t>
      </w:r>
      <w:r w:rsidRPr="00AD6BA2">
        <w:rPr>
          <w:rFonts w:ascii="Arial" w:eastAsiaTheme="minorEastAsia" w:hAnsi="Arial" w:cs="Arial"/>
          <w:sz w:val="21"/>
          <w:szCs w:val="21"/>
        </w:rPr>
        <w:t>：</w:t>
      </w:r>
      <w:r w:rsidRPr="00AD6BA2">
        <w:rPr>
          <w:rFonts w:ascii="Arial" w:eastAsiaTheme="minorEastAsia" w:hAnsi="Arial" w:cs="Arial" w:hint="eastAsia"/>
          <w:sz w:val="21"/>
          <w:szCs w:val="21"/>
        </w:rPr>
        <w:t>文件上传认证信息发送通知接口</w:t>
      </w:r>
    </w:p>
    <w:p w14:paraId="39A9B704" w14:textId="4C11884F" w:rsidR="00F77C3B" w:rsidRPr="00BE548B" w:rsidRDefault="00F77C3B" w:rsidP="00DB7DF1">
      <w:pPr>
        <w:pStyle w:val="EPT30"/>
        <w:numPr>
          <w:ilvl w:val="0"/>
          <w:numId w:val="12"/>
        </w:numPr>
        <w:rPr>
          <w:rFonts w:ascii="Arial" w:eastAsiaTheme="minorEastAsia" w:hAnsi="Arial" w:cs="Arial"/>
          <w:strike/>
          <w:color w:val="FF0000"/>
          <w:sz w:val="21"/>
          <w:szCs w:val="21"/>
          <w:highlight w:val="yellow"/>
        </w:rPr>
      </w:pPr>
      <w:bookmarkStart w:id="13" w:name="_Toc79155539"/>
      <w:r w:rsidRPr="00BE548B">
        <w:rPr>
          <w:rFonts w:ascii="Arial" w:eastAsiaTheme="minorEastAsia" w:hAnsi="Arial" w:cs="Arial" w:hint="eastAsia"/>
          <w:strike/>
          <w:color w:val="FF0000"/>
          <w:sz w:val="21"/>
          <w:szCs w:val="21"/>
          <w:highlight w:val="yellow"/>
        </w:rPr>
        <w:t>文件上传代理</w:t>
      </w:r>
      <w:r w:rsidR="00CF2998" w:rsidRPr="00BE548B">
        <w:rPr>
          <w:rFonts w:ascii="Arial" w:eastAsiaTheme="minorEastAsia" w:hAnsi="Arial" w:cs="Arial" w:hint="eastAsia"/>
          <w:strike/>
          <w:color w:val="FF0000"/>
          <w:sz w:val="21"/>
          <w:szCs w:val="21"/>
          <w:highlight w:val="yellow"/>
        </w:rPr>
        <w:t>（预留）</w:t>
      </w:r>
      <w:bookmarkEnd w:id="13"/>
    </w:p>
    <w:p w14:paraId="371BD8BA" w14:textId="71314A97" w:rsidR="00B03835" w:rsidRPr="00BE548B" w:rsidRDefault="004011EE" w:rsidP="001506D3">
      <w:pPr>
        <w:pStyle w:val="EPT3"/>
        <w:ind w:firstLine="420"/>
        <w:rPr>
          <w:rFonts w:ascii="宋体" w:hAnsi="宋体"/>
          <w:strike/>
          <w:color w:val="FF0000"/>
          <w:sz w:val="21"/>
          <w:szCs w:val="21"/>
          <w:highlight w:val="yellow"/>
        </w:rPr>
      </w:pP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消费方</w:t>
      </w:r>
      <w:r w:rsidR="00B03835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不具备直接访问https</w:t>
      </w:r>
      <w:r w:rsidR="005223B1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权限时，</w:t>
      </w:r>
      <w:r w:rsidR="00B03835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通过</w:t>
      </w:r>
      <w:proofErr w:type="spellStart"/>
      <w:r w:rsidR="00B03835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="00B03835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提供的文件上传服务（http），将文件上传给</w:t>
      </w:r>
      <w:proofErr w:type="spellStart"/>
      <w:r w:rsidR="00B03835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="00B03835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，由</w:t>
      </w:r>
      <w:proofErr w:type="spellStart"/>
      <w:r w:rsidR="00B03835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="00B03835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代理将文件上传到</w:t>
      </w:r>
      <w:proofErr w:type="gramStart"/>
      <w:r w:rsidR="00B03835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蜘蛛智联</w:t>
      </w:r>
      <w:proofErr w:type="gramEnd"/>
      <w:r w:rsidR="00B03835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TSP后台。</w:t>
      </w:r>
    </w:p>
    <w:p w14:paraId="0590910A" w14:textId="2CF0DD8A" w:rsidR="001506D3" w:rsidRPr="00BE548B" w:rsidRDefault="001506D3" w:rsidP="001506D3">
      <w:pPr>
        <w:pStyle w:val="EPT3"/>
        <w:ind w:firstLine="420"/>
        <w:rPr>
          <w:rFonts w:ascii="宋体" w:hAnsi="宋体"/>
          <w:strike/>
          <w:color w:val="FF0000"/>
          <w:sz w:val="21"/>
          <w:szCs w:val="21"/>
          <w:highlight w:val="yellow"/>
        </w:rPr>
      </w:pP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消费方</w:t>
      </w:r>
      <w:r w:rsidR="00196B18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向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="00196B18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请求</w:t>
      </w: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代理文件上传（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FileUploadAgentCtrl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），</w:t>
      </w:r>
      <w:r w:rsidR="001E73EC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如果</w:t>
      </w:r>
      <w:proofErr w:type="spellStart"/>
      <w:r w:rsidR="001E73EC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="001E73EC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接受请求则向</w:t>
      </w: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消费方反馈文件代理上传信息（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FileUploadAgentInfoNotify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），包括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proofErr w:type="gram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自提供</w:t>
      </w:r>
      <w:proofErr w:type="gram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的文件上传URL（http）地址及上</w:t>
      </w:r>
      <w:r w:rsidR="00BF0C1F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传信息。消费方根据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提供的</w:t>
      </w:r>
      <w:r w:rsidR="00BF0C1F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URL</w:t>
      </w: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地址（Http）将文件完整传输给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后，由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代理上传到</w:t>
      </w:r>
      <w:proofErr w:type="gram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蜘蛛智联后台</w:t>
      </w:r>
      <w:proofErr w:type="gram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，并把</w:t>
      </w:r>
      <w:r w:rsidR="00BF0C1F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文件</w:t>
      </w: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上</w:t>
      </w:r>
      <w:proofErr w:type="gram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传结果</w:t>
      </w:r>
      <w:proofErr w:type="gram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通过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FileUploadCtrlSts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反馈给消费方。</w:t>
      </w:r>
    </w:p>
    <w:tbl>
      <w:tblPr>
        <w:tblStyle w:val="a9"/>
        <w:tblW w:w="5089" w:type="pct"/>
        <w:jc w:val="center"/>
        <w:tblLayout w:type="fixed"/>
        <w:tblLook w:val="04A0" w:firstRow="1" w:lastRow="0" w:firstColumn="1" w:lastColumn="0" w:noHBand="0" w:noVBand="1"/>
      </w:tblPr>
      <w:tblGrid>
        <w:gridCol w:w="1827"/>
        <w:gridCol w:w="2476"/>
        <w:gridCol w:w="1579"/>
        <w:gridCol w:w="1418"/>
        <w:gridCol w:w="2267"/>
      </w:tblGrid>
      <w:tr w:rsidR="003E65B8" w:rsidRPr="00BE548B" w14:paraId="0ABDD007" w14:textId="77777777" w:rsidTr="00C60D9E">
        <w:trPr>
          <w:trHeight w:val="291"/>
          <w:jc w:val="center"/>
        </w:trPr>
        <w:tc>
          <w:tcPr>
            <w:tcW w:w="955" w:type="pct"/>
            <w:shd w:val="clear" w:color="auto" w:fill="BFBFBF" w:themeFill="background1" w:themeFillShade="BF"/>
            <w:noWrap/>
            <w:hideMark/>
          </w:tcPr>
          <w:p w14:paraId="50753CFE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Service</w:t>
            </w:r>
          </w:p>
        </w:tc>
        <w:tc>
          <w:tcPr>
            <w:tcW w:w="4045" w:type="pct"/>
            <w:gridSpan w:val="4"/>
            <w:noWrap/>
            <w:hideMark/>
          </w:tcPr>
          <w:p w14:paraId="3CB1C420" w14:textId="54C492D9" w:rsidR="00654927" w:rsidRPr="00BE548B" w:rsidRDefault="00036294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FileUpload</w:t>
            </w:r>
            <w:r w:rsidR="00654927" w:rsidRPr="00BE548B"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  <w:t>Service</w:t>
            </w:r>
            <w:proofErr w:type="spellEnd"/>
          </w:p>
        </w:tc>
      </w:tr>
      <w:tr w:rsidR="003E65B8" w:rsidRPr="00BE548B" w14:paraId="0F4CF961" w14:textId="77777777" w:rsidTr="00C60D9E">
        <w:trPr>
          <w:trHeight w:val="291"/>
          <w:jc w:val="center"/>
        </w:trPr>
        <w:tc>
          <w:tcPr>
            <w:tcW w:w="955" w:type="pct"/>
            <w:shd w:val="clear" w:color="auto" w:fill="BFBFBF" w:themeFill="background1" w:themeFillShade="BF"/>
            <w:noWrap/>
            <w:hideMark/>
          </w:tcPr>
          <w:p w14:paraId="2EE24C33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Provider</w:t>
            </w:r>
          </w:p>
        </w:tc>
        <w:tc>
          <w:tcPr>
            <w:tcW w:w="4045" w:type="pct"/>
            <w:gridSpan w:val="4"/>
            <w:noWrap/>
            <w:hideMark/>
          </w:tcPr>
          <w:p w14:paraId="3A920816" w14:textId="77777777" w:rsidR="00654927" w:rsidRPr="00BE548B" w:rsidRDefault="00654927" w:rsidP="00A25F78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  <w:t>ICGM</w:t>
            </w:r>
          </w:p>
        </w:tc>
      </w:tr>
      <w:tr w:rsidR="003E65B8" w:rsidRPr="00BE548B" w14:paraId="33AA6168" w14:textId="77777777" w:rsidTr="00C60D9E">
        <w:trPr>
          <w:trHeight w:val="291"/>
          <w:jc w:val="center"/>
        </w:trPr>
        <w:tc>
          <w:tcPr>
            <w:tcW w:w="955" w:type="pct"/>
            <w:shd w:val="clear" w:color="auto" w:fill="BFBFBF" w:themeFill="background1" w:themeFillShade="BF"/>
            <w:noWrap/>
            <w:hideMark/>
          </w:tcPr>
          <w:p w14:paraId="1707B95C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Consumer</w:t>
            </w:r>
          </w:p>
        </w:tc>
        <w:tc>
          <w:tcPr>
            <w:tcW w:w="4045" w:type="pct"/>
            <w:gridSpan w:val="4"/>
            <w:noWrap/>
            <w:hideMark/>
          </w:tcPr>
          <w:p w14:paraId="1E5EBDF7" w14:textId="1399ED97" w:rsidR="00654927" w:rsidRPr="00BE548B" w:rsidRDefault="00654927" w:rsidP="00A25F78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</w:p>
        </w:tc>
      </w:tr>
      <w:tr w:rsidR="003E65B8" w:rsidRPr="00BE548B" w14:paraId="5E4FA2DF" w14:textId="77777777" w:rsidTr="00145F3B">
        <w:trPr>
          <w:trHeight w:val="567"/>
          <w:jc w:val="center"/>
        </w:trPr>
        <w:tc>
          <w:tcPr>
            <w:tcW w:w="955" w:type="pct"/>
            <w:shd w:val="clear" w:color="auto" w:fill="BFBFBF" w:themeFill="background1" w:themeFillShade="BF"/>
            <w:noWrap/>
            <w:hideMark/>
          </w:tcPr>
          <w:p w14:paraId="2A67A0DC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Method</w:t>
            </w:r>
          </w:p>
        </w:tc>
        <w:tc>
          <w:tcPr>
            <w:tcW w:w="1294" w:type="pct"/>
            <w:hideMark/>
          </w:tcPr>
          <w:p w14:paraId="6492D5BC" w14:textId="71AFEEAE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FileUploadAgentCtrl</w:t>
            </w:r>
            <w:proofErr w:type="spellEnd"/>
          </w:p>
        </w:tc>
        <w:tc>
          <w:tcPr>
            <w:tcW w:w="2751" w:type="pct"/>
            <w:gridSpan w:val="3"/>
            <w:hideMark/>
          </w:tcPr>
          <w:p w14:paraId="701E87E0" w14:textId="26B59AFC" w:rsidR="00654927" w:rsidRPr="00BE548B" w:rsidRDefault="00654927" w:rsidP="00AC1456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文件代理上传请求</w:t>
            </w:r>
          </w:p>
        </w:tc>
      </w:tr>
      <w:tr w:rsidR="003E65B8" w:rsidRPr="00BE548B" w14:paraId="04EAE295" w14:textId="77777777" w:rsidTr="00145F3B">
        <w:trPr>
          <w:trHeight w:val="526"/>
          <w:jc w:val="center"/>
        </w:trPr>
        <w:tc>
          <w:tcPr>
            <w:tcW w:w="955" w:type="pct"/>
            <w:vMerge w:val="restart"/>
            <w:shd w:val="clear" w:color="auto" w:fill="BFBFBF" w:themeFill="background1" w:themeFillShade="BF"/>
            <w:noWrap/>
            <w:hideMark/>
          </w:tcPr>
          <w:p w14:paraId="302820A6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Parameters(in)</w:t>
            </w:r>
          </w:p>
        </w:tc>
        <w:tc>
          <w:tcPr>
            <w:tcW w:w="1294" w:type="pct"/>
            <w:vMerge w:val="restart"/>
            <w:noWrap/>
            <w:hideMark/>
          </w:tcPr>
          <w:p w14:paraId="0E795FC4" w14:textId="4586B252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FileUploadAgentCtrlReq</w:t>
            </w:r>
            <w:proofErr w:type="spellEnd"/>
          </w:p>
        </w:tc>
        <w:tc>
          <w:tcPr>
            <w:tcW w:w="825" w:type="pct"/>
            <w:noWrap/>
          </w:tcPr>
          <w:p w14:paraId="615BA569" w14:textId="43CA3BB6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FileName</w:t>
            </w:r>
            <w:proofErr w:type="spellEnd"/>
          </w:p>
        </w:tc>
        <w:tc>
          <w:tcPr>
            <w:tcW w:w="741" w:type="pct"/>
          </w:tcPr>
          <w:p w14:paraId="13E5AABA" w14:textId="40618A89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需要上传文件的名称</w:t>
            </w:r>
          </w:p>
        </w:tc>
        <w:tc>
          <w:tcPr>
            <w:tcW w:w="1185" w:type="pct"/>
          </w:tcPr>
          <w:p w14:paraId="6CD36587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</w:p>
        </w:tc>
      </w:tr>
      <w:tr w:rsidR="003E65B8" w:rsidRPr="00BE548B" w14:paraId="71FD7678" w14:textId="77777777" w:rsidTr="00145F3B">
        <w:trPr>
          <w:trHeight w:val="548"/>
          <w:jc w:val="center"/>
        </w:trPr>
        <w:tc>
          <w:tcPr>
            <w:tcW w:w="955" w:type="pct"/>
            <w:vMerge/>
            <w:shd w:val="clear" w:color="auto" w:fill="BFBFBF" w:themeFill="background1" w:themeFillShade="BF"/>
            <w:noWrap/>
          </w:tcPr>
          <w:p w14:paraId="42032F3E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294" w:type="pct"/>
            <w:vMerge/>
            <w:noWrap/>
          </w:tcPr>
          <w:p w14:paraId="0F383172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825" w:type="pct"/>
            <w:noWrap/>
          </w:tcPr>
          <w:p w14:paraId="79CDA6AC" w14:textId="790C864E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FileSize</w:t>
            </w:r>
            <w:proofErr w:type="spellEnd"/>
          </w:p>
        </w:tc>
        <w:tc>
          <w:tcPr>
            <w:tcW w:w="741" w:type="pct"/>
          </w:tcPr>
          <w:p w14:paraId="61800087" w14:textId="708944AF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需要上传文件的大小</w:t>
            </w:r>
          </w:p>
        </w:tc>
        <w:tc>
          <w:tcPr>
            <w:tcW w:w="1185" w:type="pct"/>
          </w:tcPr>
          <w:p w14:paraId="06A13867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</w:p>
        </w:tc>
      </w:tr>
      <w:tr w:rsidR="003E65B8" w:rsidRPr="00BE548B" w14:paraId="3F3FA6DE" w14:textId="77777777" w:rsidTr="00145F3B">
        <w:trPr>
          <w:trHeight w:val="548"/>
          <w:jc w:val="center"/>
        </w:trPr>
        <w:tc>
          <w:tcPr>
            <w:tcW w:w="955" w:type="pct"/>
            <w:vMerge/>
            <w:shd w:val="clear" w:color="auto" w:fill="BFBFBF" w:themeFill="background1" w:themeFillShade="BF"/>
            <w:noWrap/>
          </w:tcPr>
          <w:p w14:paraId="23B6DC7F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294" w:type="pct"/>
            <w:vMerge/>
            <w:noWrap/>
          </w:tcPr>
          <w:p w14:paraId="3935B433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825" w:type="pct"/>
            <w:noWrap/>
          </w:tcPr>
          <w:p w14:paraId="5C4EEDFB" w14:textId="5D1CF26C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MD5</w:t>
            </w:r>
          </w:p>
        </w:tc>
        <w:tc>
          <w:tcPr>
            <w:tcW w:w="741" w:type="pct"/>
          </w:tcPr>
          <w:p w14:paraId="5B0C8DC6" w14:textId="3A8CF506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需要上传文件的MD5码</w:t>
            </w:r>
          </w:p>
        </w:tc>
        <w:tc>
          <w:tcPr>
            <w:tcW w:w="1185" w:type="pct"/>
          </w:tcPr>
          <w:p w14:paraId="0BA7CBBC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</w:p>
        </w:tc>
      </w:tr>
      <w:tr w:rsidR="003E65B8" w:rsidRPr="00BE548B" w14:paraId="3BA97A43" w14:textId="77777777" w:rsidTr="00145F3B">
        <w:trPr>
          <w:trHeight w:val="548"/>
          <w:jc w:val="center"/>
        </w:trPr>
        <w:tc>
          <w:tcPr>
            <w:tcW w:w="955" w:type="pct"/>
            <w:vMerge/>
            <w:shd w:val="clear" w:color="auto" w:fill="BFBFBF" w:themeFill="background1" w:themeFillShade="BF"/>
            <w:noWrap/>
          </w:tcPr>
          <w:p w14:paraId="07F155A3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294" w:type="pct"/>
            <w:vMerge/>
            <w:noWrap/>
          </w:tcPr>
          <w:p w14:paraId="506F1087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825" w:type="pct"/>
            <w:noWrap/>
          </w:tcPr>
          <w:p w14:paraId="4FD9DB5E" w14:textId="4CA0AE36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EventId</w:t>
            </w:r>
            <w:proofErr w:type="spellEnd"/>
          </w:p>
        </w:tc>
        <w:tc>
          <w:tcPr>
            <w:tcW w:w="741" w:type="pct"/>
          </w:tcPr>
          <w:p w14:paraId="73C17432" w14:textId="4B482EF3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文件上传ID</w:t>
            </w:r>
          </w:p>
        </w:tc>
        <w:tc>
          <w:tcPr>
            <w:tcW w:w="1185" w:type="pct"/>
          </w:tcPr>
          <w:p w14:paraId="5F939434" w14:textId="479DD386" w:rsidR="00654927" w:rsidRPr="00BE548B" w:rsidRDefault="00FC41B7" w:rsidP="00FC41B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首次上传不需要填写</w:t>
            </w:r>
          </w:p>
        </w:tc>
      </w:tr>
      <w:tr w:rsidR="003E65B8" w:rsidRPr="00BE548B" w14:paraId="799C611E" w14:textId="77777777" w:rsidTr="00145F3B">
        <w:trPr>
          <w:trHeight w:val="548"/>
          <w:jc w:val="center"/>
        </w:trPr>
        <w:tc>
          <w:tcPr>
            <w:tcW w:w="955" w:type="pct"/>
            <w:vMerge/>
            <w:shd w:val="clear" w:color="auto" w:fill="BFBFBF" w:themeFill="background1" w:themeFillShade="BF"/>
            <w:noWrap/>
          </w:tcPr>
          <w:p w14:paraId="6FC44157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294" w:type="pct"/>
            <w:vMerge/>
            <w:noWrap/>
          </w:tcPr>
          <w:p w14:paraId="570BA11D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825" w:type="pct"/>
            <w:noWrap/>
          </w:tcPr>
          <w:p w14:paraId="7430AEC6" w14:textId="2B3DF83F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AuthReqType</w:t>
            </w:r>
            <w:proofErr w:type="spellEnd"/>
          </w:p>
        </w:tc>
        <w:tc>
          <w:tcPr>
            <w:tcW w:w="741" w:type="pct"/>
          </w:tcPr>
          <w:p w14:paraId="0AADC896" w14:textId="036945CF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文件上传认证请求类型</w:t>
            </w:r>
          </w:p>
        </w:tc>
        <w:tc>
          <w:tcPr>
            <w:tcW w:w="1185" w:type="pct"/>
          </w:tcPr>
          <w:p w14:paraId="78A7BD29" w14:textId="77777777" w:rsidR="00654927" w:rsidRPr="00BE548B" w:rsidRDefault="00654927" w:rsidP="00A25F78">
            <w:pPr>
              <w:rPr>
                <w:rFonts w:ascii="宋体" w:hAnsi="宋体"/>
                <w:strike/>
                <w:color w:val="FF0000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</w:rPr>
              <w:t>0：首次请求；</w:t>
            </w:r>
          </w:p>
          <w:p w14:paraId="15E126DB" w14:textId="5610B91E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1：文件未传完二次请求</w:t>
            </w:r>
          </w:p>
        </w:tc>
      </w:tr>
      <w:tr w:rsidR="003E65B8" w:rsidRPr="00BE548B" w14:paraId="4AFC5627" w14:textId="77777777" w:rsidTr="00145F3B">
        <w:trPr>
          <w:trHeight w:val="548"/>
          <w:jc w:val="center"/>
        </w:trPr>
        <w:tc>
          <w:tcPr>
            <w:tcW w:w="955" w:type="pct"/>
            <w:vMerge/>
            <w:shd w:val="clear" w:color="auto" w:fill="BFBFBF" w:themeFill="background1" w:themeFillShade="BF"/>
            <w:noWrap/>
          </w:tcPr>
          <w:p w14:paraId="630EE807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294" w:type="pct"/>
            <w:vMerge/>
            <w:noWrap/>
          </w:tcPr>
          <w:p w14:paraId="4DE8386C" w14:textId="77777777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825" w:type="pct"/>
            <w:noWrap/>
          </w:tcPr>
          <w:p w14:paraId="60C965F1" w14:textId="5A9A8B0A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RetryFlag</w:t>
            </w:r>
            <w:proofErr w:type="spellEnd"/>
          </w:p>
        </w:tc>
        <w:tc>
          <w:tcPr>
            <w:tcW w:w="741" w:type="pct"/>
          </w:tcPr>
          <w:p w14:paraId="2958BF2B" w14:textId="75D4E1FC" w:rsidR="00654927" w:rsidRPr="00BE548B" w:rsidRDefault="0065492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是否</w:t>
            </w:r>
            <w:proofErr w:type="gramStart"/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需要补传</w:t>
            </w:r>
            <w:proofErr w:type="gramEnd"/>
          </w:p>
        </w:tc>
        <w:tc>
          <w:tcPr>
            <w:tcW w:w="1185" w:type="pct"/>
          </w:tcPr>
          <w:p w14:paraId="02EE7B35" w14:textId="77777777" w:rsidR="00654927" w:rsidRPr="00BE548B" w:rsidRDefault="00654927" w:rsidP="00A25F78">
            <w:pPr>
              <w:rPr>
                <w:rFonts w:ascii="宋体" w:hAnsi="宋体"/>
                <w:strike/>
                <w:color w:val="FF0000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</w:rPr>
              <w:t>本次文件上</w:t>
            </w:r>
            <w:proofErr w:type="gramStart"/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</w:rPr>
              <w:t>传失败</w:t>
            </w:r>
            <w:proofErr w:type="gramEnd"/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</w:rPr>
              <w:t>后是否在7天内进行补传</w:t>
            </w:r>
          </w:p>
          <w:p w14:paraId="11F96112" w14:textId="77777777" w:rsidR="00654927" w:rsidRPr="00BE548B" w:rsidRDefault="00654927" w:rsidP="00A25F78">
            <w:pPr>
              <w:rPr>
                <w:rFonts w:ascii="宋体" w:hAnsi="宋体"/>
                <w:strike/>
                <w:color w:val="FF0000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</w:rPr>
              <w:lastRenderedPageBreak/>
              <w:t>0:不需要补传</w:t>
            </w:r>
          </w:p>
          <w:p w14:paraId="4CAAAEAF" w14:textId="55CE755A" w:rsidR="00654927" w:rsidRPr="00BE548B" w:rsidRDefault="00654927" w:rsidP="00DF1A4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1：</w:t>
            </w:r>
            <w:proofErr w:type="gramStart"/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需要补传</w:t>
            </w:r>
            <w:proofErr w:type="gramEnd"/>
          </w:p>
        </w:tc>
      </w:tr>
      <w:tr w:rsidR="003E65B8" w:rsidRPr="00BE548B" w14:paraId="2D06990F" w14:textId="77777777" w:rsidTr="00145F3B">
        <w:trPr>
          <w:trHeight w:val="1962"/>
          <w:jc w:val="center"/>
        </w:trPr>
        <w:tc>
          <w:tcPr>
            <w:tcW w:w="955" w:type="pct"/>
            <w:vMerge w:val="restart"/>
            <w:shd w:val="clear" w:color="auto" w:fill="BFBFBF" w:themeFill="background1" w:themeFillShade="BF"/>
            <w:noWrap/>
            <w:hideMark/>
          </w:tcPr>
          <w:p w14:paraId="7F46B9A0" w14:textId="77777777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lastRenderedPageBreak/>
              <w:t>Parameters(out)</w:t>
            </w:r>
          </w:p>
        </w:tc>
        <w:tc>
          <w:tcPr>
            <w:tcW w:w="1294" w:type="pct"/>
            <w:vMerge w:val="restart"/>
            <w:noWrap/>
            <w:hideMark/>
          </w:tcPr>
          <w:p w14:paraId="574C2762" w14:textId="7DA66BAF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jc w:val="left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FileUploadAgentCtrlRe</w:t>
            </w: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s</w:t>
            </w:r>
            <w:proofErr w:type="spellEnd"/>
          </w:p>
        </w:tc>
        <w:tc>
          <w:tcPr>
            <w:tcW w:w="825" w:type="pct"/>
            <w:noWrap/>
            <w:hideMark/>
          </w:tcPr>
          <w:p w14:paraId="1F8FC8F9" w14:textId="77777777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SOAResponse</w:t>
            </w:r>
            <w:proofErr w:type="spellEnd"/>
          </w:p>
        </w:tc>
        <w:tc>
          <w:tcPr>
            <w:tcW w:w="741" w:type="pct"/>
            <w:hideMark/>
          </w:tcPr>
          <w:p w14:paraId="6A1DC149" w14:textId="77777777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i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请求结果</w:t>
            </w:r>
          </w:p>
        </w:tc>
        <w:tc>
          <w:tcPr>
            <w:tcW w:w="1185" w:type="pct"/>
          </w:tcPr>
          <w:p w14:paraId="1C7B7155" w14:textId="77777777" w:rsidR="001A3197" w:rsidRPr="00BE548B" w:rsidRDefault="001A3197" w:rsidP="001A3197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0"/>
                <w:szCs w:val="21"/>
                <w:highlight w:val="yellow"/>
              </w:rPr>
            </w:pPr>
            <w:r w:rsidRPr="00BE548B">
              <w:rPr>
                <w:rFonts w:ascii="宋体" w:hAnsi="宋体"/>
                <w:strike/>
                <w:color w:val="FF0000"/>
                <w:sz w:val="20"/>
                <w:szCs w:val="21"/>
                <w:highlight w:val="yellow"/>
              </w:rPr>
              <w:t>0:RequestAccepted</w:t>
            </w:r>
          </w:p>
          <w:p w14:paraId="46B78F56" w14:textId="77777777" w:rsidR="001A3197" w:rsidRPr="00BE548B" w:rsidRDefault="001A3197" w:rsidP="001A3197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0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0"/>
                <w:szCs w:val="21"/>
                <w:highlight w:val="yellow"/>
              </w:rPr>
              <w:t>1:RequestRejected（parameter not enough）</w:t>
            </w:r>
          </w:p>
          <w:p w14:paraId="0B02BEB2" w14:textId="77777777" w:rsidR="001A3197" w:rsidRPr="00BE548B" w:rsidRDefault="001A3197" w:rsidP="001A3197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0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0"/>
                <w:szCs w:val="21"/>
                <w:highlight w:val="yellow"/>
              </w:rPr>
              <w:t>2:RequestRejected（</w:t>
            </w:r>
            <w:proofErr w:type="spellStart"/>
            <w:r w:rsidRPr="00BE548B">
              <w:rPr>
                <w:rFonts w:ascii="宋体" w:hAnsi="宋体" w:hint="eastAsia"/>
                <w:strike/>
                <w:color w:val="FF0000"/>
                <w:sz w:val="20"/>
                <w:szCs w:val="21"/>
                <w:highlight w:val="yellow"/>
              </w:rPr>
              <w:t>iCGM</w:t>
            </w:r>
            <w:proofErr w:type="spellEnd"/>
            <w:r w:rsidRPr="00BE548B">
              <w:rPr>
                <w:rFonts w:ascii="宋体" w:hAnsi="宋体" w:hint="eastAsia"/>
                <w:strike/>
                <w:color w:val="FF0000"/>
                <w:sz w:val="20"/>
                <w:szCs w:val="21"/>
                <w:highlight w:val="yellow"/>
              </w:rPr>
              <w:t xml:space="preserve"> not login </w:t>
            </w:r>
            <w:proofErr w:type="spellStart"/>
            <w:r w:rsidRPr="00BE548B">
              <w:rPr>
                <w:rFonts w:ascii="宋体" w:hAnsi="宋体" w:hint="eastAsia"/>
                <w:strike/>
                <w:color w:val="FF0000"/>
                <w:sz w:val="20"/>
                <w:szCs w:val="21"/>
                <w:highlight w:val="yellow"/>
              </w:rPr>
              <w:t>Maxius</w:t>
            </w:r>
            <w:proofErr w:type="spellEnd"/>
            <w:r w:rsidRPr="00BE548B">
              <w:rPr>
                <w:rFonts w:ascii="宋体" w:hAnsi="宋体" w:hint="eastAsia"/>
                <w:strike/>
                <w:color w:val="FF0000"/>
                <w:sz w:val="20"/>
                <w:szCs w:val="21"/>
                <w:highlight w:val="yellow"/>
              </w:rPr>
              <w:t xml:space="preserve"> TSP）</w:t>
            </w:r>
          </w:p>
          <w:p w14:paraId="035A6E16" w14:textId="77777777" w:rsidR="001A3197" w:rsidRPr="00BE548B" w:rsidRDefault="001A3197" w:rsidP="001A3197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0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0"/>
                <w:szCs w:val="21"/>
                <w:highlight w:val="yellow"/>
              </w:rPr>
              <w:t>3:RequestRejected（</w:t>
            </w:r>
            <w:proofErr w:type="spellStart"/>
            <w:r w:rsidRPr="00BE548B">
              <w:rPr>
                <w:rFonts w:ascii="宋体" w:hAnsi="宋体" w:hint="eastAsia"/>
                <w:strike/>
                <w:color w:val="FF0000"/>
                <w:sz w:val="20"/>
                <w:szCs w:val="21"/>
                <w:highlight w:val="yellow"/>
              </w:rPr>
              <w:t>iCGM</w:t>
            </w:r>
            <w:proofErr w:type="spellEnd"/>
            <w:r w:rsidRPr="00BE548B">
              <w:rPr>
                <w:rFonts w:ascii="宋体" w:hAnsi="宋体" w:hint="eastAsia"/>
                <w:strike/>
                <w:color w:val="FF0000"/>
                <w:sz w:val="20"/>
                <w:szCs w:val="21"/>
                <w:highlight w:val="yellow"/>
              </w:rPr>
              <w:t xml:space="preserve"> in FOTA）</w:t>
            </w:r>
          </w:p>
          <w:p w14:paraId="45C4E15D" w14:textId="473B2B8D" w:rsidR="003D659E" w:rsidRPr="00BE548B" w:rsidRDefault="001A3197" w:rsidP="001A319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i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0"/>
                <w:szCs w:val="21"/>
                <w:highlight w:val="yellow"/>
              </w:rPr>
              <w:t>4:undefined error（reserved）</w:t>
            </w:r>
          </w:p>
        </w:tc>
      </w:tr>
      <w:tr w:rsidR="003E65B8" w:rsidRPr="00BE548B" w14:paraId="33C7B164" w14:textId="77777777" w:rsidTr="00145F3B">
        <w:trPr>
          <w:trHeight w:val="581"/>
          <w:jc w:val="center"/>
        </w:trPr>
        <w:tc>
          <w:tcPr>
            <w:tcW w:w="955" w:type="pct"/>
            <w:vMerge/>
            <w:shd w:val="clear" w:color="auto" w:fill="BFBFBF" w:themeFill="background1" w:themeFillShade="BF"/>
            <w:noWrap/>
          </w:tcPr>
          <w:p w14:paraId="423E5410" w14:textId="77777777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294" w:type="pct"/>
            <w:vMerge/>
            <w:noWrap/>
          </w:tcPr>
          <w:p w14:paraId="6C2BC8D2" w14:textId="77777777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jc w:val="left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825" w:type="pct"/>
            <w:noWrap/>
          </w:tcPr>
          <w:p w14:paraId="66C4066A" w14:textId="315CF8CB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UploadURL</w:t>
            </w:r>
            <w:proofErr w:type="spellEnd"/>
          </w:p>
        </w:tc>
        <w:tc>
          <w:tcPr>
            <w:tcW w:w="741" w:type="pct"/>
          </w:tcPr>
          <w:p w14:paraId="09370087" w14:textId="6785B283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上传文件用URL</w:t>
            </w:r>
          </w:p>
        </w:tc>
        <w:tc>
          <w:tcPr>
            <w:tcW w:w="1185" w:type="pct"/>
          </w:tcPr>
          <w:p w14:paraId="1E1C03BA" w14:textId="29B176A0" w:rsidR="003D659E" w:rsidRPr="00BE548B" w:rsidRDefault="003D659E" w:rsidP="00C914C1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请求结果为接受时必须</w:t>
            </w:r>
          </w:p>
        </w:tc>
      </w:tr>
      <w:tr w:rsidR="003E65B8" w:rsidRPr="00BE548B" w14:paraId="637E2C2D" w14:textId="77777777" w:rsidTr="00145F3B">
        <w:trPr>
          <w:trHeight w:val="581"/>
          <w:jc w:val="center"/>
        </w:trPr>
        <w:tc>
          <w:tcPr>
            <w:tcW w:w="955" w:type="pct"/>
            <w:vMerge/>
            <w:shd w:val="clear" w:color="auto" w:fill="BFBFBF" w:themeFill="background1" w:themeFillShade="BF"/>
            <w:noWrap/>
          </w:tcPr>
          <w:p w14:paraId="7AA9F28D" w14:textId="77777777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294" w:type="pct"/>
            <w:vMerge/>
            <w:noWrap/>
          </w:tcPr>
          <w:p w14:paraId="64CB06DA" w14:textId="77777777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jc w:val="left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825" w:type="pct"/>
            <w:noWrap/>
          </w:tcPr>
          <w:p w14:paraId="5BD2CE28" w14:textId="2BAE699B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EventID</w:t>
            </w:r>
            <w:proofErr w:type="spellEnd"/>
          </w:p>
        </w:tc>
        <w:tc>
          <w:tcPr>
            <w:tcW w:w="741" w:type="pct"/>
          </w:tcPr>
          <w:p w14:paraId="413BC320" w14:textId="5D70C560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文件上传ID</w:t>
            </w:r>
          </w:p>
        </w:tc>
        <w:tc>
          <w:tcPr>
            <w:tcW w:w="1185" w:type="pct"/>
          </w:tcPr>
          <w:p w14:paraId="2CB9805D" w14:textId="153D8F12" w:rsidR="003D659E" w:rsidRPr="00BE548B" w:rsidRDefault="003D659E" w:rsidP="00C914C1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请求结果为接受时必须</w:t>
            </w:r>
          </w:p>
        </w:tc>
      </w:tr>
      <w:tr w:rsidR="003E65B8" w:rsidRPr="00BE548B" w14:paraId="7DE4A62A" w14:textId="77777777" w:rsidTr="00145F3B">
        <w:trPr>
          <w:trHeight w:val="581"/>
          <w:jc w:val="center"/>
        </w:trPr>
        <w:tc>
          <w:tcPr>
            <w:tcW w:w="955" w:type="pct"/>
            <w:vMerge/>
            <w:shd w:val="clear" w:color="auto" w:fill="BFBFBF" w:themeFill="background1" w:themeFillShade="BF"/>
            <w:noWrap/>
          </w:tcPr>
          <w:p w14:paraId="3A85A610" w14:textId="77777777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294" w:type="pct"/>
            <w:vMerge/>
            <w:noWrap/>
          </w:tcPr>
          <w:p w14:paraId="34407C6B" w14:textId="77777777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jc w:val="left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825" w:type="pct"/>
            <w:noWrap/>
          </w:tcPr>
          <w:p w14:paraId="28F1EF16" w14:textId="00CC19E2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UploadedSize</w:t>
            </w:r>
            <w:proofErr w:type="spellEnd"/>
          </w:p>
        </w:tc>
        <w:tc>
          <w:tcPr>
            <w:tcW w:w="741" w:type="pct"/>
          </w:tcPr>
          <w:p w14:paraId="646DED24" w14:textId="4C169C18" w:rsidR="003D659E" w:rsidRPr="00BE548B" w:rsidRDefault="003D659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已经成功上传数据大小</w:t>
            </w:r>
          </w:p>
        </w:tc>
        <w:tc>
          <w:tcPr>
            <w:tcW w:w="1185" w:type="pct"/>
          </w:tcPr>
          <w:p w14:paraId="682F6939" w14:textId="75A65B8F" w:rsidR="003D659E" w:rsidRPr="00BE548B" w:rsidRDefault="003D659E" w:rsidP="00C914C1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请求结果为接受时必须</w:t>
            </w:r>
          </w:p>
        </w:tc>
      </w:tr>
    </w:tbl>
    <w:p w14:paraId="7D7B970A" w14:textId="0E1337B5" w:rsidR="00733D8A" w:rsidRPr="00BE548B" w:rsidRDefault="00AC1456" w:rsidP="00AC1456">
      <w:pPr>
        <w:pStyle w:val="EPT3"/>
        <w:ind w:firstLineChars="0" w:firstLine="0"/>
        <w:jc w:val="center"/>
        <w:rPr>
          <w:rFonts w:ascii="Arial" w:eastAsiaTheme="minorEastAsia" w:hAnsi="Arial" w:cs="Arial"/>
          <w:strike/>
          <w:color w:val="FF0000"/>
          <w:sz w:val="21"/>
          <w:szCs w:val="21"/>
          <w:highlight w:val="yellow"/>
        </w:rPr>
      </w:pPr>
      <w:r w:rsidRPr="00BE548B">
        <w:rPr>
          <w:rFonts w:ascii="Arial" w:eastAsiaTheme="minorEastAsia" w:hAnsi="Arial" w:cs="Arial"/>
          <w:strike/>
          <w:color w:val="FF0000"/>
          <w:sz w:val="21"/>
          <w:szCs w:val="21"/>
          <w:highlight w:val="yellow"/>
        </w:rPr>
        <w:t>表</w:t>
      </w:r>
      <w:r w:rsidR="00D609B6" w:rsidRPr="00BE548B">
        <w:rPr>
          <w:rFonts w:ascii="Arial" w:eastAsiaTheme="minorEastAsia" w:hAnsi="Arial" w:cs="Arial" w:hint="eastAsia"/>
          <w:strike/>
          <w:color w:val="FF0000"/>
          <w:sz w:val="21"/>
          <w:szCs w:val="21"/>
          <w:highlight w:val="yellow"/>
        </w:rPr>
        <w:t>5</w:t>
      </w:r>
      <w:r w:rsidRPr="00BE548B">
        <w:rPr>
          <w:rFonts w:ascii="Arial" w:eastAsiaTheme="minorEastAsia" w:hAnsi="Arial" w:cs="Arial"/>
          <w:strike/>
          <w:color w:val="FF0000"/>
          <w:sz w:val="21"/>
          <w:szCs w:val="21"/>
          <w:highlight w:val="yellow"/>
        </w:rPr>
        <w:t>：</w:t>
      </w: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文件代理上传请求</w:t>
      </w:r>
      <w:r w:rsidRPr="00BE548B">
        <w:rPr>
          <w:rFonts w:ascii="Arial" w:eastAsiaTheme="minorEastAsia" w:hAnsi="Arial" w:cs="Arial" w:hint="eastAsia"/>
          <w:strike/>
          <w:color w:val="FF0000"/>
          <w:sz w:val="21"/>
          <w:szCs w:val="21"/>
          <w:highlight w:val="yellow"/>
        </w:rPr>
        <w:t>接口</w:t>
      </w:r>
    </w:p>
    <w:p w14:paraId="020FDAB6" w14:textId="77777777" w:rsidR="00B03835" w:rsidRPr="00BE548B" w:rsidRDefault="00B03835" w:rsidP="00733D8A">
      <w:pPr>
        <w:pStyle w:val="EPT3"/>
        <w:ind w:firstLineChars="0" w:firstLine="0"/>
        <w:rPr>
          <w:rFonts w:ascii="Arial" w:eastAsiaTheme="minorEastAsia" w:hAnsi="Arial" w:cs="Arial"/>
          <w:strike/>
          <w:color w:val="FF0000"/>
          <w:sz w:val="21"/>
          <w:szCs w:val="21"/>
          <w:highlight w:val="yellow"/>
        </w:rPr>
      </w:pPr>
    </w:p>
    <w:tbl>
      <w:tblPr>
        <w:tblStyle w:val="a9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2267"/>
        <w:gridCol w:w="1985"/>
        <w:gridCol w:w="3196"/>
      </w:tblGrid>
      <w:tr w:rsidR="003E65B8" w:rsidRPr="00BE548B" w14:paraId="6EAA1069" w14:textId="77777777" w:rsidTr="004915FF">
        <w:trPr>
          <w:trHeight w:val="291"/>
          <w:jc w:val="center"/>
        </w:trPr>
        <w:tc>
          <w:tcPr>
            <w:tcW w:w="1038" w:type="pct"/>
            <w:shd w:val="clear" w:color="auto" w:fill="BFBFBF" w:themeFill="background1" w:themeFillShade="BF"/>
            <w:noWrap/>
            <w:hideMark/>
          </w:tcPr>
          <w:p w14:paraId="5A5C760F" w14:textId="77777777" w:rsidR="001F2675" w:rsidRPr="00BE548B" w:rsidRDefault="001F2675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Service</w:t>
            </w:r>
          </w:p>
        </w:tc>
        <w:tc>
          <w:tcPr>
            <w:tcW w:w="3962" w:type="pct"/>
            <w:gridSpan w:val="3"/>
            <w:noWrap/>
            <w:hideMark/>
          </w:tcPr>
          <w:p w14:paraId="282A0261" w14:textId="10D03CCD" w:rsidR="001F2675" w:rsidRPr="00BE548B" w:rsidRDefault="000B5398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FileUpload</w:t>
            </w:r>
            <w:r w:rsidR="001F2675" w:rsidRPr="00BE548B"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  <w:t>Service</w:t>
            </w:r>
            <w:proofErr w:type="spellEnd"/>
          </w:p>
        </w:tc>
      </w:tr>
      <w:tr w:rsidR="003E65B8" w:rsidRPr="00BE548B" w14:paraId="20555A99" w14:textId="77777777" w:rsidTr="004915FF">
        <w:trPr>
          <w:trHeight w:val="291"/>
          <w:jc w:val="center"/>
        </w:trPr>
        <w:tc>
          <w:tcPr>
            <w:tcW w:w="1038" w:type="pct"/>
            <w:shd w:val="clear" w:color="auto" w:fill="BFBFBF" w:themeFill="background1" w:themeFillShade="BF"/>
            <w:noWrap/>
            <w:hideMark/>
          </w:tcPr>
          <w:p w14:paraId="0D448FCC" w14:textId="77777777" w:rsidR="001F2675" w:rsidRPr="00BE548B" w:rsidRDefault="001F2675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Provider</w:t>
            </w:r>
          </w:p>
        </w:tc>
        <w:tc>
          <w:tcPr>
            <w:tcW w:w="3962" w:type="pct"/>
            <w:gridSpan w:val="3"/>
            <w:noWrap/>
            <w:hideMark/>
          </w:tcPr>
          <w:p w14:paraId="1A4D3E22" w14:textId="77777777" w:rsidR="001F2675" w:rsidRPr="00BE548B" w:rsidRDefault="001F2675" w:rsidP="00BD677F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  <w:t>ICGM</w:t>
            </w:r>
          </w:p>
        </w:tc>
      </w:tr>
      <w:tr w:rsidR="003E65B8" w:rsidRPr="00BE548B" w14:paraId="03621C78" w14:textId="77777777" w:rsidTr="004915FF">
        <w:trPr>
          <w:trHeight w:val="291"/>
          <w:jc w:val="center"/>
        </w:trPr>
        <w:tc>
          <w:tcPr>
            <w:tcW w:w="1038" w:type="pct"/>
            <w:shd w:val="clear" w:color="auto" w:fill="BFBFBF" w:themeFill="background1" w:themeFillShade="BF"/>
            <w:noWrap/>
            <w:hideMark/>
          </w:tcPr>
          <w:p w14:paraId="0581548F" w14:textId="77777777" w:rsidR="001F2675" w:rsidRPr="00BE548B" w:rsidRDefault="001F2675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Consumer</w:t>
            </w:r>
          </w:p>
        </w:tc>
        <w:tc>
          <w:tcPr>
            <w:tcW w:w="3962" w:type="pct"/>
            <w:gridSpan w:val="3"/>
            <w:noWrap/>
            <w:hideMark/>
          </w:tcPr>
          <w:p w14:paraId="4D95B589" w14:textId="1FB93A0C" w:rsidR="001F2675" w:rsidRPr="00BE548B" w:rsidRDefault="001F2675" w:rsidP="00BD677F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</w:p>
        </w:tc>
      </w:tr>
      <w:tr w:rsidR="003E65B8" w:rsidRPr="00BE548B" w14:paraId="015A57CE" w14:textId="77777777" w:rsidTr="00BD677F">
        <w:trPr>
          <w:trHeight w:val="567"/>
          <w:jc w:val="center"/>
        </w:trPr>
        <w:tc>
          <w:tcPr>
            <w:tcW w:w="1038" w:type="pct"/>
            <w:shd w:val="clear" w:color="auto" w:fill="BFBFBF" w:themeFill="background1" w:themeFillShade="BF"/>
            <w:noWrap/>
            <w:hideMark/>
          </w:tcPr>
          <w:p w14:paraId="65EAD6F2" w14:textId="752F3A84" w:rsidR="001F2675" w:rsidRPr="00BE548B" w:rsidRDefault="009D3FB9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 w:hint="eastAsia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Event</w:t>
            </w:r>
          </w:p>
        </w:tc>
        <w:tc>
          <w:tcPr>
            <w:tcW w:w="1206" w:type="pct"/>
            <w:hideMark/>
          </w:tcPr>
          <w:p w14:paraId="7D44FA52" w14:textId="5874779C" w:rsidR="001F2675" w:rsidRPr="00BE548B" w:rsidRDefault="001F2675" w:rsidP="00145F3B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FileUpload</w:t>
            </w:r>
            <w:r w:rsidR="00145F3B"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Agent</w:t>
            </w:r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Sts</w:t>
            </w:r>
            <w:proofErr w:type="spellEnd"/>
          </w:p>
        </w:tc>
        <w:tc>
          <w:tcPr>
            <w:tcW w:w="2756" w:type="pct"/>
            <w:gridSpan w:val="2"/>
            <w:hideMark/>
          </w:tcPr>
          <w:p w14:paraId="5A441805" w14:textId="74CC53D0" w:rsidR="001F2675" w:rsidRPr="00BE548B" w:rsidRDefault="001F2675" w:rsidP="00BD677F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文件代理上</w:t>
            </w:r>
            <w:proofErr w:type="gramStart"/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传结果</w:t>
            </w:r>
            <w:proofErr w:type="gramEnd"/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通知</w:t>
            </w:r>
          </w:p>
        </w:tc>
      </w:tr>
      <w:tr w:rsidR="003E65B8" w:rsidRPr="00BE548B" w14:paraId="66A861C8" w14:textId="77777777" w:rsidTr="001C4F2C">
        <w:trPr>
          <w:trHeight w:val="526"/>
          <w:jc w:val="center"/>
        </w:trPr>
        <w:tc>
          <w:tcPr>
            <w:tcW w:w="1038" w:type="pct"/>
            <w:vMerge w:val="restart"/>
            <w:shd w:val="clear" w:color="auto" w:fill="BFBFBF" w:themeFill="background1" w:themeFillShade="BF"/>
            <w:noWrap/>
            <w:hideMark/>
          </w:tcPr>
          <w:p w14:paraId="01E7211A" w14:textId="77777777" w:rsidR="001C4F2C" w:rsidRPr="00BE548B" w:rsidRDefault="001C4F2C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Parameters(</w:t>
            </w:r>
            <w:r w:rsidRPr="00BE548B">
              <w:rPr>
                <w:rFonts w:ascii="宋体" w:hAnsi="宋体" w:cs="Arial" w:hint="eastAsia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Out</w:t>
            </w:r>
            <w:r w:rsidRPr="00BE548B"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206" w:type="pct"/>
            <w:noWrap/>
          </w:tcPr>
          <w:p w14:paraId="1AED9CD1" w14:textId="60473E6E" w:rsidR="001C4F2C" w:rsidRPr="00BE548B" w:rsidRDefault="001C4F2C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ClientID</w:t>
            </w:r>
            <w:proofErr w:type="spellEnd"/>
          </w:p>
        </w:tc>
        <w:tc>
          <w:tcPr>
            <w:tcW w:w="1056" w:type="pct"/>
            <w:noWrap/>
          </w:tcPr>
          <w:p w14:paraId="2832D9B4" w14:textId="40202169" w:rsidR="001C4F2C" w:rsidRPr="00BE548B" w:rsidRDefault="009460A5" w:rsidP="00076229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客户端</w:t>
            </w:r>
            <w:r w:rsidR="001C4F2C"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ID</w:t>
            </w:r>
          </w:p>
          <w:p w14:paraId="28A5D002" w14:textId="46D1ADBB" w:rsidR="001C4F2C" w:rsidRPr="00BE548B" w:rsidRDefault="001C4F2C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与</w:t>
            </w:r>
            <w:proofErr w:type="spellStart"/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iCGM</w:t>
            </w:r>
            <w:proofErr w:type="spellEnd"/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接收到的</w:t>
            </w: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FileUploadAgentCtrlReq</w:t>
            </w:r>
            <w:proofErr w:type="spellEnd"/>
            <w:r w:rsidRPr="00BE548B">
              <w:rPr>
                <w:rFonts w:ascii="宋体" w:hAnsi="宋体" w:cs="Arial" w:hint="eastAsia"/>
                <w:strike/>
                <w:color w:val="FF0000"/>
                <w:sz w:val="21"/>
                <w:szCs w:val="21"/>
                <w:highlight w:val="yellow"/>
              </w:rPr>
              <w:t>请求方法中消费端的</w:t>
            </w:r>
            <w:proofErr w:type="spellStart"/>
            <w:r w:rsidRPr="00BE548B">
              <w:rPr>
                <w:rFonts w:ascii="宋体" w:hAnsi="宋体" w:cs="Arial" w:hint="eastAsia"/>
                <w:strike/>
                <w:color w:val="FF0000"/>
                <w:sz w:val="21"/>
                <w:szCs w:val="21"/>
                <w:highlight w:val="yellow"/>
              </w:rPr>
              <w:t>ClientID</w:t>
            </w:r>
            <w:proofErr w:type="spellEnd"/>
            <w:r w:rsidRPr="00BE548B">
              <w:rPr>
                <w:rFonts w:ascii="宋体" w:hAnsi="宋体" w:cs="Arial" w:hint="eastAsia"/>
                <w:strike/>
                <w:color w:val="FF0000"/>
                <w:sz w:val="21"/>
                <w:szCs w:val="21"/>
                <w:highlight w:val="yellow"/>
              </w:rPr>
              <w:lastRenderedPageBreak/>
              <w:t>相同。</w:t>
            </w:r>
          </w:p>
        </w:tc>
        <w:tc>
          <w:tcPr>
            <w:tcW w:w="1700" w:type="pct"/>
          </w:tcPr>
          <w:p w14:paraId="7C29B241" w14:textId="77777777" w:rsidR="001C4F2C" w:rsidRPr="00BE548B" w:rsidRDefault="001C4F2C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</w:p>
        </w:tc>
      </w:tr>
      <w:tr w:rsidR="003E65B8" w:rsidRPr="00BE548B" w14:paraId="52F3D97C" w14:textId="77777777" w:rsidTr="00BD677F">
        <w:trPr>
          <w:trHeight w:val="526"/>
          <w:jc w:val="center"/>
        </w:trPr>
        <w:tc>
          <w:tcPr>
            <w:tcW w:w="1038" w:type="pct"/>
            <w:vMerge/>
            <w:shd w:val="clear" w:color="auto" w:fill="BFBFBF" w:themeFill="background1" w:themeFillShade="BF"/>
            <w:noWrap/>
          </w:tcPr>
          <w:p w14:paraId="519FB481" w14:textId="77777777" w:rsidR="001C4F2C" w:rsidRPr="00BE548B" w:rsidRDefault="001C4F2C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206" w:type="pct"/>
            <w:noWrap/>
          </w:tcPr>
          <w:p w14:paraId="76DC8703" w14:textId="207D730A" w:rsidR="001C4F2C" w:rsidRPr="00BE548B" w:rsidRDefault="001C4F2C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EventID</w:t>
            </w:r>
            <w:proofErr w:type="spellEnd"/>
          </w:p>
        </w:tc>
        <w:tc>
          <w:tcPr>
            <w:tcW w:w="1056" w:type="pct"/>
            <w:noWrap/>
          </w:tcPr>
          <w:p w14:paraId="0534693E" w14:textId="07B3171C" w:rsidR="001C4F2C" w:rsidRPr="00BE548B" w:rsidRDefault="001C4F2C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文件上传ID</w:t>
            </w:r>
          </w:p>
        </w:tc>
        <w:tc>
          <w:tcPr>
            <w:tcW w:w="1700" w:type="pct"/>
          </w:tcPr>
          <w:p w14:paraId="46B61942" w14:textId="77777777" w:rsidR="001C4F2C" w:rsidRPr="00BE548B" w:rsidRDefault="001C4F2C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</w:p>
        </w:tc>
      </w:tr>
      <w:tr w:rsidR="003E65B8" w:rsidRPr="00BE548B" w14:paraId="37C5DF67" w14:textId="77777777" w:rsidTr="00BD677F">
        <w:trPr>
          <w:trHeight w:val="548"/>
          <w:jc w:val="center"/>
        </w:trPr>
        <w:tc>
          <w:tcPr>
            <w:tcW w:w="1038" w:type="pct"/>
            <w:vMerge/>
            <w:shd w:val="clear" w:color="auto" w:fill="BFBFBF" w:themeFill="background1" w:themeFillShade="BF"/>
            <w:noWrap/>
          </w:tcPr>
          <w:p w14:paraId="29FA6DC5" w14:textId="77777777" w:rsidR="001C4F2C" w:rsidRPr="00BE548B" w:rsidRDefault="001C4F2C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trike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206" w:type="pct"/>
            <w:noWrap/>
          </w:tcPr>
          <w:p w14:paraId="0751F02B" w14:textId="140FCBFD" w:rsidR="001C4F2C" w:rsidRPr="00BE548B" w:rsidRDefault="001C4F2C" w:rsidP="001F2675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  <w:t>UploadResult</w:t>
            </w:r>
            <w:proofErr w:type="spellEnd"/>
          </w:p>
        </w:tc>
        <w:tc>
          <w:tcPr>
            <w:tcW w:w="1056" w:type="pct"/>
            <w:noWrap/>
          </w:tcPr>
          <w:p w14:paraId="6D774DAD" w14:textId="3E6E97C8" w:rsidR="001C4F2C" w:rsidRPr="00BE548B" w:rsidRDefault="001C4F2C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文件代理上</w:t>
            </w:r>
            <w:proofErr w:type="gramStart"/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传结果</w:t>
            </w:r>
            <w:proofErr w:type="gramEnd"/>
          </w:p>
        </w:tc>
        <w:tc>
          <w:tcPr>
            <w:tcW w:w="1700" w:type="pct"/>
          </w:tcPr>
          <w:p w14:paraId="26DA9305" w14:textId="77777777" w:rsidR="001C4F2C" w:rsidRPr="00BE548B" w:rsidRDefault="001C4F2C" w:rsidP="001035A4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0x0:Success(成功)</w:t>
            </w:r>
          </w:p>
          <w:p w14:paraId="2A46F485" w14:textId="77777777" w:rsidR="001C4F2C" w:rsidRPr="00BE548B" w:rsidRDefault="001C4F2C" w:rsidP="001035A4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0x1:Processing（执行中）</w:t>
            </w:r>
          </w:p>
          <w:p w14:paraId="7F1F53A6" w14:textId="77777777" w:rsidR="001C4F2C" w:rsidRPr="00BE548B" w:rsidRDefault="001C4F2C" w:rsidP="001035A4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0x1:Failed(网络异常)</w:t>
            </w:r>
          </w:p>
          <w:p w14:paraId="6FD9167D" w14:textId="77777777" w:rsidR="001C4F2C" w:rsidRPr="00BE548B" w:rsidRDefault="001C4F2C" w:rsidP="001035A4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0x2:Failed(超时，包括过期)</w:t>
            </w:r>
          </w:p>
          <w:p w14:paraId="7640BE1B" w14:textId="77777777" w:rsidR="001C4F2C" w:rsidRPr="00BE548B" w:rsidRDefault="001C4F2C" w:rsidP="001035A4">
            <w:pPr>
              <w:pStyle w:val="EPT3"/>
              <w:spacing w:before="78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0x3:Failed(TSP后台回复失败)</w:t>
            </w:r>
          </w:p>
          <w:p w14:paraId="14EBDE8F" w14:textId="2CCA0606" w:rsidR="001C4F2C" w:rsidRPr="00BE548B" w:rsidRDefault="001C4F2C" w:rsidP="001035A4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trike/>
                <w:color w:val="FF0000"/>
                <w:sz w:val="21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 w:val="21"/>
                <w:szCs w:val="21"/>
                <w:highlight w:val="yellow"/>
              </w:rPr>
              <w:t>0x4:Failed(其他原因)</w:t>
            </w:r>
          </w:p>
        </w:tc>
      </w:tr>
    </w:tbl>
    <w:p w14:paraId="22F59951" w14:textId="30E67966" w:rsidR="001F2675" w:rsidRPr="00BE548B" w:rsidRDefault="00AC1456" w:rsidP="00AC1456">
      <w:pPr>
        <w:pStyle w:val="EPT3"/>
        <w:ind w:firstLineChars="0" w:firstLine="0"/>
        <w:jc w:val="center"/>
        <w:rPr>
          <w:rFonts w:ascii="宋体" w:hAnsi="宋体" w:cs="Arial"/>
          <w:strike/>
          <w:color w:val="FF0000"/>
          <w:sz w:val="21"/>
          <w:szCs w:val="21"/>
        </w:rPr>
      </w:pPr>
      <w:r w:rsidRPr="00BE548B">
        <w:rPr>
          <w:rFonts w:ascii="宋体" w:hAnsi="宋体" w:cs="Arial"/>
          <w:strike/>
          <w:color w:val="FF0000"/>
          <w:sz w:val="21"/>
          <w:szCs w:val="21"/>
          <w:highlight w:val="yellow"/>
        </w:rPr>
        <w:t>表</w:t>
      </w:r>
      <w:r w:rsidR="00313BD3"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6</w:t>
      </w:r>
      <w:r w:rsidRPr="00BE548B">
        <w:rPr>
          <w:rFonts w:ascii="宋体" w:hAnsi="宋体" w:cs="Arial"/>
          <w:strike/>
          <w:color w:val="FF0000"/>
          <w:sz w:val="21"/>
          <w:szCs w:val="21"/>
          <w:highlight w:val="yellow"/>
        </w:rPr>
        <w:t>：</w:t>
      </w:r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文件代理上</w:t>
      </w:r>
      <w:proofErr w:type="gramStart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传结果</w:t>
      </w:r>
      <w:proofErr w:type="gramEnd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通知接口</w:t>
      </w:r>
    </w:p>
    <w:p w14:paraId="45FE4730" w14:textId="77777777" w:rsidR="00AC1456" w:rsidRPr="00AD6BA2" w:rsidRDefault="00AC1456" w:rsidP="00733D8A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</w:p>
    <w:p w14:paraId="04436DEC" w14:textId="7AEA354A" w:rsidR="00A25F78" w:rsidRPr="00BE548B" w:rsidRDefault="00A25F78" w:rsidP="00DB7DF1">
      <w:pPr>
        <w:pStyle w:val="EPT30"/>
        <w:numPr>
          <w:ilvl w:val="0"/>
          <w:numId w:val="12"/>
        </w:numPr>
        <w:rPr>
          <w:rFonts w:ascii="Arial" w:eastAsiaTheme="minorEastAsia" w:hAnsi="Arial" w:cs="Arial"/>
          <w:color w:val="FF0000"/>
          <w:sz w:val="21"/>
          <w:szCs w:val="21"/>
        </w:rPr>
      </w:pPr>
      <w:bookmarkStart w:id="14" w:name="_Toc79155540"/>
      <w:r w:rsidRPr="00BE548B">
        <w:rPr>
          <w:rFonts w:ascii="Arial" w:eastAsiaTheme="minorEastAsia" w:hAnsi="Arial" w:cs="Arial" w:hint="eastAsia"/>
          <w:color w:val="FF0000"/>
          <w:sz w:val="21"/>
          <w:szCs w:val="21"/>
        </w:rPr>
        <w:t>云端请求</w:t>
      </w:r>
      <w:bookmarkEnd w:id="14"/>
      <w:r w:rsidR="00BE548B">
        <w:rPr>
          <w:rFonts w:ascii="Arial" w:eastAsiaTheme="minorEastAsia" w:hAnsi="Arial" w:cs="Arial" w:hint="eastAsia"/>
          <w:color w:val="FF0000"/>
          <w:sz w:val="21"/>
          <w:szCs w:val="21"/>
        </w:rPr>
        <w:t>哨兵</w:t>
      </w:r>
      <w:r w:rsidR="00BE548B">
        <w:rPr>
          <w:rFonts w:ascii="Arial" w:eastAsiaTheme="minorEastAsia" w:hAnsi="Arial" w:cs="Arial" w:hint="eastAsia"/>
          <w:color w:val="FF0000"/>
          <w:sz w:val="21"/>
          <w:szCs w:val="21"/>
        </w:rPr>
        <w:t>/</w:t>
      </w:r>
      <w:r w:rsidR="00BE548B">
        <w:rPr>
          <w:rFonts w:ascii="Arial" w:eastAsiaTheme="minorEastAsia" w:hAnsi="Arial" w:cs="Arial" w:hint="eastAsia"/>
          <w:color w:val="FF0000"/>
          <w:sz w:val="21"/>
          <w:szCs w:val="21"/>
        </w:rPr>
        <w:t>天眼上传视频（图片）</w:t>
      </w:r>
    </w:p>
    <w:p w14:paraId="28471588" w14:textId="7BA5212D" w:rsidR="00740732" w:rsidRPr="00AD6BA2" w:rsidRDefault="003C4A4C" w:rsidP="003C4A4C">
      <w:pPr>
        <w:pStyle w:val="EPT3"/>
        <w:ind w:firstLineChars="0" w:firstLine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【使用场景】</w:t>
      </w:r>
    </w:p>
    <w:p w14:paraId="5EC9777C" w14:textId="6D7388C5" w:rsidR="00740732" w:rsidRPr="00BE548B" w:rsidRDefault="003C4A4C" w:rsidP="003C4A4C">
      <w:pPr>
        <w:pStyle w:val="EPT3"/>
        <w:numPr>
          <w:ilvl w:val="0"/>
          <w:numId w:val="29"/>
        </w:numPr>
        <w:ind w:leftChars="68" w:left="420" w:hangingChars="132" w:hanging="277"/>
        <w:rPr>
          <w:rFonts w:ascii="宋体" w:hAnsi="宋体" w:cs="Arial"/>
          <w:strike/>
          <w:color w:val="FF0000"/>
          <w:sz w:val="21"/>
          <w:szCs w:val="21"/>
          <w:highlight w:val="yellow"/>
        </w:rPr>
      </w:pPr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管理人员从</w:t>
      </w:r>
      <w:proofErr w:type="gramStart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蜘蛛智联</w:t>
      </w:r>
      <w:proofErr w:type="gramEnd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RVM系统发起LOG文件上传请求</w:t>
      </w:r>
      <w:r w:rsidR="00E33825"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。</w:t>
      </w:r>
    </w:p>
    <w:p w14:paraId="2B8FFC99" w14:textId="1F5FACE0" w:rsidR="00740732" w:rsidRPr="00AD6BA2" w:rsidRDefault="00616766" w:rsidP="003C4A4C">
      <w:pPr>
        <w:pStyle w:val="EPT3"/>
        <w:numPr>
          <w:ilvl w:val="0"/>
          <w:numId w:val="29"/>
        </w:numPr>
        <w:ind w:leftChars="68" w:left="420" w:hangingChars="132" w:hanging="277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手机APP</w:t>
      </w:r>
      <w:r w:rsidR="00740732" w:rsidRPr="00AD6BA2">
        <w:rPr>
          <w:rFonts w:ascii="宋体" w:hAnsi="宋体" w:cs="Arial" w:hint="eastAsia"/>
          <w:sz w:val="21"/>
          <w:szCs w:val="21"/>
        </w:rPr>
        <w:t>请求控制</w:t>
      </w:r>
      <w:r w:rsidR="00C578DD" w:rsidRPr="00AD6BA2">
        <w:rPr>
          <w:rFonts w:ascii="宋体" w:hAnsi="宋体" w:cs="Arial" w:hint="eastAsia"/>
          <w:sz w:val="21"/>
          <w:szCs w:val="21"/>
        </w:rPr>
        <w:t>安防系统</w:t>
      </w:r>
      <w:r w:rsidR="00740732" w:rsidRPr="00AD6BA2">
        <w:rPr>
          <w:rFonts w:ascii="宋体" w:hAnsi="宋体" w:cs="Arial" w:hint="eastAsia"/>
          <w:sz w:val="21"/>
          <w:szCs w:val="21"/>
        </w:rPr>
        <w:t>上传视频（图片）</w:t>
      </w:r>
      <w:r w:rsidR="00C578DD" w:rsidRPr="00AD6BA2">
        <w:rPr>
          <w:rFonts w:ascii="宋体" w:hAnsi="宋体" w:cs="Arial" w:hint="eastAsia"/>
          <w:sz w:val="21"/>
          <w:szCs w:val="21"/>
        </w:rPr>
        <w:t>（哨兵）</w:t>
      </w:r>
      <w:r w:rsidR="00E33825" w:rsidRPr="00AD6BA2">
        <w:rPr>
          <w:rFonts w:ascii="宋体" w:hAnsi="宋体" w:cs="Arial" w:hint="eastAsia"/>
          <w:sz w:val="21"/>
          <w:szCs w:val="21"/>
        </w:rPr>
        <w:t>。</w:t>
      </w:r>
    </w:p>
    <w:p w14:paraId="2ED39BD0" w14:textId="3477DC5A" w:rsidR="00A25F78" w:rsidRPr="00AD6BA2" w:rsidRDefault="00616766" w:rsidP="003C4A4C">
      <w:pPr>
        <w:pStyle w:val="EPT3"/>
        <w:numPr>
          <w:ilvl w:val="0"/>
          <w:numId w:val="29"/>
        </w:numPr>
        <w:ind w:leftChars="68" w:left="420" w:hangingChars="132" w:hanging="277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手机APP</w:t>
      </w:r>
      <w:r w:rsidR="00740732" w:rsidRPr="00AD6BA2">
        <w:rPr>
          <w:rFonts w:ascii="宋体" w:hAnsi="宋体" w:cs="Arial" w:hint="eastAsia"/>
          <w:sz w:val="21"/>
          <w:szCs w:val="21"/>
        </w:rPr>
        <w:t>请求控制</w:t>
      </w:r>
      <w:r w:rsidR="00C578DD" w:rsidRPr="00AD6BA2">
        <w:rPr>
          <w:rFonts w:ascii="宋体" w:hAnsi="宋体" w:cs="Arial" w:hint="eastAsia"/>
          <w:sz w:val="21"/>
          <w:szCs w:val="21"/>
        </w:rPr>
        <w:t>安防系统</w:t>
      </w:r>
      <w:r w:rsidR="00740732" w:rsidRPr="00AD6BA2">
        <w:rPr>
          <w:rFonts w:ascii="宋体" w:hAnsi="宋体" w:cs="Arial" w:hint="eastAsia"/>
          <w:sz w:val="21"/>
          <w:szCs w:val="21"/>
        </w:rPr>
        <w:t>上传视频（图片）</w:t>
      </w:r>
      <w:r w:rsidR="00C578DD" w:rsidRPr="00AD6BA2">
        <w:rPr>
          <w:rFonts w:ascii="宋体" w:hAnsi="宋体" w:cs="Arial" w:hint="eastAsia"/>
          <w:sz w:val="21"/>
          <w:szCs w:val="21"/>
        </w:rPr>
        <w:t>（天眼）</w:t>
      </w:r>
      <w:r w:rsidR="00E33825" w:rsidRPr="00AD6BA2">
        <w:rPr>
          <w:rFonts w:ascii="宋体" w:hAnsi="宋体" w:cs="Arial" w:hint="eastAsia"/>
          <w:sz w:val="21"/>
          <w:szCs w:val="21"/>
        </w:rPr>
        <w:t>。</w:t>
      </w:r>
    </w:p>
    <w:p w14:paraId="08F6C00D" w14:textId="3857F228" w:rsidR="003C4A4C" w:rsidRPr="00AD6BA2" w:rsidRDefault="003C4A4C" w:rsidP="003C4A4C">
      <w:pPr>
        <w:pStyle w:val="EPT3"/>
        <w:ind w:firstLineChars="0" w:firstLine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【功能描述】</w:t>
      </w:r>
    </w:p>
    <w:p w14:paraId="24A37B70" w14:textId="05B66F7B" w:rsidR="00E80627" w:rsidRPr="00BE548B" w:rsidRDefault="00E80627" w:rsidP="003C4A4C">
      <w:pPr>
        <w:pStyle w:val="EPT3"/>
        <w:numPr>
          <w:ilvl w:val="0"/>
          <w:numId w:val="30"/>
        </w:numPr>
        <w:ind w:firstLineChars="0"/>
        <w:rPr>
          <w:rFonts w:ascii="宋体" w:hAnsi="宋体" w:cs="Arial"/>
          <w:strike/>
          <w:color w:val="FF0000"/>
          <w:sz w:val="21"/>
          <w:szCs w:val="21"/>
          <w:highlight w:val="yellow"/>
        </w:rPr>
      </w:pPr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云端请求上传日志文件</w:t>
      </w:r>
    </w:p>
    <w:p w14:paraId="588A9D19" w14:textId="49358F30" w:rsidR="00E041DB" w:rsidRPr="00BE548B" w:rsidRDefault="00E041DB" w:rsidP="003C4A4C">
      <w:pPr>
        <w:pStyle w:val="EPT3"/>
        <w:ind w:firstLine="420"/>
        <w:rPr>
          <w:rFonts w:ascii="宋体" w:hAnsi="宋体"/>
          <w:strike/>
          <w:color w:val="FF0000"/>
          <w:sz w:val="21"/>
          <w:szCs w:val="21"/>
        </w:rPr>
      </w:pPr>
      <w:proofErr w:type="spellStart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接收到云端上传文件请求指令</w:t>
      </w:r>
      <w:r w:rsidR="00297C78"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（</w:t>
      </w:r>
      <w:r w:rsidR="00297C78" w:rsidRPr="00BE548B">
        <w:rPr>
          <w:rFonts w:ascii="宋体" w:hAnsi="宋体" w:cs="Arial"/>
          <w:strike/>
          <w:color w:val="FF0000"/>
          <w:sz w:val="21"/>
          <w:szCs w:val="21"/>
          <w:highlight w:val="yellow"/>
        </w:rPr>
        <w:t>CMD_DOWN_UPLOAD_FILE</w:t>
      </w:r>
      <w:r w:rsidR="00297C78"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）</w:t>
      </w:r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，</w:t>
      </w:r>
      <w:r w:rsidR="00297C78"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如</w:t>
      </w:r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文件上</w:t>
      </w:r>
      <w:proofErr w:type="gramStart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传对象</w:t>
      </w:r>
      <w:proofErr w:type="gramEnd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非</w:t>
      </w:r>
      <w:proofErr w:type="spellStart"/>
      <w:r w:rsidR="00C81202"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的时候，</w:t>
      </w:r>
      <w:proofErr w:type="spellStart"/>
      <w:r w:rsidR="00C81202"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向</w:t>
      </w:r>
      <w:r w:rsidR="00297C78"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指定</w:t>
      </w:r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消费者发送云端文件上传请求通知（</w:t>
      </w:r>
      <w:proofErr w:type="spellStart"/>
      <w:r w:rsidRPr="00BE548B">
        <w:rPr>
          <w:rFonts w:ascii="宋体" w:hAnsi="宋体"/>
          <w:strike/>
          <w:color w:val="FF0000"/>
          <w:sz w:val="21"/>
          <w:szCs w:val="21"/>
          <w:highlight w:val="yellow"/>
        </w:rPr>
        <w:t>FileCloudUploadReqNotify</w:t>
      </w:r>
      <w:proofErr w:type="spellEnd"/>
      <w:r w:rsidRPr="00BE548B">
        <w:rPr>
          <w:rFonts w:ascii="宋体" w:hAnsi="宋体" w:cs="Arial" w:hint="eastAsia"/>
          <w:strike/>
          <w:color w:val="FF0000"/>
          <w:sz w:val="21"/>
          <w:szCs w:val="21"/>
          <w:highlight w:val="yellow"/>
        </w:rPr>
        <w:t>），消费方接收到通知后，检查本地是否存在需要上传的文件，并将检查结果通过</w:t>
      </w: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云端文件上传请求检查结果通知（</w:t>
      </w:r>
      <w:proofErr w:type="spellStart"/>
      <w:r w:rsidRPr="00BE548B">
        <w:rPr>
          <w:rFonts w:ascii="宋体" w:hAnsi="宋体"/>
          <w:strike/>
          <w:color w:val="FF0000"/>
          <w:sz w:val="21"/>
          <w:szCs w:val="21"/>
          <w:highlight w:val="yellow"/>
        </w:rPr>
        <w:t>FileUploadCheckRes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）反馈给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，</w:t>
      </w:r>
      <w:r w:rsidR="001E71B7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然后</w:t>
      </w:r>
      <w:r w:rsidR="00E80627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由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将接收到的结果反馈给云端。消费方</w:t>
      </w:r>
      <w:r w:rsidR="00C81202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如果存在需要上传的文件，则</w:t>
      </w: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根据自身</w:t>
      </w:r>
      <w:r w:rsidR="008F34BD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权限</w:t>
      </w: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，选择直接通过Https上传文件</w:t>
      </w:r>
      <w:r w:rsidR="00297C78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方式</w:t>
      </w: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或者由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代理上传的方式将文件上传</w:t>
      </w:r>
      <w:r w:rsidR="00297C78"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到</w:t>
      </w:r>
      <w:proofErr w:type="gram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蜘蛛智联</w:t>
      </w:r>
      <w:proofErr w:type="gram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TSP后台。</w:t>
      </w:r>
    </w:p>
    <w:p w14:paraId="58A732DE" w14:textId="48DA7B28" w:rsidR="00E80627" w:rsidRPr="00AD6BA2" w:rsidRDefault="003C4A4C" w:rsidP="00E80627">
      <w:pPr>
        <w:pStyle w:val="EPT3"/>
        <w:numPr>
          <w:ilvl w:val="0"/>
          <w:numId w:val="24"/>
        </w:numPr>
        <w:ind w:firstLineChars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远程</w:t>
      </w:r>
      <w:r w:rsidR="00C65039" w:rsidRPr="00AD6BA2">
        <w:rPr>
          <w:rFonts w:ascii="宋体" w:hAnsi="宋体" w:cs="Arial" w:hint="eastAsia"/>
          <w:sz w:val="21"/>
          <w:szCs w:val="21"/>
        </w:rPr>
        <w:t>控制</w:t>
      </w:r>
      <w:r w:rsidRPr="00AD6BA2">
        <w:rPr>
          <w:rFonts w:ascii="宋体" w:hAnsi="宋体" w:cs="Arial" w:hint="eastAsia"/>
          <w:sz w:val="21"/>
          <w:szCs w:val="21"/>
        </w:rPr>
        <w:t>哨兵</w:t>
      </w:r>
      <w:r w:rsidR="00C65039" w:rsidRPr="00AD6BA2">
        <w:rPr>
          <w:rFonts w:ascii="宋体" w:hAnsi="宋体" w:cs="Arial" w:hint="eastAsia"/>
          <w:sz w:val="21"/>
          <w:szCs w:val="21"/>
        </w:rPr>
        <w:t>系统上传视频（图片）</w:t>
      </w:r>
    </w:p>
    <w:p w14:paraId="257027D2" w14:textId="7D993ADD" w:rsidR="00E80627" w:rsidRPr="00AD6BA2" w:rsidRDefault="00D2027E" w:rsidP="00D2027E">
      <w:pPr>
        <w:pStyle w:val="EPT3"/>
        <w:ind w:firstLine="42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用户</w:t>
      </w:r>
      <w:r w:rsidR="001E71B7" w:rsidRPr="00AD6BA2">
        <w:rPr>
          <w:rFonts w:ascii="宋体" w:hAnsi="宋体" w:cs="Arial" w:hint="eastAsia"/>
          <w:sz w:val="21"/>
          <w:szCs w:val="21"/>
        </w:rPr>
        <w:t>在</w:t>
      </w:r>
      <w:r w:rsidRPr="00AD6BA2">
        <w:rPr>
          <w:rFonts w:ascii="宋体" w:hAnsi="宋体" w:cs="Arial" w:hint="eastAsia"/>
          <w:sz w:val="21"/>
          <w:szCs w:val="21"/>
        </w:rPr>
        <w:t>手机APP</w:t>
      </w:r>
      <w:r w:rsidR="001E71B7" w:rsidRPr="00AD6BA2">
        <w:rPr>
          <w:rFonts w:ascii="宋体" w:hAnsi="宋体" w:cs="Arial" w:hint="eastAsia"/>
          <w:sz w:val="21"/>
          <w:szCs w:val="21"/>
        </w:rPr>
        <w:t>上操作哨兵系统的开启和关闭动作，通过</w:t>
      </w:r>
      <w:proofErr w:type="gramStart"/>
      <w:r w:rsidR="001E71B7" w:rsidRPr="00AD6BA2">
        <w:rPr>
          <w:rFonts w:ascii="宋体" w:hAnsi="宋体" w:cs="Arial" w:hint="eastAsia"/>
          <w:sz w:val="21"/>
          <w:szCs w:val="21"/>
        </w:rPr>
        <w:t>蜘蛛智联</w:t>
      </w:r>
      <w:proofErr w:type="gramEnd"/>
      <w:r w:rsidR="001E71B7" w:rsidRPr="00AD6BA2">
        <w:rPr>
          <w:rFonts w:ascii="宋体" w:hAnsi="宋体" w:cs="Arial" w:hint="eastAsia"/>
          <w:sz w:val="21"/>
          <w:szCs w:val="21"/>
        </w:rPr>
        <w:t>TSP网关</w:t>
      </w:r>
      <w:r w:rsidRPr="00AD6BA2">
        <w:rPr>
          <w:rFonts w:ascii="宋体" w:hAnsi="宋体" w:cs="Arial" w:hint="eastAsia"/>
          <w:sz w:val="21"/>
          <w:szCs w:val="21"/>
        </w:rPr>
        <w:t>向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发送远程控制哨兵系统（开启/关闭）指令（</w:t>
      </w:r>
      <w:r w:rsidRPr="00AD6BA2">
        <w:rPr>
          <w:rFonts w:ascii="宋体" w:hAnsi="宋体"/>
          <w:sz w:val="21"/>
          <w:szCs w:val="21"/>
        </w:rPr>
        <w:t>CMD_DOWN_REMOTECTRL_EXT</w:t>
      </w:r>
      <w:r w:rsidR="001E71B7" w:rsidRPr="00AD6BA2">
        <w:rPr>
          <w:rFonts w:ascii="宋体" w:hAnsi="宋体" w:cs="Arial" w:hint="eastAsia"/>
          <w:sz w:val="21"/>
          <w:szCs w:val="21"/>
        </w:rPr>
        <w:t>）；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接收</w:t>
      </w:r>
      <w:r w:rsidR="001E71B7" w:rsidRPr="00AD6BA2">
        <w:rPr>
          <w:rFonts w:ascii="宋体" w:hAnsi="宋体" w:cs="Arial" w:hint="eastAsia"/>
          <w:sz w:val="21"/>
          <w:szCs w:val="21"/>
        </w:rPr>
        <w:t>到该指令</w:t>
      </w:r>
      <w:r w:rsidRPr="00AD6BA2">
        <w:rPr>
          <w:rFonts w:ascii="宋体" w:hAnsi="宋体" w:cs="Arial" w:hint="eastAsia"/>
          <w:sz w:val="21"/>
          <w:szCs w:val="21"/>
        </w:rPr>
        <w:t>后向根据车型配置选择向APA/AVM发送请求实时视频录制</w:t>
      </w:r>
      <w:r w:rsidR="00E20845" w:rsidRPr="00AD6BA2">
        <w:rPr>
          <w:rFonts w:ascii="宋体" w:hAnsi="宋体" w:cs="Arial" w:hint="eastAsia"/>
          <w:sz w:val="21"/>
          <w:szCs w:val="21"/>
        </w:rPr>
        <w:t>/抓图</w:t>
      </w:r>
      <w:r w:rsidRPr="00AD6BA2">
        <w:rPr>
          <w:rFonts w:ascii="宋体" w:hAnsi="宋体" w:cs="Arial" w:hint="eastAsia"/>
          <w:sz w:val="21"/>
          <w:szCs w:val="21"/>
        </w:rPr>
        <w:t>开启或者关闭事件通知（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FileCloudUploadReqNotify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），APA/AVM接收后根据指令要求开启或者关闭视频录制</w:t>
      </w:r>
      <w:r w:rsidR="00E20845" w:rsidRPr="00AD6BA2">
        <w:rPr>
          <w:rFonts w:ascii="宋体" w:hAnsi="宋体" w:cs="Arial" w:hint="eastAsia"/>
          <w:sz w:val="21"/>
          <w:szCs w:val="21"/>
        </w:rPr>
        <w:t>/抓图</w:t>
      </w:r>
      <w:r w:rsidRPr="00AD6BA2">
        <w:rPr>
          <w:rFonts w:ascii="宋体" w:hAnsi="宋体" w:cs="Arial" w:hint="eastAsia"/>
          <w:sz w:val="21"/>
          <w:szCs w:val="21"/>
        </w:rPr>
        <w:t>，并通过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FileUploadCheckRes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将处理结果</w:t>
      </w:r>
      <w:r w:rsidRPr="00AD6BA2">
        <w:rPr>
          <w:rFonts w:ascii="宋体" w:hAnsi="宋体" w:cs="Arial" w:hint="eastAsia"/>
          <w:sz w:val="21"/>
          <w:szCs w:val="21"/>
        </w:rPr>
        <w:lastRenderedPageBreak/>
        <w:t>或者失败原因回复给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，</w:t>
      </w:r>
      <w:r w:rsidR="001E71B7" w:rsidRPr="00AD6BA2">
        <w:rPr>
          <w:rFonts w:ascii="宋体" w:hAnsi="宋体" w:cs="Arial" w:hint="eastAsia"/>
          <w:sz w:val="21"/>
          <w:szCs w:val="21"/>
        </w:rPr>
        <w:t>由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通过OTA指令</w:t>
      </w:r>
      <w:r w:rsidRPr="00AD6BA2">
        <w:rPr>
          <w:rFonts w:ascii="宋体" w:hAnsi="宋体"/>
          <w:sz w:val="21"/>
          <w:szCs w:val="21"/>
        </w:rPr>
        <w:t>CMD_</w:t>
      </w:r>
      <w:r w:rsidRPr="00AD6BA2">
        <w:rPr>
          <w:rFonts w:ascii="宋体" w:hAnsi="宋体" w:hint="eastAsia"/>
          <w:sz w:val="21"/>
          <w:szCs w:val="21"/>
        </w:rPr>
        <w:t>UP</w:t>
      </w:r>
      <w:r w:rsidRPr="00AD6BA2">
        <w:rPr>
          <w:rFonts w:ascii="宋体" w:hAnsi="宋体"/>
          <w:sz w:val="21"/>
          <w:szCs w:val="21"/>
        </w:rPr>
        <w:t>_REMOTECTRL_EXT</w:t>
      </w:r>
      <w:r w:rsidRPr="00AD6BA2">
        <w:rPr>
          <w:rFonts w:ascii="宋体" w:hAnsi="宋体" w:hint="eastAsia"/>
          <w:sz w:val="21"/>
          <w:szCs w:val="21"/>
        </w:rPr>
        <w:t>将处理结果</w:t>
      </w:r>
      <w:r w:rsidRPr="00AD6BA2">
        <w:rPr>
          <w:rFonts w:ascii="宋体" w:hAnsi="宋体" w:cs="Arial" w:hint="eastAsia"/>
          <w:sz w:val="21"/>
          <w:szCs w:val="21"/>
        </w:rPr>
        <w:t>回复给</w:t>
      </w:r>
      <w:proofErr w:type="gramStart"/>
      <w:r w:rsidR="004E1ED9" w:rsidRPr="00AD6BA2">
        <w:rPr>
          <w:rFonts w:ascii="宋体" w:hAnsi="宋体" w:cs="Arial" w:hint="eastAsia"/>
          <w:sz w:val="21"/>
          <w:szCs w:val="21"/>
        </w:rPr>
        <w:t>蜘蛛智联</w:t>
      </w:r>
      <w:r w:rsidRPr="00AD6BA2">
        <w:rPr>
          <w:rFonts w:ascii="宋体" w:hAnsi="宋体" w:cs="Arial" w:hint="eastAsia"/>
          <w:sz w:val="21"/>
          <w:szCs w:val="21"/>
        </w:rPr>
        <w:t>后台</w:t>
      </w:r>
      <w:proofErr w:type="gramEnd"/>
      <w:r w:rsidR="004E1ED9" w:rsidRPr="00AD6BA2">
        <w:rPr>
          <w:rFonts w:ascii="宋体" w:hAnsi="宋体" w:cs="Arial" w:hint="eastAsia"/>
          <w:sz w:val="21"/>
          <w:szCs w:val="21"/>
        </w:rPr>
        <w:t>，在手机APP上显示操作结果</w:t>
      </w:r>
      <w:r w:rsidRPr="00AD6BA2">
        <w:rPr>
          <w:rFonts w:ascii="宋体" w:hAnsi="宋体" w:cs="Arial" w:hint="eastAsia"/>
          <w:sz w:val="21"/>
          <w:szCs w:val="21"/>
        </w:rPr>
        <w:t>。</w:t>
      </w:r>
    </w:p>
    <w:p w14:paraId="6D6F2E94" w14:textId="68623B61" w:rsidR="00A53C37" w:rsidRPr="00AD6BA2" w:rsidRDefault="003C4A4C" w:rsidP="00A53C37">
      <w:pPr>
        <w:pStyle w:val="EPT3"/>
        <w:numPr>
          <w:ilvl w:val="0"/>
          <w:numId w:val="24"/>
        </w:numPr>
        <w:ind w:firstLineChars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远程控制天</w:t>
      </w:r>
      <w:proofErr w:type="gramStart"/>
      <w:r w:rsidRPr="00AD6BA2">
        <w:rPr>
          <w:rFonts w:ascii="宋体" w:hAnsi="宋体" w:cs="Arial" w:hint="eastAsia"/>
          <w:sz w:val="21"/>
          <w:szCs w:val="21"/>
        </w:rPr>
        <w:t>眼系统</w:t>
      </w:r>
      <w:proofErr w:type="gramEnd"/>
      <w:r w:rsidRPr="00AD6BA2">
        <w:rPr>
          <w:rFonts w:ascii="宋体" w:hAnsi="宋体" w:cs="Arial" w:hint="eastAsia"/>
          <w:sz w:val="21"/>
          <w:szCs w:val="21"/>
        </w:rPr>
        <w:t>上传视频（图片）</w:t>
      </w:r>
    </w:p>
    <w:p w14:paraId="3BEE1790" w14:textId="7E2D0226" w:rsidR="00BD742F" w:rsidRPr="00AD6BA2" w:rsidRDefault="00BD742F" w:rsidP="003C4A4C">
      <w:pPr>
        <w:pStyle w:val="EPT3"/>
        <w:ind w:firstLine="42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用户在手机APP上操作天</w:t>
      </w:r>
      <w:proofErr w:type="gramStart"/>
      <w:r w:rsidRPr="00AD6BA2">
        <w:rPr>
          <w:rFonts w:ascii="宋体" w:hAnsi="宋体" w:cs="Arial" w:hint="eastAsia"/>
          <w:sz w:val="21"/>
          <w:szCs w:val="21"/>
        </w:rPr>
        <w:t>眼系统</w:t>
      </w:r>
      <w:proofErr w:type="gramEnd"/>
      <w:r w:rsidRPr="00AD6BA2">
        <w:rPr>
          <w:rFonts w:ascii="宋体" w:hAnsi="宋体" w:cs="Arial" w:hint="eastAsia"/>
          <w:sz w:val="21"/>
          <w:szCs w:val="21"/>
        </w:rPr>
        <w:t>的开启和关闭动作，通过</w:t>
      </w:r>
      <w:proofErr w:type="gramStart"/>
      <w:r w:rsidRPr="00AD6BA2">
        <w:rPr>
          <w:rFonts w:ascii="宋体" w:hAnsi="宋体" w:cs="Arial" w:hint="eastAsia"/>
          <w:sz w:val="21"/>
          <w:szCs w:val="21"/>
        </w:rPr>
        <w:t>蜘蛛智联</w:t>
      </w:r>
      <w:proofErr w:type="gramEnd"/>
      <w:r w:rsidRPr="00AD6BA2">
        <w:rPr>
          <w:rFonts w:ascii="宋体" w:hAnsi="宋体" w:cs="Arial" w:hint="eastAsia"/>
          <w:sz w:val="21"/>
          <w:szCs w:val="21"/>
        </w:rPr>
        <w:t>TSP网关向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发送远程控制天眼系统（开启/关闭）指令（</w:t>
      </w:r>
      <w:r w:rsidRPr="00AD6BA2">
        <w:rPr>
          <w:rFonts w:ascii="宋体" w:hAnsi="宋体"/>
          <w:sz w:val="21"/>
          <w:szCs w:val="21"/>
        </w:rPr>
        <w:t>CMD_DOWN_REMOTECTRL_EXT</w:t>
      </w:r>
      <w:r w:rsidRPr="00AD6BA2">
        <w:rPr>
          <w:rFonts w:ascii="宋体" w:hAnsi="宋体" w:cs="Arial" w:hint="eastAsia"/>
          <w:sz w:val="21"/>
          <w:szCs w:val="21"/>
        </w:rPr>
        <w:t>）；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接收到该指令后向FICM发送请求实时视频录制/抓图开启或者关闭事件通知（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FileCloudUploadReqNotify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），FICM接收后根据指令要求开启或者关闭视频录制/抓图，并通过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FileUploadCheckRes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将处理结果或者失败原因回复给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，由</w:t>
      </w:r>
      <w:proofErr w:type="spellStart"/>
      <w:r w:rsidRPr="00AD6BA2">
        <w:rPr>
          <w:rFonts w:ascii="宋体" w:hAnsi="宋体" w:cs="Arial" w:hint="eastAsia"/>
          <w:sz w:val="21"/>
          <w:szCs w:val="21"/>
        </w:rPr>
        <w:t>iCGM</w:t>
      </w:r>
      <w:proofErr w:type="spellEnd"/>
      <w:r w:rsidRPr="00AD6BA2">
        <w:rPr>
          <w:rFonts w:ascii="宋体" w:hAnsi="宋体" w:cs="Arial" w:hint="eastAsia"/>
          <w:sz w:val="21"/>
          <w:szCs w:val="21"/>
        </w:rPr>
        <w:t>通过OTA指令</w:t>
      </w:r>
      <w:r w:rsidRPr="00AD6BA2">
        <w:rPr>
          <w:rFonts w:ascii="宋体" w:hAnsi="宋体"/>
          <w:sz w:val="21"/>
          <w:szCs w:val="21"/>
        </w:rPr>
        <w:t>CMD_</w:t>
      </w:r>
      <w:r w:rsidRPr="00AD6BA2">
        <w:rPr>
          <w:rFonts w:ascii="宋体" w:hAnsi="宋体" w:hint="eastAsia"/>
          <w:sz w:val="21"/>
          <w:szCs w:val="21"/>
        </w:rPr>
        <w:t>UP</w:t>
      </w:r>
      <w:r w:rsidRPr="00AD6BA2">
        <w:rPr>
          <w:rFonts w:ascii="宋体" w:hAnsi="宋体"/>
          <w:sz w:val="21"/>
          <w:szCs w:val="21"/>
        </w:rPr>
        <w:t>_REMOTECTRL_EXT</w:t>
      </w:r>
      <w:r w:rsidRPr="00AD6BA2">
        <w:rPr>
          <w:rFonts w:ascii="宋体" w:hAnsi="宋体" w:hint="eastAsia"/>
          <w:sz w:val="21"/>
          <w:szCs w:val="21"/>
        </w:rPr>
        <w:t>将处理结果</w:t>
      </w:r>
      <w:r w:rsidRPr="00AD6BA2">
        <w:rPr>
          <w:rFonts w:ascii="宋体" w:hAnsi="宋体" w:cs="Arial" w:hint="eastAsia"/>
          <w:sz w:val="21"/>
          <w:szCs w:val="21"/>
        </w:rPr>
        <w:t>回复给</w:t>
      </w:r>
      <w:proofErr w:type="gramStart"/>
      <w:r w:rsidRPr="00AD6BA2">
        <w:rPr>
          <w:rFonts w:ascii="宋体" w:hAnsi="宋体" w:cs="Arial" w:hint="eastAsia"/>
          <w:sz w:val="21"/>
          <w:szCs w:val="21"/>
        </w:rPr>
        <w:t>蜘蛛智联后台</w:t>
      </w:r>
      <w:proofErr w:type="gramEnd"/>
      <w:r w:rsidRPr="00AD6BA2">
        <w:rPr>
          <w:rFonts w:ascii="宋体" w:hAnsi="宋体" w:cs="Arial" w:hint="eastAsia"/>
          <w:sz w:val="21"/>
          <w:szCs w:val="21"/>
        </w:rPr>
        <w:t>，在手机APP上显示操作结果。</w:t>
      </w:r>
    </w:p>
    <w:p w14:paraId="4E7D0DDC" w14:textId="77777777" w:rsidR="00A53C37" w:rsidRPr="00AD6BA2" w:rsidRDefault="00A53C37" w:rsidP="00090673">
      <w:pPr>
        <w:pStyle w:val="EPT3"/>
        <w:ind w:firstLineChars="0" w:firstLine="0"/>
        <w:rPr>
          <w:rFonts w:ascii="宋体" w:hAnsi="宋体" w:cs="Arial"/>
          <w:sz w:val="21"/>
          <w:szCs w:val="21"/>
        </w:rPr>
      </w:pPr>
    </w:p>
    <w:p w14:paraId="15CAC9C9" w14:textId="505159C7" w:rsidR="00090673" w:rsidRPr="00AD6BA2" w:rsidRDefault="00090673" w:rsidP="00090673">
      <w:pPr>
        <w:pStyle w:val="EPT3"/>
        <w:ind w:firstLineChars="0" w:firstLine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hint="eastAsia"/>
          <w:sz w:val="21"/>
          <w:szCs w:val="21"/>
        </w:rPr>
        <w:t>云端文件上传请求通知（</w:t>
      </w:r>
      <w:proofErr w:type="spellStart"/>
      <w:r w:rsidRPr="00AD6BA2">
        <w:rPr>
          <w:rFonts w:ascii="宋体" w:hAnsi="宋体"/>
          <w:sz w:val="21"/>
          <w:szCs w:val="21"/>
        </w:rPr>
        <w:t>FileCloudUploadReqNotify</w:t>
      </w:r>
      <w:proofErr w:type="spellEnd"/>
      <w:r w:rsidRPr="00AD6BA2">
        <w:rPr>
          <w:rFonts w:ascii="宋体" w:hAnsi="宋体" w:hint="eastAsia"/>
          <w:sz w:val="21"/>
          <w:szCs w:val="21"/>
        </w:rPr>
        <w:t>）：</w:t>
      </w:r>
      <w:proofErr w:type="spellStart"/>
      <w:r w:rsidRPr="00AD6BA2">
        <w:rPr>
          <w:rFonts w:ascii="宋体" w:hAnsi="宋体" w:hint="eastAsia"/>
          <w:sz w:val="21"/>
          <w:szCs w:val="21"/>
        </w:rPr>
        <w:t>iCGM</w:t>
      </w:r>
      <w:proofErr w:type="spellEnd"/>
      <w:r w:rsidRPr="00AD6BA2">
        <w:rPr>
          <w:rFonts w:ascii="宋体" w:hAnsi="宋体" w:hint="eastAsia"/>
          <w:sz w:val="21"/>
          <w:szCs w:val="21"/>
        </w:rPr>
        <w:t>通知消费方云端发起了文件或者安防视频（图片）上传指令。</w:t>
      </w:r>
    </w:p>
    <w:tbl>
      <w:tblPr>
        <w:tblStyle w:val="a9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2884"/>
        <w:gridCol w:w="1921"/>
        <w:gridCol w:w="2705"/>
      </w:tblGrid>
      <w:tr w:rsidR="003E65B8" w:rsidRPr="00AD6BA2" w14:paraId="6B7B2E50" w14:textId="77777777" w:rsidTr="00CA44BA">
        <w:trPr>
          <w:trHeight w:val="291"/>
          <w:jc w:val="center"/>
        </w:trPr>
        <w:tc>
          <w:tcPr>
            <w:tcW w:w="1005" w:type="pct"/>
            <w:shd w:val="clear" w:color="auto" w:fill="BFBFBF" w:themeFill="background1" w:themeFillShade="BF"/>
            <w:noWrap/>
            <w:hideMark/>
          </w:tcPr>
          <w:p w14:paraId="68AD912F" w14:textId="77777777" w:rsidR="00A25F78" w:rsidRPr="00AD6BA2" w:rsidRDefault="00A25F78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Service</w:t>
            </w:r>
          </w:p>
        </w:tc>
        <w:tc>
          <w:tcPr>
            <w:tcW w:w="3995" w:type="pct"/>
            <w:gridSpan w:val="3"/>
            <w:noWrap/>
            <w:hideMark/>
          </w:tcPr>
          <w:p w14:paraId="65A7A53E" w14:textId="454962B5" w:rsidR="00A25F78" w:rsidRPr="00AD6BA2" w:rsidRDefault="0057535F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FileUpload</w:t>
            </w:r>
            <w:r w:rsidRPr="00AD6BA2">
              <w:rPr>
                <w:rFonts w:ascii="宋体" w:hAnsi="宋体" w:cs="Arial"/>
                <w:sz w:val="21"/>
                <w:szCs w:val="21"/>
              </w:rPr>
              <w:t>Service</w:t>
            </w:r>
            <w:proofErr w:type="spellEnd"/>
          </w:p>
        </w:tc>
      </w:tr>
      <w:tr w:rsidR="003E65B8" w:rsidRPr="00AD6BA2" w14:paraId="5A3381E2" w14:textId="77777777" w:rsidTr="00CA44BA">
        <w:trPr>
          <w:trHeight w:val="291"/>
          <w:jc w:val="center"/>
        </w:trPr>
        <w:tc>
          <w:tcPr>
            <w:tcW w:w="1005" w:type="pct"/>
            <w:shd w:val="clear" w:color="auto" w:fill="BFBFBF" w:themeFill="background1" w:themeFillShade="BF"/>
            <w:noWrap/>
            <w:hideMark/>
          </w:tcPr>
          <w:p w14:paraId="6FAC9764" w14:textId="77777777" w:rsidR="00A25F78" w:rsidRPr="00AD6BA2" w:rsidRDefault="00A25F78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Provider</w:t>
            </w:r>
          </w:p>
        </w:tc>
        <w:tc>
          <w:tcPr>
            <w:tcW w:w="3995" w:type="pct"/>
            <w:gridSpan w:val="3"/>
            <w:noWrap/>
            <w:hideMark/>
          </w:tcPr>
          <w:p w14:paraId="4B38B98F" w14:textId="77777777" w:rsidR="00A25F78" w:rsidRPr="00AD6BA2" w:rsidRDefault="00A25F78" w:rsidP="00A25F78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cs="Arial"/>
                <w:sz w:val="21"/>
                <w:szCs w:val="21"/>
              </w:rPr>
              <w:t>ICGM</w:t>
            </w:r>
          </w:p>
        </w:tc>
      </w:tr>
      <w:tr w:rsidR="003E65B8" w:rsidRPr="00AD6BA2" w14:paraId="056FC956" w14:textId="77777777" w:rsidTr="00CA44BA">
        <w:trPr>
          <w:trHeight w:val="291"/>
          <w:jc w:val="center"/>
        </w:trPr>
        <w:tc>
          <w:tcPr>
            <w:tcW w:w="1005" w:type="pct"/>
            <w:shd w:val="clear" w:color="auto" w:fill="BFBFBF" w:themeFill="background1" w:themeFillShade="BF"/>
            <w:noWrap/>
            <w:hideMark/>
          </w:tcPr>
          <w:p w14:paraId="050A9A44" w14:textId="77777777" w:rsidR="00A25F78" w:rsidRPr="00AD6BA2" w:rsidRDefault="00A25F78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Consumer</w:t>
            </w:r>
          </w:p>
        </w:tc>
        <w:tc>
          <w:tcPr>
            <w:tcW w:w="3995" w:type="pct"/>
            <w:gridSpan w:val="3"/>
            <w:noWrap/>
            <w:hideMark/>
          </w:tcPr>
          <w:p w14:paraId="02CCCA0B" w14:textId="2B5C9CE3" w:rsidR="00A25F78" w:rsidRPr="00AD6BA2" w:rsidRDefault="00A25F78" w:rsidP="00A25F78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E65B8" w:rsidRPr="00AD6BA2" w14:paraId="0A61BA97" w14:textId="77777777" w:rsidTr="00CA44BA">
        <w:trPr>
          <w:trHeight w:val="567"/>
          <w:jc w:val="center"/>
        </w:trPr>
        <w:tc>
          <w:tcPr>
            <w:tcW w:w="1005" w:type="pct"/>
            <w:shd w:val="clear" w:color="auto" w:fill="BFBFBF" w:themeFill="background1" w:themeFillShade="BF"/>
            <w:noWrap/>
            <w:hideMark/>
          </w:tcPr>
          <w:p w14:paraId="2C8BAAB5" w14:textId="7938E636" w:rsidR="00A25F78" w:rsidRPr="00AD6BA2" w:rsidRDefault="009D3FB9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 w:hint="eastAsia"/>
                <w:b/>
                <w:bCs/>
                <w:sz w:val="21"/>
                <w:szCs w:val="21"/>
              </w:rPr>
              <w:t>Event</w:t>
            </w:r>
          </w:p>
        </w:tc>
        <w:tc>
          <w:tcPr>
            <w:tcW w:w="1534" w:type="pct"/>
            <w:hideMark/>
          </w:tcPr>
          <w:p w14:paraId="0520B0A7" w14:textId="1ABF442D" w:rsidR="00A25F78" w:rsidRPr="00AD6BA2" w:rsidRDefault="00A25F78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FileCloudUploadReqNotify</w:t>
            </w:r>
            <w:proofErr w:type="spellEnd"/>
          </w:p>
        </w:tc>
        <w:tc>
          <w:tcPr>
            <w:tcW w:w="2461" w:type="pct"/>
            <w:gridSpan w:val="2"/>
            <w:hideMark/>
          </w:tcPr>
          <w:p w14:paraId="5225ACC4" w14:textId="797CB798" w:rsidR="00A25F78" w:rsidRPr="00AD6BA2" w:rsidRDefault="00A25F78" w:rsidP="00A25F78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云端文件上传请求通知</w:t>
            </w:r>
          </w:p>
        </w:tc>
      </w:tr>
      <w:tr w:rsidR="003E65B8" w:rsidRPr="00AD6BA2" w14:paraId="58873B6C" w14:textId="77777777" w:rsidTr="00CA44BA">
        <w:trPr>
          <w:trHeight w:val="567"/>
          <w:jc w:val="center"/>
        </w:trPr>
        <w:tc>
          <w:tcPr>
            <w:tcW w:w="1005" w:type="pct"/>
            <w:vMerge w:val="restart"/>
            <w:shd w:val="clear" w:color="auto" w:fill="BFBFBF" w:themeFill="background1" w:themeFillShade="BF"/>
            <w:noWrap/>
          </w:tcPr>
          <w:p w14:paraId="774BEA52" w14:textId="7A32D203" w:rsidR="00C72167" w:rsidRPr="00AD6BA2" w:rsidRDefault="00C72167" w:rsidP="00C7216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Parameters(</w:t>
            </w:r>
            <w:r w:rsidRPr="00AD6BA2">
              <w:rPr>
                <w:rFonts w:ascii="宋体" w:hAnsi="宋体" w:cs="Arial" w:hint="eastAsia"/>
                <w:b/>
                <w:bCs/>
                <w:sz w:val="21"/>
                <w:szCs w:val="21"/>
              </w:rPr>
              <w:t>Out</w:t>
            </w: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534" w:type="pct"/>
          </w:tcPr>
          <w:p w14:paraId="36694D31" w14:textId="56139C88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ClientID</w:t>
            </w:r>
            <w:proofErr w:type="spellEnd"/>
          </w:p>
        </w:tc>
        <w:tc>
          <w:tcPr>
            <w:tcW w:w="2461" w:type="pct"/>
            <w:gridSpan w:val="2"/>
          </w:tcPr>
          <w:p w14:paraId="00C31EF5" w14:textId="001FE4CA" w:rsidR="00C72167" w:rsidRPr="00AD6BA2" w:rsidRDefault="00C72167" w:rsidP="00C7216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客户端ID</w:t>
            </w:r>
          </w:p>
        </w:tc>
      </w:tr>
      <w:tr w:rsidR="003E65B8" w:rsidRPr="00AD6BA2" w14:paraId="00CDFB45" w14:textId="77777777" w:rsidTr="00CA44BA">
        <w:trPr>
          <w:trHeight w:val="526"/>
          <w:jc w:val="center"/>
        </w:trPr>
        <w:tc>
          <w:tcPr>
            <w:tcW w:w="1005" w:type="pct"/>
            <w:vMerge/>
            <w:shd w:val="clear" w:color="auto" w:fill="BFBFBF" w:themeFill="background1" w:themeFillShade="BF"/>
            <w:noWrap/>
            <w:hideMark/>
          </w:tcPr>
          <w:p w14:paraId="623FEF19" w14:textId="749D9060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534" w:type="pct"/>
            <w:noWrap/>
            <w:hideMark/>
          </w:tcPr>
          <w:p w14:paraId="49C46D6B" w14:textId="6D10FF2C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FileType</w:t>
            </w:r>
            <w:proofErr w:type="spellEnd"/>
          </w:p>
        </w:tc>
        <w:tc>
          <w:tcPr>
            <w:tcW w:w="1022" w:type="pct"/>
            <w:noWrap/>
          </w:tcPr>
          <w:p w14:paraId="0FA68BD3" w14:textId="586AF2A9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上传文件类型</w:t>
            </w:r>
          </w:p>
        </w:tc>
        <w:tc>
          <w:tcPr>
            <w:tcW w:w="1439" w:type="pct"/>
          </w:tcPr>
          <w:p w14:paraId="325E2519" w14:textId="281DE865" w:rsidR="00C72167" w:rsidRPr="00AD6BA2" w:rsidRDefault="00C72167" w:rsidP="00A25F78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 w:hint="eastAsia"/>
                <w:szCs w:val="21"/>
              </w:rPr>
              <w:t>0：实时视频/图片（哨兵）</w:t>
            </w:r>
          </w:p>
          <w:p w14:paraId="6F760943" w14:textId="60EB7E81" w:rsidR="00C72167" w:rsidRPr="004C1AE6" w:rsidRDefault="00C72167" w:rsidP="00A25F78">
            <w:pPr>
              <w:rPr>
                <w:rFonts w:ascii="宋体" w:hAnsi="宋体"/>
                <w:strike/>
                <w:color w:val="FF0000"/>
                <w:szCs w:val="21"/>
                <w:highlight w:val="yellow"/>
              </w:rPr>
            </w:pPr>
            <w:r w:rsidRPr="004C1AE6">
              <w:rPr>
                <w:rFonts w:ascii="宋体" w:hAnsi="宋体" w:hint="eastAsia"/>
                <w:strike/>
                <w:color w:val="FF0000"/>
                <w:szCs w:val="21"/>
                <w:highlight w:val="yellow"/>
              </w:rPr>
              <w:t>1：配置文件</w:t>
            </w:r>
          </w:p>
          <w:p w14:paraId="1E4E3C4A" w14:textId="77777777" w:rsidR="00C72167" w:rsidRPr="004C1AE6" w:rsidRDefault="00C72167" w:rsidP="00A25F78">
            <w:pPr>
              <w:rPr>
                <w:rFonts w:ascii="宋体" w:hAnsi="宋体"/>
                <w:strike/>
                <w:color w:val="FF0000"/>
                <w:szCs w:val="21"/>
                <w:highlight w:val="yellow"/>
              </w:rPr>
            </w:pPr>
            <w:r w:rsidRPr="004C1AE6">
              <w:rPr>
                <w:rFonts w:ascii="宋体" w:hAnsi="宋体" w:hint="eastAsia"/>
                <w:strike/>
                <w:color w:val="FF0000"/>
                <w:szCs w:val="21"/>
                <w:highlight w:val="yellow"/>
              </w:rPr>
              <w:t>2：业务Log文件</w:t>
            </w:r>
          </w:p>
          <w:p w14:paraId="3A6B9A68" w14:textId="77777777" w:rsidR="00C72167" w:rsidRPr="004C1AE6" w:rsidRDefault="00C72167" w:rsidP="00A25F78">
            <w:pPr>
              <w:rPr>
                <w:rFonts w:ascii="宋体" w:hAnsi="宋体"/>
                <w:strike/>
                <w:color w:val="FF0000"/>
                <w:szCs w:val="21"/>
                <w:highlight w:val="yellow"/>
              </w:rPr>
            </w:pPr>
            <w:r w:rsidRPr="004C1AE6">
              <w:rPr>
                <w:rFonts w:ascii="宋体" w:hAnsi="宋体" w:hint="eastAsia"/>
                <w:strike/>
                <w:color w:val="FF0000"/>
                <w:szCs w:val="21"/>
                <w:highlight w:val="yellow"/>
              </w:rPr>
              <w:t>3：系统Log文件</w:t>
            </w:r>
          </w:p>
          <w:p w14:paraId="4D0F521C" w14:textId="77777777" w:rsidR="00C72167" w:rsidRPr="004C1AE6" w:rsidRDefault="00C72167" w:rsidP="00A25F78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4C1AE6">
              <w:rPr>
                <w:rFonts w:ascii="宋体" w:hAnsi="宋体" w:hint="eastAsia"/>
                <w:strike/>
                <w:color w:val="FF0000"/>
                <w:szCs w:val="21"/>
                <w:highlight w:val="yellow"/>
              </w:rPr>
              <w:t>4：安全日志文件</w:t>
            </w:r>
          </w:p>
          <w:p w14:paraId="2C034E2B" w14:textId="0D33E248" w:rsidR="00C72167" w:rsidRPr="00AD6BA2" w:rsidRDefault="00C72167" w:rsidP="007E0F62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 w:hint="eastAsia"/>
                <w:szCs w:val="21"/>
              </w:rPr>
              <w:t>5：实时视频/图片（天眼）</w:t>
            </w:r>
          </w:p>
          <w:p w14:paraId="6882F82F" w14:textId="77777777" w:rsidR="00C72167" w:rsidRPr="00AD6BA2" w:rsidRDefault="00C72167" w:rsidP="00A25F78">
            <w:pPr>
              <w:rPr>
                <w:rFonts w:ascii="宋体" w:hAnsi="宋体"/>
                <w:szCs w:val="21"/>
              </w:rPr>
            </w:pPr>
          </w:p>
          <w:p w14:paraId="034ECAFD" w14:textId="5FCDDD34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其它值：无效</w:t>
            </w:r>
          </w:p>
        </w:tc>
      </w:tr>
      <w:tr w:rsidR="003E65B8" w:rsidRPr="00AD6BA2" w14:paraId="6AA30DFA" w14:textId="77777777" w:rsidTr="00CA44BA">
        <w:trPr>
          <w:trHeight w:val="526"/>
          <w:jc w:val="center"/>
        </w:trPr>
        <w:tc>
          <w:tcPr>
            <w:tcW w:w="1005" w:type="pct"/>
            <w:vMerge/>
            <w:shd w:val="clear" w:color="auto" w:fill="BFBFBF" w:themeFill="background1" w:themeFillShade="BF"/>
            <w:noWrap/>
          </w:tcPr>
          <w:p w14:paraId="35DDCB09" w14:textId="77777777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534" w:type="pct"/>
            <w:noWrap/>
          </w:tcPr>
          <w:p w14:paraId="18C2DD5B" w14:textId="36051A58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LocalPath</w:t>
            </w:r>
            <w:proofErr w:type="spellEnd"/>
          </w:p>
        </w:tc>
        <w:tc>
          <w:tcPr>
            <w:tcW w:w="1022" w:type="pct"/>
            <w:noWrap/>
          </w:tcPr>
          <w:p w14:paraId="06B2B1AC" w14:textId="7CD0767C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上传文件本地路径</w:t>
            </w:r>
          </w:p>
        </w:tc>
        <w:tc>
          <w:tcPr>
            <w:tcW w:w="1439" w:type="pct"/>
          </w:tcPr>
          <w:p w14:paraId="1056BD26" w14:textId="77777777" w:rsidR="00C72167" w:rsidRPr="00AD6BA2" w:rsidRDefault="00C72167" w:rsidP="00A25F78">
            <w:pPr>
              <w:rPr>
                <w:rFonts w:ascii="宋体" w:hAnsi="宋体"/>
                <w:szCs w:val="21"/>
              </w:rPr>
            </w:pPr>
          </w:p>
        </w:tc>
      </w:tr>
      <w:tr w:rsidR="003E65B8" w:rsidRPr="00AD6BA2" w14:paraId="790984FB" w14:textId="77777777" w:rsidTr="00CA44BA">
        <w:trPr>
          <w:trHeight w:val="548"/>
          <w:jc w:val="center"/>
        </w:trPr>
        <w:tc>
          <w:tcPr>
            <w:tcW w:w="1005" w:type="pct"/>
            <w:vMerge/>
            <w:shd w:val="clear" w:color="auto" w:fill="BFBFBF" w:themeFill="background1" w:themeFillShade="BF"/>
            <w:noWrap/>
          </w:tcPr>
          <w:p w14:paraId="792D31C0" w14:textId="77777777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</w:p>
        </w:tc>
        <w:tc>
          <w:tcPr>
            <w:tcW w:w="1534" w:type="pct"/>
            <w:noWrap/>
          </w:tcPr>
          <w:p w14:paraId="55DA7F9D" w14:textId="7C6F001D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Action</w:t>
            </w:r>
          </w:p>
        </w:tc>
        <w:tc>
          <w:tcPr>
            <w:tcW w:w="1022" w:type="pct"/>
            <w:noWrap/>
          </w:tcPr>
          <w:p w14:paraId="3A5E9436" w14:textId="7F9C29FD" w:rsidR="00C72167" w:rsidRPr="00AD6BA2" w:rsidRDefault="00C72167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动作</w:t>
            </w:r>
          </w:p>
        </w:tc>
        <w:tc>
          <w:tcPr>
            <w:tcW w:w="1439" w:type="pct"/>
          </w:tcPr>
          <w:p w14:paraId="6B34BBBB" w14:textId="77777777" w:rsidR="00C72167" w:rsidRPr="00AD6BA2" w:rsidRDefault="00C72167" w:rsidP="00852233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0:上传文件(数据)</w:t>
            </w:r>
          </w:p>
          <w:p w14:paraId="5F847F03" w14:textId="6112EDA4" w:rsidR="00C72167" w:rsidRPr="00AD6BA2" w:rsidRDefault="00C72167" w:rsidP="00852233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1:停止上传文件（数据）</w:t>
            </w:r>
          </w:p>
        </w:tc>
      </w:tr>
    </w:tbl>
    <w:p w14:paraId="4DBD3632" w14:textId="1F355A98" w:rsidR="00A25F78" w:rsidRPr="00AD6BA2" w:rsidRDefault="00A25F78" w:rsidP="00A25F78">
      <w:pPr>
        <w:pStyle w:val="EPT3"/>
        <w:ind w:firstLine="420"/>
        <w:jc w:val="center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/>
          <w:sz w:val="21"/>
          <w:szCs w:val="21"/>
        </w:rPr>
        <w:t>表</w:t>
      </w:r>
      <w:r w:rsidR="00D34441" w:rsidRPr="00AD6BA2">
        <w:rPr>
          <w:rFonts w:ascii="宋体" w:hAnsi="宋体" w:cs="Arial" w:hint="eastAsia"/>
          <w:sz w:val="21"/>
          <w:szCs w:val="21"/>
        </w:rPr>
        <w:t>7</w:t>
      </w:r>
      <w:r w:rsidRPr="00AD6BA2">
        <w:rPr>
          <w:rFonts w:ascii="宋体" w:hAnsi="宋体" w:cs="Arial"/>
          <w:sz w:val="21"/>
          <w:szCs w:val="21"/>
        </w:rPr>
        <w:t>：</w:t>
      </w:r>
      <w:r w:rsidRPr="00AD6BA2">
        <w:rPr>
          <w:rFonts w:ascii="宋体" w:hAnsi="宋体" w:hint="eastAsia"/>
          <w:sz w:val="21"/>
          <w:szCs w:val="21"/>
        </w:rPr>
        <w:t>云端文件上传请求通知接口</w:t>
      </w:r>
    </w:p>
    <w:p w14:paraId="6ED4F6AD" w14:textId="260E68EA" w:rsidR="00A25F78" w:rsidRPr="00AD6BA2" w:rsidRDefault="00E421ED" w:rsidP="00A25F78">
      <w:pPr>
        <w:pStyle w:val="EPT3"/>
        <w:ind w:firstLineChars="0" w:firstLine="0"/>
        <w:rPr>
          <w:rFonts w:ascii="宋体" w:hAnsi="宋体"/>
          <w:sz w:val="21"/>
          <w:szCs w:val="21"/>
        </w:rPr>
      </w:pPr>
      <w:r w:rsidRPr="00AD6BA2">
        <w:rPr>
          <w:rFonts w:ascii="宋体" w:hAnsi="宋体" w:hint="eastAsia"/>
          <w:sz w:val="21"/>
          <w:szCs w:val="21"/>
        </w:rPr>
        <w:t>注：只有实时</w:t>
      </w:r>
      <w:r w:rsidR="003645FE" w:rsidRPr="00AD6BA2">
        <w:rPr>
          <w:rFonts w:ascii="宋体" w:hAnsi="宋体" w:hint="eastAsia"/>
          <w:sz w:val="21"/>
          <w:szCs w:val="21"/>
        </w:rPr>
        <w:t>哨兵视频/图片</w:t>
      </w:r>
      <w:r w:rsidRPr="00AD6BA2">
        <w:rPr>
          <w:rFonts w:ascii="宋体" w:hAnsi="宋体" w:hint="eastAsia"/>
          <w:sz w:val="21"/>
          <w:szCs w:val="21"/>
        </w:rPr>
        <w:t>传输可以进行上传和停止上传操作，文件只有上传文件没有停止上传操作。</w:t>
      </w:r>
    </w:p>
    <w:p w14:paraId="18F165F2" w14:textId="77777777" w:rsidR="0007262D" w:rsidRPr="00AD6BA2" w:rsidRDefault="0007262D" w:rsidP="00A25F78">
      <w:pPr>
        <w:pStyle w:val="EPT3"/>
        <w:ind w:firstLineChars="0" w:firstLine="0"/>
        <w:rPr>
          <w:rFonts w:ascii="宋体" w:hAnsi="宋体"/>
          <w:sz w:val="21"/>
          <w:szCs w:val="21"/>
        </w:rPr>
      </w:pPr>
      <w:r w:rsidRPr="00AD6BA2">
        <w:rPr>
          <w:rFonts w:ascii="宋体" w:hAnsi="宋体" w:hint="eastAsia"/>
          <w:sz w:val="21"/>
          <w:szCs w:val="21"/>
        </w:rPr>
        <w:lastRenderedPageBreak/>
        <w:t>云端文件上传请求检查结果通知（</w:t>
      </w:r>
      <w:proofErr w:type="spellStart"/>
      <w:r w:rsidRPr="00AD6BA2">
        <w:rPr>
          <w:rFonts w:ascii="宋体" w:hAnsi="宋体"/>
          <w:sz w:val="21"/>
          <w:szCs w:val="21"/>
        </w:rPr>
        <w:t>FileUploadCheckRes</w:t>
      </w:r>
      <w:proofErr w:type="spellEnd"/>
      <w:r w:rsidRPr="00AD6BA2">
        <w:rPr>
          <w:rFonts w:ascii="宋体" w:hAnsi="宋体" w:hint="eastAsia"/>
          <w:sz w:val="21"/>
          <w:szCs w:val="21"/>
        </w:rPr>
        <w:t>）：消费方接收到云端文件上</w:t>
      </w:r>
      <w:proofErr w:type="gramStart"/>
      <w:r w:rsidRPr="00AD6BA2">
        <w:rPr>
          <w:rFonts w:ascii="宋体" w:hAnsi="宋体" w:hint="eastAsia"/>
          <w:sz w:val="21"/>
          <w:szCs w:val="21"/>
        </w:rPr>
        <w:t>传通知</w:t>
      </w:r>
      <w:proofErr w:type="gramEnd"/>
      <w:r w:rsidRPr="00AD6BA2">
        <w:rPr>
          <w:rFonts w:ascii="宋体" w:hAnsi="宋体" w:hint="eastAsia"/>
          <w:sz w:val="21"/>
          <w:szCs w:val="21"/>
        </w:rPr>
        <w:t>后，根据文件类型进行不同的操作。</w:t>
      </w:r>
    </w:p>
    <w:p w14:paraId="6B24196B" w14:textId="2C6EC250" w:rsidR="0007262D" w:rsidRPr="00AD6BA2" w:rsidRDefault="0007262D" w:rsidP="00A25F78">
      <w:pPr>
        <w:pStyle w:val="EPT3"/>
        <w:ind w:firstLineChars="0" w:firstLine="0"/>
        <w:rPr>
          <w:rFonts w:ascii="宋体" w:hAnsi="宋体"/>
          <w:sz w:val="21"/>
          <w:szCs w:val="21"/>
        </w:rPr>
      </w:pPr>
      <w:r w:rsidRPr="00AD6BA2">
        <w:rPr>
          <w:rFonts w:ascii="宋体" w:hAnsi="宋体" w:hint="eastAsia"/>
          <w:sz w:val="21"/>
          <w:szCs w:val="21"/>
        </w:rPr>
        <w:t>如果是文件</w:t>
      </w:r>
      <w:proofErr w:type="gramStart"/>
      <w:r w:rsidRPr="00AD6BA2">
        <w:rPr>
          <w:rFonts w:ascii="宋体" w:hAnsi="宋体" w:hint="eastAsia"/>
          <w:sz w:val="21"/>
          <w:szCs w:val="21"/>
        </w:rPr>
        <w:t>上传则检查</w:t>
      </w:r>
      <w:proofErr w:type="gramEnd"/>
      <w:r w:rsidRPr="00AD6BA2">
        <w:rPr>
          <w:rFonts w:ascii="宋体" w:hAnsi="宋体" w:hint="eastAsia"/>
          <w:sz w:val="21"/>
          <w:szCs w:val="21"/>
        </w:rPr>
        <w:t>本地是否有满足上传指令的文件并将检查结果反馈给</w:t>
      </w:r>
      <w:proofErr w:type="spellStart"/>
      <w:r w:rsidRPr="00AD6BA2">
        <w:rPr>
          <w:rFonts w:ascii="宋体" w:hAnsi="宋体" w:hint="eastAsia"/>
          <w:sz w:val="21"/>
          <w:szCs w:val="21"/>
        </w:rPr>
        <w:t>iCGM</w:t>
      </w:r>
      <w:proofErr w:type="spellEnd"/>
      <w:r w:rsidRPr="00AD6BA2">
        <w:rPr>
          <w:rFonts w:ascii="宋体" w:hAnsi="宋体" w:hint="eastAsia"/>
          <w:sz w:val="21"/>
          <w:szCs w:val="21"/>
        </w:rPr>
        <w:t>。</w:t>
      </w:r>
    </w:p>
    <w:p w14:paraId="0A3CCF76" w14:textId="30213AA6" w:rsidR="0007262D" w:rsidRPr="00AD6BA2" w:rsidRDefault="0007262D" w:rsidP="00A25F78">
      <w:pPr>
        <w:pStyle w:val="EPT3"/>
        <w:ind w:firstLineChars="0" w:firstLine="0"/>
        <w:rPr>
          <w:rFonts w:ascii="宋体" w:hAnsi="宋体"/>
          <w:sz w:val="21"/>
          <w:szCs w:val="21"/>
        </w:rPr>
      </w:pPr>
      <w:r w:rsidRPr="00AD6BA2">
        <w:rPr>
          <w:rFonts w:ascii="宋体" w:hAnsi="宋体" w:hint="eastAsia"/>
          <w:sz w:val="21"/>
          <w:szCs w:val="21"/>
        </w:rPr>
        <w:t>如果是哨兵/天</w:t>
      </w:r>
      <w:proofErr w:type="gramStart"/>
      <w:r w:rsidRPr="00AD6BA2">
        <w:rPr>
          <w:rFonts w:ascii="宋体" w:hAnsi="宋体" w:hint="eastAsia"/>
          <w:sz w:val="21"/>
          <w:szCs w:val="21"/>
        </w:rPr>
        <w:t>眼系统</w:t>
      </w:r>
      <w:proofErr w:type="gramEnd"/>
      <w:r w:rsidRPr="00AD6BA2">
        <w:rPr>
          <w:rFonts w:ascii="宋体" w:hAnsi="宋体" w:hint="eastAsia"/>
          <w:sz w:val="21"/>
          <w:szCs w:val="21"/>
        </w:rPr>
        <w:t>视频或图片上传，则开启（关闭）摄像头，并将开启（关闭）结果反馈给</w:t>
      </w:r>
      <w:proofErr w:type="spellStart"/>
      <w:r w:rsidRPr="00AD6BA2">
        <w:rPr>
          <w:rFonts w:ascii="宋体" w:hAnsi="宋体" w:hint="eastAsia"/>
          <w:sz w:val="21"/>
          <w:szCs w:val="21"/>
        </w:rPr>
        <w:t>iCGM</w:t>
      </w:r>
      <w:proofErr w:type="spellEnd"/>
      <w:r w:rsidRPr="00AD6BA2">
        <w:rPr>
          <w:rFonts w:ascii="宋体" w:hAnsi="宋体" w:hint="eastAsia"/>
          <w:sz w:val="21"/>
          <w:szCs w:val="21"/>
        </w:rPr>
        <w:t>。</w:t>
      </w:r>
    </w:p>
    <w:tbl>
      <w:tblPr>
        <w:tblStyle w:val="a9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732"/>
        <w:gridCol w:w="4717"/>
      </w:tblGrid>
      <w:tr w:rsidR="003E65B8" w:rsidRPr="00AD6BA2" w14:paraId="4BCA7CEB" w14:textId="77777777" w:rsidTr="00A25F78">
        <w:trPr>
          <w:trHeight w:val="291"/>
          <w:jc w:val="center"/>
        </w:trPr>
        <w:tc>
          <w:tcPr>
            <w:tcW w:w="1038" w:type="pct"/>
            <w:shd w:val="clear" w:color="auto" w:fill="BFBFBF" w:themeFill="background1" w:themeFillShade="BF"/>
            <w:noWrap/>
            <w:hideMark/>
          </w:tcPr>
          <w:p w14:paraId="15B3ED39" w14:textId="77777777" w:rsidR="00A25F78" w:rsidRPr="00AD6BA2" w:rsidRDefault="00A25F78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Service</w:t>
            </w:r>
          </w:p>
        </w:tc>
        <w:tc>
          <w:tcPr>
            <w:tcW w:w="3962" w:type="pct"/>
            <w:gridSpan w:val="2"/>
            <w:noWrap/>
            <w:hideMark/>
          </w:tcPr>
          <w:p w14:paraId="32A05430" w14:textId="7B33478B" w:rsidR="00A25F78" w:rsidRPr="00AD6BA2" w:rsidRDefault="0057535F" w:rsidP="0057535F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FileUpload</w:t>
            </w:r>
            <w:r w:rsidRPr="00AD6BA2">
              <w:rPr>
                <w:rFonts w:ascii="宋体" w:hAnsi="宋体" w:cs="Arial"/>
                <w:sz w:val="21"/>
                <w:szCs w:val="21"/>
              </w:rPr>
              <w:t>Service</w:t>
            </w:r>
            <w:proofErr w:type="spellEnd"/>
            <w:r w:rsidRPr="00AD6BA2">
              <w:rPr>
                <w:rFonts w:ascii="宋体" w:hAnsi="宋体" w:cs="Arial"/>
                <w:sz w:val="21"/>
                <w:szCs w:val="21"/>
              </w:rPr>
              <w:t xml:space="preserve"> </w:t>
            </w:r>
          </w:p>
        </w:tc>
      </w:tr>
      <w:tr w:rsidR="003E65B8" w:rsidRPr="00AD6BA2" w14:paraId="548DBE4F" w14:textId="77777777" w:rsidTr="00A25F78">
        <w:trPr>
          <w:trHeight w:val="291"/>
          <w:jc w:val="center"/>
        </w:trPr>
        <w:tc>
          <w:tcPr>
            <w:tcW w:w="1038" w:type="pct"/>
            <w:shd w:val="clear" w:color="auto" w:fill="BFBFBF" w:themeFill="background1" w:themeFillShade="BF"/>
            <w:noWrap/>
            <w:hideMark/>
          </w:tcPr>
          <w:p w14:paraId="32272827" w14:textId="77777777" w:rsidR="00A25F78" w:rsidRPr="00AD6BA2" w:rsidRDefault="00A25F78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Provider</w:t>
            </w:r>
          </w:p>
        </w:tc>
        <w:tc>
          <w:tcPr>
            <w:tcW w:w="3962" w:type="pct"/>
            <w:gridSpan w:val="2"/>
            <w:noWrap/>
            <w:hideMark/>
          </w:tcPr>
          <w:p w14:paraId="233C1F69" w14:textId="77777777" w:rsidR="00A25F78" w:rsidRPr="00AD6BA2" w:rsidRDefault="00A25F78" w:rsidP="00A25F78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cs="Arial"/>
                <w:sz w:val="21"/>
                <w:szCs w:val="21"/>
              </w:rPr>
              <w:t>ICGM</w:t>
            </w:r>
          </w:p>
        </w:tc>
      </w:tr>
      <w:tr w:rsidR="003E65B8" w:rsidRPr="00AD6BA2" w14:paraId="600BD056" w14:textId="77777777" w:rsidTr="00A25F78">
        <w:trPr>
          <w:trHeight w:val="291"/>
          <w:jc w:val="center"/>
        </w:trPr>
        <w:tc>
          <w:tcPr>
            <w:tcW w:w="1038" w:type="pct"/>
            <w:shd w:val="clear" w:color="auto" w:fill="BFBFBF" w:themeFill="background1" w:themeFillShade="BF"/>
            <w:noWrap/>
            <w:hideMark/>
          </w:tcPr>
          <w:p w14:paraId="5CCABB42" w14:textId="77777777" w:rsidR="00A25F78" w:rsidRPr="00AD6BA2" w:rsidRDefault="00A25F78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Consumer</w:t>
            </w:r>
          </w:p>
        </w:tc>
        <w:tc>
          <w:tcPr>
            <w:tcW w:w="3962" w:type="pct"/>
            <w:gridSpan w:val="2"/>
            <w:noWrap/>
            <w:hideMark/>
          </w:tcPr>
          <w:p w14:paraId="687EB5A8" w14:textId="794CA11E" w:rsidR="00A25F78" w:rsidRPr="00AD6BA2" w:rsidRDefault="00A25F78" w:rsidP="00A25F78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E65B8" w:rsidRPr="00AD6BA2" w14:paraId="07BC4575" w14:textId="77777777" w:rsidTr="00A25F78">
        <w:trPr>
          <w:trHeight w:val="567"/>
          <w:jc w:val="center"/>
        </w:trPr>
        <w:tc>
          <w:tcPr>
            <w:tcW w:w="1038" w:type="pct"/>
            <w:shd w:val="clear" w:color="auto" w:fill="BFBFBF" w:themeFill="background1" w:themeFillShade="BF"/>
            <w:noWrap/>
            <w:hideMark/>
          </w:tcPr>
          <w:p w14:paraId="40445912" w14:textId="02D1AC9E" w:rsidR="00A25F78" w:rsidRPr="00AD6BA2" w:rsidRDefault="00EF62DE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Method</w:t>
            </w:r>
          </w:p>
        </w:tc>
        <w:tc>
          <w:tcPr>
            <w:tcW w:w="1453" w:type="pct"/>
            <w:hideMark/>
          </w:tcPr>
          <w:p w14:paraId="1919DB9C" w14:textId="6F2A6A48" w:rsidR="00A25F78" w:rsidRPr="00AD6BA2" w:rsidRDefault="00A25F78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FileUploadCheckRes</w:t>
            </w:r>
            <w:proofErr w:type="spellEnd"/>
          </w:p>
        </w:tc>
        <w:tc>
          <w:tcPr>
            <w:tcW w:w="2509" w:type="pct"/>
            <w:hideMark/>
          </w:tcPr>
          <w:p w14:paraId="100AC1DF" w14:textId="66DFB22E" w:rsidR="00A25F78" w:rsidRPr="00AD6BA2" w:rsidRDefault="00A25F78" w:rsidP="008F4A9B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云端文件上传请求检查结果通知</w:t>
            </w:r>
          </w:p>
        </w:tc>
      </w:tr>
      <w:tr w:rsidR="003E65B8" w:rsidRPr="00AD6BA2" w14:paraId="231016D9" w14:textId="77777777" w:rsidTr="00A25F78">
        <w:trPr>
          <w:trHeight w:val="526"/>
          <w:jc w:val="center"/>
        </w:trPr>
        <w:tc>
          <w:tcPr>
            <w:tcW w:w="1038" w:type="pct"/>
            <w:shd w:val="clear" w:color="auto" w:fill="BFBFBF" w:themeFill="background1" w:themeFillShade="BF"/>
            <w:noWrap/>
            <w:hideMark/>
          </w:tcPr>
          <w:p w14:paraId="5CC14AE1" w14:textId="02F52D1B" w:rsidR="00A25F78" w:rsidRPr="00AD6BA2" w:rsidRDefault="00A25F78" w:rsidP="00A25F78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Parameters(</w:t>
            </w:r>
            <w:r w:rsidR="00EF62DE" w:rsidRPr="00AD6BA2">
              <w:rPr>
                <w:rFonts w:ascii="宋体" w:hAnsi="宋体" w:cs="Arial" w:hint="eastAsia"/>
                <w:b/>
                <w:bCs/>
                <w:sz w:val="21"/>
                <w:szCs w:val="21"/>
              </w:rPr>
              <w:t>in</w:t>
            </w: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453" w:type="pct"/>
            <w:noWrap/>
            <w:hideMark/>
          </w:tcPr>
          <w:p w14:paraId="7E628E79" w14:textId="0BCE053F" w:rsidR="00A25F78" w:rsidRPr="00AD6BA2" w:rsidRDefault="00A25F78" w:rsidP="0057535F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FileUploadCheckSts</w:t>
            </w:r>
            <w:proofErr w:type="spellEnd"/>
          </w:p>
        </w:tc>
        <w:tc>
          <w:tcPr>
            <w:tcW w:w="2509" w:type="pct"/>
            <w:noWrap/>
          </w:tcPr>
          <w:p w14:paraId="3D389C6E" w14:textId="77777777" w:rsidR="00A25F78" w:rsidRPr="00AD6BA2" w:rsidRDefault="00A25F78" w:rsidP="00A25F78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 w:hint="eastAsia"/>
                <w:szCs w:val="21"/>
              </w:rPr>
              <w:t>上传文件检查结果</w:t>
            </w:r>
          </w:p>
          <w:p w14:paraId="5A4B8DFA" w14:textId="6CEAB3EB" w:rsidR="006943B3" w:rsidRPr="00AD6BA2" w:rsidRDefault="006943B3" w:rsidP="006943B3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/>
                <w:szCs w:val="21"/>
              </w:rPr>
              <w:t>0x00:request file exits</w:t>
            </w:r>
            <w:r w:rsidR="00A06C79" w:rsidRPr="00AD6BA2">
              <w:rPr>
                <w:rFonts w:ascii="宋体" w:hAnsi="宋体" w:hint="eastAsia"/>
                <w:szCs w:val="21"/>
              </w:rPr>
              <w:t>（文件上传）</w:t>
            </w:r>
          </w:p>
          <w:p w14:paraId="1F929487" w14:textId="67F0C6C6" w:rsidR="006943B3" w:rsidRPr="00AD6BA2" w:rsidRDefault="006943B3" w:rsidP="006943B3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/>
                <w:szCs w:val="21"/>
              </w:rPr>
              <w:t>0x01:request file not exits</w:t>
            </w:r>
            <w:r w:rsidR="00A06C79" w:rsidRPr="00AD6BA2">
              <w:rPr>
                <w:rFonts w:ascii="宋体" w:hAnsi="宋体" w:hint="eastAsia"/>
                <w:szCs w:val="21"/>
              </w:rPr>
              <w:t>（文件上传）</w:t>
            </w:r>
          </w:p>
          <w:p w14:paraId="5558B750" w14:textId="11DB9BFF" w:rsidR="006943B3" w:rsidRPr="00AD6BA2" w:rsidRDefault="006943B3" w:rsidP="006943B3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/>
                <w:szCs w:val="21"/>
              </w:rPr>
              <w:t>0x10:Normal Work</w:t>
            </w:r>
            <w:r w:rsidR="00A06C79" w:rsidRPr="00AD6BA2">
              <w:rPr>
                <w:rFonts w:ascii="宋体" w:hAnsi="宋体" w:hint="eastAsia"/>
                <w:szCs w:val="21"/>
              </w:rPr>
              <w:t>（实时视频</w:t>
            </w:r>
            <w:r w:rsidR="003645FE" w:rsidRPr="00AD6BA2">
              <w:rPr>
                <w:rFonts w:ascii="宋体" w:hAnsi="宋体" w:hint="eastAsia"/>
                <w:szCs w:val="21"/>
              </w:rPr>
              <w:t>/</w:t>
            </w:r>
            <w:r w:rsidR="006D1258" w:rsidRPr="00AD6BA2">
              <w:rPr>
                <w:rFonts w:ascii="宋体" w:hAnsi="宋体" w:hint="eastAsia"/>
                <w:szCs w:val="21"/>
              </w:rPr>
              <w:t>图片</w:t>
            </w:r>
            <w:r w:rsidR="00A06C79" w:rsidRPr="00AD6BA2">
              <w:rPr>
                <w:rFonts w:ascii="宋体" w:hAnsi="宋体" w:hint="eastAsia"/>
                <w:szCs w:val="21"/>
              </w:rPr>
              <w:t>）</w:t>
            </w:r>
          </w:p>
          <w:p w14:paraId="477D61B6" w14:textId="30FC47F3" w:rsidR="006943B3" w:rsidRPr="00AD6BA2" w:rsidRDefault="006943B3" w:rsidP="006943B3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/>
                <w:szCs w:val="21"/>
              </w:rPr>
              <w:t>0x11:System Power Mode is abnormal</w:t>
            </w:r>
            <w:r w:rsidR="00A06C79" w:rsidRPr="00AD6BA2">
              <w:rPr>
                <w:rFonts w:ascii="宋体" w:hAnsi="宋体" w:hint="eastAsia"/>
                <w:szCs w:val="21"/>
              </w:rPr>
              <w:t>（实时视频</w:t>
            </w:r>
            <w:r w:rsidR="003645FE" w:rsidRPr="00AD6BA2">
              <w:rPr>
                <w:rFonts w:ascii="宋体" w:hAnsi="宋体" w:hint="eastAsia"/>
                <w:szCs w:val="21"/>
              </w:rPr>
              <w:t>/</w:t>
            </w:r>
            <w:r w:rsidR="006D1258" w:rsidRPr="00AD6BA2">
              <w:rPr>
                <w:rFonts w:ascii="宋体" w:hAnsi="宋体" w:hint="eastAsia"/>
                <w:szCs w:val="21"/>
              </w:rPr>
              <w:t>图片</w:t>
            </w:r>
            <w:r w:rsidR="00A06C79" w:rsidRPr="00AD6BA2">
              <w:rPr>
                <w:rFonts w:ascii="宋体" w:hAnsi="宋体" w:hint="eastAsia"/>
                <w:szCs w:val="21"/>
              </w:rPr>
              <w:t>）</w:t>
            </w:r>
          </w:p>
          <w:p w14:paraId="301A614E" w14:textId="59610599" w:rsidR="006943B3" w:rsidRPr="00AD6BA2" w:rsidRDefault="006943B3" w:rsidP="006943B3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/>
                <w:szCs w:val="21"/>
              </w:rPr>
              <w:t>0x12:Vehicle Arm Status is disable</w:t>
            </w:r>
            <w:r w:rsidR="00A06C79" w:rsidRPr="00AD6BA2">
              <w:rPr>
                <w:rFonts w:ascii="宋体" w:hAnsi="宋体" w:hint="eastAsia"/>
                <w:szCs w:val="21"/>
              </w:rPr>
              <w:t>（实时视频</w:t>
            </w:r>
            <w:r w:rsidR="003645FE" w:rsidRPr="00AD6BA2">
              <w:rPr>
                <w:rFonts w:ascii="宋体" w:hAnsi="宋体" w:hint="eastAsia"/>
                <w:szCs w:val="21"/>
              </w:rPr>
              <w:t>/</w:t>
            </w:r>
            <w:r w:rsidR="006D1258" w:rsidRPr="00AD6BA2">
              <w:rPr>
                <w:rFonts w:ascii="宋体" w:hAnsi="宋体" w:hint="eastAsia"/>
                <w:szCs w:val="21"/>
              </w:rPr>
              <w:t>图片</w:t>
            </w:r>
            <w:r w:rsidR="00A06C79" w:rsidRPr="00AD6BA2">
              <w:rPr>
                <w:rFonts w:ascii="宋体" w:hAnsi="宋体" w:hint="eastAsia"/>
                <w:szCs w:val="21"/>
              </w:rPr>
              <w:t>）</w:t>
            </w:r>
          </w:p>
          <w:p w14:paraId="7F13AD2C" w14:textId="7A20B3FE" w:rsidR="006943B3" w:rsidRPr="00AD6BA2" w:rsidRDefault="006943B3" w:rsidP="006943B3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/>
                <w:szCs w:val="21"/>
              </w:rPr>
              <w:t>0x13:Low Voltage</w:t>
            </w:r>
            <w:r w:rsidR="00A06C79" w:rsidRPr="00AD6BA2">
              <w:rPr>
                <w:rFonts w:ascii="宋体" w:hAnsi="宋体" w:hint="eastAsia"/>
                <w:szCs w:val="21"/>
              </w:rPr>
              <w:t>（（实时视频</w:t>
            </w:r>
            <w:r w:rsidR="003645FE" w:rsidRPr="00AD6BA2">
              <w:rPr>
                <w:rFonts w:ascii="宋体" w:hAnsi="宋体" w:hint="eastAsia"/>
                <w:szCs w:val="21"/>
              </w:rPr>
              <w:t>/</w:t>
            </w:r>
            <w:r w:rsidR="006D1258" w:rsidRPr="00AD6BA2">
              <w:rPr>
                <w:rFonts w:ascii="宋体" w:hAnsi="宋体" w:hint="eastAsia"/>
                <w:szCs w:val="21"/>
              </w:rPr>
              <w:t>图片</w:t>
            </w:r>
            <w:r w:rsidR="00A06C79" w:rsidRPr="00AD6BA2">
              <w:rPr>
                <w:rFonts w:ascii="宋体" w:hAnsi="宋体" w:hint="eastAsia"/>
                <w:szCs w:val="21"/>
              </w:rPr>
              <w:t>）</w:t>
            </w:r>
          </w:p>
          <w:p w14:paraId="30E767E6" w14:textId="53A60950" w:rsidR="006943B3" w:rsidRPr="00AD6BA2" w:rsidRDefault="006943B3" w:rsidP="006943B3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/>
                <w:szCs w:val="21"/>
              </w:rPr>
              <w:t>0x14:Time out</w:t>
            </w:r>
            <w:r w:rsidR="00A06C79" w:rsidRPr="00AD6BA2">
              <w:rPr>
                <w:rFonts w:ascii="宋体" w:hAnsi="宋体" w:hint="eastAsia"/>
                <w:szCs w:val="21"/>
              </w:rPr>
              <w:t>（实时视频</w:t>
            </w:r>
            <w:r w:rsidR="003645FE" w:rsidRPr="00AD6BA2">
              <w:rPr>
                <w:rFonts w:ascii="宋体" w:hAnsi="宋体" w:hint="eastAsia"/>
                <w:szCs w:val="21"/>
              </w:rPr>
              <w:t>/</w:t>
            </w:r>
            <w:r w:rsidR="006D1258" w:rsidRPr="00AD6BA2">
              <w:rPr>
                <w:rFonts w:ascii="宋体" w:hAnsi="宋体" w:hint="eastAsia"/>
                <w:szCs w:val="21"/>
              </w:rPr>
              <w:t>图片</w:t>
            </w:r>
            <w:r w:rsidR="00A06C79" w:rsidRPr="00AD6BA2">
              <w:rPr>
                <w:rFonts w:ascii="宋体" w:hAnsi="宋体" w:hint="eastAsia"/>
                <w:szCs w:val="21"/>
              </w:rPr>
              <w:t>）</w:t>
            </w:r>
          </w:p>
          <w:p w14:paraId="3889A039" w14:textId="4E8CD962" w:rsidR="006943B3" w:rsidRPr="00AD6BA2" w:rsidRDefault="006943B3" w:rsidP="006943B3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/>
                <w:szCs w:val="21"/>
              </w:rPr>
              <w:t>0x15:Transmit Video Failed</w:t>
            </w:r>
            <w:r w:rsidR="002B528A" w:rsidRPr="00AD6BA2">
              <w:rPr>
                <w:rFonts w:ascii="宋体" w:hAnsi="宋体" w:hint="eastAsia"/>
                <w:szCs w:val="21"/>
              </w:rPr>
              <w:t>/save picture failed</w:t>
            </w:r>
            <w:r w:rsidR="00A06C79" w:rsidRPr="00AD6BA2">
              <w:rPr>
                <w:rFonts w:ascii="宋体" w:hAnsi="宋体" w:hint="eastAsia"/>
                <w:szCs w:val="21"/>
              </w:rPr>
              <w:t>（实时视频</w:t>
            </w:r>
            <w:r w:rsidR="003645FE" w:rsidRPr="00AD6BA2">
              <w:rPr>
                <w:rFonts w:ascii="宋体" w:hAnsi="宋体" w:hint="eastAsia"/>
                <w:szCs w:val="21"/>
              </w:rPr>
              <w:t>/</w:t>
            </w:r>
            <w:r w:rsidR="006D1258" w:rsidRPr="00AD6BA2">
              <w:rPr>
                <w:rFonts w:ascii="宋体" w:hAnsi="宋体" w:hint="eastAsia"/>
                <w:szCs w:val="21"/>
              </w:rPr>
              <w:t>图片</w:t>
            </w:r>
            <w:r w:rsidR="00A06C79" w:rsidRPr="00AD6BA2">
              <w:rPr>
                <w:rFonts w:ascii="宋体" w:hAnsi="宋体" w:hint="eastAsia"/>
                <w:szCs w:val="21"/>
              </w:rPr>
              <w:t>）</w:t>
            </w:r>
          </w:p>
          <w:p w14:paraId="1DF6E085" w14:textId="56FBD0BC" w:rsidR="00A25F78" w:rsidRPr="00AD6BA2" w:rsidRDefault="006943B3" w:rsidP="005A4E87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/>
                <w:szCs w:val="21"/>
              </w:rPr>
              <w:t>0x16:AVM/APA</w:t>
            </w:r>
            <w:r w:rsidR="002B528A" w:rsidRPr="00AD6BA2">
              <w:rPr>
                <w:rFonts w:ascii="宋体" w:hAnsi="宋体" w:hint="eastAsia"/>
                <w:szCs w:val="21"/>
              </w:rPr>
              <w:t>/DMS</w:t>
            </w:r>
            <w:r w:rsidRPr="00AD6BA2">
              <w:rPr>
                <w:rFonts w:ascii="宋体" w:hAnsi="宋体"/>
                <w:szCs w:val="21"/>
              </w:rPr>
              <w:t xml:space="preserve"> Failed</w:t>
            </w:r>
            <w:r w:rsidR="00A06C79" w:rsidRPr="00AD6BA2">
              <w:rPr>
                <w:rFonts w:ascii="宋体" w:hAnsi="宋体" w:hint="eastAsia"/>
                <w:szCs w:val="21"/>
              </w:rPr>
              <w:t>（实时视频</w:t>
            </w:r>
            <w:r w:rsidR="003645FE" w:rsidRPr="00AD6BA2">
              <w:rPr>
                <w:rFonts w:ascii="宋体" w:hAnsi="宋体" w:hint="eastAsia"/>
                <w:szCs w:val="21"/>
              </w:rPr>
              <w:t>/</w:t>
            </w:r>
            <w:r w:rsidR="006D1258" w:rsidRPr="00AD6BA2">
              <w:rPr>
                <w:rFonts w:ascii="宋体" w:hAnsi="宋体" w:hint="eastAsia"/>
                <w:szCs w:val="21"/>
              </w:rPr>
              <w:t>图片</w:t>
            </w:r>
            <w:r w:rsidR="00A06C79" w:rsidRPr="00AD6BA2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3E65B8" w:rsidRPr="00AD6BA2" w14:paraId="1A4180E1" w14:textId="77777777" w:rsidTr="00A25F78">
        <w:trPr>
          <w:trHeight w:val="526"/>
          <w:jc w:val="center"/>
        </w:trPr>
        <w:tc>
          <w:tcPr>
            <w:tcW w:w="1038" w:type="pct"/>
            <w:shd w:val="clear" w:color="auto" w:fill="BFBFBF" w:themeFill="background1" w:themeFillShade="BF"/>
            <w:noWrap/>
          </w:tcPr>
          <w:p w14:paraId="57B79693" w14:textId="3DB0F815" w:rsidR="00EF62DE" w:rsidRPr="00AD6BA2" w:rsidRDefault="00EF62DE" w:rsidP="00EF62DE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sz w:val="21"/>
                <w:szCs w:val="21"/>
              </w:rPr>
            </w:pP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Parameters(</w:t>
            </w:r>
            <w:r w:rsidRPr="00AD6BA2">
              <w:rPr>
                <w:rFonts w:ascii="宋体" w:hAnsi="宋体" w:cs="Arial" w:hint="eastAsia"/>
                <w:b/>
                <w:bCs/>
                <w:sz w:val="21"/>
                <w:szCs w:val="21"/>
              </w:rPr>
              <w:t>out</w:t>
            </w:r>
            <w:r w:rsidRPr="00AD6BA2">
              <w:rPr>
                <w:rFonts w:ascii="宋体" w:hAnsi="宋体" w:cs="Arial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453" w:type="pct"/>
            <w:noWrap/>
          </w:tcPr>
          <w:p w14:paraId="39187652" w14:textId="0AADD59F" w:rsidR="00EF62DE" w:rsidRPr="00AD6BA2" w:rsidRDefault="00EF62DE" w:rsidP="0057535F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/>
                <w:sz w:val="21"/>
                <w:szCs w:val="21"/>
              </w:rPr>
              <w:t>SOAResponse</w:t>
            </w:r>
            <w:proofErr w:type="spellEnd"/>
          </w:p>
        </w:tc>
        <w:tc>
          <w:tcPr>
            <w:tcW w:w="2509" w:type="pct"/>
            <w:noWrap/>
          </w:tcPr>
          <w:p w14:paraId="50EC5EEA" w14:textId="77777777" w:rsidR="00EF62DE" w:rsidRPr="00AD6BA2" w:rsidRDefault="00EF62DE" w:rsidP="00EF62DE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/>
                <w:sz w:val="21"/>
                <w:szCs w:val="21"/>
              </w:rPr>
              <w:t>0:RequestAccepted</w:t>
            </w:r>
          </w:p>
          <w:p w14:paraId="1702212F" w14:textId="77777777" w:rsidR="00EF62DE" w:rsidRPr="00AD6BA2" w:rsidRDefault="00EF62DE" w:rsidP="00EF62DE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1:RequestRejected（parameter not enough）</w:t>
            </w:r>
          </w:p>
          <w:p w14:paraId="47BFCA50" w14:textId="77777777" w:rsidR="00EF62DE" w:rsidRPr="00AD6BA2" w:rsidRDefault="00EF62DE" w:rsidP="00EF62DE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2:RequestRejected（</w:t>
            </w:r>
            <w:proofErr w:type="spellStart"/>
            <w:r w:rsidRPr="00AD6BA2">
              <w:rPr>
                <w:rFonts w:ascii="宋体" w:hAnsi="宋体" w:hint="eastAsia"/>
                <w:sz w:val="21"/>
                <w:szCs w:val="21"/>
              </w:rPr>
              <w:t>iCGM</w:t>
            </w:r>
            <w:proofErr w:type="spellEnd"/>
            <w:r w:rsidRPr="00AD6BA2">
              <w:rPr>
                <w:rFonts w:ascii="宋体" w:hAnsi="宋体" w:hint="eastAsia"/>
                <w:sz w:val="21"/>
                <w:szCs w:val="21"/>
              </w:rPr>
              <w:t xml:space="preserve"> not login </w:t>
            </w:r>
            <w:proofErr w:type="spellStart"/>
            <w:r w:rsidRPr="00AD6BA2">
              <w:rPr>
                <w:rFonts w:ascii="宋体" w:hAnsi="宋体" w:hint="eastAsia"/>
                <w:sz w:val="21"/>
                <w:szCs w:val="21"/>
              </w:rPr>
              <w:t>Maxius</w:t>
            </w:r>
            <w:proofErr w:type="spellEnd"/>
            <w:r w:rsidRPr="00AD6BA2">
              <w:rPr>
                <w:rFonts w:ascii="宋体" w:hAnsi="宋体" w:hint="eastAsia"/>
                <w:sz w:val="21"/>
                <w:szCs w:val="21"/>
              </w:rPr>
              <w:t xml:space="preserve"> TSP）</w:t>
            </w:r>
          </w:p>
          <w:p w14:paraId="23C1286B" w14:textId="77777777" w:rsidR="00EF62DE" w:rsidRPr="00AD6BA2" w:rsidRDefault="00EF62DE" w:rsidP="00EF62DE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3:RequestRejected（</w:t>
            </w:r>
            <w:proofErr w:type="spellStart"/>
            <w:r w:rsidRPr="00AD6BA2">
              <w:rPr>
                <w:rFonts w:ascii="宋体" w:hAnsi="宋体" w:hint="eastAsia"/>
                <w:sz w:val="21"/>
                <w:szCs w:val="21"/>
              </w:rPr>
              <w:t>iCGM</w:t>
            </w:r>
            <w:proofErr w:type="spellEnd"/>
            <w:r w:rsidRPr="00AD6BA2">
              <w:rPr>
                <w:rFonts w:ascii="宋体" w:hAnsi="宋体" w:hint="eastAsia"/>
                <w:sz w:val="21"/>
                <w:szCs w:val="21"/>
              </w:rPr>
              <w:t xml:space="preserve"> in FOTA）</w:t>
            </w:r>
          </w:p>
          <w:p w14:paraId="3129CC88" w14:textId="77777777" w:rsidR="006E6081" w:rsidRPr="00AD6BA2" w:rsidRDefault="006E6081" w:rsidP="006E6081">
            <w:pPr>
              <w:pStyle w:val="EPT3"/>
              <w:spacing w:before="7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1"/>
                <w:szCs w:val="21"/>
              </w:rPr>
              <w:t>4:RequestRejected（Other request in progress）</w:t>
            </w:r>
          </w:p>
          <w:p w14:paraId="7A7FF75C" w14:textId="23C6993C" w:rsidR="00EF62DE" w:rsidRPr="00AD6BA2" w:rsidRDefault="006E6081" w:rsidP="00EF62DE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 w:hint="eastAsia"/>
                <w:szCs w:val="21"/>
              </w:rPr>
              <w:t>5</w:t>
            </w:r>
            <w:r w:rsidR="00EF62DE" w:rsidRPr="00AD6BA2">
              <w:rPr>
                <w:rFonts w:ascii="宋体" w:hAnsi="宋体" w:hint="eastAsia"/>
                <w:szCs w:val="21"/>
              </w:rPr>
              <w:t>:undefined error（reserved）</w:t>
            </w:r>
          </w:p>
        </w:tc>
      </w:tr>
    </w:tbl>
    <w:p w14:paraId="435B1D51" w14:textId="45E3F5AE" w:rsidR="00A25F78" w:rsidRPr="00AD6BA2" w:rsidRDefault="00A25F78" w:rsidP="00A25F78">
      <w:pPr>
        <w:pStyle w:val="EPT3"/>
        <w:ind w:firstLine="420"/>
        <w:jc w:val="center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/>
          <w:sz w:val="21"/>
          <w:szCs w:val="21"/>
        </w:rPr>
        <w:t>表</w:t>
      </w:r>
      <w:r w:rsidR="00D34441" w:rsidRPr="00AD6BA2">
        <w:rPr>
          <w:rFonts w:ascii="宋体" w:hAnsi="宋体" w:cs="Arial" w:hint="eastAsia"/>
          <w:sz w:val="21"/>
          <w:szCs w:val="21"/>
        </w:rPr>
        <w:t>8</w:t>
      </w:r>
      <w:r w:rsidRPr="00AD6BA2">
        <w:rPr>
          <w:rFonts w:ascii="宋体" w:hAnsi="宋体" w:cs="Arial"/>
          <w:sz w:val="21"/>
          <w:szCs w:val="21"/>
        </w:rPr>
        <w:t>：</w:t>
      </w:r>
      <w:r w:rsidRPr="00AD6BA2">
        <w:rPr>
          <w:rFonts w:ascii="宋体" w:hAnsi="宋体" w:cs="Arial" w:hint="eastAsia"/>
          <w:sz w:val="21"/>
          <w:szCs w:val="21"/>
        </w:rPr>
        <w:t>云端文件上传请求检查结果通知接口</w:t>
      </w:r>
    </w:p>
    <w:p w14:paraId="36F9350B" w14:textId="27D03823" w:rsidR="00BE548B" w:rsidRPr="009C7F5F" w:rsidRDefault="00BE548B" w:rsidP="00BE548B">
      <w:pPr>
        <w:pStyle w:val="EPT30"/>
        <w:numPr>
          <w:ilvl w:val="0"/>
          <w:numId w:val="12"/>
        </w:numPr>
        <w:rPr>
          <w:rFonts w:ascii="Arial" w:eastAsiaTheme="minorEastAsia" w:hAnsi="Arial" w:cs="Arial"/>
          <w:color w:val="FF0000"/>
          <w:sz w:val="21"/>
          <w:szCs w:val="21"/>
          <w:highlight w:val="yellow"/>
        </w:rPr>
      </w:pPr>
      <w:r w:rsidRPr="009C7F5F">
        <w:rPr>
          <w:rFonts w:ascii="Arial" w:eastAsiaTheme="minorEastAsia" w:hAnsi="Arial" w:cs="Arial" w:hint="eastAsia"/>
          <w:color w:val="FF0000"/>
          <w:sz w:val="21"/>
          <w:szCs w:val="21"/>
          <w:highlight w:val="yellow"/>
        </w:rPr>
        <w:t>云端请求日志文件上传</w:t>
      </w:r>
    </w:p>
    <w:p w14:paraId="47E055AB" w14:textId="5F8C9DA2" w:rsidR="00A25F78" w:rsidRPr="00CA7876" w:rsidRDefault="00BE548B" w:rsidP="00733D8A">
      <w:pPr>
        <w:pStyle w:val="EPT3"/>
        <w:ind w:firstLineChars="0" w:firstLine="0"/>
        <w:rPr>
          <w:rFonts w:ascii="Arial" w:eastAsiaTheme="minorEastAsia" w:hAnsi="Arial" w:cs="Arial"/>
          <w:color w:val="FF0000"/>
          <w:sz w:val="21"/>
          <w:szCs w:val="21"/>
        </w:rPr>
      </w:pPr>
      <w:r w:rsidRPr="00CA7876">
        <w:rPr>
          <w:rFonts w:ascii="宋体" w:hAnsi="宋体" w:cs="Arial" w:hint="eastAsia"/>
          <w:color w:val="FF0000"/>
          <w:sz w:val="21"/>
          <w:szCs w:val="21"/>
          <w:highlight w:val="yellow"/>
        </w:rPr>
        <w:t>【使用场景】</w:t>
      </w:r>
    </w:p>
    <w:p w14:paraId="71710612" w14:textId="0248A80F" w:rsidR="00BE548B" w:rsidRDefault="00BE548B" w:rsidP="00BE548B">
      <w:pPr>
        <w:pStyle w:val="EPT3"/>
        <w:numPr>
          <w:ilvl w:val="0"/>
          <w:numId w:val="31"/>
        </w:numPr>
        <w:ind w:firstLineChars="0"/>
        <w:rPr>
          <w:rFonts w:ascii="宋体" w:hAnsi="宋体" w:cs="Arial"/>
          <w:color w:val="FF0000"/>
          <w:sz w:val="21"/>
          <w:szCs w:val="21"/>
          <w:highlight w:val="yellow"/>
        </w:rPr>
      </w:pPr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管理人员</w:t>
      </w:r>
      <w:r>
        <w:rPr>
          <w:rFonts w:ascii="宋体" w:hAnsi="宋体" w:cs="Arial" w:hint="eastAsia"/>
          <w:color w:val="FF0000"/>
          <w:sz w:val="21"/>
          <w:szCs w:val="21"/>
          <w:highlight w:val="yellow"/>
        </w:rPr>
        <w:t>通过</w:t>
      </w:r>
      <w:proofErr w:type="gramStart"/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蜘蛛智联</w:t>
      </w:r>
      <w:proofErr w:type="gramEnd"/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RVM</w:t>
      </w:r>
      <w:r>
        <w:rPr>
          <w:rFonts w:ascii="宋体" w:hAnsi="宋体" w:cs="Arial" w:hint="eastAsia"/>
          <w:color w:val="FF0000"/>
          <w:sz w:val="21"/>
          <w:szCs w:val="21"/>
          <w:highlight w:val="yellow"/>
        </w:rPr>
        <w:t>3</w:t>
      </w:r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系统发起</w:t>
      </w:r>
      <w:r>
        <w:rPr>
          <w:rFonts w:ascii="宋体" w:hAnsi="宋体" w:cs="Arial" w:hint="eastAsia"/>
          <w:color w:val="FF0000"/>
          <w:sz w:val="21"/>
          <w:szCs w:val="21"/>
          <w:highlight w:val="yellow"/>
        </w:rPr>
        <w:t>日志</w:t>
      </w:r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文件</w:t>
      </w:r>
      <w:r>
        <w:rPr>
          <w:rFonts w:ascii="宋体" w:hAnsi="宋体" w:cs="Arial" w:hint="eastAsia"/>
          <w:color w:val="FF0000"/>
          <w:sz w:val="21"/>
          <w:szCs w:val="21"/>
          <w:highlight w:val="yellow"/>
        </w:rPr>
        <w:t>列表上传</w:t>
      </w:r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请求。</w:t>
      </w:r>
    </w:p>
    <w:p w14:paraId="3863F53B" w14:textId="25EB6BE9" w:rsidR="00BE548B" w:rsidRPr="00BE548B" w:rsidRDefault="00BE548B" w:rsidP="00BE548B">
      <w:pPr>
        <w:pStyle w:val="EPT3"/>
        <w:numPr>
          <w:ilvl w:val="0"/>
          <w:numId w:val="31"/>
        </w:numPr>
        <w:ind w:firstLineChars="0"/>
        <w:rPr>
          <w:rFonts w:ascii="宋体" w:hAnsi="宋体" w:cs="Arial"/>
          <w:color w:val="FF0000"/>
          <w:sz w:val="21"/>
          <w:szCs w:val="21"/>
          <w:highlight w:val="yellow"/>
        </w:rPr>
      </w:pPr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管理人员</w:t>
      </w:r>
      <w:r>
        <w:rPr>
          <w:rFonts w:ascii="宋体" w:hAnsi="宋体" w:cs="Arial" w:hint="eastAsia"/>
          <w:color w:val="FF0000"/>
          <w:sz w:val="21"/>
          <w:szCs w:val="21"/>
          <w:highlight w:val="yellow"/>
        </w:rPr>
        <w:t>通过</w:t>
      </w:r>
      <w:proofErr w:type="gramStart"/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蜘蛛智联</w:t>
      </w:r>
      <w:proofErr w:type="gramEnd"/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RVM</w:t>
      </w:r>
      <w:r>
        <w:rPr>
          <w:rFonts w:ascii="宋体" w:hAnsi="宋体" w:cs="Arial" w:hint="eastAsia"/>
          <w:color w:val="FF0000"/>
          <w:sz w:val="21"/>
          <w:szCs w:val="21"/>
          <w:highlight w:val="yellow"/>
        </w:rPr>
        <w:t>3</w:t>
      </w:r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系统</w:t>
      </w:r>
      <w:r>
        <w:rPr>
          <w:rFonts w:ascii="宋体" w:hAnsi="宋体" w:cs="Arial" w:hint="eastAsia"/>
          <w:color w:val="FF0000"/>
          <w:sz w:val="21"/>
          <w:szCs w:val="21"/>
          <w:highlight w:val="yellow"/>
        </w:rPr>
        <w:t>选择需要上传的文件</w:t>
      </w:r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发起</w:t>
      </w:r>
      <w:r>
        <w:rPr>
          <w:rFonts w:ascii="宋体" w:hAnsi="宋体" w:cs="Arial" w:hint="eastAsia"/>
          <w:color w:val="FF0000"/>
          <w:sz w:val="21"/>
          <w:szCs w:val="21"/>
          <w:highlight w:val="yellow"/>
        </w:rPr>
        <w:t>日志文件上传</w:t>
      </w:r>
      <w:r w:rsidRPr="00BE548B">
        <w:rPr>
          <w:rFonts w:ascii="宋体" w:hAnsi="宋体" w:cs="Arial" w:hint="eastAsia"/>
          <w:color w:val="FF0000"/>
          <w:sz w:val="21"/>
          <w:szCs w:val="21"/>
          <w:highlight w:val="yellow"/>
        </w:rPr>
        <w:t>请求。</w:t>
      </w:r>
    </w:p>
    <w:p w14:paraId="00E2C43D" w14:textId="77777777" w:rsidR="00CA7876" w:rsidRDefault="00CA7876" w:rsidP="00CA7876">
      <w:pPr>
        <w:pStyle w:val="EPT3"/>
        <w:ind w:firstLineChars="0" w:firstLine="0"/>
        <w:rPr>
          <w:rFonts w:ascii="宋体" w:hAnsi="宋体" w:cs="Arial"/>
          <w:sz w:val="21"/>
          <w:szCs w:val="21"/>
        </w:rPr>
      </w:pPr>
      <w:r w:rsidRPr="00AD6BA2">
        <w:rPr>
          <w:rFonts w:ascii="宋体" w:hAnsi="宋体" w:cs="Arial" w:hint="eastAsia"/>
          <w:sz w:val="21"/>
          <w:szCs w:val="21"/>
        </w:rPr>
        <w:t>【功能描述】</w:t>
      </w:r>
    </w:p>
    <w:p w14:paraId="6898FB84" w14:textId="6E7AA6EB" w:rsidR="006F1C57" w:rsidRPr="00887593" w:rsidRDefault="006F1C57" w:rsidP="00CA7876">
      <w:pPr>
        <w:pStyle w:val="EPT3"/>
        <w:ind w:firstLineChars="0" w:firstLine="0"/>
        <w:rPr>
          <w:rFonts w:ascii="宋体" w:hAnsi="宋体" w:cs="Arial"/>
          <w:color w:val="FF0000"/>
          <w:sz w:val="21"/>
          <w:szCs w:val="21"/>
          <w:highlight w:val="yellow"/>
        </w:rPr>
      </w:pP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lastRenderedPageBreak/>
        <w:t>1．日志文件列表上传请求</w:t>
      </w:r>
    </w:p>
    <w:p w14:paraId="6A9BBBB3" w14:textId="5CAD1E76" w:rsidR="00B46E43" w:rsidRPr="00887593" w:rsidRDefault="00CA7876" w:rsidP="00CA7876">
      <w:pPr>
        <w:pStyle w:val="EPT3"/>
        <w:ind w:firstLine="420"/>
        <w:rPr>
          <w:rFonts w:ascii="宋体" w:hAnsi="宋体" w:cs="Arial"/>
          <w:color w:val="FF0000"/>
          <w:sz w:val="21"/>
          <w:szCs w:val="21"/>
          <w:highlight w:val="yellow"/>
        </w:rPr>
      </w:pP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管理人员从RVM3系统发起日志文件列表</w:t>
      </w:r>
      <w:r w:rsidR="00943814">
        <w:rPr>
          <w:rFonts w:ascii="宋体" w:hAnsi="宋体" w:cs="Arial" w:hint="eastAsia"/>
          <w:color w:val="FF0000"/>
          <w:sz w:val="21"/>
          <w:szCs w:val="21"/>
          <w:highlight w:val="yellow"/>
        </w:rPr>
        <w:t>获取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请求，RVM3系统向</w:t>
      </w:r>
      <w:proofErr w:type="spellStart"/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iCGM</w:t>
      </w:r>
      <w:proofErr w:type="spellEnd"/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下发指定车号和ECU日志文件列表上传指令（</w:t>
      </w:r>
      <w:r w:rsidRPr="00887593">
        <w:rPr>
          <w:rFonts w:ascii="宋体" w:hAnsi="宋体" w:cs="Arial"/>
          <w:color w:val="FF0000"/>
          <w:sz w:val="21"/>
          <w:szCs w:val="21"/>
          <w:highlight w:val="yellow"/>
        </w:rPr>
        <w:t>CMD_DOWN_UPLOAD_FILE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），</w:t>
      </w:r>
      <w:proofErr w:type="spellStart"/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iCGM</w:t>
      </w:r>
      <w:proofErr w:type="spellEnd"/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接收到指令后向指定消费者发送云端日志文件</w:t>
      </w:r>
      <w:r w:rsidR="00B46E43"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列表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上传请求通知（</w:t>
      </w:r>
      <w:proofErr w:type="spellStart"/>
      <w:r w:rsidRPr="00590005">
        <w:rPr>
          <w:rFonts w:ascii="Arial" w:hAnsi="Arial" w:cs="Arial"/>
          <w:color w:val="FF0000"/>
          <w:sz w:val="21"/>
          <w:szCs w:val="21"/>
          <w:highlight w:val="yellow"/>
        </w:rPr>
        <w:t>LogFileUploadReqNotify</w:t>
      </w:r>
      <w:proofErr w:type="spellEnd"/>
      <w:r w:rsidR="00B46E43"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）。</w:t>
      </w:r>
    </w:p>
    <w:p w14:paraId="2E9E7B1B" w14:textId="556CE602" w:rsidR="00B46E43" w:rsidRPr="00887593" w:rsidRDefault="00CA7876" w:rsidP="00CA7876">
      <w:pPr>
        <w:pStyle w:val="EPT3"/>
        <w:ind w:firstLine="420"/>
        <w:rPr>
          <w:rFonts w:ascii="宋体" w:hAnsi="宋体"/>
          <w:color w:val="FF0000"/>
          <w:sz w:val="21"/>
          <w:szCs w:val="21"/>
          <w:highlight w:val="yellow"/>
        </w:rPr>
      </w:pP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消费方接收到通知后，</w:t>
      </w:r>
      <w:r w:rsidR="00F47011">
        <w:rPr>
          <w:rFonts w:ascii="宋体" w:hAnsi="宋体" w:cs="Arial" w:hint="eastAsia"/>
          <w:color w:val="FF0000"/>
          <w:sz w:val="21"/>
          <w:szCs w:val="21"/>
          <w:highlight w:val="yellow"/>
        </w:rPr>
        <w:t>遍历本地日志文件目录，并</w:t>
      </w:r>
      <w:r w:rsidR="00CC00FA"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生成可以上传的日志文件列表，日志文件列表生成完成后，通过</w:t>
      </w:r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（</w:t>
      </w:r>
      <w:proofErr w:type="spellStart"/>
      <w:r w:rsidR="00CC00FA" w:rsidRPr="00887593">
        <w:rPr>
          <w:rFonts w:ascii="Arial" w:eastAsiaTheme="minorEastAsia" w:hAnsi="Arial" w:cs="Arial"/>
          <w:color w:val="FF0000"/>
          <w:sz w:val="21"/>
          <w:szCs w:val="21"/>
          <w:highlight w:val="yellow"/>
        </w:rPr>
        <w:t>LogFileUploadCheckRes</w:t>
      </w:r>
      <w:proofErr w:type="spellEnd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）反馈</w:t>
      </w:r>
      <w:r w:rsidR="00CC00FA" w:rsidRPr="00887593">
        <w:rPr>
          <w:rFonts w:ascii="宋体" w:hAnsi="宋体" w:hint="eastAsia"/>
          <w:color w:val="FF0000"/>
          <w:sz w:val="21"/>
          <w:szCs w:val="21"/>
          <w:highlight w:val="yellow"/>
        </w:rPr>
        <w:t>日志文件列表生成结果</w:t>
      </w:r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给</w:t>
      </w:r>
      <w:proofErr w:type="spellStart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iCGM</w:t>
      </w:r>
      <w:proofErr w:type="spellEnd"/>
      <w:r w:rsidR="00B46E43" w:rsidRPr="00887593">
        <w:rPr>
          <w:rFonts w:ascii="宋体" w:hAnsi="宋体" w:hint="eastAsia"/>
          <w:color w:val="FF0000"/>
          <w:sz w:val="21"/>
          <w:szCs w:val="21"/>
          <w:highlight w:val="yellow"/>
        </w:rPr>
        <w:t>。</w:t>
      </w:r>
    </w:p>
    <w:p w14:paraId="0998B410" w14:textId="5B0DD669" w:rsidR="00CA7876" w:rsidRPr="00887593" w:rsidRDefault="00CA7876" w:rsidP="00CA7876">
      <w:pPr>
        <w:pStyle w:val="EPT3"/>
        <w:ind w:firstLine="420"/>
        <w:rPr>
          <w:rFonts w:ascii="宋体" w:hAnsi="宋体"/>
          <w:color w:val="FF0000"/>
          <w:sz w:val="21"/>
          <w:szCs w:val="21"/>
          <w:highlight w:val="yellow"/>
        </w:rPr>
      </w:pPr>
      <w:proofErr w:type="spellStart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iCGM</w:t>
      </w:r>
      <w:proofErr w:type="spellEnd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将接收到的结果</w:t>
      </w:r>
      <w:r w:rsidR="00366125">
        <w:rPr>
          <w:rFonts w:ascii="宋体" w:hAnsi="宋体" w:hint="eastAsia"/>
          <w:color w:val="FF0000"/>
          <w:sz w:val="21"/>
          <w:szCs w:val="21"/>
          <w:highlight w:val="yellow"/>
        </w:rPr>
        <w:t>通过OTA指令</w:t>
      </w:r>
      <w:r w:rsidR="00B46E43"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（</w:t>
      </w:r>
      <w:r w:rsidR="00B46E43" w:rsidRPr="00366125">
        <w:rPr>
          <w:rFonts w:ascii="Arial" w:hAnsi="Arial" w:cs="Arial"/>
          <w:color w:val="FF0000"/>
          <w:sz w:val="21"/>
          <w:szCs w:val="21"/>
          <w:highlight w:val="yellow"/>
        </w:rPr>
        <w:t>CMD_UP_UPLOAD_FILE</w:t>
      </w:r>
      <w:r w:rsidR="00B46E43"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）</w:t>
      </w:r>
      <w:r w:rsidR="00366125">
        <w:rPr>
          <w:rFonts w:ascii="宋体" w:hAnsi="宋体" w:cs="Arial" w:hint="eastAsia"/>
          <w:color w:val="FF0000"/>
          <w:sz w:val="21"/>
          <w:szCs w:val="21"/>
          <w:highlight w:val="yellow"/>
        </w:rPr>
        <w:t>反馈</w:t>
      </w:r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给云端。</w:t>
      </w:r>
      <w:r w:rsidR="00CC00FA" w:rsidRPr="00887593">
        <w:rPr>
          <w:rFonts w:ascii="宋体" w:hAnsi="宋体" w:hint="eastAsia"/>
          <w:color w:val="FF0000"/>
          <w:sz w:val="21"/>
          <w:szCs w:val="21"/>
          <w:highlight w:val="yellow"/>
        </w:rPr>
        <w:t>消费方</w:t>
      </w:r>
      <w:r w:rsidR="00366125">
        <w:rPr>
          <w:rFonts w:ascii="宋体" w:hAnsi="宋体" w:hint="eastAsia"/>
          <w:color w:val="FF0000"/>
          <w:sz w:val="21"/>
          <w:szCs w:val="21"/>
          <w:highlight w:val="yellow"/>
        </w:rPr>
        <w:t>反馈完生成结果后，如果日志文件列表生成成功则</w:t>
      </w:r>
      <w:r w:rsidR="00CC00FA" w:rsidRPr="00887593">
        <w:rPr>
          <w:rFonts w:ascii="宋体" w:hAnsi="宋体" w:hint="eastAsia"/>
          <w:color w:val="FF0000"/>
          <w:sz w:val="21"/>
          <w:szCs w:val="21"/>
          <w:highlight w:val="yellow"/>
        </w:rPr>
        <w:t>通过大文件分片上</w:t>
      </w:r>
      <w:proofErr w:type="gramStart"/>
      <w:r w:rsidR="00CC00FA" w:rsidRPr="00887593">
        <w:rPr>
          <w:rFonts w:ascii="宋体" w:hAnsi="宋体" w:hint="eastAsia"/>
          <w:color w:val="FF0000"/>
          <w:sz w:val="21"/>
          <w:szCs w:val="21"/>
          <w:highlight w:val="yellow"/>
        </w:rPr>
        <w:t>传方式</w:t>
      </w:r>
      <w:proofErr w:type="gramEnd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上传到</w:t>
      </w:r>
      <w:proofErr w:type="gramStart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蜘蛛智联</w:t>
      </w:r>
      <w:proofErr w:type="gramEnd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TSP后台。</w:t>
      </w:r>
    </w:p>
    <w:p w14:paraId="1174B18E" w14:textId="77777777" w:rsidR="00BE548B" w:rsidRPr="00887593" w:rsidRDefault="00BE548B" w:rsidP="00733D8A">
      <w:pPr>
        <w:pStyle w:val="EPT3"/>
        <w:ind w:firstLineChars="0" w:firstLine="0"/>
        <w:rPr>
          <w:rFonts w:ascii="Arial" w:eastAsiaTheme="minorEastAsia" w:hAnsi="Arial" w:cs="Arial"/>
          <w:color w:val="FF0000"/>
          <w:sz w:val="21"/>
          <w:szCs w:val="21"/>
          <w:highlight w:val="yellow"/>
        </w:rPr>
      </w:pPr>
    </w:p>
    <w:p w14:paraId="4240820C" w14:textId="4B351E99" w:rsidR="00CA7876" w:rsidRPr="00887593" w:rsidRDefault="006F1C57" w:rsidP="00733D8A">
      <w:pPr>
        <w:pStyle w:val="EPT3"/>
        <w:ind w:firstLineChars="0" w:firstLine="0"/>
        <w:rPr>
          <w:rFonts w:ascii="宋体" w:hAnsi="宋体" w:cs="Arial"/>
          <w:color w:val="FF0000"/>
          <w:sz w:val="21"/>
          <w:szCs w:val="21"/>
          <w:highlight w:val="yellow"/>
        </w:rPr>
      </w:pP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2．日志文件上传请求</w:t>
      </w:r>
    </w:p>
    <w:p w14:paraId="1DE7B058" w14:textId="36378F8A" w:rsidR="006F1C57" w:rsidRPr="00887593" w:rsidRDefault="00B46E43" w:rsidP="00B46E43">
      <w:pPr>
        <w:pStyle w:val="EPT3"/>
        <w:ind w:firstLine="420"/>
        <w:rPr>
          <w:rFonts w:ascii="宋体" w:hAnsi="宋体" w:cs="Arial"/>
          <w:color w:val="FF0000"/>
          <w:sz w:val="21"/>
          <w:szCs w:val="21"/>
          <w:highlight w:val="yellow"/>
        </w:rPr>
      </w:pP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管理人员根据RVM3系统显示的日志文件列表，选择需要上传的日志文件，点击</w:t>
      </w:r>
      <w:r w:rsidR="00943814">
        <w:rPr>
          <w:rFonts w:ascii="宋体" w:hAnsi="宋体" w:cs="Arial" w:hint="eastAsia"/>
          <w:color w:val="FF0000"/>
          <w:sz w:val="21"/>
          <w:szCs w:val="21"/>
          <w:highlight w:val="yellow"/>
        </w:rPr>
        <w:t>日志获取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按钮，RVM3系统向</w:t>
      </w:r>
      <w:proofErr w:type="spellStart"/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iCGM</w:t>
      </w:r>
      <w:proofErr w:type="spellEnd"/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下发指定车号和ECU</w:t>
      </w:r>
      <w:r w:rsidR="00943814">
        <w:rPr>
          <w:rFonts w:ascii="宋体" w:hAnsi="宋体" w:cs="Arial" w:hint="eastAsia"/>
          <w:color w:val="FF0000"/>
          <w:sz w:val="21"/>
          <w:szCs w:val="21"/>
          <w:highlight w:val="yellow"/>
        </w:rPr>
        <w:t>的日志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上传指令（</w:t>
      </w:r>
      <w:r w:rsidRPr="00C3699D">
        <w:rPr>
          <w:rFonts w:ascii="Arial" w:hAnsi="Arial" w:cs="Arial"/>
          <w:color w:val="FF0000"/>
          <w:sz w:val="21"/>
          <w:szCs w:val="21"/>
          <w:highlight w:val="yellow"/>
        </w:rPr>
        <w:t>CMD_DOWN_UPLOAD_FILE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），</w:t>
      </w:r>
      <w:proofErr w:type="spellStart"/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iCGM</w:t>
      </w:r>
      <w:proofErr w:type="spellEnd"/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接收到指令后向指定消费者发送云端日志文件上传请求通知</w:t>
      </w:r>
      <w:r w:rsidRPr="00C3699D">
        <w:rPr>
          <w:rFonts w:ascii="Arial" w:hAnsi="Arial" w:cs="Arial" w:hint="eastAsia"/>
          <w:color w:val="FF0000"/>
          <w:sz w:val="21"/>
          <w:szCs w:val="21"/>
          <w:highlight w:val="yellow"/>
        </w:rPr>
        <w:t>（</w:t>
      </w:r>
      <w:proofErr w:type="spellStart"/>
      <w:r w:rsidRPr="00C3699D">
        <w:rPr>
          <w:rFonts w:ascii="Arial" w:hAnsi="Arial" w:cs="Arial"/>
          <w:color w:val="FF0000"/>
          <w:sz w:val="21"/>
          <w:szCs w:val="21"/>
          <w:highlight w:val="yellow"/>
        </w:rPr>
        <w:t>LogFileUploadReqNotify</w:t>
      </w:r>
      <w:proofErr w:type="spellEnd"/>
      <w:r w:rsidRPr="00C3699D">
        <w:rPr>
          <w:rFonts w:ascii="Arial" w:hAnsi="Arial" w:cs="Arial" w:hint="eastAsia"/>
          <w:color w:val="FF0000"/>
          <w:sz w:val="21"/>
          <w:szCs w:val="21"/>
          <w:highlight w:val="yellow"/>
        </w:rPr>
        <w:t>）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。</w:t>
      </w:r>
    </w:p>
    <w:p w14:paraId="47B0D2ED" w14:textId="564DD1BE" w:rsidR="00B46E43" w:rsidRPr="00887593" w:rsidRDefault="00B46E43" w:rsidP="00B46E43">
      <w:pPr>
        <w:pStyle w:val="EPT3"/>
        <w:ind w:firstLine="420"/>
        <w:rPr>
          <w:rFonts w:ascii="宋体" w:hAnsi="宋体" w:cs="Arial"/>
          <w:color w:val="FF0000"/>
          <w:sz w:val="21"/>
          <w:szCs w:val="21"/>
          <w:highlight w:val="yellow"/>
        </w:rPr>
      </w:pP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消费方接收到通知后，解析需要上传的</w:t>
      </w:r>
      <w:r w:rsidR="00943814">
        <w:rPr>
          <w:rFonts w:ascii="宋体" w:hAnsi="宋体" w:cs="Arial" w:hint="eastAsia"/>
          <w:color w:val="FF0000"/>
          <w:sz w:val="21"/>
          <w:szCs w:val="21"/>
          <w:highlight w:val="yellow"/>
        </w:rPr>
        <w:t>日志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文件列表，并</w:t>
      </w:r>
      <w:r w:rsidR="00943814">
        <w:rPr>
          <w:rFonts w:ascii="宋体" w:hAnsi="宋体" w:cs="Arial" w:hint="eastAsia"/>
          <w:color w:val="FF0000"/>
          <w:sz w:val="21"/>
          <w:szCs w:val="21"/>
          <w:highlight w:val="yellow"/>
        </w:rPr>
        <w:t>通过</w:t>
      </w:r>
      <w:r w:rsidR="00C3699D">
        <w:rPr>
          <w:rFonts w:ascii="宋体" w:hAnsi="宋体" w:cs="Arial" w:hint="eastAsia"/>
          <w:color w:val="FF0000"/>
          <w:sz w:val="21"/>
          <w:szCs w:val="21"/>
          <w:highlight w:val="yellow"/>
        </w:rPr>
        <w:t>上传为文件名称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检测该文件</w:t>
      </w:r>
      <w:r w:rsidR="00C3699D">
        <w:rPr>
          <w:rFonts w:ascii="宋体" w:hAnsi="宋体" w:cs="Arial" w:hint="eastAsia"/>
          <w:color w:val="FF0000"/>
          <w:sz w:val="21"/>
          <w:szCs w:val="21"/>
          <w:highlight w:val="yellow"/>
        </w:rPr>
        <w:t>在</w:t>
      </w:r>
      <w:r w:rsidR="00943814">
        <w:rPr>
          <w:rFonts w:ascii="宋体" w:hAnsi="宋体" w:cs="Arial" w:hint="eastAsia"/>
          <w:color w:val="FF0000"/>
          <w:sz w:val="21"/>
          <w:szCs w:val="21"/>
          <w:highlight w:val="yellow"/>
        </w:rPr>
        <w:t>本地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是否存在，完成所有需要上传文件的存在性检测后，通过（</w:t>
      </w:r>
      <w:proofErr w:type="spellStart"/>
      <w:r w:rsidRPr="00C3699D">
        <w:rPr>
          <w:rFonts w:ascii="Arial" w:hAnsi="Arial" w:cs="Arial"/>
          <w:color w:val="FF0000"/>
          <w:sz w:val="21"/>
          <w:szCs w:val="21"/>
          <w:highlight w:val="yellow"/>
        </w:rPr>
        <w:t>LogFileUploadCheckRes</w:t>
      </w:r>
      <w:proofErr w:type="spellEnd"/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）</w:t>
      </w:r>
      <w:r w:rsidR="00C3699D">
        <w:rPr>
          <w:rFonts w:ascii="宋体" w:hAnsi="宋体" w:cs="Arial" w:hint="eastAsia"/>
          <w:color w:val="FF0000"/>
          <w:sz w:val="21"/>
          <w:szCs w:val="21"/>
          <w:highlight w:val="yellow"/>
        </w:rPr>
        <w:t>向</w:t>
      </w:r>
      <w:proofErr w:type="spellStart"/>
      <w:r w:rsidR="00C3699D">
        <w:rPr>
          <w:rFonts w:ascii="宋体" w:hAnsi="宋体" w:cs="Arial" w:hint="eastAsia"/>
          <w:color w:val="FF0000"/>
          <w:sz w:val="21"/>
          <w:szCs w:val="21"/>
          <w:highlight w:val="yellow"/>
        </w:rPr>
        <w:t>iCGM</w:t>
      </w:r>
      <w:proofErr w:type="spellEnd"/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反馈文件检查结果列表。</w:t>
      </w:r>
    </w:p>
    <w:p w14:paraId="0F9A8E3F" w14:textId="259DEEA2" w:rsidR="00B46E43" w:rsidRPr="00887593" w:rsidRDefault="00B46E43" w:rsidP="00B46E43">
      <w:pPr>
        <w:pStyle w:val="EPT3"/>
        <w:ind w:firstLine="420"/>
        <w:rPr>
          <w:rFonts w:ascii="宋体" w:hAnsi="宋体" w:cs="Arial"/>
          <w:color w:val="FF0000"/>
          <w:sz w:val="21"/>
          <w:szCs w:val="21"/>
          <w:highlight w:val="yellow"/>
        </w:rPr>
      </w:pPr>
      <w:proofErr w:type="spellStart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iCGM</w:t>
      </w:r>
      <w:proofErr w:type="spellEnd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将接收到的结果反馈</w:t>
      </w:r>
      <w:r w:rsidR="00C3699D">
        <w:rPr>
          <w:rFonts w:ascii="宋体" w:hAnsi="宋体" w:hint="eastAsia"/>
          <w:color w:val="FF0000"/>
          <w:sz w:val="21"/>
          <w:szCs w:val="21"/>
          <w:highlight w:val="yellow"/>
        </w:rPr>
        <w:t>后通过OTA指令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（</w:t>
      </w:r>
      <w:r w:rsidRPr="00C3699D">
        <w:rPr>
          <w:rFonts w:ascii="Arial" w:hAnsi="Arial" w:cs="Arial"/>
          <w:color w:val="FF0000"/>
          <w:sz w:val="21"/>
          <w:szCs w:val="21"/>
          <w:highlight w:val="yellow"/>
        </w:rPr>
        <w:t>CMD_UP_UPLOAD_FILE</w:t>
      </w:r>
      <w:r w:rsidRPr="00887593">
        <w:rPr>
          <w:rFonts w:ascii="宋体" w:hAnsi="宋体" w:cs="Arial" w:hint="eastAsia"/>
          <w:color w:val="FF0000"/>
          <w:sz w:val="21"/>
          <w:szCs w:val="21"/>
          <w:highlight w:val="yellow"/>
        </w:rPr>
        <w:t>）</w:t>
      </w:r>
      <w:r w:rsidR="00C3699D">
        <w:rPr>
          <w:rFonts w:ascii="宋体" w:hAnsi="宋体" w:cs="Arial" w:hint="eastAsia"/>
          <w:color w:val="FF0000"/>
          <w:sz w:val="21"/>
          <w:szCs w:val="21"/>
          <w:highlight w:val="yellow"/>
        </w:rPr>
        <w:t>反馈</w:t>
      </w:r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给云端。其后消费方将检测存在的文件通过大文件分片上</w:t>
      </w:r>
      <w:proofErr w:type="gramStart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传方式</w:t>
      </w:r>
      <w:proofErr w:type="gramEnd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上传到</w:t>
      </w:r>
      <w:proofErr w:type="gramStart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蜘蛛智联</w:t>
      </w:r>
      <w:proofErr w:type="gramEnd"/>
      <w:r w:rsidRPr="00887593">
        <w:rPr>
          <w:rFonts w:ascii="宋体" w:hAnsi="宋体" w:hint="eastAsia"/>
          <w:color w:val="FF0000"/>
          <w:sz w:val="21"/>
          <w:szCs w:val="21"/>
          <w:highlight w:val="yellow"/>
        </w:rPr>
        <w:t>TSP后台。</w:t>
      </w:r>
    </w:p>
    <w:p w14:paraId="10E164E6" w14:textId="77777777" w:rsidR="00B46E43" w:rsidRDefault="00B46E43" w:rsidP="00733D8A">
      <w:pPr>
        <w:pStyle w:val="EPT3"/>
        <w:ind w:firstLineChars="0" w:firstLine="0"/>
        <w:rPr>
          <w:rFonts w:ascii="宋体" w:hAnsi="宋体" w:cs="Arial"/>
          <w:color w:val="FF0000"/>
          <w:sz w:val="21"/>
          <w:szCs w:val="21"/>
        </w:rPr>
      </w:pPr>
    </w:p>
    <w:p w14:paraId="61D3B917" w14:textId="77777777" w:rsidR="007759E4" w:rsidRPr="00AC676D" w:rsidRDefault="00887593" w:rsidP="007759E4">
      <w:pPr>
        <w:pStyle w:val="EPT3"/>
        <w:numPr>
          <w:ilvl w:val="0"/>
          <w:numId w:val="34"/>
        </w:numPr>
        <w:ind w:firstLineChars="0"/>
        <w:rPr>
          <w:rFonts w:ascii="宋体" w:hAnsi="宋体" w:cs="Arial"/>
          <w:color w:val="FF0000"/>
          <w:sz w:val="21"/>
          <w:szCs w:val="21"/>
          <w:highlight w:val="yellow"/>
        </w:rPr>
      </w:pPr>
      <w:r w:rsidRPr="00AC676D">
        <w:rPr>
          <w:rFonts w:ascii="宋体" w:hAnsi="宋体" w:cs="Arial" w:hint="eastAsia"/>
          <w:color w:val="FF0000"/>
          <w:sz w:val="21"/>
          <w:szCs w:val="21"/>
          <w:highlight w:val="yellow"/>
        </w:rPr>
        <w:t>云端请求上传文件通知接口（日志）</w:t>
      </w:r>
    </w:p>
    <w:p w14:paraId="0A3864C3" w14:textId="49A0E695" w:rsidR="00887593" w:rsidRDefault="00887593" w:rsidP="00733D8A">
      <w:pPr>
        <w:pStyle w:val="EPT3"/>
        <w:ind w:firstLineChars="0" w:firstLine="0"/>
        <w:rPr>
          <w:rFonts w:ascii="宋体" w:hAnsi="宋体" w:cs="Arial"/>
          <w:color w:val="FF0000"/>
          <w:sz w:val="21"/>
          <w:szCs w:val="21"/>
        </w:rPr>
      </w:pPr>
      <w:proofErr w:type="spellStart"/>
      <w:r w:rsidRPr="00AC676D">
        <w:rPr>
          <w:rFonts w:ascii="宋体" w:hAnsi="宋体" w:cs="Arial" w:hint="eastAsia"/>
          <w:color w:val="FF0000"/>
          <w:sz w:val="21"/>
          <w:szCs w:val="21"/>
          <w:highlight w:val="yellow"/>
        </w:rPr>
        <w:t>iCGM</w:t>
      </w:r>
      <w:proofErr w:type="spellEnd"/>
      <w:r w:rsidRPr="00AC676D">
        <w:rPr>
          <w:rFonts w:ascii="宋体" w:hAnsi="宋体" w:cs="Arial" w:hint="eastAsia"/>
          <w:color w:val="FF0000"/>
          <w:sz w:val="21"/>
          <w:szCs w:val="21"/>
          <w:highlight w:val="yellow"/>
        </w:rPr>
        <w:t>接收到云端的上传指令后广播云端的请求指令</w:t>
      </w:r>
      <w:r w:rsidR="00C67FCB" w:rsidRPr="00AC676D">
        <w:rPr>
          <w:rFonts w:ascii="宋体" w:hAnsi="宋体" w:cs="Arial" w:hint="eastAsia"/>
          <w:color w:val="FF0000"/>
          <w:sz w:val="21"/>
          <w:szCs w:val="21"/>
          <w:highlight w:val="yellow"/>
        </w:rPr>
        <w:t>给消费方</w:t>
      </w:r>
      <w:r w:rsidRPr="00AC676D">
        <w:rPr>
          <w:rFonts w:ascii="宋体" w:hAnsi="宋体" w:cs="Arial" w:hint="eastAsia"/>
          <w:color w:val="FF0000"/>
          <w:sz w:val="21"/>
          <w:szCs w:val="21"/>
          <w:highlight w:val="yellow"/>
        </w:rPr>
        <w:t>。</w:t>
      </w:r>
      <w:proofErr w:type="spellStart"/>
      <w:r w:rsidRPr="00AC676D">
        <w:rPr>
          <w:rFonts w:ascii="宋体" w:hAnsi="宋体" w:cs="Arial" w:hint="eastAsia"/>
          <w:color w:val="FF0000"/>
          <w:sz w:val="21"/>
          <w:szCs w:val="21"/>
          <w:highlight w:val="yellow"/>
        </w:rPr>
        <w:t>ClientID</w:t>
      </w:r>
      <w:proofErr w:type="spellEnd"/>
      <w:r w:rsidRPr="00AC676D">
        <w:rPr>
          <w:rFonts w:ascii="宋体" w:hAnsi="宋体" w:cs="Arial" w:hint="eastAsia"/>
          <w:color w:val="FF0000"/>
          <w:sz w:val="21"/>
          <w:szCs w:val="21"/>
          <w:highlight w:val="yellow"/>
        </w:rPr>
        <w:t>对应的ECU</w:t>
      </w:r>
      <w:r w:rsidR="00C67FCB" w:rsidRPr="00AC676D">
        <w:rPr>
          <w:rFonts w:ascii="宋体" w:hAnsi="宋体" w:cs="Arial" w:hint="eastAsia"/>
          <w:color w:val="FF0000"/>
          <w:sz w:val="21"/>
          <w:szCs w:val="21"/>
          <w:highlight w:val="yellow"/>
        </w:rPr>
        <w:t>为本次任务的消费方</w:t>
      </w:r>
      <w:r w:rsidRPr="00AC676D">
        <w:rPr>
          <w:rFonts w:ascii="宋体" w:hAnsi="宋体" w:cs="Arial" w:hint="eastAsia"/>
          <w:color w:val="FF0000"/>
          <w:sz w:val="21"/>
          <w:szCs w:val="21"/>
          <w:highlight w:val="yellow"/>
        </w:rPr>
        <w:t>。</w:t>
      </w:r>
    </w:p>
    <w:tbl>
      <w:tblPr>
        <w:tblStyle w:val="a9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53"/>
        <w:gridCol w:w="2692"/>
        <w:gridCol w:w="2102"/>
        <w:gridCol w:w="2653"/>
      </w:tblGrid>
      <w:tr w:rsidR="00887593" w:rsidRPr="00D642C2" w14:paraId="23FC14C2" w14:textId="77777777" w:rsidTr="00887593">
        <w:trPr>
          <w:trHeight w:val="291"/>
          <w:jc w:val="center"/>
        </w:trPr>
        <w:tc>
          <w:tcPr>
            <w:tcW w:w="1039" w:type="pct"/>
            <w:tcBorders>
              <w:top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7A306164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Service</w:t>
            </w:r>
          </w:p>
        </w:tc>
        <w:tc>
          <w:tcPr>
            <w:tcW w:w="3961" w:type="pct"/>
            <w:gridSpan w:val="3"/>
            <w:tcBorders>
              <w:top w:val="single" w:sz="4" w:space="0" w:color="auto"/>
            </w:tcBorders>
            <w:noWrap/>
            <w:hideMark/>
          </w:tcPr>
          <w:p w14:paraId="2D1544C5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D642C2"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  <w:t>FileUpload</w:t>
            </w:r>
            <w:r w:rsidRPr="00D642C2"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  <w:t>Service</w:t>
            </w:r>
            <w:proofErr w:type="spellEnd"/>
          </w:p>
        </w:tc>
      </w:tr>
      <w:tr w:rsidR="00887593" w:rsidRPr="00D642C2" w14:paraId="13588049" w14:textId="77777777" w:rsidTr="00743507">
        <w:trPr>
          <w:trHeight w:val="291"/>
          <w:jc w:val="center"/>
        </w:trPr>
        <w:tc>
          <w:tcPr>
            <w:tcW w:w="1039" w:type="pct"/>
            <w:shd w:val="clear" w:color="auto" w:fill="BFBFBF" w:themeFill="background1" w:themeFillShade="BF"/>
            <w:noWrap/>
            <w:hideMark/>
          </w:tcPr>
          <w:p w14:paraId="18B50C21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Provider</w:t>
            </w:r>
          </w:p>
        </w:tc>
        <w:tc>
          <w:tcPr>
            <w:tcW w:w="3961" w:type="pct"/>
            <w:gridSpan w:val="3"/>
            <w:noWrap/>
            <w:hideMark/>
          </w:tcPr>
          <w:p w14:paraId="749F038F" w14:textId="77777777" w:rsidR="00887593" w:rsidRPr="00D642C2" w:rsidRDefault="00887593" w:rsidP="00743507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D642C2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i</w:t>
            </w:r>
            <w:r w:rsidRPr="00D642C2"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  <w:t>CGM</w:t>
            </w:r>
            <w:proofErr w:type="spellEnd"/>
          </w:p>
        </w:tc>
      </w:tr>
      <w:tr w:rsidR="00887593" w:rsidRPr="00D642C2" w14:paraId="1BB2F02F" w14:textId="77777777" w:rsidTr="00B25AA7">
        <w:trPr>
          <w:trHeight w:val="291"/>
          <w:jc w:val="center"/>
        </w:trPr>
        <w:tc>
          <w:tcPr>
            <w:tcW w:w="1039" w:type="pct"/>
            <w:tcBorders>
              <w:bottom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53E233F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Consumer</w:t>
            </w:r>
          </w:p>
        </w:tc>
        <w:tc>
          <w:tcPr>
            <w:tcW w:w="3961" w:type="pct"/>
            <w:gridSpan w:val="3"/>
            <w:noWrap/>
            <w:hideMark/>
          </w:tcPr>
          <w:p w14:paraId="7BDB0099" w14:textId="77777777" w:rsidR="00887593" w:rsidRPr="00D642C2" w:rsidRDefault="00887593" w:rsidP="00743507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</w:p>
        </w:tc>
      </w:tr>
      <w:tr w:rsidR="00887593" w:rsidRPr="00D642C2" w14:paraId="081B8ACF" w14:textId="77777777" w:rsidTr="00AC676D">
        <w:trPr>
          <w:trHeight w:val="567"/>
          <w:jc w:val="center"/>
        </w:trPr>
        <w:tc>
          <w:tcPr>
            <w:tcW w:w="1039" w:type="pct"/>
            <w:tcBorders>
              <w:bottom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3AB505A1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 w:hint="eastAsia"/>
                <w:b/>
                <w:bCs/>
                <w:color w:val="FF0000"/>
                <w:sz w:val="21"/>
                <w:szCs w:val="21"/>
                <w:highlight w:val="yellow"/>
              </w:rPr>
              <w:t>Event</w:t>
            </w:r>
          </w:p>
        </w:tc>
        <w:tc>
          <w:tcPr>
            <w:tcW w:w="1432" w:type="pct"/>
            <w:hideMark/>
          </w:tcPr>
          <w:p w14:paraId="4DA5C110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3D65BF"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  <w:t>LogFileUploadReqNotify</w:t>
            </w:r>
            <w:proofErr w:type="spellEnd"/>
          </w:p>
        </w:tc>
        <w:tc>
          <w:tcPr>
            <w:tcW w:w="2529" w:type="pct"/>
            <w:gridSpan w:val="2"/>
            <w:hideMark/>
          </w:tcPr>
          <w:p w14:paraId="6AEC58E7" w14:textId="77777777" w:rsidR="00887593" w:rsidRPr="00D642C2" w:rsidRDefault="00887593" w:rsidP="00743507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D4084B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云端请求上传文件通知（日志）</w:t>
            </w:r>
          </w:p>
        </w:tc>
      </w:tr>
      <w:tr w:rsidR="00887593" w:rsidRPr="00D642C2" w14:paraId="795B89F2" w14:textId="77777777" w:rsidTr="00AC676D">
        <w:trPr>
          <w:trHeight w:val="526"/>
          <w:jc w:val="center"/>
        </w:trPr>
        <w:tc>
          <w:tcPr>
            <w:tcW w:w="1039" w:type="pct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23A8E877" w14:textId="77777777" w:rsidR="00887593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Parameters</w:t>
            </w:r>
          </w:p>
          <w:p w14:paraId="21EAD8BA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(</w:t>
            </w:r>
            <w:r w:rsidRPr="00D642C2">
              <w:rPr>
                <w:rFonts w:ascii="宋体" w:hAnsi="宋体" w:cs="Arial" w:hint="eastAsia"/>
                <w:b/>
                <w:bCs/>
                <w:color w:val="FF0000"/>
                <w:sz w:val="21"/>
                <w:szCs w:val="21"/>
                <w:highlight w:val="yellow"/>
              </w:rPr>
              <w:t>Out</w:t>
            </w: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432" w:type="pct"/>
            <w:noWrap/>
          </w:tcPr>
          <w:p w14:paraId="49891396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D642C2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ClientID</w:t>
            </w:r>
            <w:proofErr w:type="spellEnd"/>
          </w:p>
        </w:tc>
        <w:tc>
          <w:tcPr>
            <w:tcW w:w="1118" w:type="pct"/>
            <w:noWrap/>
          </w:tcPr>
          <w:p w14:paraId="2AC14E4A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客户端ID</w:t>
            </w:r>
          </w:p>
        </w:tc>
        <w:tc>
          <w:tcPr>
            <w:tcW w:w="1411" w:type="pct"/>
          </w:tcPr>
          <w:p w14:paraId="54E53CD5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被通知的消费方客户端ID</w:t>
            </w:r>
          </w:p>
        </w:tc>
      </w:tr>
      <w:tr w:rsidR="00887593" w:rsidRPr="00D642C2" w14:paraId="76637C20" w14:textId="77777777" w:rsidTr="00AC676D">
        <w:trPr>
          <w:trHeight w:val="526"/>
          <w:jc w:val="center"/>
        </w:trPr>
        <w:tc>
          <w:tcPr>
            <w:tcW w:w="1039" w:type="pct"/>
            <w:vMerge/>
            <w:shd w:val="clear" w:color="auto" w:fill="BFBFBF" w:themeFill="background1" w:themeFillShade="BF"/>
            <w:noWrap/>
          </w:tcPr>
          <w:p w14:paraId="47C80F8F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432" w:type="pct"/>
            <w:noWrap/>
          </w:tcPr>
          <w:p w14:paraId="6109CA86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D642C2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TaskId</w:t>
            </w:r>
            <w:proofErr w:type="spellEnd"/>
          </w:p>
        </w:tc>
        <w:tc>
          <w:tcPr>
            <w:tcW w:w="1118" w:type="pct"/>
            <w:noWrap/>
          </w:tcPr>
          <w:p w14:paraId="4FAB4DE5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任务ID</w:t>
            </w:r>
          </w:p>
        </w:tc>
        <w:tc>
          <w:tcPr>
            <w:tcW w:w="1411" w:type="pct"/>
          </w:tcPr>
          <w:p w14:paraId="79D83483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OTA指令下发的任务ID</w:t>
            </w:r>
          </w:p>
        </w:tc>
      </w:tr>
      <w:tr w:rsidR="00887593" w:rsidRPr="00D642C2" w14:paraId="4879E81B" w14:textId="77777777" w:rsidTr="00AC676D">
        <w:trPr>
          <w:trHeight w:val="526"/>
          <w:jc w:val="center"/>
        </w:trPr>
        <w:tc>
          <w:tcPr>
            <w:tcW w:w="1039" w:type="pct"/>
            <w:vMerge/>
            <w:shd w:val="clear" w:color="auto" w:fill="BFBFBF" w:themeFill="background1" w:themeFillShade="BF"/>
            <w:noWrap/>
          </w:tcPr>
          <w:p w14:paraId="619DBF19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432" w:type="pct"/>
            <w:noWrap/>
          </w:tcPr>
          <w:p w14:paraId="7BB91C70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D642C2"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  <w:t>FileType</w:t>
            </w:r>
            <w:proofErr w:type="spellEnd"/>
          </w:p>
        </w:tc>
        <w:tc>
          <w:tcPr>
            <w:tcW w:w="1118" w:type="pct"/>
            <w:noWrap/>
          </w:tcPr>
          <w:p w14:paraId="0784E648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上传文件类型</w:t>
            </w:r>
          </w:p>
        </w:tc>
        <w:tc>
          <w:tcPr>
            <w:tcW w:w="1411" w:type="pct"/>
          </w:tcPr>
          <w:p w14:paraId="108319B9" w14:textId="77777777" w:rsidR="00887593" w:rsidRPr="009B764A" w:rsidRDefault="00887593" w:rsidP="00743507">
            <w:pPr>
              <w:rPr>
                <w:rFonts w:ascii="宋体" w:eastAsiaTheme="minorEastAsia" w:hAnsi="宋体"/>
                <w:color w:val="FF0000"/>
                <w:szCs w:val="21"/>
                <w:highlight w:val="yellow"/>
              </w:rPr>
            </w:pPr>
            <w:r w:rsidRPr="00D642C2">
              <w:rPr>
                <w:rFonts w:ascii="宋体" w:hAnsi="宋体" w:hint="eastAsia"/>
                <w:color w:val="FF0000"/>
                <w:szCs w:val="21"/>
                <w:highlight w:val="yellow"/>
              </w:rPr>
              <w:t>1：配置文件</w:t>
            </w:r>
            <w:r>
              <w:rPr>
                <w:rFonts w:ascii="宋体" w:eastAsiaTheme="minorEastAsia" w:hAnsi="宋体" w:hint="eastAsia"/>
                <w:color w:val="FF0000"/>
                <w:szCs w:val="21"/>
                <w:highlight w:val="yellow"/>
              </w:rPr>
              <w:t>（预留）</w:t>
            </w:r>
          </w:p>
          <w:p w14:paraId="107E7F37" w14:textId="77777777" w:rsidR="00887593" w:rsidRPr="00D642C2" w:rsidRDefault="00887593" w:rsidP="00743507">
            <w:pPr>
              <w:rPr>
                <w:rFonts w:ascii="宋体" w:hAnsi="宋体"/>
                <w:color w:val="FF0000"/>
                <w:szCs w:val="21"/>
                <w:highlight w:val="yellow"/>
              </w:rPr>
            </w:pPr>
            <w:r w:rsidRPr="00D642C2">
              <w:rPr>
                <w:rFonts w:ascii="宋体" w:hAnsi="宋体" w:hint="eastAsia"/>
                <w:color w:val="FF0000"/>
                <w:szCs w:val="21"/>
                <w:highlight w:val="yellow"/>
              </w:rPr>
              <w:t>2：业务Log文件</w:t>
            </w:r>
          </w:p>
          <w:p w14:paraId="5FE30C83" w14:textId="77777777" w:rsidR="00887593" w:rsidRPr="009B764A" w:rsidRDefault="00887593" w:rsidP="00743507">
            <w:pPr>
              <w:rPr>
                <w:rFonts w:ascii="宋体" w:hAnsi="宋体"/>
                <w:color w:val="FF0000"/>
                <w:szCs w:val="21"/>
                <w:highlight w:val="yellow"/>
              </w:rPr>
            </w:pPr>
            <w:r w:rsidRPr="009B764A">
              <w:rPr>
                <w:rFonts w:ascii="宋体" w:hAnsi="宋体" w:hint="eastAsia"/>
                <w:color w:val="FF0000"/>
                <w:szCs w:val="21"/>
                <w:highlight w:val="yellow"/>
              </w:rPr>
              <w:t>3：系统Log文件</w:t>
            </w:r>
            <w:r>
              <w:rPr>
                <w:rFonts w:ascii="宋体" w:eastAsiaTheme="minorEastAsia" w:hAnsi="宋体" w:hint="eastAsia"/>
                <w:color w:val="FF0000"/>
                <w:szCs w:val="21"/>
                <w:highlight w:val="yellow"/>
              </w:rPr>
              <w:t>（预留）</w:t>
            </w:r>
          </w:p>
          <w:p w14:paraId="2463EBE3" w14:textId="77777777" w:rsidR="00887593" w:rsidRPr="009B764A" w:rsidRDefault="00887593" w:rsidP="00743507">
            <w:pPr>
              <w:rPr>
                <w:rFonts w:ascii="宋体" w:hAnsi="宋体"/>
                <w:color w:val="FF0000"/>
                <w:szCs w:val="21"/>
                <w:highlight w:val="yellow"/>
              </w:rPr>
            </w:pPr>
            <w:r w:rsidRPr="009B764A">
              <w:rPr>
                <w:rFonts w:ascii="宋体" w:hAnsi="宋体" w:hint="eastAsia"/>
                <w:color w:val="FF0000"/>
                <w:szCs w:val="21"/>
                <w:highlight w:val="yellow"/>
              </w:rPr>
              <w:t>4：安全日志文件</w:t>
            </w:r>
            <w:r>
              <w:rPr>
                <w:rFonts w:ascii="宋体" w:eastAsiaTheme="minorEastAsia" w:hAnsi="宋体" w:hint="eastAsia"/>
                <w:color w:val="FF0000"/>
                <w:szCs w:val="21"/>
                <w:highlight w:val="yellow"/>
              </w:rPr>
              <w:t>（预留）</w:t>
            </w:r>
          </w:p>
          <w:p w14:paraId="285D2554" w14:textId="77777777" w:rsidR="00887593" w:rsidRPr="00D642C2" w:rsidRDefault="00887593" w:rsidP="00743507">
            <w:pPr>
              <w:rPr>
                <w:rFonts w:ascii="宋体" w:eastAsiaTheme="minorEastAsia" w:hAnsi="宋体"/>
                <w:color w:val="FF0000"/>
                <w:szCs w:val="21"/>
                <w:highlight w:val="yellow"/>
              </w:rPr>
            </w:pPr>
            <w:r w:rsidRPr="00D642C2">
              <w:rPr>
                <w:rFonts w:ascii="宋体" w:eastAsiaTheme="minorEastAsia" w:hAnsi="宋体" w:hint="eastAsia"/>
                <w:color w:val="FF0000"/>
                <w:szCs w:val="21"/>
                <w:highlight w:val="yellow"/>
              </w:rPr>
              <w:t>6:日志文件列表</w:t>
            </w:r>
          </w:p>
          <w:p w14:paraId="186DD465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其它值：无效</w:t>
            </w:r>
          </w:p>
        </w:tc>
      </w:tr>
      <w:tr w:rsidR="00887593" w:rsidRPr="00D642C2" w14:paraId="6825FBA1" w14:textId="77777777" w:rsidTr="00AC676D">
        <w:trPr>
          <w:trHeight w:val="548"/>
          <w:jc w:val="center"/>
        </w:trPr>
        <w:tc>
          <w:tcPr>
            <w:tcW w:w="1039" w:type="pct"/>
            <w:vMerge/>
            <w:shd w:val="clear" w:color="auto" w:fill="BFBFBF" w:themeFill="background1" w:themeFillShade="BF"/>
            <w:noWrap/>
          </w:tcPr>
          <w:p w14:paraId="07CA1D3E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432" w:type="pct"/>
            <w:noWrap/>
          </w:tcPr>
          <w:p w14:paraId="6FD0874C" w14:textId="77777777" w:rsidR="00887593" w:rsidRPr="006F77DE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6F77DE"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  <w:t>uploadFiles</w:t>
            </w:r>
            <w:proofErr w:type="spellEnd"/>
          </w:p>
        </w:tc>
        <w:tc>
          <w:tcPr>
            <w:tcW w:w="1118" w:type="pct"/>
            <w:noWrap/>
          </w:tcPr>
          <w:p w14:paraId="2DE35C28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请求上传的文件</w:t>
            </w:r>
          </w:p>
        </w:tc>
        <w:tc>
          <w:tcPr>
            <w:tcW w:w="1411" w:type="pct"/>
          </w:tcPr>
          <w:p w14:paraId="06533371" w14:textId="77777777" w:rsidR="00887593" w:rsidRPr="00D963C5" w:rsidRDefault="00887593" w:rsidP="00743507">
            <w:pPr>
              <w:rPr>
                <w:rFonts w:ascii="宋体" w:eastAsiaTheme="minorEastAsia" w:hAnsi="宋体"/>
                <w:color w:val="FF0000"/>
                <w:szCs w:val="21"/>
                <w:highlight w:val="yellow"/>
              </w:rPr>
            </w:pPr>
            <w:proofErr w:type="spellStart"/>
            <w:r>
              <w:rPr>
                <w:rFonts w:ascii="宋体" w:hAnsi="宋体" w:hint="eastAsia"/>
                <w:color w:val="FF0000"/>
                <w:szCs w:val="21"/>
                <w:highlight w:val="yellow"/>
              </w:rPr>
              <w:t>FileType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  <w:highlight w:val="yellow"/>
              </w:rPr>
              <w:t>=</w:t>
            </w:r>
            <w:r w:rsidRPr="00D642C2">
              <w:rPr>
                <w:rFonts w:ascii="宋体" w:hAnsi="宋体" w:hint="eastAsia"/>
                <w:color w:val="FF0000"/>
                <w:szCs w:val="21"/>
                <w:highlight w:val="yellow"/>
              </w:rPr>
              <w:t>2：业务Log文件</w:t>
            </w:r>
            <w:r>
              <w:rPr>
                <w:rFonts w:ascii="宋体" w:eastAsiaTheme="minorEastAsia" w:hAnsi="宋体" w:hint="eastAsia"/>
                <w:color w:val="FF0000"/>
                <w:szCs w:val="21"/>
                <w:highlight w:val="yellow"/>
              </w:rPr>
              <w:t>的时候：</w:t>
            </w:r>
          </w:p>
          <w:p w14:paraId="40E91F69" w14:textId="77777777" w:rsidR="00887593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用户选择的需要上传文件（可多选）或者文件上传的条件（预留）</w:t>
            </w:r>
          </w:p>
          <w:p w14:paraId="4A66E32C" w14:textId="77777777" w:rsidR="00887593" w:rsidRPr="00D963C5" w:rsidRDefault="00887593" w:rsidP="00743507">
            <w:pPr>
              <w:rPr>
                <w:rFonts w:ascii="宋体" w:eastAsiaTheme="minorEastAsia" w:hAnsi="宋体"/>
                <w:color w:val="FF0000"/>
                <w:szCs w:val="21"/>
                <w:highlight w:val="yellow"/>
              </w:rPr>
            </w:pPr>
            <w:proofErr w:type="spellStart"/>
            <w:r>
              <w:rPr>
                <w:rFonts w:ascii="宋体" w:hAnsi="宋体" w:hint="eastAsia"/>
                <w:color w:val="FF0000"/>
                <w:szCs w:val="21"/>
                <w:highlight w:val="yellow"/>
              </w:rPr>
              <w:t>FileType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  <w:highlight w:val="yellow"/>
              </w:rPr>
              <w:t>=</w:t>
            </w:r>
            <w:r w:rsidRPr="00D642C2">
              <w:rPr>
                <w:rFonts w:ascii="宋体" w:eastAsiaTheme="minorEastAsia" w:hAnsi="宋体" w:hint="eastAsia"/>
                <w:color w:val="FF0000"/>
                <w:szCs w:val="21"/>
                <w:highlight w:val="yellow"/>
              </w:rPr>
              <w:t>6:日志文件列表</w:t>
            </w:r>
            <w:r>
              <w:rPr>
                <w:rFonts w:ascii="宋体" w:eastAsiaTheme="minorEastAsia" w:hAnsi="宋体" w:hint="eastAsia"/>
                <w:color w:val="FF0000"/>
                <w:szCs w:val="21"/>
                <w:highlight w:val="yellow"/>
              </w:rPr>
              <w:t xml:space="preserve"> 空白</w:t>
            </w:r>
          </w:p>
        </w:tc>
      </w:tr>
      <w:tr w:rsidR="00887593" w:rsidRPr="00D642C2" w14:paraId="6BA9B29F" w14:textId="77777777" w:rsidTr="00AC676D">
        <w:trPr>
          <w:trHeight w:val="548"/>
          <w:jc w:val="center"/>
        </w:trPr>
        <w:tc>
          <w:tcPr>
            <w:tcW w:w="1039" w:type="pct"/>
            <w:shd w:val="clear" w:color="auto" w:fill="BFBFBF" w:themeFill="background1" w:themeFillShade="BF"/>
            <w:noWrap/>
          </w:tcPr>
          <w:p w14:paraId="143337DE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432" w:type="pct"/>
            <w:noWrap/>
          </w:tcPr>
          <w:p w14:paraId="0BF2F41A" w14:textId="77777777" w:rsidR="00887593" w:rsidRPr="000E46EB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0E46EB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Action</w:t>
            </w:r>
          </w:p>
        </w:tc>
        <w:tc>
          <w:tcPr>
            <w:tcW w:w="1118" w:type="pct"/>
            <w:noWrap/>
          </w:tcPr>
          <w:p w14:paraId="028B429F" w14:textId="77777777" w:rsidR="00887593" w:rsidRPr="000E46EB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0E46EB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动作</w:t>
            </w:r>
          </w:p>
        </w:tc>
        <w:tc>
          <w:tcPr>
            <w:tcW w:w="1411" w:type="pct"/>
          </w:tcPr>
          <w:p w14:paraId="33877194" w14:textId="48B33779" w:rsidR="00887593" w:rsidRPr="000E46EB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0E46EB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0:上传文件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（默认）</w:t>
            </w:r>
          </w:p>
          <w:p w14:paraId="6E1D0DDC" w14:textId="1E63F0F4" w:rsidR="00887593" w:rsidRPr="000E46EB" w:rsidRDefault="00887593" w:rsidP="008D78F3">
            <w:pPr>
              <w:pStyle w:val="EPT3"/>
              <w:spacing w:before="78"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0E46EB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1:停止上传文件</w:t>
            </w:r>
          </w:p>
        </w:tc>
      </w:tr>
    </w:tbl>
    <w:p w14:paraId="013956E2" w14:textId="77777777" w:rsidR="001F1EB3" w:rsidRDefault="001F1EB3" w:rsidP="00733D8A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</w:p>
    <w:p w14:paraId="3369A9C2" w14:textId="1DA730E4" w:rsidR="00D60ED9" w:rsidRPr="007759E4" w:rsidRDefault="00D60ED9" w:rsidP="00D60ED9">
      <w:pPr>
        <w:pStyle w:val="EPT3"/>
        <w:ind w:firstLineChars="0" w:firstLine="0"/>
        <w:rPr>
          <w:rFonts w:ascii="宋体" w:hAnsi="宋体"/>
          <w:color w:val="FF0000"/>
          <w:sz w:val="21"/>
          <w:szCs w:val="21"/>
          <w:highlight w:val="yellow"/>
        </w:rPr>
      </w:pPr>
      <w:proofErr w:type="spellStart"/>
      <w:r w:rsidRPr="007759E4">
        <w:rPr>
          <w:rFonts w:ascii="宋体" w:hAnsi="宋体"/>
          <w:color w:val="FF0000"/>
          <w:sz w:val="21"/>
          <w:szCs w:val="21"/>
          <w:highlight w:val="yellow"/>
        </w:rPr>
        <w:t>uploadFiles</w:t>
      </w:r>
      <w:proofErr w:type="spellEnd"/>
      <w:r w:rsidRPr="007759E4">
        <w:rPr>
          <w:rFonts w:ascii="宋体" w:hAnsi="宋体" w:hint="eastAsia"/>
          <w:color w:val="FF0000"/>
          <w:sz w:val="21"/>
          <w:szCs w:val="21"/>
          <w:highlight w:val="yellow"/>
        </w:rPr>
        <w:t>的JSON格式：</w:t>
      </w:r>
    </w:p>
    <w:p w14:paraId="60BF587D" w14:textId="0979CF90" w:rsidR="00D60ED9" w:rsidRPr="007759E4" w:rsidRDefault="00D60ED9" w:rsidP="00D60ED9">
      <w:pPr>
        <w:pStyle w:val="EPT3"/>
        <w:ind w:firstLineChars="0" w:firstLine="0"/>
        <w:rPr>
          <w:rFonts w:ascii="宋体" w:hAnsi="宋体"/>
          <w:color w:val="FF0000"/>
          <w:sz w:val="21"/>
          <w:szCs w:val="21"/>
          <w:highlight w:val="yellow"/>
        </w:rPr>
      </w:pPr>
      <w:proofErr w:type="spellStart"/>
      <w:r w:rsidRPr="007759E4">
        <w:rPr>
          <w:rFonts w:ascii="宋体" w:hAnsi="宋体" w:hint="eastAsia"/>
          <w:color w:val="FF0000"/>
          <w:sz w:val="21"/>
          <w:szCs w:val="21"/>
          <w:highlight w:val="yellow"/>
        </w:rPr>
        <w:t>FileType</w:t>
      </w:r>
      <w:proofErr w:type="spellEnd"/>
      <w:r w:rsidRPr="007759E4">
        <w:rPr>
          <w:rFonts w:ascii="宋体" w:hAnsi="宋体" w:hint="eastAsia"/>
          <w:color w:val="FF0000"/>
          <w:sz w:val="21"/>
          <w:szCs w:val="21"/>
          <w:highlight w:val="yellow"/>
        </w:rPr>
        <w:t>=2：业务Log文件的时候</w:t>
      </w:r>
    </w:p>
    <w:p w14:paraId="77A24267" w14:textId="77777777" w:rsidR="00D60ED9" w:rsidRPr="007759E4" w:rsidRDefault="00D60ED9" w:rsidP="00D60ED9">
      <w:pPr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{</w:t>
      </w:r>
    </w:p>
    <w:p w14:paraId="26DA72D7" w14:textId="77777777" w:rsidR="00D60ED9" w:rsidRPr="007759E4" w:rsidRDefault="00D60ED9" w:rsidP="00D60ED9">
      <w:pPr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"</w:t>
      </w:r>
      <w:proofErr w:type="spellStart"/>
      <w:r w:rsidRPr="007759E4">
        <w:rPr>
          <w:color w:val="FF0000"/>
          <w:highlight w:val="yellow"/>
        </w:rPr>
        <w:t>FileLsit</w:t>
      </w:r>
      <w:proofErr w:type="spellEnd"/>
      <w:r w:rsidRPr="007759E4">
        <w:rPr>
          <w:color w:val="FF0000"/>
          <w:highlight w:val="yellow"/>
        </w:rPr>
        <w:t>":</w:t>
      </w:r>
      <w:r w:rsidRPr="007759E4">
        <w:rPr>
          <w:color w:val="FF0000"/>
          <w:highlight w:val="yellow"/>
        </w:rPr>
        <w:tab/>
      </w:r>
    </w:p>
    <w:p w14:paraId="25745A87" w14:textId="77777777" w:rsidR="00D60ED9" w:rsidRPr="007759E4" w:rsidRDefault="00D60ED9" w:rsidP="00D60ED9">
      <w:pPr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[</w:t>
      </w:r>
    </w:p>
    <w:p w14:paraId="7BC1BE43" w14:textId="77777777" w:rsidR="00D60ED9" w:rsidRPr="007759E4" w:rsidRDefault="00D60ED9" w:rsidP="00D60ED9">
      <w:pPr>
        <w:ind w:firstLineChars="100" w:firstLine="210"/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{</w:t>
      </w:r>
    </w:p>
    <w:p w14:paraId="52AD0CA5" w14:textId="2B2266BB" w:rsidR="00D60ED9" w:rsidRPr="007759E4" w:rsidRDefault="00D60ED9" w:rsidP="00D60ED9">
      <w:pPr>
        <w:ind w:firstLineChars="300" w:firstLine="630"/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"</w:t>
      </w:r>
      <w:proofErr w:type="spellStart"/>
      <w:r w:rsidR="007759E4" w:rsidRPr="007759E4">
        <w:rPr>
          <w:rFonts w:hint="eastAsia"/>
          <w:color w:val="FF0000"/>
          <w:highlight w:val="yellow"/>
        </w:rPr>
        <w:t>FileName</w:t>
      </w:r>
      <w:proofErr w:type="spellEnd"/>
      <w:r w:rsidRPr="007759E4">
        <w:rPr>
          <w:color w:val="FF0000"/>
          <w:highlight w:val="yellow"/>
        </w:rPr>
        <w:t>":</w:t>
      </w:r>
      <w:r w:rsidRPr="007759E4">
        <w:rPr>
          <w:color w:val="FF0000"/>
          <w:highlight w:val="yellow"/>
        </w:rPr>
        <w:tab/>
      </w:r>
      <w:r w:rsidRPr="007759E4">
        <w:rPr>
          <w:rFonts w:hint="eastAsia"/>
          <w:color w:val="FF0000"/>
          <w:highlight w:val="yellow"/>
        </w:rPr>
        <w:t>"&lt;</w:t>
      </w:r>
      <w:r w:rsidR="007759E4" w:rsidRPr="007759E4">
        <w:rPr>
          <w:rFonts w:hint="eastAsia"/>
          <w:color w:val="FF0000"/>
          <w:highlight w:val="yellow"/>
        </w:rPr>
        <w:t>文件名称</w:t>
      </w:r>
      <w:r w:rsidRPr="007759E4">
        <w:rPr>
          <w:rFonts w:hint="eastAsia"/>
          <w:color w:val="FF0000"/>
          <w:highlight w:val="yellow"/>
        </w:rPr>
        <w:t xml:space="preserve">  </w:t>
      </w:r>
      <w:r w:rsidRPr="007759E4">
        <w:rPr>
          <w:rFonts w:hint="eastAsia"/>
          <w:color w:val="FF0000"/>
          <w:highlight w:val="yellow"/>
        </w:rPr>
        <w:t>例：</w:t>
      </w:r>
      <w:r w:rsidR="007759E4" w:rsidRPr="007759E4">
        <w:rPr>
          <w:rFonts w:hint="eastAsia"/>
          <w:color w:val="FF0000"/>
          <w:highlight w:val="yellow"/>
        </w:rPr>
        <w:t>iCGM20_20220703100101_MCU_Log_0001</w:t>
      </w:r>
      <w:r w:rsidRPr="007759E4">
        <w:rPr>
          <w:rFonts w:hint="eastAsia"/>
          <w:color w:val="FF0000"/>
          <w:highlight w:val="yellow"/>
        </w:rPr>
        <w:t>&gt;"</w:t>
      </w:r>
    </w:p>
    <w:p w14:paraId="2D578691" w14:textId="125733A1" w:rsidR="00D60ED9" w:rsidRPr="007759E4" w:rsidRDefault="00D60ED9" w:rsidP="00D60ED9">
      <w:pPr>
        <w:ind w:firstLineChars="150" w:firstLine="315"/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},</w:t>
      </w:r>
    </w:p>
    <w:p w14:paraId="11D245AA" w14:textId="3C143F3B" w:rsidR="00D60ED9" w:rsidRPr="007759E4" w:rsidRDefault="00D60ED9" w:rsidP="00D60ED9">
      <w:pPr>
        <w:ind w:firstLineChars="150" w:firstLine="315"/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……</w:t>
      </w:r>
    </w:p>
    <w:p w14:paraId="4AC74E31" w14:textId="0DC61954" w:rsidR="00D60ED9" w:rsidRPr="007759E4" w:rsidRDefault="00D60ED9" w:rsidP="00D60ED9">
      <w:pPr>
        <w:ind w:firstLineChars="150" w:firstLine="315"/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{</w:t>
      </w:r>
    </w:p>
    <w:p w14:paraId="5B0F99EC" w14:textId="0A19ACC4" w:rsidR="00D60ED9" w:rsidRPr="007759E4" w:rsidRDefault="00D60ED9" w:rsidP="00D60ED9">
      <w:pPr>
        <w:ind w:firstLineChars="300" w:firstLine="630"/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"</w:t>
      </w:r>
      <w:r w:rsidR="007759E4" w:rsidRPr="007759E4">
        <w:rPr>
          <w:rFonts w:hint="eastAsia"/>
          <w:color w:val="FF0000"/>
          <w:highlight w:val="yellow"/>
        </w:rPr>
        <w:t xml:space="preserve"> </w:t>
      </w:r>
      <w:proofErr w:type="spellStart"/>
      <w:r w:rsidR="007759E4" w:rsidRPr="007759E4">
        <w:rPr>
          <w:rFonts w:hint="eastAsia"/>
          <w:color w:val="FF0000"/>
          <w:highlight w:val="yellow"/>
        </w:rPr>
        <w:t>FileName</w:t>
      </w:r>
      <w:proofErr w:type="spellEnd"/>
      <w:r w:rsidR="007759E4" w:rsidRPr="007759E4">
        <w:rPr>
          <w:color w:val="FF0000"/>
          <w:highlight w:val="yellow"/>
        </w:rPr>
        <w:t xml:space="preserve"> </w:t>
      </w:r>
      <w:r w:rsidRPr="007759E4">
        <w:rPr>
          <w:color w:val="FF0000"/>
          <w:highlight w:val="yellow"/>
        </w:rPr>
        <w:t>":</w:t>
      </w:r>
      <w:r w:rsidRPr="007759E4">
        <w:rPr>
          <w:color w:val="FF0000"/>
          <w:highlight w:val="yellow"/>
        </w:rPr>
        <w:tab/>
      </w:r>
      <w:r w:rsidRPr="007759E4">
        <w:rPr>
          <w:rFonts w:hint="eastAsia"/>
          <w:color w:val="FF0000"/>
          <w:highlight w:val="yellow"/>
        </w:rPr>
        <w:t>"&lt;</w:t>
      </w:r>
      <w:r w:rsidR="007759E4" w:rsidRPr="007759E4">
        <w:rPr>
          <w:rFonts w:hint="eastAsia"/>
          <w:color w:val="FF0000"/>
          <w:highlight w:val="yellow"/>
        </w:rPr>
        <w:t>文件名称</w:t>
      </w:r>
      <w:r w:rsidR="007759E4" w:rsidRPr="007759E4">
        <w:rPr>
          <w:rFonts w:hint="eastAsia"/>
          <w:color w:val="FF0000"/>
          <w:highlight w:val="yellow"/>
        </w:rPr>
        <w:t xml:space="preserve">  </w:t>
      </w:r>
      <w:r w:rsidR="007759E4" w:rsidRPr="007759E4">
        <w:rPr>
          <w:rFonts w:hint="eastAsia"/>
          <w:color w:val="FF0000"/>
          <w:highlight w:val="yellow"/>
        </w:rPr>
        <w:t>例：</w:t>
      </w:r>
      <w:r w:rsidR="007759E4" w:rsidRPr="007759E4">
        <w:rPr>
          <w:rFonts w:hint="eastAsia"/>
          <w:color w:val="FF0000"/>
          <w:highlight w:val="yellow"/>
        </w:rPr>
        <w:t>iCGM20_20220703100101_MCU_Log_0010</w:t>
      </w:r>
      <w:r w:rsidRPr="007759E4">
        <w:rPr>
          <w:rFonts w:hint="eastAsia"/>
          <w:color w:val="FF0000"/>
          <w:highlight w:val="yellow"/>
        </w:rPr>
        <w:t>&gt;"</w:t>
      </w:r>
      <w:r w:rsidRPr="007759E4">
        <w:rPr>
          <w:color w:val="FF0000"/>
          <w:highlight w:val="yellow"/>
        </w:rPr>
        <w:t>,</w:t>
      </w:r>
    </w:p>
    <w:p w14:paraId="4EA30DF6" w14:textId="7C7E817A" w:rsidR="00D60ED9" w:rsidRPr="007759E4" w:rsidRDefault="00D60ED9" w:rsidP="00D60ED9">
      <w:pPr>
        <w:ind w:firstLineChars="150" w:firstLine="315"/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}</w:t>
      </w:r>
    </w:p>
    <w:p w14:paraId="605B7347" w14:textId="77777777" w:rsidR="00D60ED9" w:rsidRPr="007759E4" w:rsidRDefault="00D60ED9" w:rsidP="00D60ED9">
      <w:pPr>
        <w:rPr>
          <w:color w:val="FF0000"/>
          <w:highlight w:val="yellow"/>
        </w:rPr>
      </w:pPr>
      <w:r w:rsidRPr="007759E4">
        <w:rPr>
          <w:color w:val="FF0000"/>
          <w:highlight w:val="yellow"/>
        </w:rPr>
        <w:t>]</w:t>
      </w:r>
    </w:p>
    <w:p w14:paraId="2F625917" w14:textId="77777777" w:rsidR="00D60ED9" w:rsidRPr="00D60ED9" w:rsidRDefault="00D60ED9" w:rsidP="00D60ED9">
      <w:pPr>
        <w:rPr>
          <w:color w:val="FF0000"/>
        </w:rPr>
      </w:pPr>
      <w:r w:rsidRPr="007759E4">
        <w:rPr>
          <w:color w:val="FF0000"/>
          <w:highlight w:val="yellow"/>
        </w:rPr>
        <w:t>}</w:t>
      </w:r>
    </w:p>
    <w:p w14:paraId="0E9CF639" w14:textId="723AF5EC" w:rsidR="00D60ED9" w:rsidRPr="00D60ED9" w:rsidRDefault="00D60ED9" w:rsidP="00D60ED9">
      <w:pPr>
        <w:rPr>
          <w:color w:val="FF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9"/>
        <w:gridCol w:w="1224"/>
        <w:gridCol w:w="2060"/>
        <w:gridCol w:w="3051"/>
      </w:tblGrid>
      <w:tr w:rsidR="00D60ED9" w14:paraId="5EE81492" w14:textId="77777777" w:rsidTr="0020359D">
        <w:tc>
          <w:tcPr>
            <w:tcW w:w="1719" w:type="dxa"/>
          </w:tcPr>
          <w:p w14:paraId="369EAA1F" w14:textId="77777777" w:rsidR="00D60ED9" w:rsidRPr="003309CE" w:rsidRDefault="00D60ED9" w:rsidP="0020359D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项目名称</w:t>
            </w:r>
          </w:p>
        </w:tc>
        <w:tc>
          <w:tcPr>
            <w:tcW w:w="1224" w:type="dxa"/>
          </w:tcPr>
          <w:p w14:paraId="7FF130B0" w14:textId="77777777" w:rsidR="00D60ED9" w:rsidRPr="003309CE" w:rsidRDefault="00D60ED9" w:rsidP="0020359D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数据类型</w:t>
            </w:r>
          </w:p>
        </w:tc>
        <w:tc>
          <w:tcPr>
            <w:tcW w:w="2060" w:type="dxa"/>
          </w:tcPr>
          <w:p w14:paraId="62E5D070" w14:textId="77777777" w:rsidR="00D60ED9" w:rsidRPr="003309CE" w:rsidRDefault="00D60ED9" w:rsidP="0020359D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说明</w:t>
            </w:r>
          </w:p>
        </w:tc>
        <w:tc>
          <w:tcPr>
            <w:tcW w:w="3051" w:type="dxa"/>
          </w:tcPr>
          <w:p w14:paraId="257A464F" w14:textId="77777777" w:rsidR="00D60ED9" w:rsidRPr="003309CE" w:rsidRDefault="00D60ED9" w:rsidP="0020359D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备注</w:t>
            </w:r>
          </w:p>
        </w:tc>
      </w:tr>
      <w:tr w:rsidR="00D60ED9" w14:paraId="5F58D034" w14:textId="77777777" w:rsidTr="0020359D">
        <w:tc>
          <w:tcPr>
            <w:tcW w:w="1719" w:type="dxa"/>
          </w:tcPr>
          <w:p w14:paraId="086A1702" w14:textId="6DF05120" w:rsidR="00D60ED9" w:rsidRPr="003309CE" w:rsidRDefault="007759E4" w:rsidP="0020359D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color w:val="FF0000"/>
                <w:highlight w:val="yellow"/>
              </w:rPr>
              <w:t>FileName</w:t>
            </w:r>
            <w:proofErr w:type="spellEnd"/>
          </w:p>
        </w:tc>
        <w:tc>
          <w:tcPr>
            <w:tcW w:w="1224" w:type="dxa"/>
          </w:tcPr>
          <w:p w14:paraId="690165C4" w14:textId="77777777" w:rsidR="00D60ED9" w:rsidRPr="003309CE" w:rsidRDefault="00D60ED9" w:rsidP="0020359D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  <w:t>S</w:t>
            </w:r>
            <w:r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2060" w:type="dxa"/>
          </w:tcPr>
          <w:p w14:paraId="75A9F953" w14:textId="2409299C" w:rsidR="00D60ED9" w:rsidRPr="003309CE" w:rsidRDefault="00D60ED9" w:rsidP="0020359D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上传</w:t>
            </w:r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文件</w:t>
            </w:r>
            <w:r w:rsidR="007759E4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名称</w:t>
            </w:r>
          </w:p>
        </w:tc>
        <w:tc>
          <w:tcPr>
            <w:tcW w:w="3051" w:type="dxa"/>
          </w:tcPr>
          <w:p w14:paraId="14CEDF4A" w14:textId="7DA93F85" w:rsidR="00D60ED9" w:rsidRPr="007D347D" w:rsidRDefault="00D60ED9" w:rsidP="007759E4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与上传的日志文件列表中文件</w:t>
            </w:r>
            <w:r w:rsidR="007759E4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名称</w:t>
            </w:r>
            <w:r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相同。</w:t>
            </w:r>
          </w:p>
        </w:tc>
      </w:tr>
    </w:tbl>
    <w:p w14:paraId="27E0B656" w14:textId="77777777" w:rsidR="00D60ED9" w:rsidRPr="00D60ED9" w:rsidRDefault="00D60ED9" w:rsidP="00733D8A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</w:p>
    <w:p w14:paraId="4D346DBD" w14:textId="77777777" w:rsidR="007759E4" w:rsidRPr="00AC676D" w:rsidRDefault="00887593" w:rsidP="007759E4">
      <w:pPr>
        <w:pStyle w:val="EPT3"/>
        <w:numPr>
          <w:ilvl w:val="0"/>
          <w:numId w:val="35"/>
        </w:numPr>
        <w:ind w:firstLineChars="0"/>
        <w:rPr>
          <w:rFonts w:ascii="宋体" w:hAnsi="宋体" w:cs="Arial"/>
          <w:color w:val="FF0000"/>
          <w:sz w:val="21"/>
          <w:szCs w:val="21"/>
          <w:highlight w:val="yellow"/>
        </w:rPr>
      </w:pPr>
      <w:r w:rsidRPr="00AC676D">
        <w:rPr>
          <w:rFonts w:ascii="宋体" w:hAnsi="宋体" w:cs="Arial" w:hint="eastAsia"/>
          <w:color w:val="FF0000"/>
          <w:sz w:val="21"/>
          <w:szCs w:val="21"/>
          <w:highlight w:val="yellow"/>
        </w:rPr>
        <w:t>云端请求文件结果反馈接口（日志）</w:t>
      </w:r>
    </w:p>
    <w:p w14:paraId="31E8900A" w14:textId="28B883B1" w:rsidR="00B46E43" w:rsidRPr="00AC676D" w:rsidRDefault="00887593" w:rsidP="00733D8A">
      <w:pPr>
        <w:pStyle w:val="EPT3"/>
        <w:ind w:firstLineChars="0" w:firstLine="0"/>
        <w:rPr>
          <w:rFonts w:ascii="Arial" w:eastAsiaTheme="minorEastAsia" w:hAnsi="Arial" w:cs="Arial"/>
          <w:color w:val="FF0000"/>
          <w:sz w:val="21"/>
          <w:szCs w:val="21"/>
        </w:rPr>
      </w:pPr>
      <w:r w:rsidRPr="00AC676D">
        <w:rPr>
          <w:rFonts w:ascii="Arial" w:eastAsiaTheme="minorEastAsia" w:hAnsi="Arial" w:cs="Arial" w:hint="eastAsia"/>
          <w:color w:val="FF0000"/>
          <w:sz w:val="21"/>
          <w:szCs w:val="21"/>
          <w:highlight w:val="yellow"/>
        </w:rPr>
        <w:t>消费方完成日志文件列表生成或者上传文件存在性检查后，将结果反馈给</w:t>
      </w:r>
      <w:proofErr w:type="spellStart"/>
      <w:r w:rsidRPr="00AC676D">
        <w:rPr>
          <w:rFonts w:ascii="Arial" w:eastAsiaTheme="minorEastAsia" w:hAnsi="Arial" w:cs="Arial" w:hint="eastAsia"/>
          <w:color w:val="FF0000"/>
          <w:sz w:val="21"/>
          <w:szCs w:val="21"/>
          <w:highlight w:val="yellow"/>
        </w:rPr>
        <w:t>iCGM</w:t>
      </w:r>
      <w:proofErr w:type="spellEnd"/>
      <w:r w:rsidR="007759E4" w:rsidRPr="00AC676D">
        <w:rPr>
          <w:rFonts w:ascii="Arial" w:eastAsiaTheme="minorEastAsia" w:hAnsi="Arial" w:cs="Arial" w:hint="eastAsia"/>
          <w:color w:val="FF0000"/>
          <w:sz w:val="21"/>
          <w:szCs w:val="21"/>
          <w:highlight w:val="yellow"/>
        </w:rPr>
        <w:t>。</w:t>
      </w:r>
    </w:p>
    <w:tbl>
      <w:tblPr>
        <w:tblStyle w:val="a9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53"/>
        <w:gridCol w:w="3134"/>
        <w:gridCol w:w="4313"/>
      </w:tblGrid>
      <w:tr w:rsidR="00887593" w:rsidRPr="00D642C2" w14:paraId="02C6A00D" w14:textId="77777777" w:rsidTr="00743507">
        <w:trPr>
          <w:trHeight w:val="291"/>
          <w:jc w:val="center"/>
        </w:trPr>
        <w:tc>
          <w:tcPr>
            <w:tcW w:w="1039" w:type="pct"/>
            <w:shd w:val="clear" w:color="auto" w:fill="BFBFBF" w:themeFill="background1" w:themeFillShade="BF"/>
            <w:noWrap/>
            <w:hideMark/>
          </w:tcPr>
          <w:p w14:paraId="333A4157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Service</w:t>
            </w:r>
          </w:p>
        </w:tc>
        <w:tc>
          <w:tcPr>
            <w:tcW w:w="3961" w:type="pct"/>
            <w:gridSpan w:val="2"/>
            <w:noWrap/>
            <w:hideMark/>
          </w:tcPr>
          <w:p w14:paraId="5CE971FB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D642C2"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  <w:t>FileUpload</w:t>
            </w:r>
            <w:r w:rsidRPr="00D642C2"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  <w:t>Service</w:t>
            </w:r>
            <w:proofErr w:type="spellEnd"/>
            <w:r w:rsidRPr="00D642C2"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  <w:t xml:space="preserve"> </w:t>
            </w:r>
          </w:p>
        </w:tc>
      </w:tr>
      <w:tr w:rsidR="00887593" w:rsidRPr="00D642C2" w14:paraId="65A1C28E" w14:textId="77777777" w:rsidTr="00743507">
        <w:trPr>
          <w:trHeight w:val="291"/>
          <w:jc w:val="center"/>
        </w:trPr>
        <w:tc>
          <w:tcPr>
            <w:tcW w:w="1039" w:type="pct"/>
            <w:shd w:val="clear" w:color="auto" w:fill="BFBFBF" w:themeFill="background1" w:themeFillShade="BF"/>
            <w:noWrap/>
            <w:hideMark/>
          </w:tcPr>
          <w:p w14:paraId="18F6BB7D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lastRenderedPageBreak/>
              <w:t>Provider</w:t>
            </w:r>
          </w:p>
        </w:tc>
        <w:tc>
          <w:tcPr>
            <w:tcW w:w="3961" w:type="pct"/>
            <w:gridSpan w:val="2"/>
            <w:noWrap/>
            <w:hideMark/>
          </w:tcPr>
          <w:p w14:paraId="4C8356B2" w14:textId="77777777" w:rsidR="00887593" w:rsidRPr="00D642C2" w:rsidRDefault="00887593" w:rsidP="00743507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  <w:t>ICGM</w:t>
            </w:r>
          </w:p>
        </w:tc>
      </w:tr>
      <w:tr w:rsidR="00887593" w:rsidRPr="00D642C2" w14:paraId="606DB4D9" w14:textId="77777777" w:rsidTr="00743507">
        <w:trPr>
          <w:trHeight w:val="291"/>
          <w:jc w:val="center"/>
        </w:trPr>
        <w:tc>
          <w:tcPr>
            <w:tcW w:w="1039" w:type="pct"/>
            <w:shd w:val="clear" w:color="auto" w:fill="BFBFBF" w:themeFill="background1" w:themeFillShade="BF"/>
            <w:noWrap/>
            <w:hideMark/>
          </w:tcPr>
          <w:p w14:paraId="09B19DE7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Consumer</w:t>
            </w:r>
          </w:p>
        </w:tc>
        <w:tc>
          <w:tcPr>
            <w:tcW w:w="3961" w:type="pct"/>
            <w:gridSpan w:val="2"/>
            <w:noWrap/>
            <w:hideMark/>
          </w:tcPr>
          <w:p w14:paraId="7E035200" w14:textId="77777777" w:rsidR="00887593" w:rsidRPr="00D642C2" w:rsidRDefault="00887593" w:rsidP="00743507">
            <w:pPr>
              <w:pStyle w:val="EPT3"/>
              <w:spacing w:before="78" w:line="240" w:lineRule="auto"/>
              <w:ind w:firstLine="42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</w:p>
        </w:tc>
      </w:tr>
      <w:tr w:rsidR="00887593" w:rsidRPr="00D642C2" w14:paraId="65C18AFC" w14:textId="77777777" w:rsidTr="00AC676D">
        <w:trPr>
          <w:trHeight w:val="567"/>
          <w:jc w:val="center"/>
        </w:trPr>
        <w:tc>
          <w:tcPr>
            <w:tcW w:w="1039" w:type="pct"/>
            <w:shd w:val="clear" w:color="auto" w:fill="BFBFBF" w:themeFill="background1" w:themeFillShade="BF"/>
            <w:noWrap/>
            <w:hideMark/>
          </w:tcPr>
          <w:p w14:paraId="6BBFC36B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Method</w:t>
            </w:r>
          </w:p>
        </w:tc>
        <w:tc>
          <w:tcPr>
            <w:tcW w:w="1667" w:type="pct"/>
            <w:hideMark/>
          </w:tcPr>
          <w:p w14:paraId="36B8D0DD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773838">
              <w:rPr>
                <w:rFonts w:ascii="Arial" w:eastAsiaTheme="minorEastAsia" w:hAnsi="Arial" w:cs="Arial"/>
                <w:color w:val="FF0000"/>
                <w:sz w:val="21"/>
                <w:szCs w:val="21"/>
                <w:highlight w:val="yellow"/>
              </w:rPr>
              <w:t>LogFileUploadCheckRes</w:t>
            </w:r>
            <w:proofErr w:type="spellEnd"/>
          </w:p>
        </w:tc>
        <w:tc>
          <w:tcPr>
            <w:tcW w:w="2294" w:type="pct"/>
            <w:hideMark/>
          </w:tcPr>
          <w:p w14:paraId="6B3184D3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jc w:val="left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云端文件上传请求检查结果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反馈（日志）</w:t>
            </w:r>
          </w:p>
        </w:tc>
      </w:tr>
      <w:tr w:rsidR="00887593" w:rsidRPr="00D642C2" w14:paraId="2E5AFABF" w14:textId="77777777" w:rsidTr="00AC676D">
        <w:trPr>
          <w:trHeight w:val="567"/>
          <w:jc w:val="center"/>
        </w:trPr>
        <w:tc>
          <w:tcPr>
            <w:tcW w:w="1039" w:type="pct"/>
            <w:vMerge w:val="restart"/>
            <w:shd w:val="clear" w:color="auto" w:fill="BFBFBF" w:themeFill="background1" w:themeFillShade="BF"/>
            <w:noWrap/>
          </w:tcPr>
          <w:p w14:paraId="4CFDDACF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Parameters(</w:t>
            </w:r>
            <w:r w:rsidRPr="00D642C2">
              <w:rPr>
                <w:rFonts w:ascii="宋体" w:hAnsi="宋体" w:cs="Arial" w:hint="eastAsia"/>
                <w:b/>
                <w:bCs/>
                <w:color w:val="FF0000"/>
                <w:sz w:val="21"/>
                <w:szCs w:val="21"/>
                <w:highlight w:val="yellow"/>
              </w:rPr>
              <w:t>in</w:t>
            </w: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667" w:type="pct"/>
          </w:tcPr>
          <w:p w14:paraId="41C01B4E" w14:textId="77777777" w:rsidR="00887593" w:rsidRPr="00AC676D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TaskID</w:t>
            </w:r>
            <w:proofErr w:type="spellEnd"/>
          </w:p>
        </w:tc>
        <w:tc>
          <w:tcPr>
            <w:tcW w:w="2294" w:type="pct"/>
          </w:tcPr>
          <w:p w14:paraId="45F578D2" w14:textId="77777777" w:rsidR="00B25AA7" w:rsidRPr="00AC676D" w:rsidRDefault="00887593" w:rsidP="00743507">
            <w:pPr>
              <w:rPr>
                <w:rFonts w:ascii="Arial" w:hAnsi="Arial" w:cs="Arial"/>
                <w:color w:val="FF0000"/>
                <w:szCs w:val="21"/>
                <w:highlight w:val="yellow"/>
              </w:rPr>
            </w:pPr>
            <w:r w:rsidRPr="00AC676D">
              <w:rPr>
                <w:rFonts w:ascii="Arial" w:hAnsi="Arial" w:cs="Arial"/>
                <w:color w:val="FF0000"/>
                <w:szCs w:val="21"/>
                <w:highlight w:val="yellow"/>
              </w:rPr>
              <w:t>任务</w:t>
            </w:r>
            <w:r w:rsidRPr="00AC676D">
              <w:rPr>
                <w:rFonts w:ascii="Arial" w:hAnsi="Arial" w:cs="Arial"/>
                <w:color w:val="FF0000"/>
                <w:szCs w:val="21"/>
                <w:highlight w:val="yellow"/>
              </w:rPr>
              <w:t>ID</w:t>
            </w:r>
          </w:p>
          <w:p w14:paraId="01E44C97" w14:textId="1E9775E1" w:rsidR="00887593" w:rsidRPr="00AC676D" w:rsidRDefault="00B25AA7" w:rsidP="00743507">
            <w:pPr>
              <w:rPr>
                <w:rFonts w:ascii="Arial" w:eastAsiaTheme="minorEastAsia" w:hAnsi="Arial" w:cs="Arial"/>
                <w:color w:val="FF0000"/>
                <w:szCs w:val="21"/>
                <w:highlight w:val="yellow"/>
              </w:rPr>
            </w:pPr>
            <w:r w:rsidRPr="00AC676D">
              <w:rPr>
                <w:rFonts w:ascii="Arial" w:hAnsi="Arial" w:cs="Arial"/>
                <w:color w:val="FF0000"/>
                <w:szCs w:val="21"/>
                <w:highlight w:val="yellow"/>
              </w:rPr>
              <w:t>与</w:t>
            </w:r>
            <w:proofErr w:type="spellStart"/>
            <w:r w:rsidRPr="00AC676D">
              <w:rPr>
                <w:rFonts w:ascii="Arial" w:hAnsi="Arial" w:cs="Arial"/>
                <w:color w:val="FF0000"/>
                <w:szCs w:val="21"/>
                <w:highlight w:val="yellow"/>
              </w:rPr>
              <w:t>LogFileUploadReqNotify.TaskID</w:t>
            </w:r>
            <w:proofErr w:type="spellEnd"/>
            <w:r w:rsidRPr="00AC676D">
              <w:rPr>
                <w:rFonts w:ascii="Arial" w:hAnsi="Arial" w:cs="Arial"/>
                <w:color w:val="FF0000"/>
                <w:szCs w:val="21"/>
                <w:highlight w:val="yellow"/>
              </w:rPr>
              <w:t>相同</w:t>
            </w:r>
          </w:p>
        </w:tc>
      </w:tr>
      <w:tr w:rsidR="00887593" w:rsidRPr="00D642C2" w14:paraId="4039F92D" w14:textId="77777777" w:rsidTr="00AC676D">
        <w:trPr>
          <w:trHeight w:val="526"/>
          <w:jc w:val="center"/>
        </w:trPr>
        <w:tc>
          <w:tcPr>
            <w:tcW w:w="1039" w:type="pct"/>
            <w:vMerge/>
            <w:shd w:val="clear" w:color="auto" w:fill="BFBFBF" w:themeFill="background1" w:themeFillShade="BF"/>
            <w:noWrap/>
            <w:hideMark/>
          </w:tcPr>
          <w:p w14:paraId="46DB2BAE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1667" w:type="pct"/>
            <w:noWrap/>
            <w:hideMark/>
          </w:tcPr>
          <w:p w14:paraId="61278B4D" w14:textId="77777777" w:rsidR="00887593" w:rsidRPr="00AC676D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CheckResult</w:t>
            </w:r>
            <w:proofErr w:type="spellEnd"/>
          </w:p>
        </w:tc>
        <w:tc>
          <w:tcPr>
            <w:tcW w:w="2294" w:type="pct"/>
            <w:noWrap/>
          </w:tcPr>
          <w:p w14:paraId="4517E1B0" w14:textId="77777777" w:rsidR="00887593" w:rsidRPr="00AC676D" w:rsidRDefault="00887593" w:rsidP="00743507">
            <w:pPr>
              <w:rPr>
                <w:rFonts w:ascii="Arial" w:eastAsiaTheme="minorEastAsia" w:hAnsi="Arial" w:cs="Arial"/>
                <w:color w:val="FF0000"/>
                <w:szCs w:val="21"/>
                <w:highlight w:val="yellow"/>
              </w:rPr>
            </w:pPr>
            <w:r w:rsidRPr="00AC676D">
              <w:rPr>
                <w:rFonts w:ascii="Arial" w:eastAsiaTheme="minorEastAsia" w:hAnsi="Arial" w:cs="Arial"/>
                <w:color w:val="FF0000"/>
                <w:szCs w:val="21"/>
                <w:highlight w:val="yellow"/>
              </w:rPr>
              <w:t>上传文件检查结果</w:t>
            </w:r>
          </w:p>
        </w:tc>
      </w:tr>
      <w:tr w:rsidR="00887593" w:rsidRPr="00D642C2" w14:paraId="6F388B0E" w14:textId="77777777" w:rsidTr="00AC676D">
        <w:trPr>
          <w:trHeight w:val="526"/>
          <w:jc w:val="center"/>
        </w:trPr>
        <w:tc>
          <w:tcPr>
            <w:tcW w:w="1039" w:type="pct"/>
            <w:shd w:val="clear" w:color="auto" w:fill="BFBFBF" w:themeFill="background1" w:themeFillShade="BF"/>
            <w:noWrap/>
          </w:tcPr>
          <w:p w14:paraId="0B18FDD4" w14:textId="77777777" w:rsidR="00887593" w:rsidRPr="00D642C2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Parameters(</w:t>
            </w:r>
            <w:r w:rsidRPr="00D642C2">
              <w:rPr>
                <w:rFonts w:ascii="宋体" w:hAnsi="宋体" w:cs="Arial" w:hint="eastAsia"/>
                <w:b/>
                <w:bCs/>
                <w:color w:val="FF0000"/>
                <w:sz w:val="21"/>
                <w:szCs w:val="21"/>
                <w:highlight w:val="yellow"/>
              </w:rPr>
              <w:t>out</w:t>
            </w:r>
            <w:r w:rsidRPr="00D642C2">
              <w:rPr>
                <w:rFonts w:ascii="宋体" w:hAnsi="宋体" w:cs="Arial"/>
                <w:b/>
                <w:bCs/>
                <w:color w:val="FF0000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667" w:type="pct"/>
            <w:noWrap/>
          </w:tcPr>
          <w:p w14:paraId="58CE769F" w14:textId="77777777" w:rsidR="00887593" w:rsidRPr="00AC676D" w:rsidRDefault="00887593" w:rsidP="00743507">
            <w:pPr>
              <w:pStyle w:val="EPT3"/>
              <w:spacing w:before="78" w:line="240" w:lineRule="auto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SOAResponse</w:t>
            </w:r>
            <w:proofErr w:type="spellEnd"/>
          </w:p>
        </w:tc>
        <w:tc>
          <w:tcPr>
            <w:tcW w:w="2294" w:type="pct"/>
            <w:noWrap/>
          </w:tcPr>
          <w:p w14:paraId="03A98BFB" w14:textId="77777777" w:rsidR="00887593" w:rsidRPr="00AC676D" w:rsidRDefault="00887593" w:rsidP="00743507">
            <w:pPr>
              <w:pStyle w:val="EPT3"/>
              <w:spacing w:before="78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0:RequestAccepted</w:t>
            </w:r>
          </w:p>
          <w:p w14:paraId="1A6BC3F9" w14:textId="77777777" w:rsidR="00887593" w:rsidRPr="00AC676D" w:rsidRDefault="00887593" w:rsidP="00743507">
            <w:pPr>
              <w:pStyle w:val="EPT3"/>
              <w:spacing w:before="78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1:RequestRejected</w:t>
            </w: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（</w:t>
            </w: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parameter not enough</w:t>
            </w: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）</w:t>
            </w:r>
          </w:p>
          <w:p w14:paraId="3349EC3E" w14:textId="77777777" w:rsidR="00887593" w:rsidRPr="00AC676D" w:rsidRDefault="00887593" w:rsidP="00743507">
            <w:pPr>
              <w:pStyle w:val="EPT3"/>
              <w:spacing w:before="78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2:RequestRejected</w:t>
            </w: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（</w:t>
            </w:r>
            <w:proofErr w:type="spellStart"/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iCGM</w:t>
            </w:r>
            <w:proofErr w:type="spellEnd"/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 xml:space="preserve"> not login </w:t>
            </w:r>
            <w:proofErr w:type="spellStart"/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Maxius</w:t>
            </w:r>
            <w:proofErr w:type="spellEnd"/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 xml:space="preserve"> TSP</w:t>
            </w: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）</w:t>
            </w:r>
          </w:p>
          <w:p w14:paraId="35F8D69F" w14:textId="77777777" w:rsidR="00887593" w:rsidRPr="00AC676D" w:rsidRDefault="00887593" w:rsidP="00743507">
            <w:pPr>
              <w:pStyle w:val="EPT3"/>
              <w:spacing w:before="78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3:RequestRejected</w:t>
            </w: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（</w:t>
            </w:r>
            <w:proofErr w:type="spellStart"/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iCGM</w:t>
            </w:r>
            <w:proofErr w:type="spellEnd"/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 xml:space="preserve"> in FOTA</w:t>
            </w: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）</w:t>
            </w:r>
          </w:p>
          <w:p w14:paraId="264E7245" w14:textId="77777777" w:rsidR="00887593" w:rsidRPr="00AC676D" w:rsidRDefault="00887593" w:rsidP="00743507">
            <w:pPr>
              <w:pStyle w:val="EPT3"/>
              <w:spacing w:before="78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4:RequestRejected</w:t>
            </w: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（</w:t>
            </w: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Other request in progress</w:t>
            </w: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）</w:t>
            </w:r>
          </w:p>
          <w:p w14:paraId="2A82991C" w14:textId="77777777" w:rsidR="00887593" w:rsidRPr="00AC676D" w:rsidRDefault="00887593" w:rsidP="00743507">
            <w:pPr>
              <w:rPr>
                <w:rFonts w:ascii="Arial" w:hAnsi="Arial" w:cs="Arial"/>
                <w:color w:val="FF0000"/>
                <w:szCs w:val="21"/>
                <w:highlight w:val="yellow"/>
              </w:rPr>
            </w:pPr>
            <w:r w:rsidRPr="00AC676D">
              <w:rPr>
                <w:rFonts w:ascii="Arial" w:eastAsiaTheme="minorEastAsia" w:hAnsi="Arial" w:cs="Arial"/>
                <w:color w:val="FF0000"/>
                <w:szCs w:val="21"/>
                <w:highlight w:val="yellow"/>
              </w:rPr>
              <w:t>5</w:t>
            </w:r>
            <w:r w:rsidRPr="00AC676D">
              <w:rPr>
                <w:rFonts w:ascii="Arial" w:hAnsi="Arial" w:cs="Arial"/>
                <w:color w:val="FF0000"/>
                <w:szCs w:val="21"/>
                <w:highlight w:val="yellow"/>
              </w:rPr>
              <w:t>:undefined error</w:t>
            </w:r>
            <w:r w:rsidRPr="00AC676D">
              <w:rPr>
                <w:rFonts w:ascii="Arial" w:hAnsi="Arial" w:cs="Arial"/>
                <w:color w:val="FF0000"/>
                <w:szCs w:val="21"/>
                <w:highlight w:val="yellow"/>
              </w:rPr>
              <w:t>（</w:t>
            </w:r>
            <w:r w:rsidRPr="00AC676D">
              <w:rPr>
                <w:rFonts w:ascii="Arial" w:hAnsi="Arial" w:cs="Arial"/>
                <w:color w:val="FF0000"/>
                <w:szCs w:val="21"/>
                <w:highlight w:val="yellow"/>
              </w:rPr>
              <w:t>reserved</w:t>
            </w:r>
            <w:r w:rsidRPr="00AC676D">
              <w:rPr>
                <w:rFonts w:ascii="Arial" w:hAnsi="Arial" w:cs="Arial"/>
                <w:color w:val="FF0000"/>
                <w:szCs w:val="21"/>
                <w:highlight w:val="yellow"/>
              </w:rPr>
              <w:t>）</w:t>
            </w:r>
          </w:p>
        </w:tc>
      </w:tr>
    </w:tbl>
    <w:p w14:paraId="438A7F16" w14:textId="77777777" w:rsidR="00887593" w:rsidRDefault="00887593" w:rsidP="00733D8A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</w:p>
    <w:p w14:paraId="629065F0" w14:textId="77777777" w:rsidR="001F1EB3" w:rsidRPr="007F0CA4" w:rsidRDefault="001F1EB3" w:rsidP="001F1EB3">
      <w:pPr>
        <w:pStyle w:val="EPT3"/>
        <w:spacing w:line="240" w:lineRule="auto"/>
        <w:ind w:firstLineChars="0" w:firstLine="0"/>
        <w:rPr>
          <w:rFonts w:ascii="宋体" w:hAnsi="宋体" w:cs="Arial"/>
          <w:color w:val="FF0000"/>
          <w:sz w:val="21"/>
          <w:szCs w:val="21"/>
          <w:highlight w:val="yellow"/>
        </w:rPr>
      </w:pPr>
      <w:proofErr w:type="spellStart"/>
      <w:r w:rsidRPr="007F0CA4">
        <w:rPr>
          <w:rFonts w:ascii="宋体" w:hAnsi="宋体" w:cs="Arial" w:hint="eastAsia"/>
          <w:color w:val="FF0000"/>
          <w:sz w:val="21"/>
          <w:szCs w:val="21"/>
          <w:highlight w:val="yellow"/>
        </w:rPr>
        <w:t>CheckResult</w:t>
      </w:r>
      <w:proofErr w:type="spellEnd"/>
      <w:r w:rsidRPr="007F0CA4">
        <w:rPr>
          <w:rFonts w:ascii="宋体" w:hAnsi="宋体" w:cs="Arial" w:hint="eastAsia"/>
          <w:color w:val="FF0000"/>
          <w:sz w:val="21"/>
          <w:szCs w:val="21"/>
          <w:highlight w:val="yellow"/>
        </w:rPr>
        <w:t>（</w:t>
      </w:r>
      <w:r w:rsidRPr="007F0CA4">
        <w:rPr>
          <w:rFonts w:ascii="宋体" w:eastAsiaTheme="minorEastAsia" w:hAnsi="宋体" w:hint="eastAsia"/>
          <w:color w:val="FF0000"/>
          <w:sz w:val="21"/>
          <w:szCs w:val="21"/>
          <w:highlight w:val="yellow"/>
        </w:rPr>
        <w:t>上传文件检查结果）</w:t>
      </w:r>
    </w:p>
    <w:p w14:paraId="58A3A47E" w14:textId="4B413BBF" w:rsidR="001F1EB3" w:rsidRPr="007F0CA4" w:rsidRDefault="001F1EB3" w:rsidP="001F1EB3">
      <w:pPr>
        <w:rPr>
          <w:rFonts w:ascii="宋体" w:hAnsi="宋体"/>
          <w:color w:val="FF0000"/>
          <w:szCs w:val="21"/>
          <w:highlight w:val="yellow"/>
        </w:rPr>
      </w:pPr>
      <w:r w:rsidRPr="007F0CA4">
        <w:rPr>
          <w:rFonts w:ascii="宋体" w:hAnsi="宋体" w:cs="Arial" w:hint="eastAsia"/>
          <w:color w:val="FF0000"/>
          <w:szCs w:val="21"/>
          <w:highlight w:val="yellow"/>
        </w:rPr>
        <w:t>当</w:t>
      </w:r>
      <w:proofErr w:type="spellStart"/>
      <w:r w:rsidRPr="007F0CA4">
        <w:rPr>
          <w:rFonts w:ascii="宋体" w:hAnsi="宋体" w:cs="Arial" w:hint="eastAsia"/>
          <w:color w:val="FF0000"/>
          <w:szCs w:val="21"/>
          <w:highlight w:val="yellow"/>
        </w:rPr>
        <w:t>FileType</w:t>
      </w:r>
      <w:proofErr w:type="spellEnd"/>
      <w:r w:rsidRPr="007F0CA4">
        <w:rPr>
          <w:rFonts w:ascii="宋体" w:hAnsi="宋体" w:cs="Arial" w:hint="eastAsia"/>
          <w:color w:val="FF0000"/>
          <w:szCs w:val="21"/>
          <w:highlight w:val="yellow"/>
        </w:rPr>
        <w:t>=</w:t>
      </w:r>
      <w:r w:rsidRPr="007F0CA4">
        <w:rPr>
          <w:rFonts w:ascii="宋体" w:hAnsi="宋体" w:hint="eastAsia"/>
          <w:color w:val="FF0000"/>
          <w:szCs w:val="21"/>
          <w:highlight w:val="yellow"/>
        </w:rPr>
        <w:t>2：业务Log文件的时候，消费方检测</w:t>
      </w:r>
      <w:r w:rsidR="00B25AA7">
        <w:rPr>
          <w:rFonts w:ascii="宋体" w:hAnsi="宋体" w:hint="eastAsia"/>
          <w:color w:val="FF0000"/>
          <w:szCs w:val="21"/>
          <w:highlight w:val="yellow"/>
        </w:rPr>
        <w:t>需要上传</w:t>
      </w:r>
      <w:proofErr w:type="gramStart"/>
      <w:r w:rsidRPr="007F0CA4">
        <w:rPr>
          <w:rFonts w:ascii="宋体" w:hAnsi="宋体" w:hint="eastAsia"/>
          <w:color w:val="FF0000"/>
          <w:szCs w:val="21"/>
          <w:highlight w:val="yellow"/>
        </w:rPr>
        <w:t>文件</w:t>
      </w:r>
      <w:r w:rsidR="00B25AA7">
        <w:rPr>
          <w:rFonts w:ascii="宋体" w:hAnsi="宋体" w:hint="eastAsia"/>
          <w:color w:val="FF0000"/>
          <w:szCs w:val="21"/>
          <w:highlight w:val="yellow"/>
        </w:rPr>
        <w:t>本地</w:t>
      </w:r>
      <w:proofErr w:type="gramEnd"/>
      <w:r w:rsidRPr="007F0CA4">
        <w:rPr>
          <w:rFonts w:ascii="宋体" w:hAnsi="宋体" w:hint="eastAsia"/>
          <w:color w:val="FF0000"/>
          <w:szCs w:val="21"/>
          <w:highlight w:val="yellow"/>
        </w:rPr>
        <w:t>是否存在结果，以</w:t>
      </w:r>
      <w:proofErr w:type="spellStart"/>
      <w:r w:rsidRPr="007F0CA4">
        <w:rPr>
          <w:rFonts w:ascii="宋体" w:hAnsi="宋体" w:hint="eastAsia"/>
          <w:color w:val="FF0000"/>
          <w:szCs w:val="21"/>
          <w:highlight w:val="yellow"/>
        </w:rPr>
        <w:t>Json</w:t>
      </w:r>
      <w:proofErr w:type="spellEnd"/>
      <w:r w:rsidRPr="007F0CA4">
        <w:rPr>
          <w:rFonts w:ascii="宋体" w:hAnsi="宋体" w:hint="eastAsia"/>
          <w:color w:val="FF0000"/>
          <w:szCs w:val="21"/>
          <w:highlight w:val="yellow"/>
        </w:rPr>
        <w:t>格式返回。</w:t>
      </w:r>
    </w:p>
    <w:p w14:paraId="18EA5CBA" w14:textId="74D8396F" w:rsidR="001F1EB3" w:rsidRPr="007F0CA4" w:rsidRDefault="001F1EB3" w:rsidP="001F1EB3">
      <w:pPr>
        <w:pStyle w:val="EPT3"/>
        <w:spacing w:line="240" w:lineRule="auto"/>
        <w:ind w:firstLineChars="0" w:firstLine="0"/>
        <w:rPr>
          <w:rFonts w:ascii="宋体" w:hAnsi="宋体"/>
          <w:color w:val="FF0000"/>
          <w:sz w:val="21"/>
          <w:szCs w:val="21"/>
          <w:highlight w:val="yellow"/>
        </w:rPr>
      </w:pPr>
      <w:r w:rsidRPr="007F0CA4">
        <w:rPr>
          <w:rFonts w:ascii="宋体" w:hAnsi="宋体" w:cs="Arial" w:hint="eastAsia"/>
          <w:color w:val="FF0000"/>
          <w:sz w:val="21"/>
          <w:szCs w:val="21"/>
          <w:highlight w:val="yellow"/>
        </w:rPr>
        <w:t>当</w:t>
      </w:r>
      <w:proofErr w:type="spellStart"/>
      <w:r w:rsidRPr="007F0CA4">
        <w:rPr>
          <w:rFonts w:ascii="宋体" w:hAnsi="宋体" w:cs="Arial" w:hint="eastAsia"/>
          <w:color w:val="FF0000"/>
          <w:sz w:val="21"/>
          <w:szCs w:val="21"/>
          <w:highlight w:val="yellow"/>
        </w:rPr>
        <w:t>FileType</w:t>
      </w:r>
      <w:proofErr w:type="spellEnd"/>
      <w:r w:rsidRPr="007F0CA4">
        <w:rPr>
          <w:rFonts w:ascii="宋体" w:hAnsi="宋体" w:cs="Arial" w:hint="eastAsia"/>
          <w:color w:val="FF0000"/>
          <w:sz w:val="21"/>
          <w:szCs w:val="21"/>
          <w:highlight w:val="yellow"/>
        </w:rPr>
        <w:t>=</w:t>
      </w:r>
      <w:r w:rsidRPr="007F0CA4">
        <w:rPr>
          <w:rFonts w:ascii="宋体" w:hAnsi="宋体" w:hint="eastAsia"/>
          <w:color w:val="FF0000"/>
          <w:sz w:val="21"/>
          <w:szCs w:val="21"/>
          <w:highlight w:val="yellow"/>
        </w:rPr>
        <w:t>6:日志文件列表的时候，消费方</w:t>
      </w:r>
      <w:r w:rsidR="00B25AA7">
        <w:rPr>
          <w:rFonts w:ascii="宋体" w:hAnsi="宋体" w:hint="eastAsia"/>
          <w:color w:val="FF0000"/>
          <w:sz w:val="21"/>
          <w:szCs w:val="21"/>
          <w:highlight w:val="yellow"/>
        </w:rPr>
        <w:t>生成</w:t>
      </w:r>
      <w:r w:rsidRPr="007F0CA4">
        <w:rPr>
          <w:rFonts w:ascii="宋体" w:hAnsi="宋体" w:hint="eastAsia"/>
          <w:color w:val="FF0000"/>
          <w:sz w:val="21"/>
          <w:szCs w:val="21"/>
          <w:highlight w:val="yellow"/>
        </w:rPr>
        <w:t>日志文件列</w:t>
      </w:r>
      <w:r w:rsidR="00557DBF">
        <w:rPr>
          <w:rFonts w:ascii="宋体" w:hAnsi="宋体" w:hint="eastAsia"/>
          <w:color w:val="FF0000"/>
          <w:sz w:val="21"/>
          <w:szCs w:val="21"/>
          <w:highlight w:val="yellow"/>
        </w:rPr>
        <w:t>表</w:t>
      </w:r>
      <w:r w:rsidR="00B25AA7">
        <w:rPr>
          <w:rFonts w:ascii="宋体" w:hAnsi="宋体" w:hint="eastAsia"/>
          <w:color w:val="FF0000"/>
          <w:sz w:val="21"/>
          <w:szCs w:val="21"/>
          <w:highlight w:val="yellow"/>
        </w:rPr>
        <w:t>的</w:t>
      </w:r>
      <w:r w:rsidR="00557DBF">
        <w:rPr>
          <w:rFonts w:ascii="宋体" w:hAnsi="宋体" w:hint="eastAsia"/>
          <w:color w:val="FF0000"/>
          <w:sz w:val="21"/>
          <w:szCs w:val="21"/>
          <w:highlight w:val="yellow"/>
        </w:rPr>
        <w:t>结果。日志文件列表上传时只要一组</w:t>
      </w:r>
      <w:proofErr w:type="spellStart"/>
      <w:r w:rsidR="00AC676D">
        <w:rPr>
          <w:rFonts w:ascii="宋体" w:hAnsi="宋体" w:hint="eastAsia"/>
          <w:color w:val="FF0000"/>
          <w:sz w:val="21"/>
          <w:szCs w:val="21"/>
          <w:highlight w:val="yellow"/>
        </w:rPr>
        <w:t>FileName</w:t>
      </w:r>
      <w:proofErr w:type="spellEnd"/>
      <w:r w:rsidR="00557DBF">
        <w:rPr>
          <w:rFonts w:ascii="宋体" w:hAnsi="宋体" w:hint="eastAsia"/>
          <w:color w:val="FF0000"/>
          <w:sz w:val="21"/>
          <w:szCs w:val="21"/>
          <w:highlight w:val="yellow"/>
        </w:rPr>
        <w:t>/result,其中</w:t>
      </w:r>
      <w:proofErr w:type="spellStart"/>
      <w:r w:rsidR="00AC676D">
        <w:rPr>
          <w:rFonts w:ascii="宋体" w:hAnsi="宋体" w:hint="eastAsia"/>
          <w:color w:val="FF0000"/>
          <w:sz w:val="21"/>
          <w:szCs w:val="21"/>
          <w:highlight w:val="yellow"/>
        </w:rPr>
        <w:t>FileName</w:t>
      </w:r>
      <w:proofErr w:type="spellEnd"/>
      <w:r w:rsidR="00AC676D">
        <w:rPr>
          <w:rFonts w:ascii="宋体" w:hAnsi="宋体" w:hint="eastAsia"/>
          <w:color w:val="FF0000"/>
          <w:sz w:val="21"/>
          <w:szCs w:val="21"/>
          <w:highlight w:val="yellow"/>
        </w:rPr>
        <w:t>为日志文件列表名称</w:t>
      </w:r>
      <w:r w:rsidRPr="007F0CA4">
        <w:rPr>
          <w:rFonts w:ascii="宋体" w:hAnsi="宋体" w:hint="eastAsia"/>
          <w:color w:val="FF0000"/>
          <w:sz w:val="21"/>
          <w:szCs w:val="21"/>
          <w:highlight w:val="yellow"/>
        </w:rPr>
        <w:t>。</w:t>
      </w:r>
    </w:p>
    <w:p w14:paraId="71F41512" w14:textId="77777777" w:rsidR="001F1EB3" w:rsidRPr="003309CE" w:rsidRDefault="001F1EB3" w:rsidP="001F1EB3">
      <w:pPr>
        <w:rPr>
          <w:color w:val="FF0000"/>
          <w:highlight w:val="yellow"/>
        </w:rPr>
      </w:pPr>
      <w:r w:rsidRPr="003309CE">
        <w:rPr>
          <w:rFonts w:hint="eastAsia"/>
          <w:color w:val="FF0000"/>
          <w:highlight w:val="yellow"/>
        </w:rPr>
        <w:t>示例如下：</w:t>
      </w:r>
    </w:p>
    <w:p w14:paraId="3BD95B03" w14:textId="77777777" w:rsidR="001F1EB3" w:rsidRPr="003309CE" w:rsidRDefault="001F1EB3" w:rsidP="001F1EB3">
      <w:pPr>
        <w:rPr>
          <w:color w:val="FF0000"/>
          <w:highlight w:val="yellow"/>
        </w:rPr>
      </w:pPr>
      <w:r w:rsidRPr="003309CE">
        <w:rPr>
          <w:color w:val="FF0000"/>
          <w:highlight w:val="yellow"/>
        </w:rPr>
        <w:t>{</w:t>
      </w:r>
    </w:p>
    <w:p w14:paraId="1C854527" w14:textId="77777777" w:rsidR="001F1EB3" w:rsidRPr="003309CE" w:rsidRDefault="001F1EB3" w:rsidP="001F1EB3">
      <w:pPr>
        <w:ind w:firstLineChars="100" w:firstLine="210"/>
        <w:rPr>
          <w:color w:val="FF0000"/>
          <w:highlight w:val="yellow"/>
        </w:rPr>
      </w:pPr>
      <w:r>
        <w:rPr>
          <w:color w:val="FF0000"/>
          <w:highlight w:val="yellow"/>
        </w:rPr>
        <w:t>"</w:t>
      </w:r>
      <w:proofErr w:type="spellStart"/>
      <w:r>
        <w:rPr>
          <w:color w:val="FF0000"/>
          <w:highlight w:val="yellow"/>
        </w:rPr>
        <w:t>FileL</w:t>
      </w:r>
      <w:r w:rsidRPr="003309CE">
        <w:rPr>
          <w:color w:val="FF0000"/>
          <w:highlight w:val="yellow"/>
        </w:rPr>
        <w:t>i</w:t>
      </w:r>
      <w:r>
        <w:rPr>
          <w:rFonts w:hint="eastAsia"/>
          <w:color w:val="FF0000"/>
          <w:highlight w:val="yellow"/>
        </w:rPr>
        <w:t>s</w:t>
      </w:r>
      <w:r w:rsidRPr="003309CE">
        <w:rPr>
          <w:color w:val="FF0000"/>
          <w:highlight w:val="yellow"/>
        </w:rPr>
        <w:t>t</w:t>
      </w:r>
      <w:proofErr w:type="spellEnd"/>
      <w:r w:rsidRPr="003309CE">
        <w:rPr>
          <w:color w:val="FF0000"/>
          <w:highlight w:val="yellow"/>
        </w:rPr>
        <w:t xml:space="preserve">": </w:t>
      </w:r>
    </w:p>
    <w:p w14:paraId="3FBAB273" w14:textId="77777777" w:rsidR="001F1EB3" w:rsidRPr="003309CE" w:rsidRDefault="001F1EB3" w:rsidP="001F1EB3">
      <w:pPr>
        <w:ind w:firstLineChars="100" w:firstLine="210"/>
        <w:rPr>
          <w:color w:val="FF0000"/>
          <w:highlight w:val="yellow"/>
        </w:rPr>
      </w:pPr>
      <w:r w:rsidRPr="003309CE">
        <w:rPr>
          <w:color w:val="FF0000"/>
          <w:highlight w:val="yellow"/>
        </w:rPr>
        <w:t>[</w:t>
      </w:r>
    </w:p>
    <w:p w14:paraId="785CB1FA" w14:textId="77777777" w:rsidR="001F1EB3" w:rsidRPr="003309CE" w:rsidRDefault="001F1EB3" w:rsidP="001F1EB3">
      <w:pPr>
        <w:ind w:firstLineChars="200" w:firstLine="420"/>
        <w:rPr>
          <w:color w:val="FF0000"/>
          <w:highlight w:val="yellow"/>
        </w:rPr>
      </w:pPr>
      <w:r w:rsidRPr="003309CE">
        <w:rPr>
          <w:color w:val="FF0000"/>
          <w:highlight w:val="yellow"/>
        </w:rPr>
        <w:t>{</w:t>
      </w:r>
    </w:p>
    <w:p w14:paraId="1724B99C" w14:textId="6B7CD06D" w:rsidR="001F1EB3" w:rsidRPr="003309CE" w:rsidRDefault="001F1EB3" w:rsidP="001F1EB3">
      <w:pPr>
        <w:pStyle w:val="af7"/>
        <w:ind w:left="420"/>
        <w:rPr>
          <w:color w:val="FF0000"/>
          <w:highlight w:val="yellow"/>
        </w:rPr>
      </w:pPr>
      <w:r w:rsidRPr="003309CE">
        <w:rPr>
          <w:rFonts w:hint="eastAsia"/>
          <w:color w:val="FF0000"/>
          <w:highlight w:val="yellow"/>
        </w:rPr>
        <w:t>"</w:t>
      </w:r>
      <w:proofErr w:type="spellStart"/>
      <w:r w:rsidR="00AC676D">
        <w:rPr>
          <w:rFonts w:hint="eastAsia"/>
          <w:color w:val="FF0000"/>
          <w:highlight w:val="yellow"/>
        </w:rPr>
        <w:t>FileName</w:t>
      </w:r>
      <w:proofErr w:type="spellEnd"/>
      <w:r>
        <w:rPr>
          <w:rFonts w:hint="eastAsia"/>
          <w:color w:val="FF0000"/>
          <w:highlight w:val="yellow"/>
        </w:rPr>
        <w:t>":</w:t>
      </w:r>
      <w:r w:rsidR="00B25AA7">
        <w:rPr>
          <w:rFonts w:hint="eastAsia"/>
          <w:color w:val="FF0000"/>
          <w:highlight w:val="yellow"/>
        </w:rPr>
        <w:t>"</w:t>
      </w:r>
      <w:r>
        <w:rPr>
          <w:rFonts w:hint="eastAsia"/>
          <w:color w:val="FF0000"/>
          <w:highlight w:val="yellow"/>
        </w:rPr>
        <w:t xml:space="preserve"> </w:t>
      </w:r>
      <w:r w:rsidRPr="003309CE">
        <w:rPr>
          <w:rFonts w:hint="eastAsia"/>
          <w:color w:val="FF0000"/>
          <w:highlight w:val="yellow"/>
        </w:rPr>
        <w:t>&lt;</w:t>
      </w:r>
      <w:r>
        <w:rPr>
          <w:rFonts w:hint="eastAsia"/>
          <w:color w:val="FF0000"/>
          <w:highlight w:val="yellow"/>
        </w:rPr>
        <w:t>上传文件对应的</w:t>
      </w:r>
      <w:r w:rsidR="006C1548">
        <w:rPr>
          <w:rFonts w:hint="eastAsia"/>
          <w:color w:val="FF0000"/>
          <w:highlight w:val="yellow"/>
        </w:rPr>
        <w:t>文件</w:t>
      </w:r>
      <w:r w:rsidR="00AC676D">
        <w:rPr>
          <w:rFonts w:hint="eastAsia"/>
          <w:color w:val="FF0000"/>
          <w:highlight w:val="yellow"/>
        </w:rPr>
        <w:t>名称，与下发的文件名称相同</w:t>
      </w:r>
      <w:r>
        <w:rPr>
          <w:rFonts w:hint="eastAsia"/>
          <w:color w:val="FF0000"/>
          <w:highlight w:val="yellow"/>
        </w:rPr>
        <w:t>&gt;</w:t>
      </w:r>
      <w:r w:rsidR="00B25AA7">
        <w:rPr>
          <w:rFonts w:hint="eastAsia"/>
          <w:color w:val="FF0000"/>
          <w:highlight w:val="yellow"/>
        </w:rPr>
        <w:t>"</w:t>
      </w:r>
      <w:r w:rsidRPr="003309CE">
        <w:rPr>
          <w:rFonts w:hint="eastAsia"/>
          <w:color w:val="FF0000"/>
          <w:highlight w:val="yellow"/>
        </w:rPr>
        <w:t>,</w:t>
      </w:r>
    </w:p>
    <w:p w14:paraId="76F15DD3" w14:textId="77777777" w:rsidR="001F1EB3" w:rsidRPr="003309CE" w:rsidRDefault="001F1EB3" w:rsidP="001F1EB3">
      <w:pPr>
        <w:pStyle w:val="af7"/>
        <w:ind w:left="42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"result": </w:t>
      </w:r>
      <w:r w:rsidRPr="003309CE">
        <w:rPr>
          <w:rFonts w:hint="eastAsia"/>
          <w:color w:val="FF0000"/>
          <w:highlight w:val="yellow"/>
        </w:rPr>
        <w:t>&lt;</w:t>
      </w:r>
      <w:r w:rsidRPr="003309CE">
        <w:rPr>
          <w:rFonts w:hint="eastAsia"/>
          <w:color w:val="FF0000"/>
          <w:highlight w:val="yellow"/>
        </w:rPr>
        <w:t>文件检查结果</w:t>
      </w:r>
      <w:r w:rsidRPr="003309CE">
        <w:rPr>
          <w:rFonts w:hint="eastAsia"/>
          <w:color w:val="FF0000"/>
          <w:highlight w:val="yellow"/>
        </w:rPr>
        <w:t xml:space="preserve"> 0</w:t>
      </w:r>
      <w:r w:rsidRPr="003309CE">
        <w:rPr>
          <w:rFonts w:hint="eastAsia"/>
          <w:color w:val="FF0000"/>
          <w:highlight w:val="yellow"/>
        </w:rPr>
        <w:t>：请求文件存在、</w:t>
      </w:r>
      <w:r w:rsidRPr="003309CE">
        <w:rPr>
          <w:rFonts w:hint="eastAsia"/>
          <w:color w:val="FF0000"/>
          <w:highlight w:val="yellow"/>
        </w:rPr>
        <w:t>1</w:t>
      </w:r>
      <w:r w:rsidRPr="003309CE">
        <w:rPr>
          <w:rFonts w:hint="eastAsia"/>
          <w:color w:val="FF0000"/>
          <w:highlight w:val="yellow"/>
        </w:rPr>
        <w:t>：请求文件不存在、其它值：无效</w:t>
      </w:r>
      <w:r w:rsidRPr="003309CE">
        <w:rPr>
          <w:rFonts w:hint="eastAsia"/>
          <w:color w:val="FF0000"/>
          <w:highlight w:val="yellow"/>
        </w:rPr>
        <w:t>&gt;</w:t>
      </w:r>
    </w:p>
    <w:p w14:paraId="24A964C9" w14:textId="77777777" w:rsidR="001F1EB3" w:rsidRPr="003309CE" w:rsidRDefault="001F1EB3" w:rsidP="001F1EB3">
      <w:pPr>
        <w:ind w:firstLineChars="200" w:firstLine="420"/>
        <w:rPr>
          <w:color w:val="FF0000"/>
          <w:highlight w:val="yellow"/>
        </w:rPr>
      </w:pPr>
      <w:r w:rsidRPr="003309CE">
        <w:rPr>
          <w:color w:val="FF0000"/>
          <w:highlight w:val="yellow"/>
        </w:rPr>
        <w:t xml:space="preserve">}, </w:t>
      </w:r>
    </w:p>
    <w:p w14:paraId="118C3389" w14:textId="77777777" w:rsidR="001F1EB3" w:rsidRPr="003309CE" w:rsidRDefault="001F1EB3" w:rsidP="001F1EB3">
      <w:pPr>
        <w:ind w:firstLineChars="200" w:firstLine="420"/>
        <w:rPr>
          <w:color w:val="FF0000"/>
          <w:highlight w:val="yellow"/>
        </w:rPr>
      </w:pPr>
      <w:r w:rsidRPr="003309CE">
        <w:rPr>
          <w:color w:val="FF0000"/>
          <w:highlight w:val="yellow"/>
        </w:rPr>
        <w:t>……</w:t>
      </w:r>
    </w:p>
    <w:p w14:paraId="4AA1D14E" w14:textId="77777777" w:rsidR="001F1EB3" w:rsidRPr="003309CE" w:rsidRDefault="001F1EB3" w:rsidP="001F1EB3">
      <w:pPr>
        <w:ind w:firstLineChars="200" w:firstLine="420"/>
        <w:rPr>
          <w:color w:val="FF0000"/>
          <w:highlight w:val="yellow"/>
        </w:rPr>
      </w:pPr>
      <w:r w:rsidRPr="003309CE">
        <w:rPr>
          <w:color w:val="FF0000"/>
          <w:highlight w:val="yellow"/>
        </w:rPr>
        <w:t>{</w:t>
      </w:r>
    </w:p>
    <w:p w14:paraId="3CE78291" w14:textId="34384C6F" w:rsidR="001F1EB3" w:rsidRPr="003309CE" w:rsidRDefault="001F1EB3" w:rsidP="001F1EB3">
      <w:pPr>
        <w:pStyle w:val="af7"/>
        <w:ind w:left="420"/>
        <w:rPr>
          <w:color w:val="FF0000"/>
          <w:highlight w:val="yellow"/>
        </w:rPr>
      </w:pPr>
      <w:r w:rsidRPr="003309CE">
        <w:rPr>
          <w:rFonts w:hint="eastAsia"/>
          <w:color w:val="FF0000"/>
          <w:highlight w:val="yellow"/>
        </w:rPr>
        <w:t xml:space="preserve"> "</w:t>
      </w:r>
      <w:proofErr w:type="spellStart"/>
      <w:r w:rsidR="00AC676D">
        <w:rPr>
          <w:rFonts w:hint="eastAsia"/>
          <w:color w:val="FF0000"/>
          <w:highlight w:val="yellow"/>
        </w:rPr>
        <w:t>FileName</w:t>
      </w:r>
      <w:proofErr w:type="spellEnd"/>
      <w:r w:rsidR="00AC676D"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 xml:space="preserve">": </w:t>
      </w:r>
      <w:r w:rsidRPr="003309CE">
        <w:rPr>
          <w:rFonts w:hint="eastAsia"/>
          <w:color w:val="FF0000"/>
          <w:highlight w:val="yellow"/>
        </w:rPr>
        <w:t>&lt;</w:t>
      </w:r>
      <w:r>
        <w:rPr>
          <w:rFonts w:hint="eastAsia"/>
          <w:color w:val="FF0000"/>
          <w:highlight w:val="yellow"/>
        </w:rPr>
        <w:t>上传文件对应</w:t>
      </w:r>
      <w:r w:rsidR="006C1548">
        <w:rPr>
          <w:rFonts w:hint="eastAsia"/>
          <w:color w:val="FF0000"/>
          <w:highlight w:val="yellow"/>
        </w:rPr>
        <w:t>的文件</w:t>
      </w:r>
      <w:r w:rsidR="006C1548">
        <w:rPr>
          <w:rFonts w:hint="eastAsia"/>
          <w:color w:val="FF0000"/>
          <w:highlight w:val="yellow"/>
        </w:rPr>
        <w:t>ID</w:t>
      </w:r>
      <w:r>
        <w:rPr>
          <w:rFonts w:hint="eastAsia"/>
          <w:color w:val="FF0000"/>
          <w:highlight w:val="yellow"/>
        </w:rPr>
        <w:t>&gt;</w:t>
      </w:r>
      <w:r w:rsidRPr="003309CE">
        <w:rPr>
          <w:rFonts w:hint="eastAsia"/>
          <w:color w:val="FF0000"/>
          <w:highlight w:val="yellow"/>
        </w:rPr>
        <w:t>,</w:t>
      </w:r>
    </w:p>
    <w:p w14:paraId="1888B75D" w14:textId="77777777" w:rsidR="001F1EB3" w:rsidRPr="003309CE" w:rsidRDefault="001F1EB3" w:rsidP="001F1EB3">
      <w:pPr>
        <w:pStyle w:val="af7"/>
        <w:ind w:left="420"/>
        <w:rPr>
          <w:color w:val="FF0000"/>
          <w:highlight w:val="yellow"/>
        </w:rPr>
      </w:pPr>
      <w:r w:rsidRPr="003309CE">
        <w:rPr>
          <w:rFonts w:hint="eastAsia"/>
          <w:color w:val="FF0000"/>
          <w:highlight w:val="yellow"/>
        </w:rPr>
        <w:t xml:space="preserve"> "result</w:t>
      </w:r>
      <w:r>
        <w:rPr>
          <w:rFonts w:hint="eastAsia"/>
          <w:color w:val="FF0000"/>
          <w:highlight w:val="yellow"/>
        </w:rPr>
        <w:t xml:space="preserve">": </w:t>
      </w:r>
      <w:r w:rsidRPr="003309CE">
        <w:rPr>
          <w:rFonts w:hint="eastAsia"/>
          <w:color w:val="FF0000"/>
          <w:highlight w:val="yellow"/>
        </w:rPr>
        <w:t>&lt;</w:t>
      </w:r>
      <w:r w:rsidRPr="003309CE">
        <w:rPr>
          <w:rFonts w:hint="eastAsia"/>
          <w:color w:val="FF0000"/>
          <w:highlight w:val="yellow"/>
        </w:rPr>
        <w:t>文件检查结果</w:t>
      </w:r>
      <w:r w:rsidRPr="003309CE">
        <w:rPr>
          <w:rFonts w:hint="eastAsia"/>
          <w:color w:val="FF0000"/>
          <w:highlight w:val="yellow"/>
        </w:rPr>
        <w:t xml:space="preserve"> 0</w:t>
      </w:r>
      <w:r w:rsidRPr="003309CE">
        <w:rPr>
          <w:rFonts w:hint="eastAsia"/>
          <w:color w:val="FF0000"/>
          <w:highlight w:val="yellow"/>
        </w:rPr>
        <w:t>：请求文件存在、</w:t>
      </w:r>
      <w:r w:rsidRPr="003309CE">
        <w:rPr>
          <w:rFonts w:hint="eastAsia"/>
          <w:color w:val="FF0000"/>
          <w:highlight w:val="yellow"/>
        </w:rPr>
        <w:t>1</w:t>
      </w:r>
      <w:r w:rsidRPr="003309CE">
        <w:rPr>
          <w:rFonts w:hint="eastAsia"/>
          <w:color w:val="FF0000"/>
          <w:highlight w:val="yellow"/>
        </w:rPr>
        <w:t>：请求文件不存在、其它值：无效</w:t>
      </w:r>
      <w:r w:rsidRPr="003309CE">
        <w:rPr>
          <w:rFonts w:hint="eastAsia"/>
          <w:color w:val="FF0000"/>
          <w:highlight w:val="yellow"/>
        </w:rPr>
        <w:t>&gt;</w:t>
      </w:r>
    </w:p>
    <w:p w14:paraId="4FEF3796" w14:textId="77777777" w:rsidR="001F1EB3" w:rsidRPr="003309CE" w:rsidRDefault="001F1EB3" w:rsidP="001F1EB3">
      <w:pPr>
        <w:ind w:firstLineChars="200" w:firstLine="420"/>
        <w:rPr>
          <w:color w:val="FF0000"/>
          <w:highlight w:val="yellow"/>
        </w:rPr>
      </w:pPr>
      <w:r w:rsidRPr="003309CE">
        <w:rPr>
          <w:color w:val="FF0000"/>
          <w:highlight w:val="yellow"/>
        </w:rPr>
        <w:t>}</w:t>
      </w:r>
    </w:p>
    <w:p w14:paraId="2734564D" w14:textId="77777777" w:rsidR="001F1EB3" w:rsidRPr="003309CE" w:rsidRDefault="001F1EB3" w:rsidP="001F1EB3">
      <w:pPr>
        <w:ind w:firstLineChars="100" w:firstLine="210"/>
        <w:rPr>
          <w:color w:val="FF0000"/>
          <w:highlight w:val="yellow"/>
        </w:rPr>
      </w:pPr>
      <w:r w:rsidRPr="003309CE">
        <w:rPr>
          <w:color w:val="FF0000"/>
          <w:highlight w:val="yellow"/>
        </w:rPr>
        <w:t>]</w:t>
      </w:r>
    </w:p>
    <w:p w14:paraId="1DDF9587" w14:textId="77777777" w:rsidR="001F1EB3" w:rsidRDefault="001F1EB3" w:rsidP="001F1EB3">
      <w:pPr>
        <w:pStyle w:val="EPT3"/>
        <w:spacing w:line="240" w:lineRule="auto"/>
        <w:ind w:firstLineChars="0" w:firstLine="0"/>
        <w:rPr>
          <w:color w:val="FF0000"/>
        </w:rPr>
      </w:pPr>
      <w:r w:rsidRPr="003309CE">
        <w:rPr>
          <w:color w:val="FF0000"/>
          <w:highlight w:val="yellow"/>
        </w:rPr>
        <w:t>}"</w:t>
      </w:r>
    </w:p>
    <w:p w14:paraId="4B3EBD9F" w14:textId="77777777" w:rsidR="00743507" w:rsidRDefault="00743507" w:rsidP="001F1EB3">
      <w:pPr>
        <w:pStyle w:val="EPT3"/>
        <w:spacing w:line="240" w:lineRule="auto"/>
        <w:ind w:firstLineChars="0" w:firstLine="0"/>
        <w:rPr>
          <w:color w:val="FF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9"/>
        <w:gridCol w:w="1224"/>
        <w:gridCol w:w="2060"/>
        <w:gridCol w:w="3051"/>
      </w:tblGrid>
      <w:tr w:rsidR="00743507" w14:paraId="5AE0906B" w14:textId="77777777" w:rsidTr="00743507">
        <w:tc>
          <w:tcPr>
            <w:tcW w:w="1719" w:type="dxa"/>
          </w:tcPr>
          <w:p w14:paraId="53C1CEAA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lastRenderedPageBreak/>
              <w:t>项目名称</w:t>
            </w:r>
          </w:p>
        </w:tc>
        <w:tc>
          <w:tcPr>
            <w:tcW w:w="1224" w:type="dxa"/>
          </w:tcPr>
          <w:p w14:paraId="4D224013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数据类型</w:t>
            </w:r>
          </w:p>
        </w:tc>
        <w:tc>
          <w:tcPr>
            <w:tcW w:w="2060" w:type="dxa"/>
          </w:tcPr>
          <w:p w14:paraId="3600FD75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说明</w:t>
            </w:r>
          </w:p>
        </w:tc>
        <w:tc>
          <w:tcPr>
            <w:tcW w:w="3051" w:type="dxa"/>
          </w:tcPr>
          <w:p w14:paraId="5F084233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备注</w:t>
            </w:r>
          </w:p>
        </w:tc>
      </w:tr>
      <w:tr w:rsidR="00743507" w14:paraId="6F29C34D" w14:textId="77777777" w:rsidTr="00743507">
        <w:tc>
          <w:tcPr>
            <w:tcW w:w="1719" w:type="dxa"/>
          </w:tcPr>
          <w:p w14:paraId="7411364E" w14:textId="764AF224" w:rsidR="00743507" w:rsidRPr="00AC676D" w:rsidRDefault="00AC676D" w:rsidP="00743507">
            <w:pPr>
              <w:pStyle w:val="EPT3"/>
              <w:spacing w:line="240" w:lineRule="auto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FileName</w:t>
            </w:r>
            <w:proofErr w:type="spellEnd"/>
          </w:p>
        </w:tc>
        <w:tc>
          <w:tcPr>
            <w:tcW w:w="1224" w:type="dxa"/>
          </w:tcPr>
          <w:p w14:paraId="535D3B95" w14:textId="274BD623" w:rsidR="00743507" w:rsidRPr="00AC676D" w:rsidRDefault="00273216" w:rsidP="00743507">
            <w:pPr>
              <w:pStyle w:val="EPT3"/>
              <w:spacing w:line="240" w:lineRule="auto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r w:rsidRPr="00AC676D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2060" w:type="dxa"/>
          </w:tcPr>
          <w:p w14:paraId="3AC39686" w14:textId="481C6B3C" w:rsidR="00743507" w:rsidRPr="003309CE" w:rsidRDefault="00743507" w:rsidP="00AC676D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上传文件</w:t>
            </w:r>
            <w:r w:rsidR="00AC676D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名称</w:t>
            </w:r>
          </w:p>
        </w:tc>
        <w:tc>
          <w:tcPr>
            <w:tcW w:w="3051" w:type="dxa"/>
          </w:tcPr>
          <w:p w14:paraId="7C7272E2" w14:textId="77777777" w:rsidR="00743507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7F0CA4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FileType</w:t>
            </w:r>
            <w:proofErr w:type="spellEnd"/>
            <w:r w:rsidRPr="007F0CA4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=</w:t>
            </w:r>
            <w:r w:rsidRPr="007F0CA4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2：业务Log文件的时候</w:t>
            </w:r>
          </w:p>
          <w:p w14:paraId="4DAE50FF" w14:textId="6FAEFEC5" w:rsidR="00743507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与</w:t>
            </w:r>
            <w:proofErr w:type="spellStart"/>
            <w:r w:rsidRPr="003D65BF"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  <w:t>LogFileUploadReqNotify</w:t>
            </w:r>
            <w:proofErr w:type="spellEnd"/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中的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  <w:t>uploadFile</w:t>
            </w:r>
            <w:proofErr w:type="spellEnd"/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中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的</w:t>
            </w:r>
            <w:proofErr w:type="spellStart"/>
            <w:r w:rsidR="00AC676D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FileName</w:t>
            </w:r>
            <w:proofErr w:type="spellEnd"/>
            <w:r w:rsidR="00AC676D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线条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。</w:t>
            </w:r>
          </w:p>
          <w:p w14:paraId="33661B15" w14:textId="387406F8" w:rsidR="00743507" w:rsidRPr="007D347D" w:rsidRDefault="00743507" w:rsidP="00AC676D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7F0CA4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FileType</w:t>
            </w:r>
            <w:proofErr w:type="spellEnd"/>
            <w:r w:rsidRPr="007F0CA4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=</w:t>
            </w:r>
            <w:r w:rsidRPr="007F0CA4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6:日志文件列表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的时候</w:t>
            </w:r>
            <w:r w:rsidR="00AC676D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填写日志文件列表名称</w:t>
            </w:r>
          </w:p>
        </w:tc>
      </w:tr>
      <w:tr w:rsidR="00743507" w14:paraId="39386DA2" w14:textId="77777777" w:rsidTr="00743507">
        <w:tc>
          <w:tcPr>
            <w:tcW w:w="1719" w:type="dxa"/>
          </w:tcPr>
          <w:p w14:paraId="30365689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hint="eastAsia"/>
                <w:color w:val="FF0000"/>
                <w:highlight w:val="yellow"/>
              </w:rPr>
              <w:t>result</w:t>
            </w:r>
          </w:p>
        </w:tc>
        <w:tc>
          <w:tcPr>
            <w:tcW w:w="1224" w:type="dxa"/>
          </w:tcPr>
          <w:p w14:paraId="2FA29F76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  <w:t>int</w:t>
            </w:r>
            <w:proofErr w:type="spellEnd"/>
          </w:p>
        </w:tc>
        <w:tc>
          <w:tcPr>
            <w:tcW w:w="2060" w:type="dxa"/>
          </w:tcPr>
          <w:p w14:paraId="0CCC359B" w14:textId="77777777" w:rsidR="00743507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文件检查结果</w:t>
            </w:r>
          </w:p>
          <w:p w14:paraId="11313694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3051" w:type="dxa"/>
          </w:tcPr>
          <w:p w14:paraId="2807993E" w14:textId="77777777" w:rsidR="00743507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7F0CA4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FileType</w:t>
            </w:r>
            <w:proofErr w:type="spellEnd"/>
            <w:r w:rsidRPr="007F0CA4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=</w:t>
            </w:r>
            <w:r w:rsidRPr="007F0CA4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2：业务Log文件的时候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 xml:space="preserve"> 文件索引对应</w:t>
            </w:r>
            <w:proofErr w:type="gramStart"/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文件本地</w:t>
            </w:r>
            <w:proofErr w:type="gramEnd"/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是否存在</w:t>
            </w:r>
          </w:p>
          <w:p w14:paraId="468EB252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0：请求文件存在</w:t>
            </w:r>
          </w:p>
          <w:p w14:paraId="6B5BC29C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1：请求文件不存在</w:t>
            </w:r>
          </w:p>
          <w:p w14:paraId="3A45DE2C" w14:textId="77777777" w:rsidR="00743507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其它值：无效</w:t>
            </w:r>
          </w:p>
          <w:p w14:paraId="25690F6F" w14:textId="77777777" w:rsidR="00743507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7F0CA4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FileType</w:t>
            </w:r>
            <w:proofErr w:type="spellEnd"/>
            <w:r w:rsidRPr="007F0CA4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=</w:t>
            </w:r>
            <w:r w:rsidRPr="007F0CA4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6:日志文件列表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 xml:space="preserve">的时候 </w:t>
            </w:r>
          </w:p>
          <w:p w14:paraId="4A81D9CF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0：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日志文件列表生成成功</w:t>
            </w:r>
          </w:p>
          <w:p w14:paraId="728DB4C9" w14:textId="77777777" w:rsidR="00743507" w:rsidRPr="003309CE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1：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日志文件列表生成失败</w:t>
            </w:r>
          </w:p>
          <w:p w14:paraId="415D7403" w14:textId="77777777" w:rsidR="00743507" w:rsidRPr="007F0CA4" w:rsidRDefault="00743507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其它值：无效</w:t>
            </w:r>
          </w:p>
        </w:tc>
      </w:tr>
    </w:tbl>
    <w:p w14:paraId="40FD62BD" w14:textId="77777777" w:rsidR="00743507" w:rsidRPr="00743507" w:rsidRDefault="00743507" w:rsidP="001F1EB3">
      <w:pPr>
        <w:pStyle w:val="EPT3"/>
        <w:spacing w:line="240" w:lineRule="auto"/>
        <w:ind w:firstLineChars="0" w:firstLine="0"/>
        <w:rPr>
          <w:color w:val="FF0000"/>
        </w:rPr>
      </w:pPr>
    </w:p>
    <w:p w14:paraId="66082C17" w14:textId="77777777" w:rsidR="001F1EB3" w:rsidRPr="00887593" w:rsidRDefault="001F1EB3" w:rsidP="00733D8A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</w:p>
    <w:p w14:paraId="344189C4" w14:textId="698C67FE" w:rsidR="0088785F" w:rsidRPr="00BE548B" w:rsidRDefault="0088785F" w:rsidP="0088785F">
      <w:pPr>
        <w:pStyle w:val="EPT30"/>
        <w:numPr>
          <w:ilvl w:val="0"/>
          <w:numId w:val="12"/>
        </w:numPr>
        <w:rPr>
          <w:rFonts w:ascii="Arial" w:eastAsiaTheme="minorEastAsia" w:hAnsi="Arial" w:cs="Arial"/>
          <w:strike/>
          <w:color w:val="FF0000"/>
          <w:sz w:val="21"/>
          <w:szCs w:val="21"/>
          <w:highlight w:val="yellow"/>
        </w:rPr>
      </w:pPr>
      <w:bookmarkStart w:id="15" w:name="_Toc79155541"/>
      <w:proofErr w:type="spellStart"/>
      <w:r w:rsidRPr="00BE548B">
        <w:rPr>
          <w:rFonts w:ascii="Arial" w:eastAsiaTheme="minorEastAsia" w:hAnsi="Arial" w:cs="Arial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Arial" w:eastAsiaTheme="minorEastAsia" w:hAnsi="Arial" w:cs="Arial" w:hint="eastAsia"/>
          <w:strike/>
          <w:color w:val="FF0000"/>
          <w:sz w:val="21"/>
          <w:szCs w:val="21"/>
          <w:highlight w:val="yellow"/>
        </w:rPr>
        <w:t>文件上传服务（</w:t>
      </w:r>
      <w:r w:rsidRPr="00BE548B">
        <w:rPr>
          <w:rFonts w:ascii="Arial" w:eastAsiaTheme="minorEastAsia" w:hAnsi="Arial" w:cs="Arial" w:hint="eastAsia"/>
          <w:strike/>
          <w:color w:val="FF0000"/>
          <w:sz w:val="21"/>
          <w:szCs w:val="21"/>
          <w:highlight w:val="yellow"/>
        </w:rPr>
        <w:t>Http</w:t>
      </w:r>
      <w:r w:rsidRPr="00BE548B">
        <w:rPr>
          <w:rFonts w:ascii="Arial" w:eastAsiaTheme="minorEastAsia" w:hAnsi="Arial" w:cs="Arial" w:hint="eastAsia"/>
          <w:strike/>
          <w:color w:val="FF0000"/>
          <w:sz w:val="21"/>
          <w:szCs w:val="21"/>
          <w:highlight w:val="yellow"/>
        </w:rPr>
        <w:t>）</w:t>
      </w:r>
      <w:r w:rsidR="00F8144A" w:rsidRPr="00BE548B">
        <w:rPr>
          <w:rFonts w:ascii="Arial" w:eastAsiaTheme="minorEastAsia" w:hAnsi="Arial" w:cs="Arial" w:hint="eastAsia"/>
          <w:strike/>
          <w:color w:val="FF0000"/>
          <w:sz w:val="21"/>
          <w:szCs w:val="21"/>
          <w:highlight w:val="yellow"/>
        </w:rPr>
        <w:t>（预留）</w:t>
      </w:r>
      <w:bookmarkEnd w:id="15"/>
    </w:p>
    <w:p w14:paraId="4A8FE9D8" w14:textId="185F3619" w:rsidR="00B964D3" w:rsidRPr="00BE548B" w:rsidRDefault="00B964D3" w:rsidP="00B964D3">
      <w:pPr>
        <w:pStyle w:val="EPT3"/>
        <w:ind w:firstLine="420"/>
        <w:rPr>
          <w:rFonts w:ascii="宋体" w:hAnsi="宋体"/>
          <w:strike/>
          <w:color w:val="FF0000"/>
          <w:sz w:val="21"/>
          <w:szCs w:val="21"/>
          <w:highlight w:val="yellow"/>
        </w:rPr>
      </w:pP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提供Http文件上传服务，如其他ECU需要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代理上传文件的时候，先通过Http服务将文件传输给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。</w:t>
      </w:r>
    </w:p>
    <w:p w14:paraId="514EE76A" w14:textId="77777777" w:rsidR="0088785F" w:rsidRPr="00BE548B" w:rsidRDefault="0088785F" w:rsidP="0088785F">
      <w:pPr>
        <w:pStyle w:val="af7"/>
        <w:ind w:left="780" w:firstLineChars="0" w:firstLine="0"/>
        <w:rPr>
          <w:rFonts w:ascii="宋体" w:hAnsi="宋体"/>
          <w:strike/>
          <w:color w:val="FF0000"/>
          <w:szCs w:val="21"/>
          <w:highlight w:val="yellow"/>
          <w:lang w:bidi="en-US"/>
        </w:rPr>
      </w:pPr>
      <w:r w:rsidRPr="00BE548B">
        <w:rPr>
          <w:rFonts w:ascii="宋体" w:hAnsi="宋体" w:hint="eastAsia"/>
          <w:strike/>
          <w:color w:val="FF0000"/>
          <w:szCs w:val="21"/>
          <w:highlight w:val="yellow"/>
          <w:lang w:bidi="en-US"/>
        </w:rPr>
        <w:t>URL地址：</w:t>
      </w:r>
      <w:r w:rsidRPr="00BE548B">
        <w:rPr>
          <w:rFonts w:ascii="宋体" w:hAnsi="宋体"/>
          <w:strike/>
          <w:color w:val="FF0000"/>
          <w:szCs w:val="21"/>
          <w:highlight w:val="yellow"/>
          <w:lang w:bidi="en-US"/>
        </w:rPr>
        <w:fldChar w:fldCharType="begin"/>
      </w:r>
      <w:r w:rsidRPr="00BE548B">
        <w:rPr>
          <w:rFonts w:ascii="宋体" w:hAnsi="宋体"/>
          <w:strike/>
          <w:color w:val="FF0000"/>
          <w:szCs w:val="21"/>
          <w:highlight w:val="yellow"/>
          <w:lang w:bidi="en-US"/>
        </w:rPr>
        <w:instrText xml:space="preserve"> HYPERLINK "</w:instrText>
      </w:r>
      <w:r w:rsidRPr="00BE548B">
        <w:rPr>
          <w:rFonts w:ascii="宋体" w:hAnsi="宋体" w:hint="eastAsia"/>
          <w:strike/>
          <w:color w:val="FF0000"/>
          <w:szCs w:val="21"/>
          <w:highlight w:val="yellow"/>
          <w:lang w:bidi="en-US"/>
        </w:rPr>
        <w:instrText>http://IP:port/FileUpload</w:instrText>
      </w:r>
      <w:r w:rsidRPr="00BE548B">
        <w:rPr>
          <w:rFonts w:ascii="宋体" w:hAnsi="宋体"/>
          <w:strike/>
          <w:color w:val="FF0000"/>
          <w:szCs w:val="21"/>
          <w:highlight w:val="yellow"/>
          <w:lang w:bidi="en-US"/>
        </w:rPr>
        <w:instrText>Service</w:instrText>
      </w:r>
      <w:r w:rsidRPr="00BE548B">
        <w:rPr>
          <w:rFonts w:ascii="宋体" w:hAnsi="宋体" w:hint="eastAsia"/>
          <w:strike/>
          <w:color w:val="FF0000"/>
          <w:szCs w:val="21"/>
          <w:highlight w:val="yellow"/>
          <w:lang w:bidi="en-US"/>
        </w:rPr>
        <w:instrText>/</w:instrText>
      </w:r>
      <w:r w:rsidRPr="00BE548B">
        <w:rPr>
          <w:rFonts w:ascii="宋体" w:hAnsi="宋体"/>
          <w:strike/>
          <w:color w:val="FF0000"/>
          <w:szCs w:val="21"/>
          <w:highlight w:val="yellow"/>
          <w:lang w:bidi="en-US"/>
        </w:rPr>
        <w:instrText xml:space="preserve">" </w:instrText>
      </w:r>
      <w:r w:rsidRPr="00BE548B">
        <w:rPr>
          <w:rFonts w:ascii="宋体" w:hAnsi="宋体"/>
          <w:strike/>
          <w:color w:val="FF0000"/>
          <w:szCs w:val="21"/>
          <w:highlight w:val="yellow"/>
          <w:lang w:bidi="en-US"/>
        </w:rPr>
        <w:fldChar w:fldCharType="separate"/>
      </w:r>
      <w:r w:rsidRPr="00BE548B">
        <w:rPr>
          <w:rStyle w:val="a7"/>
          <w:rFonts w:ascii="宋体" w:hAnsi="宋体" w:hint="eastAsia"/>
          <w:strike/>
          <w:color w:val="FF0000"/>
          <w:szCs w:val="21"/>
          <w:highlight w:val="yellow"/>
          <w:lang w:bidi="en-US"/>
        </w:rPr>
        <w:t>http://IP:port/FileUpload</w:t>
      </w:r>
      <w:r w:rsidRPr="00BE548B">
        <w:rPr>
          <w:rStyle w:val="a7"/>
          <w:rFonts w:ascii="宋体" w:hAnsi="宋体"/>
          <w:strike/>
          <w:color w:val="FF0000"/>
          <w:szCs w:val="21"/>
          <w:highlight w:val="yellow"/>
          <w:lang w:bidi="en-US"/>
        </w:rPr>
        <w:t>Service</w:t>
      </w:r>
      <w:r w:rsidRPr="00BE548B">
        <w:rPr>
          <w:rStyle w:val="a7"/>
          <w:rFonts w:ascii="宋体" w:hAnsi="宋体" w:hint="eastAsia"/>
          <w:strike/>
          <w:color w:val="FF0000"/>
          <w:szCs w:val="21"/>
          <w:highlight w:val="yellow"/>
          <w:lang w:bidi="en-US"/>
        </w:rPr>
        <w:t>/</w:t>
      </w:r>
      <w:r w:rsidRPr="00BE548B">
        <w:rPr>
          <w:rFonts w:ascii="宋体" w:hAnsi="宋体"/>
          <w:strike/>
          <w:color w:val="FF0000"/>
          <w:szCs w:val="21"/>
          <w:highlight w:val="yellow"/>
          <w:lang w:bidi="en-US"/>
        </w:rPr>
        <w:fldChar w:fldCharType="end"/>
      </w:r>
    </w:p>
    <w:p w14:paraId="5B10A4B9" w14:textId="77777777" w:rsidR="0088785F" w:rsidRPr="00BE548B" w:rsidRDefault="0088785F" w:rsidP="0088785F">
      <w:pPr>
        <w:pStyle w:val="Default"/>
        <w:ind w:leftChars="400" w:left="840"/>
        <w:jc w:val="both"/>
        <w:rPr>
          <w:rFonts w:ascii="宋体" w:hAnsi="宋体"/>
          <w:strike/>
          <w:color w:val="FF0000"/>
          <w:sz w:val="21"/>
          <w:szCs w:val="21"/>
          <w:highlight w:val="yellow"/>
        </w:rPr>
      </w:pP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  <w:lang w:bidi="en-US"/>
        </w:rPr>
        <w:t>IP:为</w:t>
      </w:r>
      <w:proofErr w:type="spellStart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  <w:lang w:bidi="en-US"/>
        </w:rPr>
        <w:t>iCGM</w:t>
      </w:r>
      <w:proofErr w:type="spellEnd"/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  <w:lang w:bidi="en-US"/>
        </w:rPr>
        <w:t>（T-Box）MPU 内网IP地址</w:t>
      </w:r>
      <w:r w:rsidRPr="00BE548B">
        <w:rPr>
          <w:rFonts w:ascii="宋体" w:hAnsi="宋体"/>
          <w:strike/>
          <w:color w:val="FF0000"/>
          <w:sz w:val="21"/>
          <w:szCs w:val="21"/>
          <w:highlight w:val="yellow"/>
        </w:rPr>
        <w:t>172.16.0.137</w:t>
      </w:r>
      <w:r w:rsidRPr="00BE548B">
        <w:rPr>
          <w:rFonts w:ascii="宋体" w:hAnsi="宋体" w:hint="eastAsia"/>
          <w:strike/>
          <w:color w:val="FF0000"/>
          <w:sz w:val="21"/>
          <w:szCs w:val="21"/>
          <w:highlight w:val="yellow"/>
          <w:lang w:bidi="en-US"/>
        </w:rPr>
        <w:t>，Port：80。</w:t>
      </w:r>
    </w:p>
    <w:p w14:paraId="288C3788" w14:textId="77777777" w:rsidR="0088785F" w:rsidRPr="00BE548B" w:rsidRDefault="0088785F" w:rsidP="0088785F">
      <w:pPr>
        <w:jc w:val="center"/>
        <w:rPr>
          <w:rFonts w:ascii="宋体" w:hAnsi="宋体"/>
          <w:b/>
          <w:strike/>
          <w:color w:val="FF0000"/>
          <w:szCs w:val="21"/>
          <w:highlight w:val="yellow"/>
          <w:lang w:bidi="en-US"/>
        </w:rPr>
      </w:pPr>
      <w:r w:rsidRPr="00BE548B">
        <w:rPr>
          <w:rFonts w:ascii="宋体" w:hAnsi="宋体" w:hint="eastAsia"/>
          <w:b/>
          <w:strike/>
          <w:color w:val="FF0000"/>
          <w:szCs w:val="21"/>
          <w:highlight w:val="yellow"/>
          <w:lang w:bidi="en-US"/>
        </w:rPr>
        <w:t>视频文件传输Http服务的参数列表</w:t>
      </w:r>
    </w:p>
    <w:tbl>
      <w:tblPr>
        <w:tblW w:w="46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9"/>
        <w:gridCol w:w="1375"/>
        <w:gridCol w:w="1373"/>
        <w:gridCol w:w="4193"/>
      </w:tblGrid>
      <w:tr w:rsidR="003E65B8" w:rsidRPr="00BE548B" w14:paraId="21D26A88" w14:textId="77777777" w:rsidTr="00970584">
        <w:trPr>
          <w:trHeight w:val="227"/>
          <w:jc w:val="center"/>
        </w:trPr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B2C95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/>
                <w:bCs/>
                <w:strike/>
                <w:color w:val="FF0000"/>
                <w:kern w:val="24"/>
                <w:szCs w:val="21"/>
                <w:highlight w:val="yellow"/>
              </w:rPr>
              <w:t>表单参数名</w:t>
            </w:r>
          </w:p>
        </w:tc>
        <w:tc>
          <w:tcPr>
            <w:tcW w:w="78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A113E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/>
                <w:bCs/>
                <w:strike/>
                <w:color w:val="FF0000"/>
                <w:kern w:val="24"/>
                <w:szCs w:val="21"/>
                <w:highlight w:val="yellow"/>
              </w:rPr>
              <w:t>表单类型</w:t>
            </w:r>
          </w:p>
        </w:tc>
        <w:tc>
          <w:tcPr>
            <w:tcW w:w="7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44B72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/>
                <w:bCs/>
                <w:strike/>
                <w:color w:val="FF0000"/>
                <w:kern w:val="24"/>
                <w:szCs w:val="21"/>
                <w:highlight w:val="yellow"/>
              </w:rPr>
              <w:t>是否必填</w:t>
            </w:r>
          </w:p>
        </w:tc>
        <w:tc>
          <w:tcPr>
            <w:tcW w:w="23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F18AC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/>
                <w:bCs/>
                <w:strike/>
                <w:color w:val="FF0000"/>
                <w:kern w:val="24"/>
                <w:szCs w:val="21"/>
                <w:highlight w:val="yellow"/>
              </w:rPr>
              <w:t>说明</w:t>
            </w:r>
          </w:p>
        </w:tc>
      </w:tr>
      <w:tr w:rsidR="003E65B8" w:rsidRPr="00BE548B" w14:paraId="7A70301B" w14:textId="77777777" w:rsidTr="00970584">
        <w:trPr>
          <w:trHeight w:val="227"/>
          <w:jc w:val="center"/>
        </w:trPr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DBA66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Event</w:t>
            </w:r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ID</w:t>
            </w:r>
            <w:proofErr w:type="spellEnd"/>
          </w:p>
        </w:tc>
        <w:tc>
          <w:tcPr>
            <w:tcW w:w="78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4B079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text</w:t>
            </w:r>
          </w:p>
        </w:tc>
        <w:tc>
          <w:tcPr>
            <w:tcW w:w="7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2EE7F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是</w:t>
            </w:r>
          </w:p>
        </w:tc>
        <w:tc>
          <w:tcPr>
            <w:tcW w:w="23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43E21" w14:textId="27AF65E3" w:rsidR="0088785F" w:rsidRPr="00BE548B" w:rsidRDefault="00127A24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与文件代理请求反馈</w:t>
            </w:r>
            <w:proofErr w:type="spellStart"/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EventID</w:t>
            </w:r>
            <w:proofErr w:type="spellEnd"/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同</w:t>
            </w:r>
          </w:p>
        </w:tc>
      </w:tr>
      <w:tr w:rsidR="003E65B8" w:rsidRPr="00BE548B" w14:paraId="61C5CA5F" w14:textId="77777777" w:rsidTr="00970584">
        <w:trPr>
          <w:trHeight w:val="227"/>
          <w:jc w:val="center"/>
        </w:trPr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27DE2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AppID</w:t>
            </w:r>
            <w:proofErr w:type="spellEnd"/>
          </w:p>
        </w:tc>
        <w:tc>
          <w:tcPr>
            <w:tcW w:w="78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D42D87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text</w:t>
            </w:r>
          </w:p>
        </w:tc>
        <w:tc>
          <w:tcPr>
            <w:tcW w:w="7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37980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是</w:t>
            </w:r>
          </w:p>
        </w:tc>
        <w:tc>
          <w:tcPr>
            <w:tcW w:w="23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8D4BB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应用名称</w:t>
            </w:r>
          </w:p>
        </w:tc>
      </w:tr>
      <w:tr w:rsidR="003E65B8" w:rsidRPr="00BE548B" w14:paraId="6C0181F8" w14:textId="77777777" w:rsidTr="00970584">
        <w:trPr>
          <w:trHeight w:val="227"/>
          <w:jc w:val="center"/>
        </w:trPr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18071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CheckSum</w:t>
            </w:r>
            <w:proofErr w:type="spellEnd"/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（</w:t>
            </w:r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MD5)</w:t>
            </w:r>
          </w:p>
        </w:tc>
        <w:tc>
          <w:tcPr>
            <w:tcW w:w="78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95866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text</w:t>
            </w:r>
          </w:p>
        </w:tc>
        <w:tc>
          <w:tcPr>
            <w:tcW w:w="7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129BA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是</w:t>
            </w:r>
          </w:p>
        </w:tc>
        <w:tc>
          <w:tcPr>
            <w:tcW w:w="23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4ABB55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上传数据的</w:t>
            </w:r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MD5</w:t>
            </w: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码</w:t>
            </w:r>
          </w:p>
        </w:tc>
      </w:tr>
      <w:tr w:rsidR="003E65B8" w:rsidRPr="00BE548B" w14:paraId="700ECF06" w14:textId="77777777" w:rsidTr="00970584">
        <w:trPr>
          <w:trHeight w:val="227"/>
          <w:jc w:val="center"/>
        </w:trPr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3FBFC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BeginPos</w:t>
            </w:r>
            <w:proofErr w:type="spellEnd"/>
          </w:p>
        </w:tc>
        <w:tc>
          <w:tcPr>
            <w:tcW w:w="78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6B3D0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text</w:t>
            </w:r>
          </w:p>
        </w:tc>
        <w:tc>
          <w:tcPr>
            <w:tcW w:w="7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CEE0E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是</w:t>
            </w:r>
          </w:p>
        </w:tc>
        <w:tc>
          <w:tcPr>
            <w:tcW w:w="23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57177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本数据在原文件中的起始字节数</w:t>
            </w:r>
          </w:p>
        </w:tc>
      </w:tr>
      <w:tr w:rsidR="003E65B8" w:rsidRPr="00BE548B" w14:paraId="6728317F" w14:textId="77777777" w:rsidTr="00970584">
        <w:trPr>
          <w:trHeight w:val="227"/>
          <w:jc w:val="center"/>
        </w:trPr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90F7F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DataLength</w:t>
            </w:r>
            <w:proofErr w:type="spellEnd"/>
          </w:p>
        </w:tc>
        <w:tc>
          <w:tcPr>
            <w:tcW w:w="78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44276B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text</w:t>
            </w:r>
          </w:p>
        </w:tc>
        <w:tc>
          <w:tcPr>
            <w:tcW w:w="7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91B20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是</w:t>
            </w:r>
          </w:p>
        </w:tc>
        <w:tc>
          <w:tcPr>
            <w:tcW w:w="23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270A5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本次上传数据长度（Byte）</w:t>
            </w:r>
          </w:p>
        </w:tc>
      </w:tr>
      <w:tr w:rsidR="0088785F" w:rsidRPr="00BE548B" w14:paraId="47E1CFFD" w14:textId="77777777" w:rsidTr="00970584">
        <w:trPr>
          <w:trHeight w:val="227"/>
          <w:jc w:val="center"/>
        </w:trPr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FC0E3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proofErr w:type="spellStart"/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UploadFile</w:t>
            </w:r>
            <w:proofErr w:type="spellEnd"/>
          </w:p>
        </w:tc>
        <w:tc>
          <w:tcPr>
            <w:tcW w:w="78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77F95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file</w:t>
            </w:r>
          </w:p>
        </w:tc>
        <w:tc>
          <w:tcPr>
            <w:tcW w:w="7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65D07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是</w:t>
            </w:r>
          </w:p>
        </w:tc>
        <w:tc>
          <w:tcPr>
            <w:tcW w:w="23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BD6F1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上传的文件数据</w:t>
            </w:r>
          </w:p>
        </w:tc>
      </w:tr>
    </w:tbl>
    <w:p w14:paraId="3CF50117" w14:textId="77777777" w:rsidR="0088785F" w:rsidRPr="00BE548B" w:rsidRDefault="0088785F" w:rsidP="0088785F">
      <w:pPr>
        <w:rPr>
          <w:rFonts w:ascii="宋体" w:hAnsi="宋体"/>
          <w:strike/>
          <w:color w:val="FF0000"/>
          <w:szCs w:val="21"/>
          <w:highlight w:val="yellow"/>
          <w:lang w:bidi="en-US"/>
        </w:rPr>
      </w:pPr>
    </w:p>
    <w:p w14:paraId="1E37A394" w14:textId="77777777" w:rsidR="0088785F" w:rsidRPr="00BE548B" w:rsidRDefault="0088785F" w:rsidP="0088785F">
      <w:pPr>
        <w:rPr>
          <w:rFonts w:ascii="宋体" w:hAnsi="宋体"/>
          <w:strike/>
          <w:color w:val="FF0000"/>
          <w:szCs w:val="21"/>
          <w:highlight w:val="yellow"/>
          <w:lang w:bidi="en-US"/>
        </w:rPr>
      </w:pPr>
      <w:r w:rsidRPr="00BE548B">
        <w:rPr>
          <w:rFonts w:ascii="宋体" w:hAnsi="宋体" w:hint="eastAsia"/>
          <w:strike/>
          <w:color w:val="FF0000"/>
          <w:szCs w:val="21"/>
          <w:highlight w:val="yellow"/>
          <w:lang w:bidi="en-US"/>
        </w:rPr>
        <w:t>返回结果参数说明：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3878"/>
      </w:tblGrid>
      <w:tr w:rsidR="003E65B8" w:rsidRPr="00BE548B" w14:paraId="2EF975D8" w14:textId="77777777" w:rsidTr="00970584">
        <w:tc>
          <w:tcPr>
            <w:tcW w:w="1668" w:type="dxa"/>
          </w:tcPr>
          <w:p w14:paraId="578B1E89" w14:textId="77777777" w:rsidR="0088785F" w:rsidRPr="00BE548B" w:rsidRDefault="0088785F" w:rsidP="00970584">
            <w:pPr>
              <w:rPr>
                <w:rFonts w:ascii="宋体" w:hAnsi="宋体"/>
                <w:strike/>
                <w:color w:val="FF0000"/>
                <w:szCs w:val="21"/>
                <w:highlight w:val="yellow"/>
                <w:lang w:bidi="en-US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  <w:lang w:bidi="en-US"/>
              </w:rPr>
              <w:t>名称</w:t>
            </w:r>
          </w:p>
        </w:tc>
        <w:tc>
          <w:tcPr>
            <w:tcW w:w="2976" w:type="dxa"/>
          </w:tcPr>
          <w:p w14:paraId="0F1F4956" w14:textId="77777777" w:rsidR="0088785F" w:rsidRPr="00BE548B" w:rsidRDefault="0088785F" w:rsidP="00970584">
            <w:pPr>
              <w:rPr>
                <w:rFonts w:ascii="宋体" w:hAnsi="宋体"/>
                <w:strike/>
                <w:color w:val="FF0000"/>
                <w:szCs w:val="21"/>
                <w:highlight w:val="yellow"/>
                <w:lang w:bidi="en-US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  <w:lang w:bidi="en-US"/>
              </w:rPr>
              <w:t>描述</w:t>
            </w:r>
          </w:p>
        </w:tc>
        <w:tc>
          <w:tcPr>
            <w:tcW w:w="3878" w:type="dxa"/>
          </w:tcPr>
          <w:p w14:paraId="3E4D1A5F" w14:textId="77777777" w:rsidR="0088785F" w:rsidRPr="00BE548B" w:rsidRDefault="0088785F" w:rsidP="00970584">
            <w:pPr>
              <w:rPr>
                <w:rFonts w:ascii="宋体" w:hAnsi="宋体"/>
                <w:strike/>
                <w:color w:val="FF0000"/>
                <w:szCs w:val="21"/>
                <w:highlight w:val="yellow"/>
                <w:lang w:bidi="en-US"/>
              </w:rPr>
            </w:pPr>
            <w:proofErr w:type="gramStart"/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  <w:lang w:bidi="en-US"/>
              </w:rPr>
              <w:t>值说明</w:t>
            </w:r>
            <w:proofErr w:type="gramEnd"/>
          </w:p>
        </w:tc>
      </w:tr>
      <w:tr w:rsidR="0088785F" w:rsidRPr="00BE548B" w14:paraId="4EB712E2" w14:textId="77777777" w:rsidTr="00970584">
        <w:tc>
          <w:tcPr>
            <w:tcW w:w="1668" w:type="dxa"/>
          </w:tcPr>
          <w:p w14:paraId="332AB650" w14:textId="77777777" w:rsidR="0088785F" w:rsidRPr="00BE548B" w:rsidRDefault="0088785F" w:rsidP="00970584">
            <w:pPr>
              <w:rPr>
                <w:rFonts w:ascii="宋体" w:hAnsi="宋体"/>
                <w:strike/>
                <w:color w:val="FF0000"/>
                <w:szCs w:val="21"/>
                <w:highlight w:val="yellow"/>
                <w:lang w:bidi="en-US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  <w:lang w:bidi="en-US"/>
              </w:rPr>
              <w:lastRenderedPageBreak/>
              <w:t>Result</w:t>
            </w:r>
          </w:p>
        </w:tc>
        <w:tc>
          <w:tcPr>
            <w:tcW w:w="2976" w:type="dxa"/>
          </w:tcPr>
          <w:p w14:paraId="08A0E28C" w14:textId="77777777" w:rsidR="0088785F" w:rsidRPr="00BE548B" w:rsidRDefault="0088785F" w:rsidP="00970584">
            <w:pPr>
              <w:rPr>
                <w:rFonts w:ascii="宋体" w:hAnsi="宋体"/>
                <w:strike/>
                <w:color w:val="FF0000"/>
                <w:szCs w:val="21"/>
                <w:highlight w:val="yellow"/>
                <w:lang w:bidi="en-US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  <w:lang w:bidi="en-US"/>
              </w:rPr>
              <w:t>当URL调用成功时（</w:t>
            </w:r>
            <w:proofErr w:type="spellStart"/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  <w:lang w:bidi="en-US"/>
              </w:rPr>
              <w:t>returnCode</w:t>
            </w:r>
            <w:proofErr w:type="spellEnd"/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  <w:lang w:bidi="en-US"/>
              </w:rPr>
              <w:t>=200）的处理结果</w:t>
            </w:r>
          </w:p>
        </w:tc>
        <w:tc>
          <w:tcPr>
            <w:tcW w:w="3878" w:type="dxa"/>
          </w:tcPr>
          <w:p w14:paraId="1F1FD347" w14:textId="77777777" w:rsidR="0088785F" w:rsidRPr="00BE548B" w:rsidRDefault="0088785F" w:rsidP="00970584">
            <w:pPr>
              <w:rPr>
                <w:rFonts w:ascii="宋体" w:hAnsi="宋体"/>
                <w:strike/>
                <w:color w:val="FF0000"/>
                <w:szCs w:val="21"/>
                <w:highlight w:val="yellow"/>
                <w:lang w:bidi="en-US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  <w:lang w:bidi="en-US"/>
              </w:rPr>
              <w:t>0：上传成功</w:t>
            </w:r>
          </w:p>
          <w:p w14:paraId="22F90A09" w14:textId="77777777" w:rsidR="0088785F" w:rsidRPr="00BE548B" w:rsidRDefault="0088785F" w:rsidP="00970584">
            <w:pPr>
              <w:rPr>
                <w:rFonts w:ascii="宋体" w:hAnsi="宋体"/>
                <w:strike/>
                <w:color w:val="FF0000"/>
                <w:szCs w:val="21"/>
                <w:highlight w:val="yellow"/>
                <w:lang w:bidi="en-US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  <w:lang w:bidi="en-US"/>
              </w:rPr>
              <w:t>1：MD5检查失败</w:t>
            </w:r>
          </w:p>
          <w:p w14:paraId="4702BA6F" w14:textId="77777777" w:rsidR="0088785F" w:rsidRPr="00BE548B" w:rsidRDefault="0088785F" w:rsidP="00970584">
            <w:pPr>
              <w:rPr>
                <w:rFonts w:ascii="宋体" w:hAnsi="宋体"/>
                <w:strike/>
                <w:color w:val="FF0000"/>
                <w:szCs w:val="21"/>
                <w:highlight w:val="yellow"/>
                <w:lang w:bidi="en-US"/>
              </w:rPr>
            </w:pPr>
            <w:r w:rsidRPr="00BE548B">
              <w:rPr>
                <w:rFonts w:ascii="宋体" w:hAnsi="宋体" w:hint="eastAsia"/>
                <w:strike/>
                <w:color w:val="FF0000"/>
                <w:szCs w:val="21"/>
                <w:highlight w:val="yellow"/>
                <w:lang w:bidi="en-US"/>
              </w:rPr>
              <w:t>2：其他异常</w:t>
            </w:r>
          </w:p>
        </w:tc>
      </w:tr>
    </w:tbl>
    <w:p w14:paraId="605C4AC8" w14:textId="77777777" w:rsidR="0088785F" w:rsidRPr="00BE548B" w:rsidRDefault="0088785F" w:rsidP="0088785F">
      <w:pPr>
        <w:rPr>
          <w:rFonts w:ascii="宋体" w:hAnsi="宋体"/>
          <w:strike/>
          <w:color w:val="FF0000"/>
          <w:szCs w:val="21"/>
          <w:highlight w:val="yellow"/>
          <w:lang w:bidi="en-US"/>
        </w:rPr>
      </w:pPr>
    </w:p>
    <w:p w14:paraId="4FADBCF6" w14:textId="77777777" w:rsidR="0088785F" w:rsidRPr="00BE548B" w:rsidRDefault="0088785F" w:rsidP="0088785F">
      <w:pPr>
        <w:jc w:val="center"/>
        <w:rPr>
          <w:rFonts w:ascii="宋体" w:hAnsi="宋体"/>
          <w:b/>
          <w:strike/>
          <w:color w:val="FF0000"/>
          <w:szCs w:val="21"/>
          <w:highlight w:val="yellow"/>
          <w:lang w:bidi="en-US"/>
        </w:rPr>
      </w:pPr>
      <w:r w:rsidRPr="00BE548B">
        <w:rPr>
          <w:rFonts w:ascii="宋体" w:hAnsi="宋体" w:hint="eastAsia"/>
          <w:b/>
          <w:strike/>
          <w:color w:val="FF0000"/>
          <w:szCs w:val="21"/>
          <w:highlight w:val="yellow"/>
          <w:lang w:bidi="en-US"/>
        </w:rPr>
        <w:t>视频文件传输Http服务返回结果表</w:t>
      </w:r>
    </w:p>
    <w:tbl>
      <w:tblPr>
        <w:tblW w:w="32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76"/>
        <w:gridCol w:w="4192"/>
      </w:tblGrid>
      <w:tr w:rsidR="003E65B8" w:rsidRPr="00BE548B" w14:paraId="46F160FE" w14:textId="77777777" w:rsidTr="00970584">
        <w:trPr>
          <w:trHeight w:val="227"/>
          <w:jc w:val="center"/>
        </w:trPr>
        <w:tc>
          <w:tcPr>
            <w:tcW w:w="15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70F32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/>
                <w:bCs/>
                <w:strike/>
                <w:color w:val="FF0000"/>
                <w:kern w:val="24"/>
                <w:szCs w:val="21"/>
                <w:highlight w:val="yellow"/>
              </w:rPr>
              <w:t>参数名</w:t>
            </w:r>
          </w:p>
        </w:tc>
        <w:tc>
          <w:tcPr>
            <w:tcW w:w="34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EC53B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/>
                <w:bCs/>
                <w:strike/>
                <w:color w:val="FF0000"/>
                <w:kern w:val="24"/>
                <w:szCs w:val="21"/>
                <w:highlight w:val="yellow"/>
              </w:rPr>
              <w:t>说明</w:t>
            </w:r>
          </w:p>
        </w:tc>
      </w:tr>
      <w:tr w:rsidR="0088785F" w:rsidRPr="00BE548B" w14:paraId="3D3B6351" w14:textId="77777777" w:rsidTr="00970584">
        <w:trPr>
          <w:trHeight w:val="227"/>
          <w:jc w:val="center"/>
        </w:trPr>
        <w:tc>
          <w:tcPr>
            <w:tcW w:w="15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2D427" w14:textId="77777777" w:rsidR="0088785F" w:rsidRPr="00BE548B" w:rsidRDefault="0088785F" w:rsidP="00970584">
            <w:pPr>
              <w:widowControl/>
              <w:jc w:val="center"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  <w:t>Http Response Code</w:t>
            </w:r>
          </w:p>
        </w:tc>
        <w:tc>
          <w:tcPr>
            <w:tcW w:w="34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1BAE1" w14:textId="77777777" w:rsidR="0088785F" w:rsidRPr="00BE548B" w:rsidRDefault="0088785F" w:rsidP="00970584">
            <w:pPr>
              <w:widowControl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200：URL调用成功</w:t>
            </w:r>
          </w:p>
          <w:p w14:paraId="52DB13FE" w14:textId="77777777" w:rsidR="0088785F" w:rsidRPr="00BE548B" w:rsidRDefault="0088785F" w:rsidP="00970584">
            <w:pPr>
              <w:widowControl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400：客户端请求的语法错误，服务器无法理解</w:t>
            </w:r>
          </w:p>
          <w:p w14:paraId="399AD157" w14:textId="77777777" w:rsidR="0088785F" w:rsidRPr="00BE548B" w:rsidRDefault="0088785F" w:rsidP="00970584">
            <w:pPr>
              <w:widowControl/>
              <w:rPr>
                <w:rFonts w:ascii="宋体" w:hAnsi="宋体"/>
                <w:bCs/>
                <w:strike/>
                <w:color w:val="FF0000"/>
                <w:kern w:val="24"/>
                <w:szCs w:val="21"/>
                <w:highlight w:val="yellow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401：用户身份认证错误</w:t>
            </w:r>
          </w:p>
          <w:p w14:paraId="035DB6D3" w14:textId="77777777" w:rsidR="0088785F" w:rsidRPr="00BE548B" w:rsidRDefault="0088785F" w:rsidP="00970584">
            <w:pPr>
              <w:widowControl/>
              <w:rPr>
                <w:rFonts w:ascii="宋体" w:hAnsi="宋体"/>
                <w:bCs/>
                <w:strike/>
                <w:color w:val="FF0000"/>
                <w:kern w:val="24"/>
                <w:szCs w:val="21"/>
              </w:rPr>
            </w:pPr>
            <w:r w:rsidRPr="00BE548B">
              <w:rPr>
                <w:rFonts w:ascii="宋体" w:hAnsi="宋体" w:hint="eastAsia"/>
                <w:bCs/>
                <w:strike/>
                <w:color w:val="FF0000"/>
                <w:kern w:val="24"/>
                <w:szCs w:val="21"/>
                <w:highlight w:val="yellow"/>
              </w:rPr>
              <w:t>500：服务器内部错误，无法完成请求</w:t>
            </w:r>
          </w:p>
        </w:tc>
      </w:tr>
    </w:tbl>
    <w:p w14:paraId="6BD061B7" w14:textId="77777777" w:rsidR="0088785F" w:rsidRPr="00AD6BA2" w:rsidRDefault="0088785F" w:rsidP="00D9779F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</w:p>
    <w:p w14:paraId="26F844AA" w14:textId="3A235329" w:rsidR="00413B4E" w:rsidRPr="00AD6BA2" w:rsidRDefault="00413B4E" w:rsidP="00DB7DF1">
      <w:pPr>
        <w:pStyle w:val="EPT10"/>
        <w:numPr>
          <w:ilvl w:val="0"/>
          <w:numId w:val="8"/>
        </w:numPr>
        <w:tabs>
          <w:tab w:val="clear" w:pos="420"/>
          <w:tab w:val="num" w:pos="-142"/>
        </w:tabs>
        <w:ind w:leftChars="-202" w:left="-424" w:firstLine="0"/>
        <w:jc w:val="left"/>
        <w:rPr>
          <w:rFonts w:ascii="Arial" w:eastAsiaTheme="minorEastAsia" w:hAnsi="Arial" w:cs="Arial"/>
          <w:b/>
          <w:sz w:val="21"/>
          <w:szCs w:val="21"/>
        </w:rPr>
      </w:pPr>
      <w:bookmarkStart w:id="16" w:name="_Toc79155542"/>
      <w:r w:rsidRPr="00AD6BA2">
        <w:rPr>
          <w:rFonts w:ascii="Arial" w:eastAsiaTheme="minorEastAsia" w:hAnsi="Arial" w:cs="Arial"/>
          <w:b/>
          <w:sz w:val="21"/>
          <w:szCs w:val="21"/>
        </w:rPr>
        <w:t>服务的典型使用案例</w:t>
      </w:r>
      <w:bookmarkEnd w:id="16"/>
    </w:p>
    <w:p w14:paraId="3EFE806C" w14:textId="44C290DA" w:rsidR="002A1BC8" w:rsidRPr="00AD6BA2" w:rsidRDefault="009215CB" w:rsidP="00E433E4">
      <w:pPr>
        <w:pStyle w:val="EPT2"/>
        <w:numPr>
          <w:ilvl w:val="1"/>
          <w:numId w:val="8"/>
        </w:numPr>
        <w:rPr>
          <w:rFonts w:asciiTheme="majorEastAsia" w:eastAsiaTheme="majorEastAsia" w:hAnsiTheme="majorEastAsia"/>
          <w:sz w:val="21"/>
          <w:szCs w:val="21"/>
        </w:rPr>
      </w:pPr>
      <w:bookmarkStart w:id="17" w:name="_Toc79155543"/>
      <w:r w:rsidRPr="00AD6BA2">
        <w:rPr>
          <w:rFonts w:asciiTheme="majorEastAsia" w:eastAsiaTheme="majorEastAsia" w:hAnsiTheme="majorEastAsia" w:hint="eastAsia"/>
          <w:sz w:val="21"/>
          <w:szCs w:val="21"/>
        </w:rPr>
        <w:t>消费方通过Https服务上传文件</w:t>
      </w:r>
      <w:bookmarkEnd w:id="17"/>
    </w:p>
    <w:p w14:paraId="5D454DF9" w14:textId="58940A2F" w:rsidR="00E433E4" w:rsidRPr="00AD6BA2" w:rsidRDefault="00E433E4" w:rsidP="00E433E4">
      <w:pPr>
        <w:pStyle w:val="EPT3"/>
        <w:ind w:firstLineChars="0"/>
        <w:rPr>
          <w:rFonts w:ascii="宋体" w:hAnsi="宋体"/>
          <w:sz w:val="21"/>
          <w:szCs w:val="21"/>
        </w:rPr>
      </w:pPr>
      <w:r w:rsidRPr="00AD6BA2">
        <w:rPr>
          <w:rFonts w:ascii="宋体" w:hAnsi="宋体" w:hint="eastAsia"/>
          <w:sz w:val="21"/>
          <w:szCs w:val="21"/>
        </w:rPr>
        <w:t>文件上</w:t>
      </w:r>
      <w:proofErr w:type="gramStart"/>
      <w:r w:rsidRPr="00AD6BA2">
        <w:rPr>
          <w:rFonts w:ascii="宋体" w:hAnsi="宋体" w:hint="eastAsia"/>
          <w:sz w:val="21"/>
          <w:szCs w:val="21"/>
        </w:rPr>
        <w:t>传鉴权信息</w:t>
      </w:r>
      <w:proofErr w:type="gramEnd"/>
      <w:r w:rsidRPr="00AD6BA2">
        <w:rPr>
          <w:rFonts w:ascii="宋体" w:hAnsi="宋体" w:hint="eastAsia"/>
          <w:sz w:val="21"/>
          <w:szCs w:val="21"/>
        </w:rPr>
        <w:t>获取请求</w:t>
      </w:r>
      <w:r w:rsidR="003201E9" w:rsidRPr="00AD6BA2">
        <w:rPr>
          <w:rFonts w:ascii="宋体" w:hAnsi="宋体" w:hint="eastAsia"/>
          <w:sz w:val="21"/>
          <w:szCs w:val="21"/>
        </w:rPr>
        <w:t>，用于</w:t>
      </w:r>
      <w:r w:rsidR="002D2579" w:rsidRPr="00AD6BA2">
        <w:rPr>
          <w:rFonts w:ascii="宋体" w:hAnsi="宋体" w:hint="eastAsia"/>
          <w:sz w:val="21"/>
          <w:szCs w:val="21"/>
        </w:rPr>
        <w:t>消费方需要上传文件到</w:t>
      </w:r>
      <w:proofErr w:type="gramStart"/>
      <w:r w:rsidR="002D2579" w:rsidRPr="00AD6BA2">
        <w:rPr>
          <w:rFonts w:ascii="宋体" w:hAnsi="宋体" w:hint="eastAsia"/>
          <w:sz w:val="21"/>
          <w:szCs w:val="21"/>
        </w:rPr>
        <w:t>蜘蛛智联</w:t>
      </w:r>
      <w:proofErr w:type="gramEnd"/>
      <w:r w:rsidR="002D2579" w:rsidRPr="00AD6BA2">
        <w:rPr>
          <w:rFonts w:ascii="宋体" w:hAnsi="宋体" w:hint="eastAsia"/>
          <w:sz w:val="21"/>
          <w:szCs w:val="21"/>
        </w:rPr>
        <w:t>TSP后台</w:t>
      </w:r>
      <w:r w:rsidR="003201E9" w:rsidRPr="00AD6BA2">
        <w:rPr>
          <w:rFonts w:ascii="宋体" w:hAnsi="宋体" w:hint="eastAsia"/>
          <w:sz w:val="21"/>
          <w:szCs w:val="21"/>
        </w:rPr>
        <w:t>的</w:t>
      </w:r>
      <w:r w:rsidR="00673760" w:rsidRPr="00AD6BA2">
        <w:rPr>
          <w:rFonts w:ascii="宋体" w:hAnsi="宋体" w:hint="eastAsia"/>
          <w:sz w:val="21"/>
          <w:szCs w:val="21"/>
        </w:rPr>
        <w:t>场景</w:t>
      </w:r>
      <w:r w:rsidR="003201E9" w:rsidRPr="00AD6BA2">
        <w:rPr>
          <w:rFonts w:ascii="宋体" w:hAnsi="宋体" w:hint="eastAsia"/>
          <w:sz w:val="21"/>
          <w:szCs w:val="21"/>
        </w:rPr>
        <w:t>。消费方</w:t>
      </w:r>
      <w:r w:rsidR="002D2579" w:rsidRPr="00AD6BA2">
        <w:rPr>
          <w:rFonts w:ascii="宋体" w:hAnsi="宋体" w:hint="eastAsia"/>
          <w:sz w:val="21"/>
          <w:szCs w:val="21"/>
        </w:rPr>
        <w:t>先</w:t>
      </w:r>
      <w:r w:rsidRPr="00AD6BA2">
        <w:rPr>
          <w:rFonts w:ascii="宋体" w:hAnsi="宋体" w:hint="eastAsia"/>
          <w:sz w:val="21"/>
          <w:szCs w:val="21"/>
        </w:rPr>
        <w:t>通过</w:t>
      </w:r>
      <w:proofErr w:type="spellStart"/>
      <w:r w:rsidRPr="00AD6BA2">
        <w:rPr>
          <w:rFonts w:ascii="宋体" w:hAnsi="宋体" w:hint="eastAsia"/>
          <w:sz w:val="21"/>
          <w:szCs w:val="21"/>
        </w:rPr>
        <w:t>iCGM</w:t>
      </w:r>
      <w:proofErr w:type="spellEnd"/>
      <w:r w:rsidRPr="00AD6BA2">
        <w:rPr>
          <w:rFonts w:ascii="宋体" w:hAnsi="宋体" w:hint="eastAsia"/>
          <w:sz w:val="21"/>
          <w:szCs w:val="21"/>
        </w:rPr>
        <w:t>从</w:t>
      </w:r>
      <w:proofErr w:type="gramStart"/>
      <w:r w:rsidRPr="00AD6BA2">
        <w:rPr>
          <w:rFonts w:ascii="宋体" w:hAnsi="宋体" w:hint="eastAsia"/>
          <w:sz w:val="21"/>
          <w:szCs w:val="21"/>
        </w:rPr>
        <w:t>蜘蛛智联</w:t>
      </w:r>
      <w:proofErr w:type="gramEnd"/>
      <w:r w:rsidRPr="00AD6BA2">
        <w:rPr>
          <w:rFonts w:ascii="宋体" w:hAnsi="宋体" w:hint="eastAsia"/>
          <w:sz w:val="21"/>
          <w:szCs w:val="21"/>
        </w:rPr>
        <w:t>TSP</w:t>
      </w:r>
      <w:r w:rsidR="009141E4" w:rsidRPr="00AD6BA2">
        <w:rPr>
          <w:rFonts w:ascii="宋体" w:hAnsi="宋体" w:hint="eastAsia"/>
          <w:sz w:val="21"/>
          <w:szCs w:val="21"/>
        </w:rPr>
        <w:t>后台</w:t>
      </w:r>
      <w:r w:rsidRPr="00AD6BA2">
        <w:rPr>
          <w:rFonts w:ascii="宋体" w:hAnsi="宋体" w:hint="eastAsia"/>
          <w:sz w:val="21"/>
          <w:szCs w:val="21"/>
        </w:rPr>
        <w:t>获得Https文件上</w:t>
      </w:r>
      <w:proofErr w:type="gramStart"/>
      <w:r w:rsidRPr="00AD6BA2">
        <w:rPr>
          <w:rFonts w:ascii="宋体" w:hAnsi="宋体" w:hint="eastAsia"/>
          <w:sz w:val="21"/>
          <w:szCs w:val="21"/>
        </w:rPr>
        <w:t>传服务</w:t>
      </w:r>
      <w:proofErr w:type="gramEnd"/>
      <w:r w:rsidRPr="00AD6BA2">
        <w:rPr>
          <w:rFonts w:ascii="宋体" w:hAnsi="宋体" w:hint="eastAsia"/>
          <w:sz w:val="21"/>
          <w:szCs w:val="21"/>
        </w:rPr>
        <w:t>需要的鉴权信息</w:t>
      </w:r>
      <w:r w:rsidR="002D2579" w:rsidRPr="00AD6BA2">
        <w:rPr>
          <w:rFonts w:ascii="宋体" w:hAnsi="宋体" w:hint="eastAsia"/>
          <w:sz w:val="21"/>
          <w:szCs w:val="21"/>
        </w:rPr>
        <w:t>，然后由消费方利用后台提供的Https文件上传URL地址，直接将</w:t>
      </w:r>
      <w:r w:rsidR="009141E4" w:rsidRPr="00AD6BA2">
        <w:rPr>
          <w:rFonts w:ascii="宋体" w:hAnsi="宋体" w:hint="eastAsia"/>
          <w:sz w:val="21"/>
          <w:szCs w:val="21"/>
        </w:rPr>
        <w:t>文件上传</w:t>
      </w:r>
      <w:r w:rsidR="002D2579" w:rsidRPr="00AD6BA2">
        <w:rPr>
          <w:rFonts w:ascii="宋体" w:hAnsi="宋体" w:hint="eastAsia"/>
          <w:sz w:val="21"/>
          <w:szCs w:val="21"/>
        </w:rPr>
        <w:t>到</w:t>
      </w:r>
      <w:proofErr w:type="gramStart"/>
      <w:r w:rsidR="002D2579" w:rsidRPr="00AD6BA2">
        <w:rPr>
          <w:rFonts w:ascii="宋体" w:hAnsi="宋体" w:hint="eastAsia"/>
          <w:sz w:val="21"/>
          <w:szCs w:val="21"/>
        </w:rPr>
        <w:t>蜘蛛智联</w:t>
      </w:r>
      <w:proofErr w:type="gramEnd"/>
      <w:r w:rsidR="002D2579" w:rsidRPr="00AD6BA2">
        <w:rPr>
          <w:rFonts w:ascii="宋体" w:hAnsi="宋体" w:hint="eastAsia"/>
          <w:sz w:val="21"/>
          <w:szCs w:val="21"/>
        </w:rPr>
        <w:t>TSP后台</w:t>
      </w:r>
      <w:r w:rsidRPr="00AD6BA2">
        <w:rPr>
          <w:rFonts w:ascii="宋体" w:hAnsi="宋体" w:hint="eastAsia"/>
          <w:sz w:val="21"/>
          <w:szCs w:val="21"/>
        </w:rPr>
        <w:t>。</w:t>
      </w:r>
    </w:p>
    <w:p w14:paraId="43B3A240" w14:textId="4BA32984" w:rsidR="00511D76" w:rsidRPr="00AD6BA2" w:rsidRDefault="00A11F10" w:rsidP="00511D76">
      <w:pPr>
        <w:pStyle w:val="EPT3"/>
        <w:ind w:firstLineChars="0"/>
        <w:rPr>
          <w:rFonts w:ascii="宋体" w:hAnsi="宋体"/>
          <w:sz w:val="21"/>
          <w:szCs w:val="21"/>
        </w:rPr>
      </w:pPr>
      <w:r w:rsidRPr="00AD6BA2">
        <w:rPr>
          <w:rFonts w:ascii="宋体" w:hAnsi="宋体" w:hint="eastAsia"/>
          <w:sz w:val="21"/>
          <w:szCs w:val="21"/>
        </w:rPr>
        <w:t>该</w:t>
      </w:r>
      <w:r w:rsidR="00511D76" w:rsidRPr="00AD6BA2">
        <w:rPr>
          <w:rFonts w:ascii="宋体" w:hAnsi="宋体" w:hint="eastAsia"/>
          <w:sz w:val="21"/>
          <w:szCs w:val="21"/>
        </w:rPr>
        <w:t>场景</w:t>
      </w:r>
      <w:r w:rsidRPr="00AD6BA2">
        <w:rPr>
          <w:rFonts w:ascii="宋体" w:hAnsi="宋体" w:hint="eastAsia"/>
          <w:sz w:val="21"/>
          <w:szCs w:val="21"/>
        </w:rPr>
        <w:t>可应用于各</w:t>
      </w:r>
      <w:r w:rsidR="003B6262" w:rsidRPr="00AD6BA2">
        <w:rPr>
          <w:rFonts w:ascii="宋体" w:hAnsi="宋体" w:hint="eastAsia"/>
          <w:sz w:val="21"/>
          <w:szCs w:val="21"/>
        </w:rPr>
        <w:t>智能</w:t>
      </w:r>
      <w:r w:rsidRPr="00AD6BA2">
        <w:rPr>
          <w:rFonts w:ascii="宋体" w:hAnsi="宋体" w:hint="eastAsia"/>
          <w:sz w:val="21"/>
          <w:szCs w:val="21"/>
        </w:rPr>
        <w:t>ECU的FOTA LOG文件上传，影子模式的视频或者数据上传，哨兵</w:t>
      </w:r>
      <w:r w:rsidR="001B0E8D" w:rsidRPr="00AD6BA2">
        <w:rPr>
          <w:rFonts w:ascii="宋体" w:hAnsi="宋体" w:hint="eastAsia"/>
          <w:sz w:val="21"/>
          <w:szCs w:val="21"/>
        </w:rPr>
        <w:t>/天</w:t>
      </w:r>
      <w:proofErr w:type="gramStart"/>
      <w:r w:rsidR="001B0E8D" w:rsidRPr="00AD6BA2">
        <w:rPr>
          <w:rFonts w:ascii="宋体" w:hAnsi="宋体" w:hint="eastAsia"/>
          <w:sz w:val="21"/>
          <w:szCs w:val="21"/>
        </w:rPr>
        <w:t>眼</w:t>
      </w:r>
      <w:r w:rsidRPr="00AD6BA2">
        <w:rPr>
          <w:rFonts w:ascii="宋体" w:hAnsi="宋体" w:hint="eastAsia"/>
          <w:sz w:val="21"/>
          <w:szCs w:val="21"/>
        </w:rPr>
        <w:t>系统</w:t>
      </w:r>
      <w:proofErr w:type="gramEnd"/>
      <w:r w:rsidRPr="00AD6BA2">
        <w:rPr>
          <w:rFonts w:ascii="宋体" w:hAnsi="宋体" w:hint="eastAsia"/>
          <w:sz w:val="21"/>
          <w:szCs w:val="21"/>
        </w:rPr>
        <w:t>的视频或者抓拍图片上传</w:t>
      </w:r>
      <w:r w:rsidR="004E622A" w:rsidRPr="00AD6BA2">
        <w:rPr>
          <w:rFonts w:ascii="宋体" w:hAnsi="宋体" w:hint="eastAsia"/>
          <w:sz w:val="21"/>
          <w:szCs w:val="21"/>
        </w:rPr>
        <w:t>等消费</w:t>
      </w:r>
      <w:proofErr w:type="gramStart"/>
      <w:r w:rsidR="004E622A" w:rsidRPr="00AD6BA2">
        <w:rPr>
          <w:rFonts w:ascii="宋体" w:hAnsi="宋体" w:hint="eastAsia"/>
          <w:sz w:val="21"/>
          <w:szCs w:val="21"/>
        </w:rPr>
        <w:t>方存在</w:t>
      </w:r>
      <w:proofErr w:type="gramEnd"/>
      <w:r w:rsidR="004E622A" w:rsidRPr="00AD6BA2">
        <w:rPr>
          <w:rFonts w:ascii="宋体" w:hAnsi="宋体" w:hint="eastAsia"/>
          <w:sz w:val="21"/>
          <w:szCs w:val="21"/>
        </w:rPr>
        <w:t>文件上传到云端的时候</w:t>
      </w:r>
      <w:r w:rsidRPr="00AD6BA2">
        <w:rPr>
          <w:rFonts w:ascii="宋体" w:hAnsi="宋体" w:hint="eastAsia"/>
          <w:sz w:val="21"/>
          <w:szCs w:val="21"/>
        </w:rPr>
        <w:t>。</w:t>
      </w:r>
      <w:r w:rsidR="004E622A" w:rsidRPr="00AD6BA2">
        <w:rPr>
          <w:rFonts w:ascii="宋体" w:hAnsi="宋体" w:hint="eastAsia"/>
          <w:sz w:val="21"/>
          <w:szCs w:val="21"/>
        </w:rPr>
        <w:t>该服务</w:t>
      </w:r>
      <w:r w:rsidR="00E02476" w:rsidRPr="00AD6BA2">
        <w:rPr>
          <w:rFonts w:ascii="宋体" w:hAnsi="宋体" w:hint="eastAsia"/>
          <w:sz w:val="21"/>
          <w:szCs w:val="21"/>
        </w:rPr>
        <w:t>使用</w:t>
      </w:r>
      <w:r w:rsidR="004E622A" w:rsidRPr="00AD6BA2">
        <w:rPr>
          <w:rFonts w:ascii="宋体" w:hAnsi="宋体" w:hint="eastAsia"/>
          <w:sz w:val="21"/>
          <w:szCs w:val="21"/>
        </w:rPr>
        <w:t>的</w:t>
      </w:r>
      <w:r w:rsidR="00511D76" w:rsidRPr="00AD6BA2">
        <w:rPr>
          <w:rFonts w:ascii="宋体" w:hAnsi="宋体" w:hint="eastAsia"/>
          <w:sz w:val="21"/>
          <w:szCs w:val="21"/>
        </w:rPr>
        <w:t>前提条件是消费ECU具备以太网通讯功能，且</w:t>
      </w:r>
      <w:proofErr w:type="spellStart"/>
      <w:r w:rsidR="00511D76" w:rsidRPr="00AD6BA2">
        <w:rPr>
          <w:rFonts w:ascii="宋体" w:hAnsi="宋体" w:hint="eastAsia"/>
          <w:sz w:val="21"/>
          <w:szCs w:val="21"/>
        </w:rPr>
        <w:t>iCGM</w:t>
      </w:r>
      <w:proofErr w:type="spellEnd"/>
      <w:r w:rsidR="00511D76" w:rsidRPr="00AD6BA2">
        <w:rPr>
          <w:rFonts w:ascii="宋体" w:hAnsi="宋体" w:hint="eastAsia"/>
          <w:sz w:val="21"/>
          <w:szCs w:val="21"/>
        </w:rPr>
        <w:t>端事先为其开通了蜘蛛智联TSP后台Https服务的权限。</w:t>
      </w:r>
    </w:p>
    <w:p w14:paraId="44917FC8" w14:textId="22AC84C5" w:rsidR="002A1BC8" w:rsidRPr="00AD6BA2" w:rsidRDefault="00B11794" w:rsidP="002A1BC8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noProof/>
          <w:sz w:val="21"/>
          <w:szCs w:val="21"/>
        </w:rPr>
        <w:drawing>
          <wp:inline distT="0" distB="0" distL="0" distR="0" wp14:anchorId="4F6E4B3D" wp14:editId="75A4BB72">
            <wp:extent cx="5831840" cy="33762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文件上传认证信息获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B996" w14:textId="77777777" w:rsidR="00025128" w:rsidRPr="00AD6BA2" w:rsidRDefault="00025128" w:rsidP="00DB7DF1">
      <w:pPr>
        <w:pStyle w:val="af7"/>
        <w:numPr>
          <w:ilvl w:val="0"/>
          <w:numId w:val="16"/>
        </w:numPr>
        <w:spacing w:line="360" w:lineRule="auto"/>
        <w:ind w:leftChars="100" w:left="570" w:firstLineChars="0"/>
        <w:jc w:val="left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lastRenderedPageBreak/>
        <w:t>请求方发送文件上传信息请求指令（</w:t>
      </w:r>
      <w:proofErr w:type="spellStart"/>
      <w:r w:rsidRPr="00AD6BA2">
        <w:rPr>
          <w:rFonts w:ascii="宋体" w:hAnsi="宋体"/>
          <w:szCs w:val="21"/>
        </w:rPr>
        <w:t>FileUploadAuthCtrlReq</w:t>
      </w:r>
      <w:proofErr w:type="spellEnd"/>
      <w:r w:rsidRPr="00AD6BA2">
        <w:rPr>
          <w:rFonts w:ascii="宋体" w:hAnsi="宋体" w:hint="eastAsia"/>
          <w:szCs w:val="21"/>
        </w:rPr>
        <w:t>）。</w:t>
      </w:r>
    </w:p>
    <w:p w14:paraId="2B88EAE9" w14:textId="77777777" w:rsidR="00A056A1" w:rsidRPr="00AD6BA2" w:rsidRDefault="00A056A1" w:rsidP="00A056A1">
      <w:pPr>
        <w:pStyle w:val="af7"/>
        <w:ind w:leftChars="300" w:left="735" w:hangingChars="50" w:hanging="105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t>当消费方使用大文件分片上传Https服务,即</w:t>
      </w:r>
      <w:r w:rsidRPr="00AD6BA2">
        <w:rPr>
          <w:rFonts w:ascii="宋体" w:hAnsi="宋体"/>
          <w:szCs w:val="21"/>
        </w:rPr>
        <w:t xml:space="preserve"> </w:t>
      </w:r>
      <w:proofErr w:type="spellStart"/>
      <w:r w:rsidRPr="00AD6BA2">
        <w:rPr>
          <w:rFonts w:ascii="宋体" w:hAnsi="宋体"/>
          <w:szCs w:val="21"/>
        </w:rPr>
        <w:t>FileUploadAuthCtrlReq</w:t>
      </w:r>
      <w:proofErr w:type="spellEnd"/>
      <w:r w:rsidRPr="00AD6BA2">
        <w:rPr>
          <w:rFonts w:ascii="宋体" w:hAnsi="宋体" w:hint="eastAsia"/>
          <w:szCs w:val="21"/>
        </w:rPr>
        <w:t>.</w:t>
      </w:r>
      <w:r w:rsidRPr="00AD6BA2">
        <w:rPr>
          <w:rFonts w:ascii="宋体" w:hAnsi="宋体"/>
          <w:szCs w:val="21"/>
        </w:rPr>
        <w:t xml:space="preserve"> </w:t>
      </w:r>
      <w:proofErr w:type="spellStart"/>
      <w:r w:rsidRPr="00AD6BA2">
        <w:rPr>
          <w:rFonts w:ascii="宋体" w:hAnsi="宋体"/>
          <w:szCs w:val="21"/>
        </w:rPr>
        <w:t>AuthReqType</w:t>
      </w:r>
      <w:proofErr w:type="spellEnd"/>
      <w:r w:rsidRPr="00AD6BA2">
        <w:rPr>
          <w:rFonts w:ascii="宋体" w:hAnsi="宋体" w:hint="eastAsia"/>
          <w:szCs w:val="21"/>
        </w:rPr>
        <w:t>=0或者1的场合，</w:t>
      </w:r>
      <w:proofErr w:type="spellStart"/>
      <w:r w:rsidRPr="00AD6BA2">
        <w:rPr>
          <w:rFonts w:ascii="宋体" w:hAnsi="宋体"/>
          <w:szCs w:val="21"/>
        </w:rPr>
        <w:t>FileUploadAuthCtrlReq</w:t>
      </w:r>
      <w:proofErr w:type="spellEnd"/>
      <w:r w:rsidRPr="00AD6BA2">
        <w:rPr>
          <w:rFonts w:ascii="宋体" w:hAnsi="宋体" w:hint="eastAsia"/>
          <w:szCs w:val="21"/>
        </w:rPr>
        <w:t>的参数需求如下：</w:t>
      </w:r>
    </w:p>
    <w:tbl>
      <w:tblPr>
        <w:tblStyle w:val="a9"/>
        <w:tblW w:w="4588" w:type="pct"/>
        <w:jc w:val="center"/>
        <w:tblLayout w:type="fixed"/>
        <w:tblLook w:val="04A0" w:firstRow="1" w:lastRow="0" w:firstColumn="1" w:lastColumn="0" w:noHBand="0" w:noVBand="1"/>
      </w:tblPr>
      <w:tblGrid>
        <w:gridCol w:w="1723"/>
        <w:gridCol w:w="2981"/>
        <w:gridCol w:w="1373"/>
        <w:gridCol w:w="2548"/>
      </w:tblGrid>
      <w:tr w:rsidR="003E65B8" w:rsidRPr="00AD6BA2" w14:paraId="15BF6A10" w14:textId="77777777" w:rsidTr="00CA44BA">
        <w:trPr>
          <w:trHeight w:val="526"/>
          <w:jc w:val="center"/>
        </w:trPr>
        <w:tc>
          <w:tcPr>
            <w:tcW w:w="999" w:type="pct"/>
            <w:noWrap/>
          </w:tcPr>
          <w:p w14:paraId="3EA8BB8B" w14:textId="77777777" w:rsidR="00A056A1" w:rsidRPr="00AD6BA2" w:rsidRDefault="00A056A1" w:rsidP="00CA44BA">
            <w:pPr>
              <w:pStyle w:val="EPT3"/>
              <w:spacing w:before="78" w:line="240" w:lineRule="auto"/>
              <w:ind w:firstLineChars="0" w:firstLine="0"/>
              <w:jc w:val="center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项目</w:t>
            </w:r>
          </w:p>
        </w:tc>
        <w:tc>
          <w:tcPr>
            <w:tcW w:w="1728" w:type="pct"/>
          </w:tcPr>
          <w:p w14:paraId="6A2FA799" w14:textId="77777777" w:rsidR="00A056A1" w:rsidRPr="00AD6BA2" w:rsidRDefault="00A056A1" w:rsidP="00CA44BA">
            <w:pPr>
              <w:pStyle w:val="EPT3"/>
              <w:spacing w:before="78" w:line="240" w:lineRule="auto"/>
              <w:ind w:firstLineChars="0" w:firstLine="0"/>
              <w:jc w:val="center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说明</w:t>
            </w:r>
          </w:p>
        </w:tc>
        <w:tc>
          <w:tcPr>
            <w:tcW w:w="796" w:type="pct"/>
          </w:tcPr>
          <w:p w14:paraId="413D8C32" w14:textId="77777777" w:rsidR="00A056A1" w:rsidRPr="00AD6BA2" w:rsidRDefault="00A056A1" w:rsidP="00CA44BA">
            <w:pPr>
              <w:pStyle w:val="EPT3"/>
              <w:spacing w:before="78" w:line="240" w:lineRule="auto"/>
              <w:ind w:firstLineChars="0" w:firstLine="0"/>
              <w:jc w:val="center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必须</w:t>
            </w:r>
          </w:p>
        </w:tc>
        <w:tc>
          <w:tcPr>
            <w:tcW w:w="1477" w:type="pct"/>
          </w:tcPr>
          <w:p w14:paraId="71383E6A" w14:textId="77777777" w:rsidR="00A056A1" w:rsidRPr="00AD6BA2" w:rsidRDefault="00A056A1" w:rsidP="00CA44BA">
            <w:pPr>
              <w:pStyle w:val="EPT3"/>
              <w:spacing w:before="78" w:line="240" w:lineRule="auto"/>
              <w:ind w:firstLineChars="0" w:firstLine="0"/>
              <w:jc w:val="center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备注</w:t>
            </w:r>
          </w:p>
        </w:tc>
      </w:tr>
      <w:tr w:rsidR="003E65B8" w:rsidRPr="00AD6BA2" w14:paraId="0FFB192F" w14:textId="77777777" w:rsidTr="00CA44BA">
        <w:trPr>
          <w:trHeight w:val="526"/>
          <w:jc w:val="center"/>
        </w:trPr>
        <w:tc>
          <w:tcPr>
            <w:tcW w:w="999" w:type="pct"/>
            <w:noWrap/>
            <w:hideMark/>
          </w:tcPr>
          <w:p w14:paraId="6B549D89" w14:textId="462292C6" w:rsidR="00A056A1" w:rsidRPr="00FF5F27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color w:val="FF0000"/>
                <w:sz w:val="21"/>
                <w:szCs w:val="21"/>
                <w:highlight w:val="yellow"/>
              </w:rPr>
            </w:pPr>
            <w:proofErr w:type="spellStart"/>
            <w:r w:rsidRPr="00FF5F27">
              <w:rPr>
                <w:rFonts w:ascii="宋体" w:hAnsi="宋体" w:hint="eastAsia"/>
                <w:color w:val="FF0000"/>
                <w:sz w:val="20"/>
                <w:szCs w:val="21"/>
                <w:highlight w:val="yellow"/>
              </w:rPr>
              <w:t>ClientID</w:t>
            </w:r>
            <w:proofErr w:type="spellEnd"/>
          </w:p>
        </w:tc>
        <w:tc>
          <w:tcPr>
            <w:tcW w:w="1728" w:type="pct"/>
            <w:hideMark/>
          </w:tcPr>
          <w:p w14:paraId="282C73AD" w14:textId="25EAA439" w:rsidR="00A056A1" w:rsidRPr="00FF5F27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color w:val="FF0000"/>
                <w:sz w:val="21"/>
                <w:szCs w:val="21"/>
                <w:highlight w:val="yellow"/>
              </w:rPr>
            </w:pPr>
            <w:r w:rsidRPr="00FF5F27">
              <w:rPr>
                <w:rFonts w:ascii="宋体" w:hAnsi="宋体" w:cs="Arial Unicode MS" w:hint="eastAsia"/>
                <w:color w:val="FF0000"/>
                <w:sz w:val="21"/>
                <w:szCs w:val="21"/>
                <w:highlight w:val="yellow"/>
              </w:rPr>
              <w:t>客户端ID</w:t>
            </w:r>
          </w:p>
        </w:tc>
        <w:tc>
          <w:tcPr>
            <w:tcW w:w="796" w:type="pct"/>
          </w:tcPr>
          <w:p w14:paraId="4C5E84B2" w14:textId="77777777" w:rsidR="00A056A1" w:rsidRPr="00FF5F27" w:rsidRDefault="00A056A1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color w:val="FF0000"/>
                <w:sz w:val="21"/>
                <w:szCs w:val="21"/>
                <w:highlight w:val="yellow"/>
              </w:rPr>
            </w:pPr>
            <w:r w:rsidRPr="00FF5F27">
              <w:rPr>
                <w:rFonts w:ascii="宋体" w:hAnsi="宋体" w:cs="Arial Unicode MS" w:hint="eastAsia"/>
                <w:color w:val="FF0000"/>
                <w:sz w:val="21"/>
                <w:szCs w:val="21"/>
                <w:highlight w:val="yellow"/>
              </w:rPr>
              <w:t>必须</w:t>
            </w:r>
          </w:p>
        </w:tc>
        <w:tc>
          <w:tcPr>
            <w:tcW w:w="1477" w:type="pct"/>
          </w:tcPr>
          <w:p w14:paraId="61157A20" w14:textId="77777777" w:rsidR="00A056A1" w:rsidRPr="00AD6BA2" w:rsidRDefault="00A056A1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</w:tr>
      <w:tr w:rsidR="00FF5F27" w:rsidRPr="00AD6BA2" w14:paraId="30BADC7A" w14:textId="77777777" w:rsidTr="00CA44BA">
        <w:trPr>
          <w:trHeight w:val="526"/>
          <w:jc w:val="center"/>
        </w:trPr>
        <w:tc>
          <w:tcPr>
            <w:tcW w:w="999" w:type="pct"/>
            <w:noWrap/>
          </w:tcPr>
          <w:p w14:paraId="319D0199" w14:textId="246C6574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 Unicode MS"/>
                <w:sz w:val="21"/>
                <w:szCs w:val="21"/>
              </w:rPr>
              <w:t>FileName</w:t>
            </w:r>
            <w:proofErr w:type="spellEnd"/>
          </w:p>
        </w:tc>
        <w:tc>
          <w:tcPr>
            <w:tcW w:w="1728" w:type="pct"/>
          </w:tcPr>
          <w:p w14:paraId="6F5316B5" w14:textId="6D7CD84C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需要上传文件的名称</w:t>
            </w:r>
          </w:p>
        </w:tc>
        <w:tc>
          <w:tcPr>
            <w:tcW w:w="796" w:type="pct"/>
          </w:tcPr>
          <w:p w14:paraId="619B0C92" w14:textId="6982CE8C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必须</w:t>
            </w:r>
          </w:p>
        </w:tc>
        <w:tc>
          <w:tcPr>
            <w:tcW w:w="1477" w:type="pct"/>
          </w:tcPr>
          <w:p w14:paraId="143E2FC2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</w:tr>
      <w:tr w:rsidR="00FF5F27" w:rsidRPr="00AD6BA2" w14:paraId="24120E13" w14:textId="77777777" w:rsidTr="00CA44BA">
        <w:trPr>
          <w:trHeight w:val="548"/>
          <w:jc w:val="center"/>
        </w:trPr>
        <w:tc>
          <w:tcPr>
            <w:tcW w:w="999" w:type="pct"/>
            <w:noWrap/>
          </w:tcPr>
          <w:p w14:paraId="2F01E7B5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 Unicode MS"/>
                <w:sz w:val="21"/>
                <w:szCs w:val="21"/>
              </w:rPr>
              <w:t>FileSize</w:t>
            </w:r>
            <w:proofErr w:type="spellEnd"/>
            <w:r w:rsidRPr="00AD6BA2">
              <w:rPr>
                <w:rFonts w:ascii="宋体" w:hAnsi="宋体" w:cs="Arial Unicode MS"/>
                <w:sz w:val="21"/>
                <w:szCs w:val="21"/>
              </w:rPr>
              <w:t xml:space="preserve"> </w:t>
            </w:r>
          </w:p>
        </w:tc>
        <w:tc>
          <w:tcPr>
            <w:tcW w:w="1728" w:type="pct"/>
          </w:tcPr>
          <w:p w14:paraId="7722D71A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需要上传文件的大小</w:t>
            </w:r>
          </w:p>
        </w:tc>
        <w:tc>
          <w:tcPr>
            <w:tcW w:w="796" w:type="pct"/>
          </w:tcPr>
          <w:p w14:paraId="0EA3042C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必须</w:t>
            </w:r>
          </w:p>
        </w:tc>
        <w:tc>
          <w:tcPr>
            <w:tcW w:w="1477" w:type="pct"/>
          </w:tcPr>
          <w:p w14:paraId="1EE3CBE7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</w:tr>
      <w:tr w:rsidR="00FF5F27" w:rsidRPr="00AD6BA2" w14:paraId="0B63346A" w14:textId="77777777" w:rsidTr="00CA44BA">
        <w:trPr>
          <w:trHeight w:val="548"/>
          <w:jc w:val="center"/>
        </w:trPr>
        <w:tc>
          <w:tcPr>
            <w:tcW w:w="999" w:type="pct"/>
            <w:noWrap/>
          </w:tcPr>
          <w:p w14:paraId="63B2A85F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/>
                <w:sz w:val="21"/>
                <w:szCs w:val="21"/>
              </w:rPr>
              <w:t>MD5</w:t>
            </w:r>
          </w:p>
        </w:tc>
        <w:tc>
          <w:tcPr>
            <w:tcW w:w="1728" w:type="pct"/>
          </w:tcPr>
          <w:p w14:paraId="57F22A90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需要上传文件的MD5码</w:t>
            </w:r>
          </w:p>
        </w:tc>
        <w:tc>
          <w:tcPr>
            <w:tcW w:w="796" w:type="pct"/>
          </w:tcPr>
          <w:p w14:paraId="0057BF4B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必须</w:t>
            </w:r>
          </w:p>
        </w:tc>
        <w:tc>
          <w:tcPr>
            <w:tcW w:w="1477" w:type="pct"/>
          </w:tcPr>
          <w:p w14:paraId="41523FB7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</w:tr>
      <w:tr w:rsidR="00FF5F27" w:rsidRPr="00AD6BA2" w14:paraId="64440CCF" w14:textId="77777777" w:rsidTr="00CA44BA">
        <w:trPr>
          <w:trHeight w:val="548"/>
          <w:jc w:val="center"/>
        </w:trPr>
        <w:tc>
          <w:tcPr>
            <w:tcW w:w="999" w:type="pct"/>
            <w:noWrap/>
          </w:tcPr>
          <w:p w14:paraId="77DE7BB4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 Unicode MS"/>
                <w:sz w:val="21"/>
                <w:szCs w:val="21"/>
              </w:rPr>
              <w:t>EventId</w:t>
            </w:r>
            <w:proofErr w:type="spellEnd"/>
          </w:p>
        </w:tc>
        <w:tc>
          <w:tcPr>
            <w:tcW w:w="1728" w:type="pct"/>
          </w:tcPr>
          <w:p w14:paraId="2D3CA73F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文件上传ID</w:t>
            </w:r>
          </w:p>
        </w:tc>
        <w:tc>
          <w:tcPr>
            <w:tcW w:w="796" w:type="pct"/>
          </w:tcPr>
          <w:p w14:paraId="0AE8E34C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 Unicode MS"/>
                <w:sz w:val="21"/>
                <w:szCs w:val="21"/>
              </w:rPr>
              <w:t>AuthReqType</w:t>
            </w:r>
            <w:proofErr w:type="spellEnd"/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=1时必须</w:t>
            </w:r>
          </w:p>
        </w:tc>
        <w:tc>
          <w:tcPr>
            <w:tcW w:w="1477" w:type="pct"/>
          </w:tcPr>
          <w:p w14:paraId="2364920F" w14:textId="55095103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 Unicode MS"/>
                <w:sz w:val="21"/>
                <w:szCs w:val="21"/>
              </w:rPr>
              <w:t>AuthReqType</w:t>
            </w:r>
            <w:proofErr w:type="spellEnd"/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=1：大文件分片上传文件未传完二次请求是必须填写首次请求获得的</w:t>
            </w:r>
            <w:proofErr w:type="spellStart"/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EventId</w:t>
            </w:r>
            <w:proofErr w:type="spellEnd"/>
          </w:p>
        </w:tc>
      </w:tr>
      <w:tr w:rsidR="00FF5F27" w:rsidRPr="00AD6BA2" w14:paraId="64476C22" w14:textId="77777777" w:rsidTr="00CA44BA">
        <w:trPr>
          <w:trHeight w:val="548"/>
          <w:jc w:val="center"/>
        </w:trPr>
        <w:tc>
          <w:tcPr>
            <w:tcW w:w="999" w:type="pct"/>
            <w:noWrap/>
          </w:tcPr>
          <w:p w14:paraId="21AC465B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 Unicode MS"/>
                <w:sz w:val="21"/>
                <w:szCs w:val="21"/>
              </w:rPr>
              <w:t>AuthReqType</w:t>
            </w:r>
            <w:proofErr w:type="spellEnd"/>
          </w:p>
        </w:tc>
        <w:tc>
          <w:tcPr>
            <w:tcW w:w="1728" w:type="pct"/>
          </w:tcPr>
          <w:p w14:paraId="6913CCC6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文件上传认证请求类型</w:t>
            </w:r>
          </w:p>
        </w:tc>
        <w:tc>
          <w:tcPr>
            <w:tcW w:w="796" w:type="pct"/>
          </w:tcPr>
          <w:p w14:paraId="37A3BF37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必须</w:t>
            </w:r>
          </w:p>
        </w:tc>
        <w:tc>
          <w:tcPr>
            <w:tcW w:w="1477" w:type="pct"/>
          </w:tcPr>
          <w:p w14:paraId="1FEB816A" w14:textId="77777777" w:rsidR="00FF5F27" w:rsidRPr="00AD6BA2" w:rsidRDefault="00FF5F27" w:rsidP="00CA44BA">
            <w:pPr>
              <w:rPr>
                <w:rFonts w:ascii="宋体" w:hAnsi="宋体"/>
                <w:szCs w:val="21"/>
              </w:rPr>
            </w:pPr>
            <w:r w:rsidRPr="00AD6BA2">
              <w:rPr>
                <w:rFonts w:ascii="宋体" w:hAnsi="宋体" w:hint="eastAsia"/>
                <w:szCs w:val="21"/>
              </w:rPr>
              <w:t>0：大文件分片上</w:t>
            </w:r>
            <w:proofErr w:type="gramStart"/>
            <w:r w:rsidRPr="00AD6BA2">
              <w:rPr>
                <w:rFonts w:ascii="宋体" w:hAnsi="宋体" w:hint="eastAsia"/>
                <w:szCs w:val="21"/>
              </w:rPr>
              <w:t>传首次</w:t>
            </w:r>
            <w:proofErr w:type="gramEnd"/>
            <w:r w:rsidRPr="00AD6BA2">
              <w:rPr>
                <w:rFonts w:ascii="宋体" w:hAnsi="宋体" w:hint="eastAsia"/>
                <w:szCs w:val="21"/>
              </w:rPr>
              <w:t>请求</w:t>
            </w:r>
          </w:p>
          <w:p w14:paraId="270EE529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1：大文件分片上传文件未传完二次请求</w:t>
            </w:r>
          </w:p>
          <w:p w14:paraId="28D09095" w14:textId="017A1A29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hint="eastAsia"/>
                <w:sz w:val="20"/>
                <w:szCs w:val="21"/>
              </w:rPr>
              <w:t>2：</w:t>
            </w:r>
            <w:proofErr w:type="gramStart"/>
            <w:r w:rsidRPr="00AD6BA2">
              <w:rPr>
                <w:rFonts w:ascii="宋体" w:hAnsi="宋体" w:hint="eastAsia"/>
                <w:sz w:val="20"/>
                <w:szCs w:val="21"/>
              </w:rPr>
              <w:t>单文件</w:t>
            </w:r>
            <w:proofErr w:type="gramEnd"/>
            <w:r w:rsidRPr="00AD6BA2">
              <w:rPr>
                <w:rFonts w:ascii="宋体" w:hAnsi="宋体" w:hint="eastAsia"/>
                <w:sz w:val="20"/>
                <w:szCs w:val="21"/>
              </w:rPr>
              <w:t>整体上传</w:t>
            </w:r>
          </w:p>
        </w:tc>
      </w:tr>
    </w:tbl>
    <w:p w14:paraId="230C438C" w14:textId="77777777" w:rsidR="00A056A1" w:rsidRPr="00AD6BA2" w:rsidRDefault="00A056A1" w:rsidP="00A056A1">
      <w:pPr>
        <w:pStyle w:val="af7"/>
        <w:ind w:left="360" w:firstLineChars="0" w:firstLine="0"/>
      </w:pPr>
    </w:p>
    <w:p w14:paraId="28881A9E" w14:textId="77777777" w:rsidR="00A056A1" w:rsidRPr="00AD6BA2" w:rsidRDefault="00A056A1" w:rsidP="00A056A1">
      <w:pPr>
        <w:pStyle w:val="af7"/>
        <w:ind w:left="360" w:firstLineChars="0" w:firstLine="0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t>消费方使用</w:t>
      </w:r>
      <w:proofErr w:type="gramStart"/>
      <w:r w:rsidRPr="00AD6BA2">
        <w:rPr>
          <w:rFonts w:ascii="宋体" w:hAnsi="宋体" w:hint="eastAsia"/>
          <w:szCs w:val="21"/>
        </w:rPr>
        <w:t>单文件</w:t>
      </w:r>
      <w:proofErr w:type="gramEnd"/>
      <w:r w:rsidRPr="00AD6BA2">
        <w:rPr>
          <w:rFonts w:ascii="宋体" w:hAnsi="宋体" w:hint="eastAsia"/>
          <w:szCs w:val="21"/>
        </w:rPr>
        <w:t>整体上传Https服务的场合,</w:t>
      </w:r>
      <w:r w:rsidRPr="00AD6BA2">
        <w:rPr>
          <w:rFonts w:ascii="宋体" w:hAnsi="宋体"/>
          <w:szCs w:val="21"/>
        </w:rPr>
        <w:t xml:space="preserve"> </w:t>
      </w:r>
      <w:proofErr w:type="spellStart"/>
      <w:r w:rsidRPr="00AD6BA2">
        <w:rPr>
          <w:rFonts w:ascii="宋体" w:hAnsi="宋体"/>
          <w:szCs w:val="21"/>
        </w:rPr>
        <w:t>FileUploadAuthCtrlReq</w:t>
      </w:r>
      <w:proofErr w:type="spellEnd"/>
      <w:r w:rsidRPr="00AD6BA2">
        <w:rPr>
          <w:rFonts w:ascii="宋体" w:hAnsi="宋体" w:hint="eastAsia"/>
          <w:szCs w:val="21"/>
        </w:rPr>
        <w:t>.</w:t>
      </w:r>
      <w:r w:rsidRPr="00AD6BA2">
        <w:rPr>
          <w:rFonts w:ascii="宋体" w:hAnsi="宋体"/>
          <w:szCs w:val="21"/>
        </w:rPr>
        <w:t xml:space="preserve"> </w:t>
      </w:r>
      <w:proofErr w:type="spellStart"/>
      <w:r w:rsidRPr="00AD6BA2">
        <w:rPr>
          <w:rFonts w:ascii="宋体" w:hAnsi="宋体"/>
          <w:szCs w:val="21"/>
        </w:rPr>
        <w:t>AuthReqType</w:t>
      </w:r>
      <w:proofErr w:type="spellEnd"/>
      <w:r w:rsidRPr="00AD6BA2">
        <w:rPr>
          <w:rFonts w:ascii="宋体" w:hAnsi="宋体" w:hint="eastAsia"/>
          <w:szCs w:val="21"/>
        </w:rPr>
        <w:t>=2的场合，</w:t>
      </w:r>
      <w:proofErr w:type="spellStart"/>
      <w:r w:rsidRPr="00AD6BA2">
        <w:rPr>
          <w:rFonts w:ascii="宋体" w:hAnsi="宋体"/>
          <w:szCs w:val="21"/>
        </w:rPr>
        <w:t>FileUploadAuthCtrlReq</w:t>
      </w:r>
      <w:proofErr w:type="spellEnd"/>
      <w:r w:rsidRPr="00AD6BA2">
        <w:rPr>
          <w:rFonts w:ascii="宋体" w:hAnsi="宋体" w:hint="eastAsia"/>
          <w:szCs w:val="21"/>
        </w:rPr>
        <w:t>的参数需求如下：</w:t>
      </w:r>
    </w:p>
    <w:p w14:paraId="43361420" w14:textId="254FE9B4" w:rsidR="00A4637B" w:rsidRPr="00C97F01" w:rsidRDefault="00A4637B" w:rsidP="00A056A1">
      <w:pPr>
        <w:pStyle w:val="af7"/>
        <w:ind w:left="360" w:firstLineChars="0" w:firstLine="0"/>
        <w:rPr>
          <w:rFonts w:ascii="宋体" w:hAnsi="宋体"/>
          <w:b/>
          <w:color w:val="FF0000"/>
          <w:szCs w:val="21"/>
        </w:rPr>
      </w:pPr>
      <w:r w:rsidRPr="00C97F01">
        <w:rPr>
          <w:rFonts w:ascii="宋体" w:hAnsi="宋体" w:hint="eastAsia"/>
          <w:b/>
          <w:color w:val="FF0000"/>
          <w:sz w:val="20"/>
          <w:szCs w:val="21"/>
        </w:rPr>
        <w:t>注：因后台</w:t>
      </w:r>
      <w:r w:rsidR="00C97F01" w:rsidRPr="00C97F01">
        <w:rPr>
          <w:rFonts w:ascii="宋体" w:hAnsi="宋体" w:hint="eastAsia"/>
          <w:b/>
          <w:color w:val="FF0000"/>
          <w:sz w:val="20"/>
          <w:szCs w:val="21"/>
        </w:rPr>
        <w:t>不再维护</w:t>
      </w:r>
      <w:proofErr w:type="gramStart"/>
      <w:r w:rsidR="00C97F01" w:rsidRPr="00C97F01">
        <w:rPr>
          <w:rFonts w:ascii="宋体" w:hAnsi="宋体" w:hint="eastAsia"/>
          <w:b/>
          <w:color w:val="FF0000"/>
          <w:sz w:val="20"/>
          <w:szCs w:val="21"/>
        </w:rPr>
        <w:t>单文件</w:t>
      </w:r>
      <w:proofErr w:type="gramEnd"/>
      <w:r w:rsidR="00C97F01" w:rsidRPr="00C97F01">
        <w:rPr>
          <w:rFonts w:ascii="宋体" w:hAnsi="宋体" w:hint="eastAsia"/>
          <w:b/>
          <w:color w:val="FF0000"/>
          <w:sz w:val="20"/>
          <w:szCs w:val="21"/>
        </w:rPr>
        <w:t>上传</w:t>
      </w:r>
      <w:r w:rsidRPr="00C97F01">
        <w:rPr>
          <w:rFonts w:ascii="宋体" w:hAnsi="宋体" w:hint="eastAsia"/>
          <w:b/>
          <w:color w:val="FF0000"/>
          <w:sz w:val="20"/>
          <w:szCs w:val="21"/>
        </w:rPr>
        <w:t>，不</w:t>
      </w:r>
      <w:r w:rsidR="00434A7C" w:rsidRPr="00C97F01">
        <w:rPr>
          <w:rFonts w:ascii="宋体" w:hAnsi="宋体" w:hint="eastAsia"/>
          <w:b/>
          <w:color w:val="FF0000"/>
          <w:sz w:val="20"/>
          <w:szCs w:val="21"/>
        </w:rPr>
        <w:t>推荐</w:t>
      </w:r>
      <w:r w:rsidRPr="00C97F01">
        <w:rPr>
          <w:rFonts w:ascii="宋体" w:hAnsi="宋体" w:hint="eastAsia"/>
          <w:b/>
          <w:color w:val="FF0000"/>
          <w:sz w:val="20"/>
          <w:szCs w:val="21"/>
        </w:rPr>
        <w:t>使用</w:t>
      </w:r>
      <w:proofErr w:type="spellStart"/>
      <w:r w:rsidRPr="00C97F01">
        <w:rPr>
          <w:rFonts w:ascii="宋体" w:hAnsi="宋体"/>
          <w:b/>
          <w:color w:val="FF0000"/>
          <w:szCs w:val="21"/>
        </w:rPr>
        <w:t>AuthReqType</w:t>
      </w:r>
      <w:proofErr w:type="spellEnd"/>
      <w:r w:rsidRPr="00C97F01">
        <w:rPr>
          <w:rFonts w:ascii="宋体" w:hAnsi="宋体" w:hint="eastAsia"/>
          <w:b/>
          <w:color w:val="FF0000"/>
          <w:szCs w:val="21"/>
        </w:rPr>
        <w:t>=2</w:t>
      </w:r>
      <w:r w:rsidR="001B1932">
        <w:rPr>
          <w:rFonts w:ascii="宋体" w:hAnsi="宋体" w:hint="eastAsia"/>
          <w:b/>
          <w:color w:val="FF0000"/>
          <w:szCs w:val="21"/>
        </w:rPr>
        <w:t>（</w:t>
      </w:r>
      <w:proofErr w:type="gramStart"/>
      <w:r w:rsidR="001B1932">
        <w:rPr>
          <w:rFonts w:ascii="宋体" w:hAnsi="宋体" w:hint="eastAsia"/>
          <w:b/>
          <w:color w:val="FF0000"/>
          <w:szCs w:val="21"/>
        </w:rPr>
        <w:t>单文件</w:t>
      </w:r>
      <w:proofErr w:type="gramEnd"/>
      <w:r w:rsidR="001B1932">
        <w:rPr>
          <w:rFonts w:ascii="宋体" w:hAnsi="宋体" w:hint="eastAsia"/>
          <w:b/>
          <w:color w:val="FF0000"/>
          <w:szCs w:val="21"/>
        </w:rPr>
        <w:t>上传）</w:t>
      </w:r>
    </w:p>
    <w:tbl>
      <w:tblPr>
        <w:tblStyle w:val="a9"/>
        <w:tblW w:w="4588" w:type="pct"/>
        <w:jc w:val="center"/>
        <w:tblLayout w:type="fixed"/>
        <w:tblLook w:val="04A0" w:firstRow="1" w:lastRow="0" w:firstColumn="1" w:lastColumn="0" w:noHBand="0" w:noVBand="1"/>
      </w:tblPr>
      <w:tblGrid>
        <w:gridCol w:w="1723"/>
        <w:gridCol w:w="2981"/>
        <w:gridCol w:w="990"/>
        <w:gridCol w:w="2931"/>
      </w:tblGrid>
      <w:tr w:rsidR="003E65B8" w:rsidRPr="00AD6BA2" w14:paraId="0F1A4721" w14:textId="77777777" w:rsidTr="00CA44BA">
        <w:trPr>
          <w:trHeight w:val="526"/>
          <w:jc w:val="center"/>
        </w:trPr>
        <w:tc>
          <w:tcPr>
            <w:tcW w:w="999" w:type="pct"/>
            <w:noWrap/>
          </w:tcPr>
          <w:p w14:paraId="0871E130" w14:textId="77777777" w:rsidR="00A056A1" w:rsidRPr="00AD6BA2" w:rsidRDefault="00A056A1" w:rsidP="00CA44BA">
            <w:pPr>
              <w:pStyle w:val="EPT3"/>
              <w:spacing w:before="78" w:line="240" w:lineRule="auto"/>
              <w:ind w:firstLineChars="0" w:firstLine="0"/>
              <w:jc w:val="center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项目</w:t>
            </w:r>
          </w:p>
        </w:tc>
        <w:tc>
          <w:tcPr>
            <w:tcW w:w="1728" w:type="pct"/>
          </w:tcPr>
          <w:p w14:paraId="13D8B459" w14:textId="77777777" w:rsidR="00A056A1" w:rsidRPr="00AD6BA2" w:rsidRDefault="00A056A1" w:rsidP="00CA44BA">
            <w:pPr>
              <w:pStyle w:val="EPT3"/>
              <w:spacing w:before="78" w:line="240" w:lineRule="auto"/>
              <w:ind w:firstLineChars="0" w:firstLine="0"/>
              <w:jc w:val="center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说明</w:t>
            </w:r>
          </w:p>
        </w:tc>
        <w:tc>
          <w:tcPr>
            <w:tcW w:w="574" w:type="pct"/>
          </w:tcPr>
          <w:p w14:paraId="7B8B7FDD" w14:textId="77777777" w:rsidR="00A056A1" w:rsidRPr="00AD6BA2" w:rsidRDefault="00A056A1" w:rsidP="00CA44BA">
            <w:pPr>
              <w:pStyle w:val="EPT3"/>
              <w:spacing w:before="78" w:line="240" w:lineRule="auto"/>
              <w:ind w:firstLineChars="0" w:firstLine="0"/>
              <w:jc w:val="center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必须</w:t>
            </w:r>
          </w:p>
        </w:tc>
        <w:tc>
          <w:tcPr>
            <w:tcW w:w="1699" w:type="pct"/>
          </w:tcPr>
          <w:p w14:paraId="31B530B4" w14:textId="77777777" w:rsidR="00A056A1" w:rsidRPr="00AD6BA2" w:rsidRDefault="00A056A1" w:rsidP="00CA44BA">
            <w:pPr>
              <w:pStyle w:val="EPT3"/>
              <w:spacing w:before="78" w:line="240" w:lineRule="auto"/>
              <w:ind w:firstLineChars="0" w:firstLine="0"/>
              <w:jc w:val="center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备注</w:t>
            </w:r>
          </w:p>
        </w:tc>
      </w:tr>
      <w:tr w:rsidR="00FF5F27" w:rsidRPr="00AD6BA2" w14:paraId="4E6C8C60" w14:textId="77777777" w:rsidTr="00CA44BA">
        <w:trPr>
          <w:trHeight w:val="526"/>
          <w:jc w:val="center"/>
        </w:trPr>
        <w:tc>
          <w:tcPr>
            <w:tcW w:w="999" w:type="pct"/>
            <w:noWrap/>
          </w:tcPr>
          <w:p w14:paraId="49696F21" w14:textId="53551C06" w:rsidR="00FF5F27" w:rsidRPr="00AD6BA2" w:rsidRDefault="00FF5F27" w:rsidP="00FF5F27">
            <w:pPr>
              <w:pStyle w:val="EPT3"/>
              <w:spacing w:before="78" w:line="240" w:lineRule="auto"/>
              <w:ind w:firstLineChars="0" w:firstLine="0"/>
              <w:jc w:val="left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FF5F27">
              <w:rPr>
                <w:rFonts w:ascii="宋体" w:hAnsi="宋体" w:hint="eastAsia"/>
                <w:color w:val="FF0000"/>
                <w:sz w:val="20"/>
                <w:szCs w:val="21"/>
                <w:highlight w:val="yellow"/>
              </w:rPr>
              <w:t>ClientID</w:t>
            </w:r>
            <w:proofErr w:type="spellEnd"/>
          </w:p>
        </w:tc>
        <w:tc>
          <w:tcPr>
            <w:tcW w:w="1728" w:type="pct"/>
          </w:tcPr>
          <w:p w14:paraId="6CD90F8A" w14:textId="0320FD2E" w:rsidR="00FF5F27" w:rsidRPr="00AD6BA2" w:rsidRDefault="00FF5F27" w:rsidP="00FF5F27">
            <w:pPr>
              <w:pStyle w:val="EPT3"/>
              <w:spacing w:before="78" w:line="240" w:lineRule="auto"/>
              <w:ind w:firstLineChars="0" w:firstLine="0"/>
              <w:jc w:val="left"/>
              <w:rPr>
                <w:rFonts w:ascii="宋体" w:hAnsi="宋体" w:cs="Arial Unicode MS"/>
                <w:sz w:val="21"/>
                <w:szCs w:val="21"/>
              </w:rPr>
            </w:pPr>
            <w:r w:rsidRPr="00FF5F27">
              <w:rPr>
                <w:rFonts w:ascii="宋体" w:hAnsi="宋体" w:cs="Arial Unicode MS" w:hint="eastAsia"/>
                <w:color w:val="FF0000"/>
                <w:sz w:val="21"/>
                <w:szCs w:val="21"/>
                <w:highlight w:val="yellow"/>
              </w:rPr>
              <w:t>客户端ID</w:t>
            </w:r>
          </w:p>
        </w:tc>
        <w:tc>
          <w:tcPr>
            <w:tcW w:w="574" w:type="pct"/>
          </w:tcPr>
          <w:p w14:paraId="5E361712" w14:textId="239D8FE0" w:rsidR="00FF5F27" w:rsidRPr="00AD6BA2" w:rsidRDefault="00FF5F27" w:rsidP="00FF5F27">
            <w:pPr>
              <w:pStyle w:val="EPT3"/>
              <w:spacing w:before="78" w:line="240" w:lineRule="auto"/>
              <w:ind w:firstLineChars="0" w:firstLine="0"/>
              <w:jc w:val="left"/>
              <w:rPr>
                <w:rFonts w:ascii="宋体" w:hAnsi="宋体" w:cs="Arial Unicode MS"/>
                <w:sz w:val="21"/>
                <w:szCs w:val="21"/>
              </w:rPr>
            </w:pPr>
            <w:r w:rsidRPr="00FF5F27">
              <w:rPr>
                <w:rFonts w:ascii="宋体" w:hAnsi="宋体" w:cs="Arial Unicode MS" w:hint="eastAsia"/>
                <w:color w:val="FF0000"/>
                <w:sz w:val="21"/>
                <w:szCs w:val="21"/>
                <w:highlight w:val="yellow"/>
              </w:rPr>
              <w:t>必须</w:t>
            </w:r>
          </w:p>
        </w:tc>
        <w:tc>
          <w:tcPr>
            <w:tcW w:w="1699" w:type="pct"/>
          </w:tcPr>
          <w:p w14:paraId="5C1FE3A1" w14:textId="77777777" w:rsidR="00FF5F27" w:rsidRPr="00AD6BA2" w:rsidRDefault="00FF5F27" w:rsidP="00FF5F27">
            <w:pPr>
              <w:pStyle w:val="EPT3"/>
              <w:spacing w:before="78" w:line="240" w:lineRule="auto"/>
              <w:ind w:firstLineChars="0" w:firstLine="0"/>
              <w:jc w:val="left"/>
              <w:rPr>
                <w:rFonts w:ascii="宋体" w:hAnsi="宋体" w:cs="Arial Unicode MS"/>
                <w:sz w:val="21"/>
                <w:szCs w:val="21"/>
              </w:rPr>
            </w:pPr>
          </w:p>
        </w:tc>
      </w:tr>
      <w:tr w:rsidR="00FF5F27" w:rsidRPr="00AD6BA2" w14:paraId="723187A6" w14:textId="77777777" w:rsidTr="00CA44BA">
        <w:trPr>
          <w:trHeight w:val="526"/>
          <w:jc w:val="center"/>
        </w:trPr>
        <w:tc>
          <w:tcPr>
            <w:tcW w:w="999" w:type="pct"/>
            <w:noWrap/>
            <w:hideMark/>
          </w:tcPr>
          <w:p w14:paraId="7E277961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 Unicode MS"/>
                <w:sz w:val="21"/>
                <w:szCs w:val="21"/>
              </w:rPr>
              <w:t>FileName</w:t>
            </w:r>
            <w:proofErr w:type="spellEnd"/>
          </w:p>
        </w:tc>
        <w:tc>
          <w:tcPr>
            <w:tcW w:w="1728" w:type="pct"/>
            <w:hideMark/>
          </w:tcPr>
          <w:p w14:paraId="4B686783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需要上传文件的名称</w:t>
            </w:r>
          </w:p>
        </w:tc>
        <w:tc>
          <w:tcPr>
            <w:tcW w:w="574" w:type="pct"/>
          </w:tcPr>
          <w:p w14:paraId="7F57EE5E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  <w:tc>
          <w:tcPr>
            <w:tcW w:w="1699" w:type="pct"/>
          </w:tcPr>
          <w:p w14:paraId="6B608DEC" w14:textId="4979787C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</w:tr>
      <w:tr w:rsidR="00FF5F27" w:rsidRPr="00AD6BA2" w14:paraId="4DF331BD" w14:textId="77777777" w:rsidTr="00CA44BA">
        <w:trPr>
          <w:trHeight w:val="548"/>
          <w:jc w:val="center"/>
        </w:trPr>
        <w:tc>
          <w:tcPr>
            <w:tcW w:w="999" w:type="pct"/>
            <w:noWrap/>
          </w:tcPr>
          <w:p w14:paraId="712DE150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 Unicode MS"/>
                <w:sz w:val="21"/>
                <w:szCs w:val="21"/>
              </w:rPr>
              <w:t>FileSize</w:t>
            </w:r>
            <w:proofErr w:type="spellEnd"/>
            <w:r w:rsidRPr="00AD6BA2">
              <w:rPr>
                <w:rFonts w:ascii="宋体" w:hAnsi="宋体" w:cs="Arial Unicode MS"/>
                <w:sz w:val="21"/>
                <w:szCs w:val="21"/>
              </w:rPr>
              <w:t xml:space="preserve"> </w:t>
            </w:r>
          </w:p>
        </w:tc>
        <w:tc>
          <w:tcPr>
            <w:tcW w:w="1728" w:type="pct"/>
          </w:tcPr>
          <w:p w14:paraId="0829BD91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需要上传文件的大小</w:t>
            </w:r>
          </w:p>
        </w:tc>
        <w:tc>
          <w:tcPr>
            <w:tcW w:w="574" w:type="pct"/>
          </w:tcPr>
          <w:p w14:paraId="445A0EC2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  <w:tc>
          <w:tcPr>
            <w:tcW w:w="1699" w:type="pct"/>
          </w:tcPr>
          <w:p w14:paraId="4DF51353" w14:textId="4558FF41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</w:tr>
      <w:tr w:rsidR="00FF5F27" w:rsidRPr="00AD6BA2" w14:paraId="3E1D7538" w14:textId="77777777" w:rsidTr="00CA44BA">
        <w:trPr>
          <w:trHeight w:val="548"/>
          <w:jc w:val="center"/>
        </w:trPr>
        <w:tc>
          <w:tcPr>
            <w:tcW w:w="999" w:type="pct"/>
            <w:noWrap/>
          </w:tcPr>
          <w:p w14:paraId="05C810A8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/>
                <w:sz w:val="21"/>
                <w:szCs w:val="21"/>
              </w:rPr>
              <w:t>MD5</w:t>
            </w:r>
          </w:p>
        </w:tc>
        <w:tc>
          <w:tcPr>
            <w:tcW w:w="1728" w:type="pct"/>
          </w:tcPr>
          <w:p w14:paraId="6733AD35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需要上传文件的MD5码</w:t>
            </w:r>
          </w:p>
        </w:tc>
        <w:tc>
          <w:tcPr>
            <w:tcW w:w="574" w:type="pct"/>
          </w:tcPr>
          <w:p w14:paraId="4488C297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  <w:tc>
          <w:tcPr>
            <w:tcW w:w="1699" w:type="pct"/>
          </w:tcPr>
          <w:p w14:paraId="4D9DE9C1" w14:textId="5410168C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</w:tr>
      <w:tr w:rsidR="00FF5F27" w:rsidRPr="00AD6BA2" w14:paraId="5DB4F713" w14:textId="77777777" w:rsidTr="00CA44BA">
        <w:trPr>
          <w:trHeight w:val="548"/>
          <w:jc w:val="center"/>
        </w:trPr>
        <w:tc>
          <w:tcPr>
            <w:tcW w:w="999" w:type="pct"/>
            <w:noWrap/>
          </w:tcPr>
          <w:p w14:paraId="0B26B299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 Unicode MS"/>
                <w:sz w:val="21"/>
                <w:szCs w:val="21"/>
              </w:rPr>
              <w:t>EventId</w:t>
            </w:r>
            <w:proofErr w:type="spellEnd"/>
          </w:p>
        </w:tc>
        <w:tc>
          <w:tcPr>
            <w:tcW w:w="1728" w:type="pct"/>
          </w:tcPr>
          <w:p w14:paraId="669E5579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文件上传ID</w:t>
            </w:r>
          </w:p>
        </w:tc>
        <w:tc>
          <w:tcPr>
            <w:tcW w:w="574" w:type="pct"/>
          </w:tcPr>
          <w:p w14:paraId="6341DE25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  <w:tc>
          <w:tcPr>
            <w:tcW w:w="1699" w:type="pct"/>
          </w:tcPr>
          <w:p w14:paraId="70F40D73" w14:textId="083DC91C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</w:p>
        </w:tc>
      </w:tr>
      <w:tr w:rsidR="00FF5F27" w:rsidRPr="00AD6BA2" w14:paraId="34A7B66C" w14:textId="77777777" w:rsidTr="00CA44BA">
        <w:trPr>
          <w:trHeight w:val="548"/>
          <w:jc w:val="center"/>
        </w:trPr>
        <w:tc>
          <w:tcPr>
            <w:tcW w:w="999" w:type="pct"/>
            <w:noWrap/>
          </w:tcPr>
          <w:p w14:paraId="02778F50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proofErr w:type="spellStart"/>
            <w:r w:rsidRPr="00AD6BA2">
              <w:rPr>
                <w:rFonts w:ascii="宋体" w:hAnsi="宋体" w:cs="Arial Unicode MS"/>
                <w:sz w:val="21"/>
                <w:szCs w:val="21"/>
              </w:rPr>
              <w:t>AuthReqType</w:t>
            </w:r>
            <w:proofErr w:type="spellEnd"/>
          </w:p>
        </w:tc>
        <w:tc>
          <w:tcPr>
            <w:tcW w:w="1728" w:type="pct"/>
          </w:tcPr>
          <w:p w14:paraId="3FC1A9C2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文件上传认证请求类型</w:t>
            </w:r>
          </w:p>
        </w:tc>
        <w:tc>
          <w:tcPr>
            <w:tcW w:w="574" w:type="pct"/>
          </w:tcPr>
          <w:p w14:paraId="039A4C14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必须</w:t>
            </w:r>
          </w:p>
        </w:tc>
        <w:tc>
          <w:tcPr>
            <w:tcW w:w="1699" w:type="pct"/>
          </w:tcPr>
          <w:p w14:paraId="51654227" w14:textId="77777777" w:rsidR="00FF5F27" w:rsidRPr="00AD6BA2" w:rsidRDefault="00FF5F27" w:rsidP="00CA44BA">
            <w:pPr>
              <w:pStyle w:val="EPT3"/>
              <w:spacing w:before="78" w:line="240" w:lineRule="auto"/>
              <w:ind w:firstLineChars="0" w:firstLine="0"/>
              <w:rPr>
                <w:rFonts w:ascii="宋体" w:hAnsi="宋体" w:cs="Arial Unicode MS"/>
                <w:sz w:val="21"/>
                <w:szCs w:val="21"/>
              </w:rPr>
            </w:pPr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2：</w:t>
            </w:r>
            <w:proofErr w:type="gramStart"/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单文件</w:t>
            </w:r>
            <w:proofErr w:type="gramEnd"/>
            <w:r w:rsidRPr="00AD6BA2">
              <w:rPr>
                <w:rFonts w:ascii="宋体" w:hAnsi="宋体" w:cs="Arial Unicode MS" w:hint="eastAsia"/>
                <w:sz w:val="21"/>
                <w:szCs w:val="21"/>
              </w:rPr>
              <w:t>整体上传</w:t>
            </w:r>
          </w:p>
        </w:tc>
      </w:tr>
    </w:tbl>
    <w:p w14:paraId="233B0DB0" w14:textId="77777777" w:rsidR="00A056A1" w:rsidRPr="00AD6BA2" w:rsidRDefault="00A056A1" w:rsidP="00025128">
      <w:pPr>
        <w:pStyle w:val="af7"/>
        <w:ind w:leftChars="271" w:left="569" w:firstLineChars="0" w:firstLine="0"/>
        <w:rPr>
          <w:rFonts w:ascii="宋体" w:hAnsi="宋体"/>
          <w:sz w:val="20"/>
          <w:szCs w:val="20"/>
        </w:rPr>
      </w:pPr>
    </w:p>
    <w:p w14:paraId="791B1C15" w14:textId="53E50BFA" w:rsidR="00025128" w:rsidRPr="00AD6BA2" w:rsidRDefault="00025128" w:rsidP="00DB7DF1">
      <w:pPr>
        <w:pStyle w:val="af7"/>
        <w:numPr>
          <w:ilvl w:val="0"/>
          <w:numId w:val="16"/>
        </w:numPr>
        <w:spacing w:line="360" w:lineRule="auto"/>
        <w:ind w:leftChars="100" w:left="570" w:firstLineChars="0"/>
        <w:jc w:val="left"/>
        <w:rPr>
          <w:rFonts w:ascii="宋体" w:hAnsi="宋体"/>
          <w:szCs w:val="21"/>
        </w:rPr>
      </w:pPr>
      <w:proofErr w:type="spellStart"/>
      <w:r w:rsidRPr="00AD6BA2">
        <w:rPr>
          <w:rFonts w:ascii="宋体" w:hAnsi="宋体" w:hint="eastAsia"/>
          <w:szCs w:val="21"/>
        </w:rPr>
        <w:t>iCGM</w:t>
      </w:r>
      <w:proofErr w:type="spellEnd"/>
      <w:r w:rsidR="00220FD6" w:rsidRPr="00AD6BA2">
        <w:rPr>
          <w:rFonts w:ascii="宋体" w:hAnsi="宋体" w:hint="eastAsia"/>
          <w:szCs w:val="21"/>
        </w:rPr>
        <w:t>接受</w:t>
      </w:r>
      <w:r w:rsidRPr="00AD6BA2">
        <w:rPr>
          <w:rFonts w:ascii="宋体" w:hAnsi="宋体" w:hint="eastAsia"/>
          <w:szCs w:val="21"/>
        </w:rPr>
        <w:t>文件上传信息请求指令后，向</w:t>
      </w:r>
      <w:proofErr w:type="gramStart"/>
      <w:r w:rsidRPr="00AD6BA2">
        <w:rPr>
          <w:rFonts w:ascii="宋体" w:hAnsi="宋体" w:hint="eastAsia"/>
          <w:szCs w:val="21"/>
        </w:rPr>
        <w:t>蜘蛛智联</w:t>
      </w:r>
      <w:proofErr w:type="gramEnd"/>
      <w:r w:rsidRPr="00AD6BA2">
        <w:rPr>
          <w:rFonts w:ascii="宋体" w:hAnsi="宋体" w:hint="eastAsia"/>
          <w:szCs w:val="21"/>
        </w:rPr>
        <w:t>TSP网关请求</w:t>
      </w:r>
      <w:r w:rsidR="00220FD6" w:rsidRPr="00AD6BA2">
        <w:rPr>
          <w:rFonts w:ascii="宋体" w:hAnsi="宋体" w:hint="eastAsia"/>
          <w:szCs w:val="21"/>
        </w:rPr>
        <w:t>获取</w:t>
      </w:r>
      <w:r w:rsidRPr="00AD6BA2">
        <w:rPr>
          <w:rFonts w:ascii="宋体" w:hAnsi="宋体" w:hint="eastAsia"/>
          <w:szCs w:val="21"/>
        </w:rPr>
        <w:t>文件</w:t>
      </w:r>
      <w:proofErr w:type="gramStart"/>
      <w:r w:rsidRPr="00AD6BA2">
        <w:rPr>
          <w:rFonts w:ascii="宋体" w:hAnsi="宋体" w:hint="eastAsia"/>
          <w:szCs w:val="21"/>
        </w:rPr>
        <w:t>上传</w:t>
      </w:r>
      <w:r w:rsidR="00220FD6" w:rsidRPr="00AD6BA2">
        <w:rPr>
          <w:rFonts w:ascii="宋体" w:hAnsi="宋体" w:hint="eastAsia"/>
          <w:szCs w:val="21"/>
        </w:rPr>
        <w:t>鉴权</w:t>
      </w:r>
      <w:proofErr w:type="gramEnd"/>
      <w:r w:rsidRPr="00AD6BA2">
        <w:rPr>
          <w:rFonts w:ascii="宋体" w:hAnsi="宋体" w:hint="eastAsia"/>
          <w:szCs w:val="21"/>
        </w:rPr>
        <w:t>信息，并等待反馈。</w:t>
      </w:r>
    </w:p>
    <w:p w14:paraId="1CDFFF9D" w14:textId="0A13535D" w:rsidR="002A1BC8" w:rsidRPr="00AD6BA2" w:rsidRDefault="00220FD6" w:rsidP="00DB7DF1">
      <w:pPr>
        <w:pStyle w:val="af7"/>
        <w:numPr>
          <w:ilvl w:val="0"/>
          <w:numId w:val="16"/>
        </w:numPr>
        <w:spacing w:line="360" w:lineRule="auto"/>
        <w:ind w:leftChars="100" w:left="570" w:firstLineChars="0"/>
        <w:jc w:val="left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lastRenderedPageBreak/>
        <w:t>如果</w:t>
      </w:r>
      <w:proofErr w:type="spellStart"/>
      <w:r w:rsidRPr="00AD6BA2">
        <w:rPr>
          <w:rFonts w:ascii="宋体" w:hAnsi="宋体" w:hint="eastAsia"/>
          <w:szCs w:val="21"/>
        </w:rPr>
        <w:t>iCGM</w:t>
      </w:r>
      <w:proofErr w:type="spellEnd"/>
      <w:r w:rsidRPr="00AD6BA2">
        <w:rPr>
          <w:rFonts w:ascii="宋体" w:hAnsi="宋体" w:hint="eastAsia"/>
          <w:szCs w:val="21"/>
        </w:rPr>
        <w:t>从</w:t>
      </w:r>
      <w:proofErr w:type="gramStart"/>
      <w:r w:rsidRPr="00AD6BA2">
        <w:rPr>
          <w:rFonts w:ascii="宋体" w:hAnsi="宋体" w:hint="eastAsia"/>
          <w:szCs w:val="21"/>
        </w:rPr>
        <w:t>蜘蛛智联后台</w:t>
      </w:r>
      <w:proofErr w:type="gramEnd"/>
      <w:r w:rsidRPr="00AD6BA2">
        <w:rPr>
          <w:rFonts w:ascii="宋体" w:hAnsi="宋体" w:hint="eastAsia"/>
          <w:szCs w:val="21"/>
        </w:rPr>
        <w:t>获取到文件</w:t>
      </w:r>
      <w:proofErr w:type="gramStart"/>
      <w:r w:rsidRPr="00AD6BA2">
        <w:rPr>
          <w:rFonts w:ascii="宋体" w:hAnsi="宋体" w:hint="eastAsia"/>
          <w:szCs w:val="21"/>
        </w:rPr>
        <w:t>上传鉴权</w:t>
      </w:r>
      <w:proofErr w:type="gramEnd"/>
      <w:r w:rsidRPr="00AD6BA2">
        <w:rPr>
          <w:rFonts w:ascii="宋体" w:hAnsi="宋体" w:hint="eastAsia"/>
          <w:szCs w:val="21"/>
        </w:rPr>
        <w:t>信息，则</w:t>
      </w:r>
      <w:r w:rsidR="00025128" w:rsidRPr="00AD6BA2">
        <w:rPr>
          <w:rFonts w:ascii="宋体" w:hAnsi="宋体" w:hint="eastAsia"/>
          <w:szCs w:val="21"/>
        </w:rPr>
        <w:t>将获得的文件</w:t>
      </w:r>
      <w:proofErr w:type="gramStart"/>
      <w:r w:rsidR="00025128" w:rsidRPr="00AD6BA2">
        <w:rPr>
          <w:rFonts w:ascii="宋体" w:hAnsi="宋体" w:hint="eastAsia"/>
          <w:szCs w:val="21"/>
        </w:rPr>
        <w:t>上传</w:t>
      </w:r>
      <w:r w:rsidRPr="00AD6BA2">
        <w:rPr>
          <w:rFonts w:ascii="宋体" w:hAnsi="宋体" w:hint="eastAsia"/>
          <w:szCs w:val="21"/>
        </w:rPr>
        <w:t>鉴权</w:t>
      </w:r>
      <w:proofErr w:type="gramEnd"/>
      <w:r w:rsidR="00025128" w:rsidRPr="00AD6BA2">
        <w:rPr>
          <w:rFonts w:ascii="宋体" w:hAnsi="宋体" w:hint="eastAsia"/>
          <w:szCs w:val="21"/>
        </w:rPr>
        <w:t>信息（</w:t>
      </w:r>
      <w:proofErr w:type="spellStart"/>
      <w:r w:rsidR="00025128" w:rsidRPr="00AD6BA2">
        <w:rPr>
          <w:rFonts w:ascii="宋体" w:hAnsi="宋体" w:hint="eastAsia"/>
          <w:szCs w:val="21"/>
        </w:rPr>
        <w:t>EventID</w:t>
      </w:r>
      <w:proofErr w:type="spellEnd"/>
      <w:r w:rsidR="00025128" w:rsidRPr="00AD6BA2">
        <w:rPr>
          <w:rFonts w:ascii="宋体" w:hAnsi="宋体" w:hint="eastAsia"/>
          <w:szCs w:val="21"/>
        </w:rPr>
        <w:t>，TOKEN，</w:t>
      </w:r>
      <w:proofErr w:type="spellStart"/>
      <w:r w:rsidR="00025128" w:rsidRPr="00AD6BA2">
        <w:rPr>
          <w:rFonts w:ascii="宋体" w:hAnsi="宋体" w:hint="eastAsia"/>
          <w:szCs w:val="21"/>
        </w:rPr>
        <w:t>AesKey</w:t>
      </w:r>
      <w:proofErr w:type="spellEnd"/>
      <w:r w:rsidR="00025128" w:rsidRPr="00AD6BA2">
        <w:rPr>
          <w:rFonts w:ascii="宋体" w:hAnsi="宋体" w:hint="eastAsia"/>
          <w:szCs w:val="21"/>
        </w:rPr>
        <w:t>，单片文件上</w:t>
      </w:r>
      <w:proofErr w:type="gramStart"/>
      <w:r w:rsidR="00025128" w:rsidRPr="00AD6BA2">
        <w:rPr>
          <w:rFonts w:ascii="宋体" w:hAnsi="宋体" w:hint="eastAsia"/>
          <w:szCs w:val="21"/>
        </w:rPr>
        <w:t>传大小</w:t>
      </w:r>
      <w:proofErr w:type="gramEnd"/>
      <w:r w:rsidR="002B1B4F" w:rsidRPr="00AD6BA2">
        <w:rPr>
          <w:rFonts w:ascii="宋体" w:hAnsi="宋体" w:hint="eastAsia"/>
          <w:szCs w:val="21"/>
        </w:rPr>
        <w:t>(大文件分片上传)</w:t>
      </w:r>
      <w:r w:rsidR="00025128" w:rsidRPr="00AD6BA2">
        <w:rPr>
          <w:rFonts w:ascii="宋体" w:hAnsi="宋体" w:hint="eastAsia"/>
          <w:szCs w:val="21"/>
        </w:rPr>
        <w:t>，分片文件上传的间隔时间</w:t>
      </w:r>
      <w:r w:rsidR="002B1B4F" w:rsidRPr="00AD6BA2">
        <w:rPr>
          <w:rFonts w:ascii="宋体" w:hAnsi="宋体" w:hint="eastAsia"/>
          <w:szCs w:val="21"/>
        </w:rPr>
        <w:t>(大文件分片上传)</w:t>
      </w:r>
      <w:r w:rsidR="00025128" w:rsidRPr="00AD6BA2">
        <w:rPr>
          <w:rFonts w:ascii="宋体" w:hAnsi="宋体" w:hint="eastAsia"/>
          <w:szCs w:val="21"/>
        </w:rPr>
        <w:t>，服务器未收到的分片索引列表</w:t>
      </w:r>
      <w:r w:rsidR="002B1B4F" w:rsidRPr="00AD6BA2">
        <w:rPr>
          <w:rFonts w:ascii="宋体" w:hAnsi="宋体" w:hint="eastAsia"/>
          <w:szCs w:val="21"/>
        </w:rPr>
        <w:t>(大文件分片上传)</w:t>
      </w:r>
      <w:r w:rsidR="00025128" w:rsidRPr="00AD6BA2">
        <w:rPr>
          <w:rFonts w:ascii="宋体" w:hAnsi="宋体" w:hint="eastAsia"/>
          <w:szCs w:val="21"/>
        </w:rPr>
        <w:t>，服务器未收到的</w:t>
      </w:r>
      <w:proofErr w:type="gramStart"/>
      <w:r w:rsidR="00025128" w:rsidRPr="00AD6BA2">
        <w:rPr>
          <w:rFonts w:ascii="宋体" w:hAnsi="宋体" w:hint="eastAsia"/>
          <w:szCs w:val="21"/>
        </w:rPr>
        <w:t>分片数</w:t>
      </w:r>
      <w:proofErr w:type="gramEnd"/>
      <w:r w:rsidR="002B1B4F" w:rsidRPr="00AD6BA2">
        <w:rPr>
          <w:rFonts w:ascii="宋体" w:hAnsi="宋体" w:hint="eastAsia"/>
          <w:szCs w:val="21"/>
        </w:rPr>
        <w:t>(大文件分片上传)</w:t>
      </w:r>
      <w:r w:rsidR="00025128" w:rsidRPr="00AD6BA2">
        <w:rPr>
          <w:rFonts w:ascii="宋体" w:hAnsi="宋体" w:hint="eastAsia"/>
          <w:szCs w:val="21"/>
        </w:rPr>
        <w:t>）</w:t>
      </w:r>
      <w:r w:rsidR="00B318D9">
        <w:rPr>
          <w:rFonts w:ascii="宋体" w:hAnsi="宋体" w:hint="eastAsia"/>
          <w:szCs w:val="21"/>
        </w:rPr>
        <w:t>，</w:t>
      </w:r>
      <w:r w:rsidR="00B318D9" w:rsidRPr="00B318D9">
        <w:rPr>
          <w:rFonts w:ascii="宋体" w:hAnsi="宋体" w:hint="eastAsia"/>
          <w:color w:val="FF0000"/>
          <w:szCs w:val="21"/>
          <w:highlight w:val="yellow"/>
        </w:rPr>
        <w:t>上传文件用URL地址</w:t>
      </w:r>
      <w:r w:rsidR="00025128" w:rsidRPr="00AD6BA2">
        <w:rPr>
          <w:rFonts w:ascii="宋体" w:hAnsi="宋体" w:hint="eastAsia"/>
          <w:szCs w:val="21"/>
        </w:rPr>
        <w:t>通过文件上传信息通知指令（</w:t>
      </w:r>
      <w:proofErr w:type="spellStart"/>
      <w:r w:rsidR="00025128" w:rsidRPr="00AD6BA2">
        <w:rPr>
          <w:rFonts w:ascii="宋体" w:hAnsi="宋体"/>
          <w:szCs w:val="21"/>
        </w:rPr>
        <w:t>FileUploadAuthInfoNotify</w:t>
      </w:r>
      <w:proofErr w:type="spellEnd"/>
      <w:r w:rsidR="00025128" w:rsidRPr="00AD6BA2">
        <w:rPr>
          <w:rFonts w:ascii="宋体" w:hAnsi="宋体" w:hint="eastAsia"/>
          <w:szCs w:val="21"/>
        </w:rPr>
        <w:t>）发送给请求方ECU</w:t>
      </w:r>
      <w:r w:rsidR="00B85D93" w:rsidRPr="00AD6BA2">
        <w:rPr>
          <w:rFonts w:ascii="宋体" w:hAnsi="宋体" w:hint="eastAsia"/>
          <w:szCs w:val="21"/>
        </w:rPr>
        <w:t>，消费方接收到文件上传信息通知指令（</w:t>
      </w:r>
      <w:proofErr w:type="spellStart"/>
      <w:r w:rsidR="00B85D93" w:rsidRPr="00AD6BA2">
        <w:rPr>
          <w:rFonts w:ascii="宋体" w:hAnsi="宋体"/>
          <w:szCs w:val="21"/>
        </w:rPr>
        <w:t>FileUploadAuthInfoNotify</w:t>
      </w:r>
      <w:proofErr w:type="spellEnd"/>
      <w:r w:rsidR="00B85D93" w:rsidRPr="00AD6BA2">
        <w:rPr>
          <w:rFonts w:ascii="宋体" w:hAnsi="宋体" w:hint="eastAsia"/>
          <w:szCs w:val="21"/>
        </w:rPr>
        <w:t>），比较通知指令中的</w:t>
      </w:r>
      <w:proofErr w:type="spellStart"/>
      <w:r w:rsidR="00B85D93" w:rsidRPr="00AD6BA2">
        <w:rPr>
          <w:rFonts w:ascii="宋体" w:hAnsi="宋体" w:hint="eastAsia"/>
          <w:szCs w:val="21"/>
        </w:rPr>
        <w:t>ClientID</w:t>
      </w:r>
      <w:proofErr w:type="spellEnd"/>
      <w:r w:rsidR="00B85D93" w:rsidRPr="00AD6BA2">
        <w:rPr>
          <w:rFonts w:ascii="宋体" w:hAnsi="宋体" w:hint="eastAsia"/>
          <w:szCs w:val="21"/>
        </w:rPr>
        <w:t>是否与自己相同，如果相同则获取该通知指令，如果不同则不处理。</w:t>
      </w:r>
      <w:r w:rsidRPr="00AD6BA2">
        <w:rPr>
          <w:rFonts w:ascii="宋体" w:hAnsi="宋体" w:hint="eastAsia"/>
          <w:szCs w:val="21"/>
        </w:rPr>
        <w:t>如果获取失败，则通过文件上传信息通知指令（</w:t>
      </w:r>
      <w:proofErr w:type="spellStart"/>
      <w:r w:rsidRPr="00AD6BA2">
        <w:rPr>
          <w:rFonts w:ascii="宋体" w:hAnsi="宋体"/>
          <w:szCs w:val="21"/>
        </w:rPr>
        <w:t>FileUploadAuthInfoNotify</w:t>
      </w:r>
      <w:proofErr w:type="spellEnd"/>
      <w:r w:rsidRPr="00AD6BA2">
        <w:rPr>
          <w:rFonts w:ascii="宋体" w:hAnsi="宋体" w:hint="eastAsia"/>
          <w:szCs w:val="21"/>
        </w:rPr>
        <w:t>）将失败原因通知给消费方。</w:t>
      </w:r>
    </w:p>
    <w:p w14:paraId="1CFAD4BD" w14:textId="73A9F660" w:rsidR="00220FD6" w:rsidRPr="00AD6BA2" w:rsidRDefault="00220FD6" w:rsidP="00220FD6">
      <w:pPr>
        <w:ind w:leftChars="300" w:left="630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t>如果消费</w:t>
      </w:r>
      <w:r w:rsidR="00246301" w:rsidRPr="00AD6BA2">
        <w:rPr>
          <w:rFonts w:ascii="宋体" w:hAnsi="宋体" w:hint="eastAsia"/>
          <w:szCs w:val="21"/>
        </w:rPr>
        <w:t>方</w:t>
      </w:r>
      <w:r w:rsidRPr="00AD6BA2">
        <w:rPr>
          <w:rFonts w:ascii="宋体" w:hAnsi="宋体" w:hint="eastAsia"/>
          <w:szCs w:val="21"/>
        </w:rPr>
        <w:t>在</w:t>
      </w:r>
      <w:proofErr w:type="spellStart"/>
      <w:r w:rsidRPr="00AD6BA2">
        <w:rPr>
          <w:rFonts w:ascii="宋体" w:hAnsi="宋体" w:hint="eastAsia"/>
          <w:szCs w:val="21"/>
        </w:rPr>
        <w:t>iCGM</w:t>
      </w:r>
      <w:proofErr w:type="spellEnd"/>
      <w:r w:rsidRPr="00AD6BA2">
        <w:rPr>
          <w:rFonts w:ascii="宋体" w:hAnsi="宋体" w:hint="eastAsia"/>
          <w:szCs w:val="21"/>
        </w:rPr>
        <w:t>接受请求后30秒内未接收到文件上传信息发送通知（</w:t>
      </w:r>
      <w:proofErr w:type="spellStart"/>
      <w:r w:rsidRPr="00AD6BA2">
        <w:rPr>
          <w:rFonts w:ascii="宋体" w:hAnsi="宋体"/>
          <w:szCs w:val="21"/>
        </w:rPr>
        <w:t>FileUploadAuthInfoNotify</w:t>
      </w:r>
      <w:proofErr w:type="spellEnd"/>
      <w:r w:rsidRPr="00AD6BA2">
        <w:rPr>
          <w:rFonts w:ascii="宋体" w:hAnsi="宋体" w:hint="eastAsia"/>
          <w:szCs w:val="21"/>
        </w:rPr>
        <w:t>）</w:t>
      </w:r>
      <w:proofErr w:type="gramStart"/>
      <w:r w:rsidRPr="00AD6BA2">
        <w:rPr>
          <w:rFonts w:ascii="宋体" w:hAnsi="宋体" w:hint="eastAsia"/>
          <w:szCs w:val="21"/>
        </w:rPr>
        <w:t>则判断</w:t>
      </w:r>
      <w:proofErr w:type="gramEnd"/>
      <w:r w:rsidRPr="00AD6BA2">
        <w:rPr>
          <w:rFonts w:ascii="宋体" w:hAnsi="宋体" w:hint="eastAsia"/>
          <w:szCs w:val="21"/>
        </w:rPr>
        <w:t>为执行超时。</w:t>
      </w:r>
    </w:p>
    <w:p w14:paraId="13787324" w14:textId="28CD96D9" w:rsidR="00A620A8" w:rsidRPr="00AD6BA2" w:rsidRDefault="008B5009" w:rsidP="00A620A8">
      <w:pPr>
        <w:pStyle w:val="af7"/>
        <w:numPr>
          <w:ilvl w:val="0"/>
          <w:numId w:val="16"/>
        </w:numPr>
        <w:spacing w:line="360" w:lineRule="auto"/>
        <w:ind w:leftChars="100" w:left="570" w:firstLineChars="0"/>
        <w:jc w:val="left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t>消费方获得文件上</w:t>
      </w:r>
      <w:proofErr w:type="gramStart"/>
      <w:r w:rsidRPr="00AD6BA2">
        <w:rPr>
          <w:rFonts w:ascii="宋体" w:hAnsi="宋体" w:hint="eastAsia"/>
          <w:szCs w:val="21"/>
        </w:rPr>
        <w:t>传鉴权信息</w:t>
      </w:r>
      <w:proofErr w:type="gramEnd"/>
      <w:r w:rsidRPr="00AD6BA2">
        <w:rPr>
          <w:rFonts w:ascii="宋体" w:hAnsi="宋体" w:hint="eastAsia"/>
          <w:szCs w:val="21"/>
        </w:rPr>
        <w:t>后，</w:t>
      </w:r>
      <w:r w:rsidRPr="001B4D49">
        <w:rPr>
          <w:rFonts w:ascii="宋体" w:hAnsi="宋体" w:hint="eastAsia"/>
          <w:strike/>
          <w:color w:val="FF0000"/>
          <w:szCs w:val="21"/>
          <w:highlight w:val="yellow"/>
        </w:rPr>
        <w:t>使用蜘蛛</w:t>
      </w:r>
      <w:proofErr w:type="gramStart"/>
      <w:r w:rsidRPr="001B4D49">
        <w:rPr>
          <w:rFonts w:ascii="宋体" w:hAnsi="宋体" w:hint="eastAsia"/>
          <w:strike/>
          <w:color w:val="FF0000"/>
          <w:szCs w:val="21"/>
          <w:highlight w:val="yellow"/>
        </w:rPr>
        <w:t>智联提供</w:t>
      </w:r>
      <w:proofErr w:type="gramEnd"/>
      <w:r w:rsidRPr="001B4D49">
        <w:rPr>
          <w:rFonts w:ascii="宋体" w:hAnsi="宋体" w:hint="eastAsia"/>
          <w:strike/>
          <w:color w:val="FF0000"/>
          <w:szCs w:val="21"/>
          <w:highlight w:val="yellow"/>
        </w:rPr>
        <w:t>的公用Https文件上传路径将文件</w:t>
      </w:r>
      <w:r w:rsidR="004656A2" w:rsidRPr="001B4D49">
        <w:rPr>
          <w:rFonts w:ascii="宋体" w:hAnsi="宋体" w:hint="eastAsia"/>
          <w:strike/>
          <w:color w:val="FF0000"/>
          <w:szCs w:val="21"/>
          <w:highlight w:val="yellow"/>
        </w:rPr>
        <w:t>整体</w:t>
      </w:r>
      <w:r w:rsidRPr="001B4D49">
        <w:rPr>
          <w:rFonts w:ascii="宋体" w:hAnsi="宋体" w:hint="eastAsia"/>
          <w:strike/>
          <w:color w:val="FF0000"/>
          <w:szCs w:val="21"/>
          <w:highlight w:val="yellow"/>
        </w:rPr>
        <w:t>上</w:t>
      </w:r>
      <w:proofErr w:type="gramStart"/>
      <w:r w:rsidRPr="001B4D49">
        <w:rPr>
          <w:rFonts w:ascii="宋体" w:hAnsi="宋体" w:hint="eastAsia"/>
          <w:strike/>
          <w:color w:val="FF0000"/>
          <w:szCs w:val="21"/>
          <w:highlight w:val="yellow"/>
        </w:rPr>
        <w:t>传</w:t>
      </w:r>
      <w:r w:rsidR="004656A2" w:rsidRPr="001B4D49">
        <w:rPr>
          <w:rFonts w:ascii="宋体" w:hAnsi="宋体" w:hint="eastAsia"/>
          <w:strike/>
          <w:color w:val="FF0000"/>
          <w:szCs w:val="21"/>
          <w:highlight w:val="yellow"/>
        </w:rPr>
        <w:t>或者</w:t>
      </w:r>
      <w:proofErr w:type="gramEnd"/>
      <w:r w:rsidR="004656A2" w:rsidRPr="001B4D49">
        <w:rPr>
          <w:rFonts w:ascii="宋体" w:hAnsi="宋体" w:hint="eastAsia"/>
          <w:strike/>
          <w:color w:val="FF0000"/>
          <w:szCs w:val="21"/>
          <w:highlight w:val="yellow"/>
        </w:rPr>
        <w:t>分片上传</w:t>
      </w:r>
      <w:r w:rsidRPr="001B4D49">
        <w:rPr>
          <w:rFonts w:ascii="宋体" w:hAnsi="宋体" w:hint="eastAsia"/>
          <w:strike/>
          <w:color w:val="FF0000"/>
          <w:szCs w:val="21"/>
          <w:highlight w:val="yellow"/>
        </w:rPr>
        <w:t>到</w:t>
      </w:r>
      <w:proofErr w:type="gramStart"/>
      <w:r w:rsidRPr="001B4D49">
        <w:rPr>
          <w:rFonts w:ascii="宋体" w:hAnsi="宋体" w:hint="eastAsia"/>
          <w:strike/>
          <w:color w:val="FF0000"/>
          <w:szCs w:val="21"/>
          <w:highlight w:val="yellow"/>
        </w:rPr>
        <w:t>蜘蛛智联后台</w:t>
      </w:r>
      <w:proofErr w:type="gramEnd"/>
      <w:r w:rsidR="001B4D49" w:rsidRPr="001B4D49">
        <w:rPr>
          <w:rFonts w:ascii="宋体" w:hAnsi="宋体" w:hint="eastAsia"/>
          <w:color w:val="FF0000"/>
          <w:szCs w:val="21"/>
          <w:highlight w:val="yellow"/>
        </w:rPr>
        <w:t xml:space="preserve"> 通过</w:t>
      </w:r>
      <w:r w:rsidR="00B33359">
        <w:rPr>
          <w:rFonts w:ascii="宋体" w:hAnsi="宋体" w:hint="eastAsia"/>
          <w:color w:val="FF0000"/>
          <w:szCs w:val="21"/>
          <w:highlight w:val="yellow"/>
        </w:rPr>
        <w:t>使用</w:t>
      </w:r>
      <w:r w:rsidR="001B4D49" w:rsidRPr="001B4D49">
        <w:rPr>
          <w:rFonts w:ascii="宋体" w:hAnsi="宋体" w:hint="eastAsia"/>
          <w:color w:val="FF0000"/>
          <w:szCs w:val="21"/>
          <w:highlight w:val="yellow"/>
        </w:rPr>
        <w:t>文件上传URL地址(</w:t>
      </w:r>
      <w:proofErr w:type="spellStart"/>
      <w:r w:rsidR="001B4D49" w:rsidRPr="002F41DB">
        <w:rPr>
          <w:rFonts w:ascii="Arial" w:hAnsi="Arial" w:cs="Arial"/>
          <w:color w:val="FF0000"/>
          <w:szCs w:val="21"/>
          <w:highlight w:val="yellow"/>
        </w:rPr>
        <w:t>FileUploadAuthInfoNotify.uploadURL</w:t>
      </w:r>
      <w:proofErr w:type="spellEnd"/>
      <w:r w:rsidR="001B4D49" w:rsidRPr="009B5193">
        <w:rPr>
          <w:rFonts w:ascii="Arial" w:hAnsi="Arial" w:cs="Arial" w:hint="eastAsia"/>
          <w:color w:val="FF0000"/>
          <w:szCs w:val="21"/>
          <w:highlight w:val="yellow"/>
        </w:rPr>
        <w:t>)</w:t>
      </w:r>
      <w:r w:rsidR="00B33359">
        <w:rPr>
          <w:rFonts w:ascii="Arial" w:hAnsi="Arial" w:cs="Arial" w:hint="eastAsia"/>
          <w:color w:val="FF0000"/>
          <w:szCs w:val="21"/>
          <w:highlight w:val="yellow"/>
        </w:rPr>
        <w:t>，使用</w:t>
      </w:r>
      <w:r w:rsidR="00B33359">
        <w:rPr>
          <w:rFonts w:ascii="Arial" w:hAnsi="Arial" w:cs="Arial" w:hint="eastAsia"/>
          <w:color w:val="FF0000"/>
          <w:szCs w:val="21"/>
          <w:highlight w:val="yellow"/>
        </w:rPr>
        <w:t>Https</w:t>
      </w:r>
      <w:r w:rsidR="00B33359">
        <w:rPr>
          <w:rFonts w:ascii="Arial" w:hAnsi="Arial" w:cs="Arial" w:hint="eastAsia"/>
          <w:color w:val="FF0000"/>
          <w:szCs w:val="21"/>
          <w:highlight w:val="yellow"/>
        </w:rPr>
        <w:t>协议</w:t>
      </w:r>
      <w:r w:rsidR="001B4D49" w:rsidRPr="009B5193">
        <w:rPr>
          <w:rFonts w:ascii="Arial" w:hAnsi="Arial" w:cs="Arial" w:hint="eastAsia"/>
          <w:color w:val="FF0000"/>
          <w:szCs w:val="21"/>
          <w:highlight w:val="yellow"/>
        </w:rPr>
        <w:t>进行文件上传</w:t>
      </w:r>
      <w:r w:rsidR="009B5193" w:rsidRPr="009B5193">
        <w:rPr>
          <w:rFonts w:ascii="Arial" w:hAnsi="Arial" w:cs="Arial" w:hint="eastAsia"/>
          <w:color w:val="FF0000"/>
          <w:szCs w:val="21"/>
          <w:highlight w:val="yellow"/>
        </w:rPr>
        <w:t>处理</w:t>
      </w:r>
      <w:r w:rsidRPr="009B5193">
        <w:rPr>
          <w:rFonts w:ascii="宋体" w:hAnsi="宋体" w:hint="eastAsia"/>
          <w:szCs w:val="21"/>
          <w:highlight w:val="yellow"/>
        </w:rPr>
        <w:t>。</w:t>
      </w:r>
    </w:p>
    <w:p w14:paraId="0AACAC11" w14:textId="77777777" w:rsidR="002F41DB" w:rsidRDefault="00BF535D" w:rsidP="006C4D89">
      <w:pPr>
        <w:pStyle w:val="af7"/>
        <w:spacing w:line="360" w:lineRule="auto"/>
        <w:ind w:left="570" w:firstLineChars="0" w:firstLine="0"/>
        <w:jc w:val="left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t>Https文件上</w:t>
      </w:r>
      <w:proofErr w:type="gramStart"/>
      <w:r w:rsidRPr="00AD6BA2">
        <w:rPr>
          <w:rFonts w:ascii="宋体" w:hAnsi="宋体" w:hint="eastAsia"/>
          <w:szCs w:val="21"/>
        </w:rPr>
        <w:t>传服务</w:t>
      </w:r>
      <w:proofErr w:type="gramEnd"/>
      <w:r w:rsidRPr="00AD6BA2">
        <w:rPr>
          <w:rFonts w:ascii="宋体" w:hAnsi="宋体" w:hint="eastAsia"/>
          <w:szCs w:val="21"/>
        </w:rPr>
        <w:t>API</w:t>
      </w:r>
      <w:r w:rsidR="00495E6E" w:rsidRPr="00AD6BA2">
        <w:rPr>
          <w:rFonts w:ascii="宋体" w:hAnsi="宋体" w:hint="eastAsia"/>
          <w:szCs w:val="21"/>
        </w:rPr>
        <w:t>《分片上传接口文档1.0.1.doc》中每一片分片上传。</w:t>
      </w:r>
      <w:r w:rsidR="00A620A8" w:rsidRPr="00AD6BA2">
        <w:rPr>
          <w:rFonts w:ascii="宋体" w:hAnsi="宋体" w:hint="eastAsia"/>
          <w:szCs w:val="21"/>
        </w:rPr>
        <w:t>该API仅用于大文件分片上传的场合。</w:t>
      </w:r>
    </w:p>
    <w:p w14:paraId="5EBCBCD6" w14:textId="00FCC993" w:rsidR="00495E6E" w:rsidRPr="002F41DB" w:rsidRDefault="00DD0348" w:rsidP="006C4D89">
      <w:pPr>
        <w:pStyle w:val="af7"/>
        <w:spacing w:line="360" w:lineRule="auto"/>
        <w:ind w:left="570" w:firstLineChars="0" w:firstLine="0"/>
        <w:jc w:val="left"/>
        <w:rPr>
          <w:rFonts w:ascii="宋体" w:hAnsi="宋体"/>
          <w:color w:val="FF0000"/>
          <w:szCs w:val="21"/>
        </w:rPr>
      </w:pPr>
      <w:r w:rsidRPr="002F41DB">
        <w:rPr>
          <w:rFonts w:ascii="宋体" w:hAnsi="宋体" w:hint="eastAsia"/>
          <w:color w:val="FF0000"/>
          <w:szCs w:val="21"/>
          <w:highlight w:val="yellow"/>
        </w:rPr>
        <w:t>注：《分片上传接口文档1.0.1.doc》文档中地址</w:t>
      </w:r>
      <w:r w:rsidR="002F41DB" w:rsidRPr="002F41DB">
        <w:rPr>
          <w:rFonts w:ascii="宋体" w:hAnsi="宋体" w:hint="eastAsia"/>
          <w:color w:val="FF0000"/>
          <w:szCs w:val="21"/>
          <w:highlight w:val="yellow"/>
        </w:rPr>
        <w:t>为UAT环境地址，因后台修改了地址，需要将</w:t>
      </w:r>
      <w:hyperlink r:id="rId18" w:history="1">
        <w:r w:rsidR="002F41DB" w:rsidRPr="002F41DB">
          <w:rPr>
            <w:rStyle w:val="a7"/>
            <w:rFonts w:ascii="Arial" w:hAnsi="Arial" w:cs="Arial"/>
            <w:color w:val="FF0000"/>
            <w:highlight w:val="yellow"/>
          </w:rPr>
          <w:t>https://test184.maxuscloud.cn/iotfiles/sliceUpload/</w:t>
        </w:r>
      </w:hyperlink>
      <w:r w:rsidR="002F41DB" w:rsidRPr="002F41DB">
        <w:rPr>
          <w:rFonts w:ascii="Arial" w:hAnsi="Arial" w:cs="Arial" w:hint="eastAsia"/>
          <w:color w:val="FF0000"/>
          <w:highlight w:val="yellow"/>
        </w:rPr>
        <w:t>替换成</w:t>
      </w:r>
      <w:hyperlink r:id="rId19" w:history="1">
        <w:r w:rsidR="002F41DB" w:rsidRPr="002F41DB">
          <w:rPr>
            <w:rStyle w:val="a7"/>
            <w:rFonts w:ascii="Arial" w:hAnsi="Arial" w:cs="Arial" w:hint="eastAsia"/>
            <w:color w:val="FF0000"/>
            <w:highlight w:val="yellow"/>
          </w:rPr>
          <w:t>https://test43.maxuscloud.cn/api/iotfiles-api</w:t>
        </w:r>
        <w:r w:rsidR="002F41DB" w:rsidRPr="002F41DB">
          <w:rPr>
            <w:rStyle w:val="a7"/>
            <w:rFonts w:ascii="Arial" w:hAnsi="Arial" w:cs="Arial"/>
            <w:color w:val="FF0000"/>
            <w:highlight w:val="yellow"/>
          </w:rPr>
          <w:t>/sliceUpload/</w:t>
        </w:r>
      </w:hyperlink>
      <w:r w:rsidR="002F41DB" w:rsidRPr="002F41DB">
        <w:rPr>
          <w:rFonts w:ascii="Arial" w:hAnsi="Arial" w:cs="Arial" w:hint="eastAsia"/>
          <w:color w:val="FF0000"/>
          <w:highlight w:val="yellow"/>
        </w:rPr>
        <w:t>使用。</w:t>
      </w:r>
    </w:p>
    <w:bookmarkStart w:id="18" w:name="_MON_1688363298"/>
    <w:bookmarkEnd w:id="18"/>
    <w:p w14:paraId="32A8C7E0" w14:textId="77777777" w:rsidR="00A6440E" w:rsidRPr="00AD6BA2" w:rsidRDefault="002F41DB" w:rsidP="003548BA">
      <w:pPr>
        <w:pStyle w:val="af7"/>
        <w:spacing w:line="360" w:lineRule="auto"/>
        <w:ind w:left="570" w:firstLineChars="0" w:firstLine="0"/>
        <w:jc w:val="left"/>
        <w:rPr>
          <w:rFonts w:ascii="宋体" w:hAnsi="宋体"/>
          <w:szCs w:val="21"/>
        </w:rPr>
      </w:pPr>
      <w:r w:rsidRPr="00AD6BA2">
        <w:rPr>
          <w:rFonts w:ascii="宋体" w:hAnsi="宋体"/>
          <w:szCs w:val="21"/>
        </w:rPr>
        <w:object w:dxaOrig="1551" w:dyaOrig="973" w14:anchorId="0572A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95pt" o:ole="">
            <v:imagedata r:id="rId20" o:title=""/>
          </v:shape>
          <o:OLEObject Type="Embed" ProgID="Word.Document.12" ShapeID="_x0000_i1025" DrawAspect="Icon" ObjectID="_1718564969" r:id="rId21">
            <o:FieldCodes>\s</o:FieldCodes>
          </o:OLEObject>
        </w:object>
      </w:r>
    </w:p>
    <w:p w14:paraId="0623EDD5" w14:textId="54909696" w:rsidR="002F41DB" w:rsidRDefault="002F41DB" w:rsidP="003548BA">
      <w:pPr>
        <w:pStyle w:val="af7"/>
        <w:spacing w:line="360" w:lineRule="auto"/>
        <w:ind w:left="570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每一片分片上传地址：</w:t>
      </w:r>
    </w:p>
    <w:p w14:paraId="3CEC40B7" w14:textId="7BC85B5F" w:rsidR="00BC20C6" w:rsidRPr="00AD6BA2" w:rsidRDefault="00BC20C6" w:rsidP="003548BA">
      <w:pPr>
        <w:pStyle w:val="af7"/>
        <w:spacing w:line="360" w:lineRule="auto"/>
        <w:ind w:left="570" w:firstLineChars="0" w:firstLine="0"/>
        <w:jc w:val="left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t>UAT环境测试地址：</w:t>
      </w:r>
    </w:p>
    <w:p w14:paraId="1E872D6C" w14:textId="4B6304D9" w:rsidR="00F11F70" w:rsidRPr="00AD6BA2" w:rsidRDefault="00122FFC" w:rsidP="00F11F70">
      <w:pPr>
        <w:pStyle w:val="af7"/>
        <w:ind w:left="570" w:firstLineChars="0" w:firstLine="0"/>
        <w:rPr>
          <w:rFonts w:ascii="Arial" w:hAnsi="Arial" w:cs="Arial"/>
        </w:rPr>
      </w:pPr>
      <w:hyperlink r:id="rId22" w:history="1">
        <w:r w:rsidR="00076229" w:rsidRPr="00AD6BA2">
          <w:rPr>
            <w:rStyle w:val="a7"/>
            <w:rFonts w:ascii="Arial" w:hAnsi="Arial" w:cs="Arial" w:hint="eastAsia"/>
            <w:color w:val="auto"/>
          </w:rPr>
          <w:t>https://test43.maxuscloud.cn/api/iotfiles-api</w:t>
        </w:r>
        <w:r w:rsidR="00076229" w:rsidRPr="00AD6BA2">
          <w:rPr>
            <w:rStyle w:val="a7"/>
            <w:rFonts w:ascii="Arial" w:hAnsi="Arial" w:cs="Arial"/>
            <w:color w:val="auto"/>
          </w:rPr>
          <w:t>/sliceUpload/upload</w:t>
        </w:r>
      </w:hyperlink>
    </w:p>
    <w:p w14:paraId="30BDD1A0" w14:textId="77777777" w:rsidR="00076229" w:rsidRPr="001B4D49" w:rsidRDefault="00076229" w:rsidP="001B4D49">
      <w:pPr>
        <w:rPr>
          <w:rFonts w:ascii="Arial" w:hAnsi="Arial" w:cs="Arial"/>
        </w:rPr>
      </w:pPr>
    </w:p>
    <w:p w14:paraId="1004B0AB" w14:textId="418BF574" w:rsidR="00A6440E" w:rsidRPr="00AD6BA2" w:rsidRDefault="00495E6E" w:rsidP="003548BA">
      <w:pPr>
        <w:pStyle w:val="af7"/>
        <w:spacing w:line="360" w:lineRule="auto"/>
        <w:ind w:left="570" w:firstLineChars="0" w:firstLine="0"/>
        <w:jc w:val="left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t>P环境测试地址：</w:t>
      </w:r>
    </w:p>
    <w:p w14:paraId="725CE222" w14:textId="77777777" w:rsidR="00495E6E" w:rsidRPr="00AD6BA2" w:rsidRDefault="00122FFC" w:rsidP="00BC20C6">
      <w:pPr>
        <w:pStyle w:val="af7"/>
        <w:spacing w:line="360" w:lineRule="auto"/>
        <w:ind w:left="570" w:firstLineChars="0" w:firstLine="0"/>
        <w:jc w:val="left"/>
        <w:rPr>
          <w:rFonts w:ascii="Arial" w:hAnsi="Arial" w:cs="Arial"/>
        </w:rPr>
      </w:pPr>
      <w:hyperlink r:id="rId23" w:history="1">
        <w:r w:rsidR="00495E6E" w:rsidRPr="00AD6BA2">
          <w:rPr>
            <w:rFonts w:ascii="Arial" w:hAnsi="Arial" w:cs="Arial"/>
          </w:rPr>
          <w:t>https://spiderservice.saicmaxus.com/iotfiles/sliceUpload/upload</w:t>
        </w:r>
      </w:hyperlink>
    </w:p>
    <w:p w14:paraId="49EDCBE3" w14:textId="52E36C19" w:rsidR="002F41DB" w:rsidRPr="00AD6BA2" w:rsidRDefault="002F41DB" w:rsidP="00495E6E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</w:p>
    <w:p w14:paraId="6F85415D" w14:textId="35D4DB21" w:rsidR="004B1BD2" w:rsidRPr="00AD6BA2" w:rsidRDefault="004B1BD2" w:rsidP="00495E6E">
      <w:pPr>
        <w:spacing w:line="360" w:lineRule="auto"/>
        <w:jc w:val="left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t>query参数：</w:t>
      </w:r>
    </w:p>
    <w:tbl>
      <w:tblPr>
        <w:tblW w:w="9424" w:type="dxa"/>
        <w:tblLook w:val="04A0" w:firstRow="1" w:lastRow="0" w:firstColumn="1" w:lastColumn="0" w:noHBand="0" w:noVBand="1"/>
      </w:tblPr>
      <w:tblGrid>
        <w:gridCol w:w="1869"/>
        <w:gridCol w:w="1066"/>
        <w:gridCol w:w="3280"/>
        <w:gridCol w:w="3209"/>
      </w:tblGrid>
      <w:tr w:rsidR="003E65B8" w:rsidRPr="00AD6BA2" w14:paraId="5756BB45" w14:textId="77777777" w:rsidTr="003012EA">
        <w:trPr>
          <w:tblHeader/>
        </w:trPr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448B0" w14:textId="77777777" w:rsidR="004B1BD2" w:rsidRPr="00AD6BA2" w:rsidRDefault="004B1BD2" w:rsidP="003012EA">
            <w:pPr>
              <w:spacing w:line="330" w:lineRule="atLeast"/>
              <w:jc w:val="center"/>
              <w:rPr>
                <w:b/>
                <w:bCs/>
                <w:szCs w:val="21"/>
              </w:rPr>
            </w:pPr>
            <w:r w:rsidRPr="00AD6BA2">
              <w:rPr>
                <w:rFonts w:hint="eastAsia"/>
                <w:b/>
                <w:bCs/>
                <w:szCs w:val="21"/>
              </w:rPr>
              <w:lastRenderedPageBreak/>
              <w:t>参数</w:t>
            </w:r>
          </w:p>
        </w:tc>
        <w:tc>
          <w:tcPr>
            <w:tcW w:w="1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56154" w14:textId="77777777" w:rsidR="004B1BD2" w:rsidRPr="00AD6BA2" w:rsidRDefault="004B1BD2" w:rsidP="003012EA">
            <w:pPr>
              <w:spacing w:line="330" w:lineRule="atLeast"/>
              <w:jc w:val="center"/>
              <w:rPr>
                <w:b/>
                <w:bCs/>
                <w:szCs w:val="21"/>
              </w:rPr>
            </w:pPr>
            <w:r w:rsidRPr="00AD6BA2">
              <w:rPr>
                <w:rFonts w:hint="eastAsia"/>
                <w:b/>
                <w:bCs/>
                <w:szCs w:val="21"/>
              </w:rPr>
              <w:t>是否必须</w:t>
            </w:r>
          </w:p>
        </w:tc>
        <w:tc>
          <w:tcPr>
            <w:tcW w:w="3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3A1BE" w14:textId="77777777" w:rsidR="004B1BD2" w:rsidRPr="00AD6BA2" w:rsidRDefault="004B1BD2" w:rsidP="003012EA">
            <w:pPr>
              <w:spacing w:line="330" w:lineRule="atLeast"/>
              <w:jc w:val="center"/>
              <w:rPr>
                <w:b/>
                <w:bCs/>
                <w:szCs w:val="21"/>
              </w:rPr>
            </w:pPr>
            <w:r w:rsidRPr="00AD6BA2">
              <w:rPr>
                <w:rFonts w:hint="eastAsia"/>
                <w:b/>
                <w:bCs/>
                <w:szCs w:val="21"/>
              </w:rPr>
              <w:t>描述</w:t>
            </w:r>
          </w:p>
        </w:tc>
        <w:tc>
          <w:tcPr>
            <w:tcW w:w="3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</w:tcPr>
          <w:p w14:paraId="2840C1C7" w14:textId="77777777" w:rsidR="004B1BD2" w:rsidRPr="00AD6BA2" w:rsidRDefault="004B1BD2" w:rsidP="003012EA">
            <w:pPr>
              <w:spacing w:line="330" w:lineRule="atLeast"/>
              <w:jc w:val="center"/>
              <w:rPr>
                <w:b/>
                <w:bCs/>
                <w:szCs w:val="21"/>
              </w:rPr>
            </w:pPr>
            <w:r w:rsidRPr="00AD6BA2"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3E65B8" w:rsidRPr="00AD6BA2" w14:paraId="799EC7C9" w14:textId="77777777" w:rsidTr="003012EA">
        <w:trPr>
          <w:trHeight w:val="464"/>
        </w:trPr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B26F3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proofErr w:type="spellStart"/>
            <w:r w:rsidRPr="00AD6BA2">
              <w:rPr>
                <w:rFonts w:hint="eastAsia"/>
                <w:szCs w:val="21"/>
              </w:rPr>
              <w:t>deviceType</w:t>
            </w:r>
            <w:proofErr w:type="spellEnd"/>
          </w:p>
        </w:tc>
        <w:tc>
          <w:tcPr>
            <w:tcW w:w="1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20CCD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是</w:t>
            </w:r>
          </w:p>
        </w:tc>
        <w:tc>
          <w:tcPr>
            <w:tcW w:w="3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1C3C0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设备类型。</w:t>
            </w:r>
            <w:r w:rsidRPr="00AD6BA2">
              <w:rPr>
                <w:rFonts w:hint="eastAsia"/>
                <w:szCs w:val="21"/>
              </w:rPr>
              <w:t>1-vin</w:t>
            </w:r>
            <w:r w:rsidRPr="00AD6BA2">
              <w:rPr>
                <w:rFonts w:hint="eastAsia"/>
                <w:szCs w:val="21"/>
              </w:rPr>
              <w:t>号，</w:t>
            </w:r>
            <w:r w:rsidRPr="00AD6BA2">
              <w:rPr>
                <w:rFonts w:hint="eastAsia"/>
                <w:szCs w:val="21"/>
              </w:rPr>
              <w:t>2-sn</w:t>
            </w:r>
            <w:r w:rsidRPr="00AD6BA2">
              <w:rPr>
                <w:rFonts w:hint="eastAsia"/>
                <w:szCs w:val="21"/>
              </w:rPr>
              <w:t>号。数字类型</w:t>
            </w:r>
          </w:p>
        </w:tc>
        <w:tc>
          <w:tcPr>
            <w:tcW w:w="3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41F8E30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</w:p>
        </w:tc>
      </w:tr>
      <w:tr w:rsidR="003E65B8" w:rsidRPr="00AD6BA2" w14:paraId="0028E54C" w14:textId="77777777" w:rsidTr="003012EA">
        <w:trPr>
          <w:trHeight w:val="464"/>
        </w:trPr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37011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proofErr w:type="spellStart"/>
            <w:r w:rsidRPr="00AD6BA2">
              <w:rPr>
                <w:rFonts w:hint="eastAsia"/>
                <w:szCs w:val="21"/>
              </w:rPr>
              <w:t>deviceId</w:t>
            </w:r>
            <w:proofErr w:type="spellEnd"/>
          </w:p>
        </w:tc>
        <w:tc>
          <w:tcPr>
            <w:tcW w:w="1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F145F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是</w:t>
            </w:r>
          </w:p>
        </w:tc>
        <w:tc>
          <w:tcPr>
            <w:tcW w:w="3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D2BF8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vin</w:t>
            </w:r>
            <w:r w:rsidRPr="00AD6BA2">
              <w:rPr>
                <w:rFonts w:hint="eastAsia"/>
                <w:szCs w:val="21"/>
              </w:rPr>
              <w:t>号或者</w:t>
            </w:r>
            <w:proofErr w:type="spellStart"/>
            <w:r w:rsidRPr="00AD6BA2">
              <w:rPr>
                <w:rFonts w:hint="eastAsia"/>
                <w:szCs w:val="21"/>
              </w:rPr>
              <w:t>sn</w:t>
            </w:r>
            <w:proofErr w:type="spellEnd"/>
            <w:r w:rsidRPr="00AD6BA2">
              <w:rPr>
                <w:rFonts w:hint="eastAsia"/>
                <w:szCs w:val="21"/>
              </w:rPr>
              <w:t>号。字符串类型</w:t>
            </w:r>
          </w:p>
        </w:tc>
        <w:tc>
          <w:tcPr>
            <w:tcW w:w="3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29CB06B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</w:p>
        </w:tc>
      </w:tr>
      <w:tr w:rsidR="003E65B8" w:rsidRPr="00AD6BA2" w14:paraId="4A19C2AC" w14:textId="77777777" w:rsidTr="003012EA">
        <w:trPr>
          <w:trHeight w:val="464"/>
        </w:trPr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141CB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proofErr w:type="spellStart"/>
            <w:r w:rsidRPr="00AD6BA2">
              <w:rPr>
                <w:rFonts w:hint="eastAsia"/>
                <w:szCs w:val="21"/>
              </w:rPr>
              <w:t>seqNo</w:t>
            </w:r>
            <w:proofErr w:type="spellEnd"/>
          </w:p>
        </w:tc>
        <w:tc>
          <w:tcPr>
            <w:tcW w:w="1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5D088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是</w:t>
            </w:r>
          </w:p>
        </w:tc>
        <w:tc>
          <w:tcPr>
            <w:tcW w:w="3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DB3B9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上</w:t>
            </w:r>
            <w:proofErr w:type="gramStart"/>
            <w:r w:rsidRPr="00AD6BA2">
              <w:rPr>
                <w:rFonts w:hint="eastAsia"/>
                <w:szCs w:val="21"/>
              </w:rPr>
              <w:t>传事件</w:t>
            </w:r>
            <w:proofErr w:type="gramEnd"/>
            <w:r w:rsidRPr="00AD6BA2">
              <w:rPr>
                <w:rFonts w:hint="eastAsia"/>
                <w:szCs w:val="21"/>
              </w:rPr>
              <w:t>唯一标示，由申请接口</w:t>
            </w:r>
            <w:r w:rsidRPr="00AD6BA2">
              <w:rPr>
                <w:rFonts w:hint="eastAsia"/>
                <w:szCs w:val="21"/>
              </w:rPr>
              <w:t>/</w:t>
            </w:r>
            <w:r w:rsidRPr="00AD6BA2">
              <w:rPr>
                <w:rFonts w:hint="eastAsia"/>
                <w:szCs w:val="21"/>
              </w:rPr>
              <w:t>网关</w:t>
            </w:r>
            <w:r w:rsidRPr="00AD6BA2">
              <w:rPr>
                <w:rFonts w:hint="eastAsia"/>
                <w:szCs w:val="21"/>
              </w:rPr>
              <w:t>OTA</w:t>
            </w:r>
            <w:r w:rsidRPr="00AD6BA2">
              <w:rPr>
                <w:rFonts w:hint="eastAsia"/>
                <w:szCs w:val="21"/>
              </w:rPr>
              <w:t>协议返回</w:t>
            </w:r>
          </w:p>
        </w:tc>
        <w:tc>
          <w:tcPr>
            <w:tcW w:w="3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1746A2A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proofErr w:type="spellStart"/>
            <w:r w:rsidRPr="00AD6BA2">
              <w:rPr>
                <w:rFonts w:ascii="宋体" w:hAnsi="宋体"/>
                <w:szCs w:val="21"/>
              </w:rPr>
              <w:t>FileUploadAuthInfoNotify</w:t>
            </w:r>
            <w:proofErr w:type="spellEnd"/>
            <w:r w:rsidRPr="00AD6BA2">
              <w:rPr>
                <w:rFonts w:ascii="宋体" w:hAnsi="宋体" w:hint="eastAsia"/>
                <w:szCs w:val="21"/>
              </w:rPr>
              <w:t>.</w:t>
            </w:r>
            <w:r w:rsidRPr="00AD6BA2">
              <w:rPr>
                <w:rFonts w:ascii="宋体" w:hAnsi="宋体" w:cs="Arial Unicode MS"/>
                <w:szCs w:val="21"/>
              </w:rPr>
              <w:t xml:space="preserve"> </w:t>
            </w:r>
            <w:proofErr w:type="spellStart"/>
            <w:r w:rsidRPr="00AD6BA2">
              <w:rPr>
                <w:rFonts w:ascii="宋体" w:hAnsi="宋体" w:cs="Arial Unicode MS"/>
                <w:szCs w:val="21"/>
              </w:rPr>
              <w:t>EventId</w:t>
            </w:r>
            <w:proofErr w:type="spellEnd"/>
          </w:p>
        </w:tc>
      </w:tr>
      <w:tr w:rsidR="003E65B8" w:rsidRPr="00AD6BA2" w14:paraId="4CD030CB" w14:textId="77777777" w:rsidTr="003012EA">
        <w:trPr>
          <w:trHeight w:val="464"/>
        </w:trPr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E0C29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proofErr w:type="spellStart"/>
            <w:r w:rsidRPr="00AD6BA2">
              <w:rPr>
                <w:rFonts w:hint="eastAsia"/>
                <w:szCs w:val="21"/>
              </w:rPr>
              <w:t>sliceIndex</w:t>
            </w:r>
            <w:proofErr w:type="spellEnd"/>
          </w:p>
        </w:tc>
        <w:tc>
          <w:tcPr>
            <w:tcW w:w="1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56C45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是</w:t>
            </w:r>
          </w:p>
        </w:tc>
        <w:tc>
          <w:tcPr>
            <w:tcW w:w="3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751B4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分片序号，从</w:t>
            </w:r>
            <w:r w:rsidRPr="00AD6BA2">
              <w:rPr>
                <w:rFonts w:hint="eastAsia"/>
                <w:szCs w:val="21"/>
              </w:rPr>
              <w:t>0</w:t>
            </w:r>
            <w:r w:rsidRPr="00AD6BA2">
              <w:rPr>
                <w:rFonts w:hint="eastAsia"/>
                <w:szCs w:val="21"/>
              </w:rPr>
              <w:t>开始</w:t>
            </w:r>
          </w:p>
        </w:tc>
        <w:tc>
          <w:tcPr>
            <w:tcW w:w="3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05660E6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</w:p>
        </w:tc>
      </w:tr>
    </w:tbl>
    <w:p w14:paraId="41E75AD4" w14:textId="77777777" w:rsidR="004B1BD2" w:rsidRPr="00AD6BA2" w:rsidRDefault="004B1BD2" w:rsidP="00495E6E">
      <w:pPr>
        <w:spacing w:line="360" w:lineRule="auto"/>
        <w:jc w:val="left"/>
        <w:rPr>
          <w:rFonts w:ascii="宋体" w:hAnsi="宋体"/>
          <w:szCs w:val="21"/>
        </w:rPr>
      </w:pPr>
    </w:p>
    <w:p w14:paraId="69ECC265" w14:textId="48A36246" w:rsidR="004B1BD2" w:rsidRPr="00AD6BA2" w:rsidRDefault="004B1BD2" w:rsidP="00495E6E">
      <w:pPr>
        <w:spacing w:line="360" w:lineRule="auto"/>
        <w:jc w:val="left"/>
        <w:rPr>
          <w:rFonts w:ascii="宋体" w:hAnsi="宋体"/>
          <w:szCs w:val="21"/>
        </w:rPr>
      </w:pPr>
      <w:r w:rsidRPr="00AD6BA2">
        <w:rPr>
          <w:rFonts w:ascii="宋体" w:hAnsi="宋体" w:hint="eastAsia"/>
          <w:szCs w:val="21"/>
        </w:rPr>
        <w:t>请求头Post参数：</w:t>
      </w:r>
    </w:p>
    <w:tbl>
      <w:tblPr>
        <w:tblW w:w="9334" w:type="dxa"/>
        <w:tblLayout w:type="fixed"/>
        <w:tblLook w:val="04A0" w:firstRow="1" w:lastRow="0" w:firstColumn="1" w:lastColumn="0" w:noHBand="0" w:noVBand="1"/>
      </w:tblPr>
      <w:tblGrid>
        <w:gridCol w:w="1124"/>
        <w:gridCol w:w="3616"/>
        <w:gridCol w:w="725"/>
        <w:gridCol w:w="2026"/>
        <w:gridCol w:w="1843"/>
      </w:tblGrid>
      <w:tr w:rsidR="003E65B8" w:rsidRPr="00AD6BA2" w14:paraId="6FF53175" w14:textId="4E265110" w:rsidTr="004B1BD2">
        <w:trPr>
          <w:tblHeader/>
        </w:trPr>
        <w:tc>
          <w:tcPr>
            <w:tcW w:w="11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1789D" w14:textId="77777777" w:rsidR="004B1BD2" w:rsidRPr="00AD6BA2" w:rsidRDefault="004B1BD2" w:rsidP="003012EA">
            <w:pPr>
              <w:spacing w:line="330" w:lineRule="atLeast"/>
              <w:jc w:val="center"/>
              <w:rPr>
                <w:b/>
                <w:bCs/>
                <w:szCs w:val="21"/>
              </w:rPr>
            </w:pPr>
            <w:r w:rsidRPr="00AD6BA2">
              <w:rPr>
                <w:rFonts w:hint="eastAsia"/>
                <w:b/>
                <w:bCs/>
                <w:szCs w:val="21"/>
              </w:rPr>
              <w:t>参数</w:t>
            </w:r>
          </w:p>
        </w:tc>
        <w:tc>
          <w:tcPr>
            <w:tcW w:w="3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D451" w14:textId="77777777" w:rsidR="004B1BD2" w:rsidRPr="00AD6BA2" w:rsidRDefault="004B1BD2" w:rsidP="003012EA">
            <w:pPr>
              <w:spacing w:line="330" w:lineRule="atLeast"/>
              <w:jc w:val="center"/>
              <w:rPr>
                <w:b/>
                <w:bCs/>
                <w:szCs w:val="21"/>
              </w:rPr>
            </w:pPr>
            <w:r w:rsidRPr="00AD6BA2">
              <w:rPr>
                <w:rFonts w:hint="eastAsia"/>
                <w:b/>
                <w:bCs/>
                <w:szCs w:val="21"/>
              </w:rPr>
              <w:t>说明</w:t>
            </w:r>
          </w:p>
        </w:tc>
        <w:tc>
          <w:tcPr>
            <w:tcW w:w="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9D12A" w14:textId="77777777" w:rsidR="004B1BD2" w:rsidRPr="00AD6BA2" w:rsidRDefault="004B1BD2" w:rsidP="003012EA">
            <w:pPr>
              <w:spacing w:line="330" w:lineRule="atLeast"/>
              <w:jc w:val="center"/>
              <w:rPr>
                <w:b/>
                <w:bCs/>
                <w:szCs w:val="21"/>
              </w:rPr>
            </w:pPr>
            <w:r w:rsidRPr="00AD6BA2">
              <w:rPr>
                <w:rFonts w:hint="eastAsia"/>
                <w:b/>
                <w:bCs/>
                <w:szCs w:val="21"/>
              </w:rPr>
              <w:t>是否必须</w:t>
            </w:r>
          </w:p>
        </w:tc>
        <w:tc>
          <w:tcPr>
            <w:tcW w:w="20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9F268" w14:textId="7B8210A5" w:rsidR="004B1BD2" w:rsidRPr="00AD6BA2" w:rsidRDefault="004B1BD2" w:rsidP="003012EA">
            <w:pPr>
              <w:spacing w:line="330" w:lineRule="atLeast"/>
              <w:jc w:val="center"/>
              <w:rPr>
                <w:b/>
                <w:bCs/>
                <w:szCs w:val="21"/>
              </w:rPr>
            </w:pPr>
            <w:r w:rsidRPr="00AD6BA2">
              <w:rPr>
                <w:rFonts w:hint="eastAsia"/>
                <w:b/>
                <w:bCs/>
                <w:szCs w:val="21"/>
              </w:rPr>
              <w:t>备注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vAlign w:val="center"/>
          </w:tcPr>
          <w:p w14:paraId="7E9D782F" w14:textId="2BAB7D44" w:rsidR="004B1BD2" w:rsidRPr="00AD6BA2" w:rsidRDefault="004B1BD2" w:rsidP="003012EA">
            <w:pPr>
              <w:spacing w:line="330" w:lineRule="atLeast"/>
              <w:jc w:val="center"/>
              <w:rPr>
                <w:b/>
                <w:bCs/>
                <w:szCs w:val="21"/>
              </w:rPr>
            </w:pPr>
            <w:r w:rsidRPr="00AD6BA2">
              <w:rPr>
                <w:rFonts w:hint="eastAsia"/>
                <w:b/>
                <w:bCs/>
                <w:szCs w:val="21"/>
              </w:rPr>
              <w:t>示例</w:t>
            </w:r>
          </w:p>
        </w:tc>
      </w:tr>
      <w:tr w:rsidR="003E65B8" w:rsidRPr="00AD6BA2" w14:paraId="64469B5A" w14:textId="4B47CDAC" w:rsidTr="004B1BD2">
        <w:trPr>
          <w:trHeight w:val="444"/>
        </w:trPr>
        <w:tc>
          <w:tcPr>
            <w:tcW w:w="11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73FC1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proofErr w:type="spellStart"/>
            <w:r w:rsidRPr="00AD6BA2">
              <w:rPr>
                <w:rFonts w:hint="eastAsia"/>
                <w:szCs w:val="21"/>
              </w:rPr>
              <w:t>appId</w:t>
            </w:r>
            <w:proofErr w:type="spellEnd"/>
          </w:p>
        </w:tc>
        <w:tc>
          <w:tcPr>
            <w:tcW w:w="3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59851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一个业务类型申请一个。参考</w:t>
            </w:r>
            <w:proofErr w:type="spellStart"/>
            <w:r w:rsidRPr="00AD6BA2">
              <w:rPr>
                <w:rFonts w:hint="eastAsia"/>
                <w:szCs w:val="21"/>
              </w:rPr>
              <w:t>rvm_vehicle_fault</w:t>
            </w:r>
            <w:proofErr w:type="spellEnd"/>
            <w:r w:rsidRPr="00AD6BA2">
              <w:rPr>
                <w:rFonts w:hint="eastAsia"/>
                <w:szCs w:val="21"/>
              </w:rPr>
              <w:t>库的</w:t>
            </w:r>
            <w:proofErr w:type="spellStart"/>
            <w:r w:rsidRPr="00AD6BA2">
              <w:rPr>
                <w:rFonts w:hint="eastAsia"/>
                <w:szCs w:val="21"/>
              </w:rPr>
              <w:t>tt_app_id</w:t>
            </w:r>
            <w:proofErr w:type="spellEnd"/>
            <w:r w:rsidRPr="00AD6BA2">
              <w:rPr>
                <w:rFonts w:hint="eastAsia"/>
                <w:szCs w:val="21"/>
              </w:rPr>
              <w:t>表</w:t>
            </w:r>
          </w:p>
        </w:tc>
        <w:tc>
          <w:tcPr>
            <w:tcW w:w="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14706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是</w:t>
            </w:r>
          </w:p>
        </w:tc>
        <w:tc>
          <w:tcPr>
            <w:tcW w:w="20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84B9" w14:textId="601959C5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由各功能业务向后台申请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1C9BDF38" w14:textId="6CF1659A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proofErr w:type="spellStart"/>
            <w:r w:rsidRPr="00AD6BA2">
              <w:rPr>
                <w:rFonts w:hint="eastAsia"/>
                <w:szCs w:val="21"/>
              </w:rPr>
              <w:t>otalog</w:t>
            </w:r>
            <w:proofErr w:type="spellEnd"/>
          </w:p>
        </w:tc>
      </w:tr>
      <w:tr w:rsidR="003E65B8" w:rsidRPr="00AD6BA2" w14:paraId="783C9EC2" w14:textId="43D9BF7D" w:rsidTr="004B1BD2">
        <w:trPr>
          <w:trHeight w:val="1069"/>
        </w:trPr>
        <w:tc>
          <w:tcPr>
            <w:tcW w:w="11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2A5FD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token</w:t>
            </w:r>
          </w:p>
        </w:tc>
        <w:tc>
          <w:tcPr>
            <w:tcW w:w="3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689AA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设备同网关申请的</w:t>
            </w:r>
            <w:r w:rsidRPr="00AD6BA2">
              <w:rPr>
                <w:rFonts w:hint="eastAsia"/>
                <w:szCs w:val="21"/>
              </w:rPr>
              <w:t>token</w:t>
            </w:r>
            <w:r w:rsidRPr="00AD6BA2">
              <w:rPr>
                <w:rFonts w:hint="eastAsia"/>
                <w:szCs w:val="21"/>
              </w:rPr>
              <w:t>。查找</w:t>
            </w:r>
            <w:proofErr w:type="spellStart"/>
            <w:r w:rsidRPr="00AD6BA2">
              <w:rPr>
                <w:rFonts w:hint="eastAsia"/>
                <w:szCs w:val="21"/>
              </w:rPr>
              <w:t>redis</w:t>
            </w:r>
            <w:proofErr w:type="spellEnd"/>
            <w:r w:rsidRPr="00AD6BA2">
              <w:rPr>
                <w:rFonts w:hint="eastAsia"/>
                <w:szCs w:val="21"/>
              </w:rPr>
              <w:t xml:space="preserve"> db6</w:t>
            </w:r>
            <w:r w:rsidRPr="00AD6BA2">
              <w:rPr>
                <w:rFonts w:hint="eastAsia"/>
                <w:szCs w:val="21"/>
              </w:rPr>
              <w:t>下的</w:t>
            </w:r>
            <w:r w:rsidRPr="00AD6BA2">
              <w:rPr>
                <w:rFonts w:hint="eastAsia"/>
                <w:szCs w:val="21"/>
              </w:rPr>
              <w:t>key</w:t>
            </w:r>
            <w:r w:rsidRPr="00AD6BA2">
              <w:rPr>
                <w:rFonts w:hint="eastAsia"/>
                <w:szCs w:val="21"/>
              </w:rPr>
              <w:t>，</w:t>
            </w:r>
            <w:proofErr w:type="spellStart"/>
            <w:r w:rsidRPr="00AD6BA2">
              <w:rPr>
                <w:rFonts w:hint="eastAsia"/>
                <w:szCs w:val="21"/>
              </w:rPr>
              <w:t>tbox_token:tbox</w:t>
            </w:r>
            <w:proofErr w:type="spellEnd"/>
            <w:r w:rsidRPr="00AD6BA2">
              <w:rPr>
                <w:rFonts w:hint="eastAsia"/>
                <w:szCs w:val="21"/>
              </w:rPr>
              <w:t>_#{</w:t>
            </w:r>
            <w:proofErr w:type="spellStart"/>
            <w:r w:rsidRPr="00AD6BA2">
              <w:rPr>
                <w:rFonts w:hint="eastAsia"/>
                <w:szCs w:val="21"/>
              </w:rPr>
              <w:t>sn</w:t>
            </w:r>
            <w:proofErr w:type="spellEnd"/>
            <w:r w:rsidRPr="00AD6BA2">
              <w:rPr>
                <w:rFonts w:hint="eastAsia"/>
                <w:szCs w:val="21"/>
              </w:rPr>
              <w:t>}</w:t>
            </w:r>
            <w:r w:rsidRPr="00AD6BA2">
              <w:rPr>
                <w:rFonts w:hint="eastAsia"/>
                <w:szCs w:val="21"/>
              </w:rPr>
              <w:t>对应的</w:t>
            </w:r>
            <w:r w:rsidRPr="00AD6BA2">
              <w:rPr>
                <w:rFonts w:hint="eastAsia"/>
                <w:szCs w:val="21"/>
              </w:rPr>
              <w:t>value</w:t>
            </w:r>
            <w:r w:rsidRPr="00AD6BA2">
              <w:rPr>
                <w:rFonts w:hint="eastAsia"/>
                <w:szCs w:val="21"/>
              </w:rPr>
              <w:t>值，</w:t>
            </w:r>
            <w:r w:rsidRPr="00AD6BA2">
              <w:rPr>
                <w:rFonts w:hint="eastAsia"/>
                <w:szCs w:val="21"/>
              </w:rPr>
              <w:t>#{</w:t>
            </w:r>
            <w:proofErr w:type="spellStart"/>
            <w:r w:rsidRPr="00AD6BA2">
              <w:rPr>
                <w:rFonts w:hint="eastAsia"/>
                <w:szCs w:val="21"/>
              </w:rPr>
              <w:t>sn</w:t>
            </w:r>
            <w:proofErr w:type="spellEnd"/>
            <w:r w:rsidRPr="00AD6BA2">
              <w:rPr>
                <w:rFonts w:hint="eastAsia"/>
                <w:szCs w:val="21"/>
              </w:rPr>
              <w:t>}</w:t>
            </w:r>
            <w:r w:rsidRPr="00AD6BA2">
              <w:rPr>
                <w:rFonts w:hint="eastAsia"/>
                <w:szCs w:val="21"/>
              </w:rPr>
              <w:t>为变量</w:t>
            </w:r>
          </w:p>
        </w:tc>
        <w:tc>
          <w:tcPr>
            <w:tcW w:w="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C25C9" w14:textId="77777777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是</w:t>
            </w:r>
          </w:p>
        </w:tc>
        <w:tc>
          <w:tcPr>
            <w:tcW w:w="20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2607E" w14:textId="19126921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proofErr w:type="spellStart"/>
            <w:r w:rsidRPr="00AD6BA2">
              <w:rPr>
                <w:rFonts w:ascii="宋体" w:hAnsi="宋体"/>
                <w:szCs w:val="21"/>
              </w:rPr>
              <w:t>FileUploadAuthInfoNotify</w:t>
            </w:r>
            <w:r w:rsidRPr="00AD6BA2">
              <w:rPr>
                <w:rFonts w:ascii="宋体" w:hAnsi="宋体" w:hint="eastAsia"/>
                <w:szCs w:val="21"/>
              </w:rPr>
              <w:t>.</w:t>
            </w:r>
            <w:r w:rsidRPr="00AD6BA2">
              <w:rPr>
                <w:rFonts w:ascii="宋体" w:hAnsi="宋体"/>
                <w:szCs w:val="21"/>
              </w:rPr>
              <w:t>Token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1865676" w14:textId="03D3C53A" w:rsidR="004B1BD2" w:rsidRPr="00AD6BA2" w:rsidRDefault="004B1BD2" w:rsidP="003012EA">
            <w:pPr>
              <w:spacing w:line="330" w:lineRule="atLeast"/>
              <w:jc w:val="center"/>
              <w:rPr>
                <w:szCs w:val="21"/>
              </w:rPr>
            </w:pPr>
            <w:r w:rsidRPr="00AD6BA2">
              <w:rPr>
                <w:rFonts w:hint="eastAsia"/>
                <w:szCs w:val="21"/>
              </w:rPr>
              <w:t>test11</w:t>
            </w:r>
          </w:p>
        </w:tc>
      </w:tr>
    </w:tbl>
    <w:p w14:paraId="6D44FE4E" w14:textId="77777777" w:rsidR="004B1BD2" w:rsidRPr="00AD6BA2" w:rsidRDefault="004B1BD2" w:rsidP="00495E6E">
      <w:pPr>
        <w:spacing w:line="360" w:lineRule="auto"/>
        <w:jc w:val="left"/>
        <w:rPr>
          <w:rFonts w:ascii="宋体" w:hAnsi="宋体"/>
          <w:szCs w:val="21"/>
        </w:rPr>
      </w:pPr>
    </w:p>
    <w:p w14:paraId="485371BE" w14:textId="5B273766" w:rsidR="00BD4054" w:rsidRPr="00EA492F" w:rsidRDefault="00BD4054" w:rsidP="00F676C6">
      <w:pPr>
        <w:pStyle w:val="EPT2"/>
        <w:numPr>
          <w:ilvl w:val="1"/>
          <w:numId w:val="8"/>
        </w:numPr>
        <w:rPr>
          <w:rFonts w:asciiTheme="minorEastAsia" w:eastAsiaTheme="minorEastAsia" w:hAnsiTheme="minorEastAsia"/>
          <w:strike/>
          <w:color w:val="FF0000"/>
          <w:sz w:val="21"/>
          <w:szCs w:val="21"/>
          <w:highlight w:val="yellow"/>
        </w:rPr>
      </w:pPr>
      <w:bookmarkStart w:id="19" w:name="_Toc79155544"/>
      <w:r w:rsidRPr="00EA492F">
        <w:rPr>
          <w:rFonts w:asciiTheme="minorEastAsia" w:eastAsiaTheme="minorEastAsia" w:hAnsiTheme="minorEastAsia" w:hint="eastAsia"/>
          <w:strike/>
          <w:color w:val="FF0000"/>
          <w:sz w:val="21"/>
          <w:szCs w:val="21"/>
          <w:highlight w:val="yellow"/>
        </w:rPr>
        <w:t>文件上传代理</w:t>
      </w:r>
      <w:r w:rsidR="00E15D9F" w:rsidRPr="00EA492F">
        <w:rPr>
          <w:rFonts w:asciiTheme="minorEastAsia" w:eastAsiaTheme="minorEastAsia" w:hAnsiTheme="minorEastAsia" w:hint="eastAsia"/>
          <w:strike/>
          <w:color w:val="FF0000"/>
          <w:sz w:val="21"/>
          <w:szCs w:val="21"/>
          <w:highlight w:val="yellow"/>
        </w:rPr>
        <w:t>（预留）</w:t>
      </w:r>
      <w:bookmarkEnd w:id="19"/>
    </w:p>
    <w:p w14:paraId="6208096E" w14:textId="725FCCFF" w:rsidR="00F676C6" w:rsidRPr="00EA492F" w:rsidRDefault="00F676C6" w:rsidP="00F676C6">
      <w:pPr>
        <w:pStyle w:val="EPT3"/>
        <w:ind w:firstLineChars="0"/>
        <w:rPr>
          <w:rFonts w:ascii="宋体" w:hAnsi="宋体"/>
          <w:strike/>
          <w:color w:val="FF0000"/>
          <w:sz w:val="21"/>
          <w:szCs w:val="21"/>
          <w:highlight w:val="yellow"/>
        </w:rPr>
      </w:pPr>
      <w:r w:rsidRPr="00EA492F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文件上传代理用于消费方不具备通过HTTPS访问</w:t>
      </w:r>
      <w:proofErr w:type="gramStart"/>
      <w:r w:rsidRPr="00EA492F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蜘蛛智联</w:t>
      </w:r>
      <w:proofErr w:type="gramEnd"/>
      <w:r w:rsidRPr="00EA492F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TSP后台权限的场合，当消费方需要上传文件时，先将文件上传给</w:t>
      </w:r>
      <w:proofErr w:type="spellStart"/>
      <w:r w:rsidRPr="00EA492F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EA492F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，由</w:t>
      </w:r>
      <w:proofErr w:type="spellStart"/>
      <w:r w:rsidRPr="00EA492F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iCGM</w:t>
      </w:r>
      <w:proofErr w:type="spellEnd"/>
      <w:r w:rsidRPr="00EA492F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代理上传到</w:t>
      </w:r>
      <w:proofErr w:type="gramStart"/>
      <w:r w:rsidRPr="00EA492F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蜘蛛智联</w:t>
      </w:r>
      <w:proofErr w:type="gramEnd"/>
      <w:r w:rsidRPr="00EA492F">
        <w:rPr>
          <w:rFonts w:ascii="宋体" w:hAnsi="宋体" w:hint="eastAsia"/>
          <w:strike/>
          <w:color w:val="FF0000"/>
          <w:sz w:val="21"/>
          <w:szCs w:val="21"/>
          <w:highlight w:val="yellow"/>
        </w:rPr>
        <w:t>TSP后台。</w:t>
      </w:r>
    </w:p>
    <w:p w14:paraId="7DFC04DC" w14:textId="7F3E8294" w:rsidR="00BD4054" w:rsidRPr="00EA492F" w:rsidRDefault="00FC5E91" w:rsidP="00025128">
      <w:pPr>
        <w:pStyle w:val="EPT3"/>
        <w:ind w:firstLineChars="0" w:firstLine="0"/>
        <w:rPr>
          <w:rFonts w:ascii="Arial" w:eastAsiaTheme="minorEastAsia" w:hAnsi="Arial" w:cs="Arial"/>
          <w:strike/>
          <w:color w:val="FF0000"/>
          <w:sz w:val="21"/>
          <w:szCs w:val="21"/>
          <w:highlight w:val="yellow"/>
        </w:rPr>
      </w:pPr>
      <w:r w:rsidRPr="00EA492F">
        <w:rPr>
          <w:rFonts w:ascii="Arial" w:eastAsiaTheme="minorEastAsia" w:hAnsi="Arial" w:cs="Arial"/>
          <w:strike/>
          <w:noProof/>
          <w:color w:val="FF0000"/>
          <w:sz w:val="21"/>
          <w:szCs w:val="21"/>
          <w:highlight w:val="yellow"/>
        </w:rPr>
        <w:lastRenderedPageBreak/>
        <w:drawing>
          <wp:inline distT="0" distB="0" distL="0" distR="0" wp14:anchorId="1C2471A3" wp14:editId="4AAFA27D">
            <wp:extent cx="5831840" cy="4820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文件上传代理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3AE" w14:textId="77777777" w:rsidR="00A25F78" w:rsidRPr="00EA492F" w:rsidRDefault="00A25F78" w:rsidP="003254D0">
      <w:pPr>
        <w:pStyle w:val="af7"/>
        <w:numPr>
          <w:ilvl w:val="0"/>
          <w:numId w:val="17"/>
        </w:numPr>
        <w:spacing w:line="360" w:lineRule="auto"/>
        <w:ind w:firstLineChars="0"/>
        <w:jc w:val="left"/>
        <w:rPr>
          <w:strike/>
          <w:color w:val="FF0000"/>
          <w:highlight w:val="yellow"/>
        </w:rPr>
      </w:pPr>
      <w:r w:rsidRPr="00EA492F">
        <w:rPr>
          <w:rFonts w:hint="eastAsia"/>
          <w:strike/>
          <w:color w:val="FF0000"/>
          <w:highlight w:val="yellow"/>
        </w:rPr>
        <w:t>请求方发送文件上传信息请求指令（</w:t>
      </w:r>
      <w:proofErr w:type="spellStart"/>
      <w:r w:rsidRPr="00EA492F">
        <w:rPr>
          <w:strike/>
          <w:color w:val="FF0000"/>
          <w:highlight w:val="yellow"/>
        </w:rPr>
        <w:t>FileUploadAgentCtrlReq</w:t>
      </w:r>
      <w:proofErr w:type="spellEnd"/>
      <w:r w:rsidRPr="00EA492F">
        <w:rPr>
          <w:rFonts w:hint="eastAsia"/>
          <w:strike/>
          <w:color w:val="FF0000"/>
          <w:highlight w:val="yellow"/>
        </w:rPr>
        <w:t>）。</w:t>
      </w:r>
    </w:p>
    <w:p w14:paraId="4BEF5EDD" w14:textId="20545FB4" w:rsidR="00A25F78" w:rsidRPr="00EA492F" w:rsidRDefault="00A25F78" w:rsidP="003254D0">
      <w:pPr>
        <w:ind w:leftChars="250" w:left="525"/>
        <w:rPr>
          <w:strike/>
          <w:color w:val="FF0000"/>
          <w:highlight w:val="yellow"/>
        </w:rPr>
      </w:pPr>
      <w:r w:rsidRPr="00EA492F">
        <w:rPr>
          <w:rFonts w:hint="eastAsia"/>
          <w:strike/>
          <w:color w:val="FF0000"/>
          <w:highlight w:val="yellow"/>
        </w:rPr>
        <w:t>如果是该文件的首次上传，不需要将</w:t>
      </w:r>
      <w:proofErr w:type="spellStart"/>
      <w:r w:rsidRPr="00EA492F">
        <w:rPr>
          <w:rFonts w:hint="eastAsia"/>
          <w:strike/>
          <w:color w:val="FF0000"/>
          <w:highlight w:val="yellow"/>
        </w:rPr>
        <w:t>EventID</w:t>
      </w:r>
      <w:proofErr w:type="spellEnd"/>
      <w:r w:rsidRPr="00EA492F">
        <w:rPr>
          <w:rFonts w:hint="eastAsia"/>
          <w:strike/>
          <w:color w:val="FF0000"/>
          <w:highlight w:val="yellow"/>
        </w:rPr>
        <w:t>作为参数。如果是非首次请求认证信息，则还需要追加</w:t>
      </w:r>
      <w:proofErr w:type="spellStart"/>
      <w:r w:rsidRPr="00EA492F">
        <w:rPr>
          <w:rFonts w:hint="eastAsia"/>
          <w:strike/>
          <w:color w:val="FF0000"/>
          <w:highlight w:val="yellow"/>
        </w:rPr>
        <w:t>EventID</w:t>
      </w:r>
      <w:proofErr w:type="spellEnd"/>
      <w:r w:rsidRPr="00EA492F">
        <w:rPr>
          <w:rFonts w:hint="eastAsia"/>
          <w:strike/>
          <w:color w:val="FF0000"/>
          <w:highlight w:val="yellow"/>
        </w:rPr>
        <w:t>作为参数。</w:t>
      </w: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="005268F3" w:rsidRPr="00EA492F">
        <w:rPr>
          <w:rFonts w:hint="eastAsia"/>
          <w:strike/>
          <w:color w:val="FF0000"/>
          <w:highlight w:val="yellow"/>
        </w:rPr>
        <w:t>接收到请求后，</w:t>
      </w:r>
      <w:r w:rsidR="00553E72" w:rsidRPr="00EA492F">
        <w:rPr>
          <w:rFonts w:hint="eastAsia"/>
          <w:strike/>
          <w:color w:val="FF0000"/>
          <w:highlight w:val="yellow"/>
        </w:rPr>
        <w:t>检查</w:t>
      </w:r>
      <w:r w:rsidRPr="00EA492F">
        <w:rPr>
          <w:rFonts w:hint="eastAsia"/>
          <w:strike/>
          <w:color w:val="FF0000"/>
          <w:highlight w:val="yellow"/>
        </w:rPr>
        <w:t>本地存储空间</w:t>
      </w:r>
      <w:r w:rsidR="00553E72" w:rsidRPr="00EA492F">
        <w:rPr>
          <w:rFonts w:hint="eastAsia"/>
          <w:strike/>
          <w:color w:val="FF0000"/>
          <w:highlight w:val="yellow"/>
        </w:rPr>
        <w:t>及网络连接状态，如果空间不足或者网络异常则拒绝接受请求</w:t>
      </w:r>
      <w:r w:rsidRPr="00EA492F">
        <w:rPr>
          <w:rFonts w:hint="eastAsia"/>
          <w:strike/>
          <w:color w:val="FF0000"/>
          <w:highlight w:val="yellow"/>
        </w:rPr>
        <w:t>（</w:t>
      </w:r>
      <w:proofErr w:type="spellStart"/>
      <w:r w:rsidRPr="00EA492F">
        <w:rPr>
          <w:strike/>
          <w:color w:val="FF0000"/>
          <w:highlight w:val="yellow"/>
        </w:rPr>
        <w:t>FileUploadAgentCtrlRe</w:t>
      </w:r>
      <w:r w:rsidRPr="00EA492F">
        <w:rPr>
          <w:rFonts w:hint="eastAsia"/>
          <w:strike/>
          <w:color w:val="FF0000"/>
          <w:highlight w:val="yellow"/>
        </w:rPr>
        <w:t>s</w:t>
      </w:r>
      <w:proofErr w:type="spellEnd"/>
      <w:r w:rsidRPr="00EA492F">
        <w:rPr>
          <w:strike/>
          <w:color w:val="FF0000"/>
          <w:highlight w:val="yellow"/>
        </w:rPr>
        <w:t xml:space="preserve"> 0x1:RequestFailed</w:t>
      </w:r>
      <w:r w:rsidRPr="00EA492F">
        <w:rPr>
          <w:rFonts w:hint="eastAsia"/>
          <w:strike/>
          <w:color w:val="FF0000"/>
          <w:highlight w:val="yellow"/>
        </w:rPr>
        <w:t>）。</w:t>
      </w:r>
    </w:p>
    <w:p w14:paraId="39171249" w14:textId="33994667" w:rsidR="00A25F78" w:rsidRPr="00EA492F" w:rsidRDefault="00A25F78" w:rsidP="003254D0">
      <w:pPr>
        <w:ind w:leftChars="250" w:left="525"/>
        <w:rPr>
          <w:strike/>
          <w:color w:val="FF0000"/>
          <w:highlight w:val="yellow"/>
        </w:rPr>
      </w:pPr>
      <w:r w:rsidRPr="00EA492F">
        <w:rPr>
          <w:rFonts w:hint="eastAsia"/>
          <w:strike/>
          <w:color w:val="FF0000"/>
          <w:highlight w:val="yellow"/>
        </w:rPr>
        <w:t>如果</w:t>
      </w: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="00553E72" w:rsidRPr="00EA492F">
        <w:rPr>
          <w:rFonts w:hint="eastAsia"/>
          <w:strike/>
          <w:color w:val="FF0000"/>
          <w:highlight w:val="yellow"/>
        </w:rPr>
        <w:t>接受请求</w:t>
      </w:r>
      <w:r w:rsidRPr="00EA492F">
        <w:rPr>
          <w:rFonts w:hint="eastAsia"/>
          <w:strike/>
          <w:color w:val="FF0000"/>
          <w:highlight w:val="yellow"/>
        </w:rPr>
        <w:t>，且</w:t>
      </w:r>
      <w:r w:rsidR="00F30865" w:rsidRPr="00EA492F">
        <w:rPr>
          <w:rFonts w:hint="eastAsia"/>
          <w:strike/>
          <w:color w:val="FF0000"/>
          <w:highlight w:val="yellow"/>
        </w:rPr>
        <w:t>是该文件</w:t>
      </w:r>
      <w:r w:rsidRPr="00EA492F">
        <w:rPr>
          <w:rFonts w:hint="eastAsia"/>
          <w:strike/>
          <w:color w:val="FF0000"/>
          <w:highlight w:val="yellow"/>
        </w:rPr>
        <w:t>第一次</w:t>
      </w:r>
      <w:r w:rsidR="00F30865" w:rsidRPr="00EA492F">
        <w:rPr>
          <w:rFonts w:hint="eastAsia"/>
          <w:strike/>
          <w:color w:val="FF0000"/>
          <w:highlight w:val="yellow"/>
        </w:rPr>
        <w:t>上传</w:t>
      </w:r>
      <w:r w:rsidRPr="00EA492F">
        <w:rPr>
          <w:rFonts w:hint="eastAsia"/>
          <w:strike/>
          <w:color w:val="FF0000"/>
          <w:highlight w:val="yellow"/>
        </w:rPr>
        <w:t>请求，则</w:t>
      </w: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Pr="00EA492F">
        <w:rPr>
          <w:rFonts w:hint="eastAsia"/>
          <w:strike/>
          <w:color w:val="FF0000"/>
          <w:highlight w:val="yellow"/>
        </w:rPr>
        <w:t>生成本地的文件上传</w:t>
      </w:r>
      <w:r w:rsidRPr="00EA492F">
        <w:rPr>
          <w:rFonts w:hint="eastAsia"/>
          <w:strike/>
          <w:color w:val="FF0000"/>
          <w:highlight w:val="yellow"/>
        </w:rPr>
        <w:t>ID</w:t>
      </w:r>
      <w:r w:rsidRPr="00EA492F">
        <w:rPr>
          <w:rFonts w:hint="eastAsia"/>
          <w:strike/>
          <w:color w:val="FF0000"/>
          <w:highlight w:val="yellow"/>
        </w:rPr>
        <w:t>（</w:t>
      </w:r>
      <w:proofErr w:type="spellStart"/>
      <w:r w:rsidRPr="00EA492F">
        <w:rPr>
          <w:rFonts w:hint="eastAsia"/>
          <w:strike/>
          <w:color w:val="FF0000"/>
          <w:highlight w:val="yellow"/>
        </w:rPr>
        <w:t>EventID</w:t>
      </w:r>
      <w:proofErr w:type="spellEnd"/>
      <w:r w:rsidRPr="00EA492F">
        <w:rPr>
          <w:rFonts w:hint="eastAsia"/>
          <w:strike/>
          <w:color w:val="FF0000"/>
          <w:highlight w:val="yellow"/>
        </w:rPr>
        <w:t>）。</w:t>
      </w: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Pr="00EA492F">
        <w:rPr>
          <w:rFonts w:hint="eastAsia"/>
          <w:strike/>
          <w:color w:val="FF0000"/>
          <w:highlight w:val="yellow"/>
        </w:rPr>
        <w:t>将文件代理上传信息（</w:t>
      </w:r>
      <w:proofErr w:type="spellStart"/>
      <w:r w:rsidRPr="00EA492F">
        <w:rPr>
          <w:rFonts w:hint="eastAsia"/>
          <w:strike/>
          <w:color w:val="FF0000"/>
          <w:highlight w:val="yellow"/>
        </w:rPr>
        <w:t>EventID</w:t>
      </w:r>
      <w:proofErr w:type="spellEnd"/>
      <w:r w:rsidRPr="00EA492F">
        <w:rPr>
          <w:rFonts w:hint="eastAsia"/>
          <w:strike/>
          <w:color w:val="FF0000"/>
          <w:highlight w:val="yellow"/>
        </w:rPr>
        <w:t>，已经接收成功的字节数，</w:t>
      </w:r>
      <w:r w:rsidRPr="00EA492F">
        <w:rPr>
          <w:rFonts w:hint="eastAsia"/>
          <w:strike/>
          <w:color w:val="FF0000"/>
          <w:highlight w:val="yellow"/>
        </w:rPr>
        <w:t xml:space="preserve"> </w:t>
      </w: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Pr="00EA492F">
        <w:rPr>
          <w:rFonts w:hint="eastAsia"/>
          <w:strike/>
          <w:color w:val="FF0000"/>
          <w:highlight w:val="yellow"/>
        </w:rPr>
        <w:t>上传用</w:t>
      </w:r>
      <w:r w:rsidRPr="00EA492F">
        <w:rPr>
          <w:rFonts w:hint="eastAsia"/>
          <w:strike/>
          <w:color w:val="FF0000"/>
          <w:highlight w:val="yellow"/>
        </w:rPr>
        <w:t>URL</w:t>
      </w:r>
      <w:r w:rsidR="00FE312C" w:rsidRPr="00EA492F">
        <w:rPr>
          <w:rFonts w:hint="eastAsia"/>
          <w:strike/>
          <w:color w:val="FF0000"/>
          <w:highlight w:val="yellow"/>
        </w:rPr>
        <w:t>地址）通过文件代理上传请求反馈</w:t>
      </w:r>
      <w:r w:rsidRPr="00EA492F">
        <w:rPr>
          <w:rFonts w:hint="eastAsia"/>
          <w:strike/>
          <w:color w:val="FF0000"/>
          <w:highlight w:val="yellow"/>
        </w:rPr>
        <w:t>（</w:t>
      </w:r>
      <w:proofErr w:type="spellStart"/>
      <w:r w:rsidR="00FE312C" w:rsidRPr="00EA492F">
        <w:rPr>
          <w:strike/>
          <w:color w:val="FF0000"/>
          <w:highlight w:val="yellow"/>
        </w:rPr>
        <w:t>FileUploadAgentCtrlRe</w:t>
      </w:r>
      <w:r w:rsidR="00FE312C" w:rsidRPr="00EA492F">
        <w:rPr>
          <w:rFonts w:hint="eastAsia"/>
          <w:strike/>
          <w:color w:val="FF0000"/>
          <w:highlight w:val="yellow"/>
        </w:rPr>
        <w:t>s</w:t>
      </w:r>
      <w:proofErr w:type="spellEnd"/>
      <w:r w:rsidRPr="00EA492F">
        <w:rPr>
          <w:rFonts w:hint="eastAsia"/>
          <w:strike/>
          <w:color w:val="FF0000"/>
          <w:highlight w:val="yellow"/>
        </w:rPr>
        <w:t>）发送给请求方</w:t>
      </w:r>
      <w:r w:rsidRPr="00EA492F">
        <w:rPr>
          <w:rFonts w:hint="eastAsia"/>
          <w:strike/>
          <w:color w:val="FF0000"/>
          <w:highlight w:val="yellow"/>
        </w:rPr>
        <w:t>ECU</w:t>
      </w:r>
      <w:r w:rsidRPr="00EA492F">
        <w:rPr>
          <w:rFonts w:hint="eastAsia"/>
          <w:strike/>
          <w:color w:val="FF0000"/>
          <w:highlight w:val="yellow"/>
        </w:rPr>
        <w:t>。</w:t>
      </w:r>
      <w:r w:rsidR="00947D90" w:rsidRPr="00EA492F">
        <w:rPr>
          <w:rFonts w:hint="eastAsia"/>
          <w:strike/>
          <w:color w:val="FF0000"/>
          <w:highlight w:val="yellow"/>
        </w:rPr>
        <w:t>如果是</w:t>
      </w:r>
      <w:r w:rsidR="00F30865" w:rsidRPr="00EA492F">
        <w:rPr>
          <w:rFonts w:hint="eastAsia"/>
          <w:strike/>
          <w:color w:val="FF0000"/>
          <w:highlight w:val="yellow"/>
        </w:rPr>
        <w:t>该文件（请求指令中有</w:t>
      </w:r>
      <w:proofErr w:type="spellStart"/>
      <w:r w:rsidR="00947D90" w:rsidRPr="00EA492F">
        <w:rPr>
          <w:rFonts w:hint="eastAsia"/>
          <w:strike/>
          <w:color w:val="FF0000"/>
          <w:highlight w:val="yellow"/>
        </w:rPr>
        <w:t>EventID</w:t>
      </w:r>
      <w:proofErr w:type="spellEnd"/>
      <w:r w:rsidR="00F30865" w:rsidRPr="00EA492F">
        <w:rPr>
          <w:rFonts w:hint="eastAsia"/>
          <w:strike/>
          <w:color w:val="FF0000"/>
          <w:highlight w:val="yellow"/>
        </w:rPr>
        <w:t>）</w:t>
      </w:r>
      <w:r w:rsidR="00947D90" w:rsidRPr="00EA492F">
        <w:rPr>
          <w:rFonts w:hint="eastAsia"/>
          <w:strike/>
          <w:color w:val="FF0000"/>
          <w:highlight w:val="yellow"/>
        </w:rPr>
        <w:t>的第二次请求，</w:t>
      </w:r>
      <w:proofErr w:type="spellStart"/>
      <w:r w:rsidR="00947D90"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="00947D90" w:rsidRPr="00EA492F">
        <w:rPr>
          <w:rFonts w:hint="eastAsia"/>
          <w:strike/>
          <w:color w:val="FF0000"/>
          <w:highlight w:val="yellow"/>
        </w:rPr>
        <w:t>检查该文件已经上</w:t>
      </w:r>
      <w:proofErr w:type="gramStart"/>
      <w:r w:rsidR="00947D90" w:rsidRPr="00EA492F">
        <w:rPr>
          <w:rFonts w:hint="eastAsia"/>
          <w:strike/>
          <w:color w:val="FF0000"/>
          <w:highlight w:val="yellow"/>
        </w:rPr>
        <w:t>传完成</w:t>
      </w:r>
      <w:proofErr w:type="gramEnd"/>
      <w:r w:rsidR="00947D90" w:rsidRPr="00EA492F">
        <w:rPr>
          <w:rFonts w:hint="eastAsia"/>
          <w:strike/>
          <w:color w:val="FF0000"/>
          <w:highlight w:val="yellow"/>
        </w:rPr>
        <w:t>的字节数，将</w:t>
      </w:r>
      <w:proofErr w:type="spellStart"/>
      <w:r w:rsidR="00947D90"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="00947D90" w:rsidRPr="00EA492F">
        <w:rPr>
          <w:rFonts w:hint="eastAsia"/>
          <w:strike/>
          <w:color w:val="FF0000"/>
          <w:highlight w:val="yellow"/>
        </w:rPr>
        <w:t>将文件代理上传信息（</w:t>
      </w:r>
      <w:proofErr w:type="spellStart"/>
      <w:r w:rsidR="00947D90" w:rsidRPr="00EA492F">
        <w:rPr>
          <w:rFonts w:hint="eastAsia"/>
          <w:strike/>
          <w:color w:val="FF0000"/>
          <w:highlight w:val="yellow"/>
        </w:rPr>
        <w:t>EventID</w:t>
      </w:r>
      <w:proofErr w:type="spellEnd"/>
      <w:r w:rsidR="00947D90" w:rsidRPr="00EA492F">
        <w:rPr>
          <w:rFonts w:hint="eastAsia"/>
          <w:strike/>
          <w:color w:val="FF0000"/>
          <w:highlight w:val="yellow"/>
        </w:rPr>
        <w:t>，已经接收成功的字节数，</w:t>
      </w:r>
      <w:r w:rsidR="00947D90" w:rsidRPr="00EA492F">
        <w:rPr>
          <w:rFonts w:hint="eastAsia"/>
          <w:strike/>
          <w:color w:val="FF0000"/>
          <w:highlight w:val="yellow"/>
        </w:rPr>
        <w:t xml:space="preserve"> </w:t>
      </w:r>
      <w:proofErr w:type="spellStart"/>
      <w:r w:rsidR="00947D90"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="00947D90" w:rsidRPr="00EA492F">
        <w:rPr>
          <w:rFonts w:hint="eastAsia"/>
          <w:strike/>
          <w:color w:val="FF0000"/>
          <w:highlight w:val="yellow"/>
        </w:rPr>
        <w:t>上传用</w:t>
      </w:r>
      <w:r w:rsidR="00947D90" w:rsidRPr="00EA492F">
        <w:rPr>
          <w:rFonts w:hint="eastAsia"/>
          <w:strike/>
          <w:color w:val="FF0000"/>
          <w:highlight w:val="yellow"/>
        </w:rPr>
        <w:t>URL</w:t>
      </w:r>
      <w:r w:rsidR="00947D90" w:rsidRPr="00EA492F">
        <w:rPr>
          <w:rFonts w:hint="eastAsia"/>
          <w:strike/>
          <w:color w:val="FF0000"/>
          <w:highlight w:val="yellow"/>
        </w:rPr>
        <w:t>地址）通过文件代理上传</w:t>
      </w:r>
      <w:r w:rsidR="00FE312C" w:rsidRPr="00EA492F">
        <w:rPr>
          <w:rFonts w:hint="eastAsia"/>
          <w:strike/>
          <w:color w:val="FF0000"/>
          <w:highlight w:val="yellow"/>
        </w:rPr>
        <w:t>上传请求反馈（</w:t>
      </w:r>
      <w:proofErr w:type="spellStart"/>
      <w:r w:rsidR="00FE312C" w:rsidRPr="00EA492F">
        <w:rPr>
          <w:strike/>
          <w:color w:val="FF0000"/>
          <w:highlight w:val="yellow"/>
        </w:rPr>
        <w:t>FileUploadAgentCtrlRe</w:t>
      </w:r>
      <w:r w:rsidR="00FE312C" w:rsidRPr="00EA492F">
        <w:rPr>
          <w:rFonts w:hint="eastAsia"/>
          <w:strike/>
          <w:color w:val="FF0000"/>
          <w:highlight w:val="yellow"/>
        </w:rPr>
        <w:t>s</w:t>
      </w:r>
      <w:proofErr w:type="spellEnd"/>
      <w:r w:rsidR="00FE312C" w:rsidRPr="00EA492F">
        <w:rPr>
          <w:rFonts w:hint="eastAsia"/>
          <w:strike/>
          <w:color w:val="FF0000"/>
          <w:highlight w:val="yellow"/>
        </w:rPr>
        <w:t>）</w:t>
      </w:r>
      <w:r w:rsidR="00947D90" w:rsidRPr="00EA492F">
        <w:rPr>
          <w:rFonts w:hint="eastAsia"/>
          <w:strike/>
          <w:color w:val="FF0000"/>
          <w:highlight w:val="yellow"/>
        </w:rPr>
        <w:t>发送给请求方</w:t>
      </w:r>
      <w:r w:rsidR="00947D90" w:rsidRPr="00EA492F">
        <w:rPr>
          <w:rFonts w:hint="eastAsia"/>
          <w:strike/>
          <w:color w:val="FF0000"/>
          <w:highlight w:val="yellow"/>
        </w:rPr>
        <w:t>ECU</w:t>
      </w:r>
      <w:r w:rsidR="00947D90" w:rsidRPr="00EA492F">
        <w:rPr>
          <w:rFonts w:hint="eastAsia"/>
          <w:strike/>
          <w:color w:val="FF0000"/>
          <w:highlight w:val="yellow"/>
        </w:rPr>
        <w:t>。</w:t>
      </w:r>
    </w:p>
    <w:p w14:paraId="44A37946" w14:textId="3334B121" w:rsidR="00A25F78" w:rsidRPr="00EA492F" w:rsidRDefault="00A25F78" w:rsidP="003254D0">
      <w:pPr>
        <w:pStyle w:val="af7"/>
        <w:numPr>
          <w:ilvl w:val="0"/>
          <w:numId w:val="17"/>
        </w:numPr>
        <w:spacing w:line="360" w:lineRule="auto"/>
        <w:ind w:firstLineChars="0"/>
        <w:jc w:val="left"/>
        <w:rPr>
          <w:strike/>
          <w:color w:val="FF0000"/>
          <w:highlight w:val="yellow"/>
        </w:rPr>
      </w:pPr>
      <w:r w:rsidRPr="00EA492F">
        <w:rPr>
          <w:rFonts w:hint="eastAsia"/>
          <w:strike/>
          <w:color w:val="FF0000"/>
          <w:highlight w:val="yellow"/>
        </w:rPr>
        <w:t>请求方</w:t>
      </w:r>
      <w:r w:rsidRPr="00EA492F">
        <w:rPr>
          <w:rFonts w:hint="eastAsia"/>
          <w:strike/>
          <w:color w:val="FF0000"/>
          <w:highlight w:val="yellow"/>
        </w:rPr>
        <w:t>ECU</w:t>
      </w:r>
      <w:r w:rsidRPr="00EA492F">
        <w:rPr>
          <w:rFonts w:hint="eastAsia"/>
          <w:strike/>
          <w:color w:val="FF0000"/>
          <w:highlight w:val="yellow"/>
        </w:rPr>
        <w:t>调用</w:t>
      </w: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Pr="00EA492F">
        <w:rPr>
          <w:rFonts w:hint="eastAsia"/>
          <w:strike/>
          <w:color w:val="FF0000"/>
          <w:highlight w:val="yellow"/>
        </w:rPr>
        <w:t>提供的文件上传</w:t>
      </w:r>
      <w:r w:rsidRPr="00EA492F">
        <w:rPr>
          <w:rFonts w:hint="eastAsia"/>
          <w:strike/>
          <w:color w:val="FF0000"/>
          <w:highlight w:val="yellow"/>
        </w:rPr>
        <w:t>URL</w:t>
      </w:r>
      <w:r w:rsidRPr="00EA492F">
        <w:rPr>
          <w:rFonts w:hint="eastAsia"/>
          <w:strike/>
          <w:color w:val="FF0000"/>
          <w:highlight w:val="yellow"/>
        </w:rPr>
        <w:t>（</w:t>
      </w:r>
      <w:r w:rsidRPr="00EA492F">
        <w:rPr>
          <w:rFonts w:hint="eastAsia"/>
          <w:strike/>
          <w:color w:val="FF0000"/>
          <w:highlight w:val="yellow"/>
        </w:rPr>
        <w:t>Http</w:t>
      </w:r>
      <w:r w:rsidRPr="00EA492F">
        <w:rPr>
          <w:rFonts w:hint="eastAsia"/>
          <w:strike/>
          <w:color w:val="FF0000"/>
          <w:highlight w:val="yellow"/>
        </w:rPr>
        <w:t>）将文件传输给</w:t>
      </w: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Pr="00EA492F">
        <w:rPr>
          <w:rFonts w:hint="eastAsia"/>
          <w:strike/>
          <w:color w:val="FF0000"/>
          <w:highlight w:val="yellow"/>
        </w:rPr>
        <w:t>。</w:t>
      </w:r>
    </w:p>
    <w:p w14:paraId="4E705230" w14:textId="53D4EFF5" w:rsidR="00A25F78" w:rsidRPr="00EA492F" w:rsidRDefault="001C677D" w:rsidP="003254D0">
      <w:pPr>
        <w:ind w:leftChars="200" w:left="420"/>
        <w:rPr>
          <w:strike/>
          <w:color w:val="FF0000"/>
          <w:highlight w:val="yellow"/>
        </w:rPr>
      </w:pP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Pr="00EA492F">
        <w:rPr>
          <w:rFonts w:hint="eastAsia"/>
          <w:strike/>
          <w:color w:val="FF0000"/>
          <w:highlight w:val="yellow"/>
        </w:rPr>
        <w:t>支持断点续传，</w:t>
      </w:r>
      <w:r w:rsidR="00A25F78" w:rsidRPr="00EA492F">
        <w:rPr>
          <w:rFonts w:hint="eastAsia"/>
          <w:strike/>
          <w:color w:val="FF0000"/>
          <w:highlight w:val="yellow"/>
        </w:rPr>
        <w:t>如果请求</w:t>
      </w:r>
      <w:proofErr w:type="gramStart"/>
      <w:r w:rsidR="00A25F78" w:rsidRPr="00EA492F">
        <w:rPr>
          <w:rFonts w:hint="eastAsia"/>
          <w:strike/>
          <w:color w:val="FF0000"/>
          <w:highlight w:val="yellow"/>
        </w:rPr>
        <w:t>方文件上传尚未</w:t>
      </w:r>
      <w:proofErr w:type="gramEnd"/>
      <w:r w:rsidR="00A25F78" w:rsidRPr="00EA492F">
        <w:rPr>
          <w:rFonts w:hint="eastAsia"/>
          <w:strike/>
          <w:color w:val="FF0000"/>
          <w:highlight w:val="yellow"/>
        </w:rPr>
        <w:t>结束，但是已经满足休眠条件，可保存断点待</w:t>
      </w:r>
      <w:proofErr w:type="gramStart"/>
      <w:r w:rsidR="00A25F78" w:rsidRPr="00EA492F">
        <w:rPr>
          <w:rFonts w:hint="eastAsia"/>
          <w:strike/>
          <w:color w:val="FF0000"/>
          <w:highlight w:val="yellow"/>
        </w:rPr>
        <w:t>下次上</w:t>
      </w:r>
      <w:proofErr w:type="gramEnd"/>
      <w:r w:rsidR="00A25F78" w:rsidRPr="00EA492F">
        <w:rPr>
          <w:rFonts w:hint="eastAsia"/>
          <w:strike/>
          <w:color w:val="FF0000"/>
          <w:highlight w:val="yellow"/>
        </w:rPr>
        <w:t>电启动再</w:t>
      </w:r>
      <w:r w:rsidR="00624CEE" w:rsidRPr="00EA492F">
        <w:rPr>
          <w:rFonts w:hint="eastAsia"/>
          <w:strike/>
          <w:color w:val="FF0000"/>
          <w:highlight w:val="yellow"/>
        </w:rPr>
        <w:t>继续</w:t>
      </w:r>
      <w:r w:rsidR="00A25F78" w:rsidRPr="00EA492F">
        <w:rPr>
          <w:rFonts w:hint="eastAsia"/>
          <w:strike/>
          <w:color w:val="FF0000"/>
          <w:highlight w:val="yellow"/>
        </w:rPr>
        <w:t>上传</w:t>
      </w:r>
      <w:r w:rsidR="00624CEE" w:rsidRPr="00EA492F">
        <w:rPr>
          <w:rFonts w:hint="eastAsia"/>
          <w:strike/>
          <w:color w:val="FF0000"/>
          <w:highlight w:val="yellow"/>
        </w:rPr>
        <w:t>给</w:t>
      </w:r>
      <w:proofErr w:type="spellStart"/>
      <w:r w:rsidR="00624CEE"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="00A25F78" w:rsidRPr="00EA492F">
        <w:rPr>
          <w:rFonts w:hint="eastAsia"/>
          <w:strike/>
          <w:color w:val="FF0000"/>
          <w:highlight w:val="yellow"/>
        </w:rPr>
        <w:t>。</w:t>
      </w:r>
    </w:p>
    <w:p w14:paraId="460DDA85" w14:textId="11221F23" w:rsidR="00A25F78" w:rsidRPr="00EA492F" w:rsidRDefault="00A25F78" w:rsidP="003254D0">
      <w:pPr>
        <w:pStyle w:val="af7"/>
        <w:numPr>
          <w:ilvl w:val="0"/>
          <w:numId w:val="17"/>
        </w:numPr>
        <w:spacing w:line="360" w:lineRule="auto"/>
        <w:ind w:firstLineChars="0"/>
        <w:jc w:val="left"/>
        <w:rPr>
          <w:strike/>
          <w:color w:val="FF0000"/>
          <w:highlight w:val="yellow"/>
        </w:rPr>
      </w:pP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="00E82F8C" w:rsidRPr="00EA492F">
        <w:rPr>
          <w:rFonts w:hint="eastAsia"/>
          <w:strike/>
          <w:color w:val="FF0000"/>
          <w:highlight w:val="yellow"/>
        </w:rPr>
        <w:t>成功接收到完整的上传文件后</w:t>
      </w:r>
      <w:r w:rsidRPr="00EA492F">
        <w:rPr>
          <w:rFonts w:hint="eastAsia"/>
          <w:strike/>
          <w:color w:val="FF0000"/>
          <w:highlight w:val="yellow"/>
        </w:rPr>
        <w:t>，向</w:t>
      </w:r>
      <w:proofErr w:type="gramStart"/>
      <w:r w:rsidRPr="00EA492F">
        <w:rPr>
          <w:rFonts w:hint="eastAsia"/>
          <w:strike/>
          <w:color w:val="FF0000"/>
          <w:highlight w:val="yellow"/>
        </w:rPr>
        <w:t>蜘蛛智联</w:t>
      </w:r>
      <w:proofErr w:type="gramEnd"/>
      <w:r w:rsidRPr="00EA492F">
        <w:rPr>
          <w:rFonts w:hint="eastAsia"/>
          <w:strike/>
          <w:color w:val="FF0000"/>
          <w:highlight w:val="yellow"/>
        </w:rPr>
        <w:t>TSP</w:t>
      </w:r>
      <w:r w:rsidRPr="00EA492F">
        <w:rPr>
          <w:rFonts w:hint="eastAsia"/>
          <w:strike/>
          <w:color w:val="FF0000"/>
          <w:highlight w:val="yellow"/>
        </w:rPr>
        <w:t>网关获取文件上传认证信息。</w:t>
      </w:r>
    </w:p>
    <w:p w14:paraId="1255B8C6" w14:textId="77777777" w:rsidR="00E82F8C" w:rsidRPr="00EA492F" w:rsidRDefault="00A25F78" w:rsidP="003254D0">
      <w:pPr>
        <w:pStyle w:val="af7"/>
        <w:numPr>
          <w:ilvl w:val="0"/>
          <w:numId w:val="17"/>
        </w:numPr>
        <w:spacing w:line="360" w:lineRule="auto"/>
        <w:ind w:firstLineChars="0"/>
        <w:jc w:val="left"/>
        <w:rPr>
          <w:strike/>
          <w:color w:val="FF0000"/>
          <w:highlight w:val="yellow"/>
        </w:rPr>
      </w:pP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Pr="00EA492F">
        <w:rPr>
          <w:rFonts w:hint="eastAsia"/>
          <w:strike/>
          <w:color w:val="FF0000"/>
          <w:highlight w:val="yellow"/>
        </w:rPr>
        <w:t>调用</w:t>
      </w:r>
      <w:proofErr w:type="gramStart"/>
      <w:r w:rsidRPr="00EA492F">
        <w:rPr>
          <w:rFonts w:hint="eastAsia"/>
          <w:strike/>
          <w:color w:val="FF0000"/>
          <w:highlight w:val="yellow"/>
        </w:rPr>
        <w:t>蜘蛛智联</w:t>
      </w:r>
      <w:proofErr w:type="gramEnd"/>
      <w:r w:rsidRPr="00EA492F">
        <w:rPr>
          <w:rFonts w:hint="eastAsia"/>
          <w:strike/>
          <w:color w:val="FF0000"/>
          <w:highlight w:val="yellow"/>
        </w:rPr>
        <w:t>TSP</w:t>
      </w:r>
      <w:r w:rsidRPr="00EA492F">
        <w:rPr>
          <w:rFonts w:hint="eastAsia"/>
          <w:strike/>
          <w:color w:val="FF0000"/>
          <w:highlight w:val="yellow"/>
        </w:rPr>
        <w:t>提供的文件上传服务（</w:t>
      </w:r>
      <w:r w:rsidRPr="00EA492F">
        <w:rPr>
          <w:rFonts w:hint="eastAsia"/>
          <w:strike/>
          <w:color w:val="FF0000"/>
          <w:highlight w:val="yellow"/>
        </w:rPr>
        <w:t>Https</w:t>
      </w:r>
      <w:r w:rsidRPr="00EA492F">
        <w:rPr>
          <w:rFonts w:hint="eastAsia"/>
          <w:strike/>
          <w:color w:val="FF0000"/>
          <w:highlight w:val="yellow"/>
        </w:rPr>
        <w:t>）单片或者分片上传文件。</w:t>
      </w:r>
    </w:p>
    <w:p w14:paraId="376060F8" w14:textId="3BC04DCC" w:rsidR="00A25F78" w:rsidRPr="00EA492F" w:rsidRDefault="00A25F78" w:rsidP="003254D0">
      <w:pPr>
        <w:pStyle w:val="af7"/>
        <w:numPr>
          <w:ilvl w:val="0"/>
          <w:numId w:val="17"/>
        </w:numPr>
        <w:spacing w:line="360" w:lineRule="auto"/>
        <w:ind w:firstLineChars="0"/>
        <w:jc w:val="left"/>
        <w:rPr>
          <w:strike/>
          <w:color w:val="FF0000"/>
          <w:highlight w:val="yellow"/>
        </w:rPr>
      </w:pP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Pr="00EA492F">
        <w:rPr>
          <w:rFonts w:hint="eastAsia"/>
          <w:strike/>
          <w:color w:val="FF0000"/>
          <w:highlight w:val="yellow"/>
        </w:rPr>
        <w:t>通过文件上</w:t>
      </w:r>
      <w:proofErr w:type="gramStart"/>
      <w:r w:rsidRPr="00EA492F">
        <w:rPr>
          <w:rFonts w:hint="eastAsia"/>
          <w:strike/>
          <w:color w:val="FF0000"/>
          <w:highlight w:val="yellow"/>
        </w:rPr>
        <w:t>传结果</w:t>
      </w:r>
      <w:proofErr w:type="gramEnd"/>
      <w:r w:rsidRPr="00EA492F">
        <w:rPr>
          <w:rFonts w:hint="eastAsia"/>
          <w:strike/>
          <w:color w:val="FF0000"/>
          <w:highlight w:val="yellow"/>
        </w:rPr>
        <w:t>通知（</w:t>
      </w:r>
      <w:proofErr w:type="spellStart"/>
      <w:r w:rsidR="00FB533A" w:rsidRPr="00EA492F">
        <w:rPr>
          <w:rFonts w:ascii="宋体" w:hAnsi="宋体"/>
          <w:strike/>
          <w:color w:val="FF0000"/>
          <w:szCs w:val="21"/>
          <w:highlight w:val="yellow"/>
        </w:rPr>
        <w:t>FileUpload</w:t>
      </w:r>
      <w:r w:rsidR="00FB533A" w:rsidRPr="00EA492F">
        <w:rPr>
          <w:rFonts w:ascii="宋体" w:hAnsi="宋体" w:hint="eastAsia"/>
          <w:strike/>
          <w:color w:val="FF0000"/>
          <w:szCs w:val="21"/>
          <w:highlight w:val="yellow"/>
        </w:rPr>
        <w:t>Agent</w:t>
      </w:r>
      <w:r w:rsidR="00FB533A" w:rsidRPr="00EA492F">
        <w:rPr>
          <w:rFonts w:ascii="宋体" w:hAnsi="宋体"/>
          <w:strike/>
          <w:color w:val="FF0000"/>
          <w:szCs w:val="21"/>
          <w:highlight w:val="yellow"/>
        </w:rPr>
        <w:t>Sts</w:t>
      </w:r>
      <w:proofErr w:type="spellEnd"/>
      <w:r w:rsidRPr="00EA492F">
        <w:rPr>
          <w:rFonts w:hint="eastAsia"/>
          <w:strike/>
          <w:color w:val="FF0000"/>
          <w:highlight w:val="yellow"/>
        </w:rPr>
        <w:t>）向请求方通知上传结果。</w:t>
      </w:r>
      <w:r w:rsidR="00FB533A" w:rsidRPr="00EA492F">
        <w:rPr>
          <w:rFonts w:hint="eastAsia"/>
          <w:strike/>
          <w:color w:val="FF0000"/>
          <w:highlight w:val="yellow"/>
        </w:rPr>
        <w:t>请求</w:t>
      </w:r>
      <w:proofErr w:type="gramStart"/>
      <w:r w:rsidR="00FB533A" w:rsidRPr="00EA492F">
        <w:rPr>
          <w:rFonts w:hint="eastAsia"/>
          <w:strike/>
          <w:color w:val="FF0000"/>
          <w:highlight w:val="yellow"/>
        </w:rPr>
        <w:t>端根据</w:t>
      </w:r>
      <w:proofErr w:type="spellStart"/>
      <w:proofErr w:type="gramEnd"/>
      <w:r w:rsidR="00FB533A" w:rsidRPr="00EA492F">
        <w:rPr>
          <w:rFonts w:ascii="宋体" w:hAnsi="宋体"/>
          <w:strike/>
          <w:color w:val="FF0000"/>
          <w:szCs w:val="21"/>
          <w:highlight w:val="yellow"/>
        </w:rPr>
        <w:lastRenderedPageBreak/>
        <w:t>FileUpload</w:t>
      </w:r>
      <w:r w:rsidR="00FB533A" w:rsidRPr="00EA492F">
        <w:rPr>
          <w:rFonts w:ascii="宋体" w:hAnsi="宋体" w:hint="eastAsia"/>
          <w:strike/>
          <w:color w:val="FF0000"/>
          <w:szCs w:val="21"/>
          <w:highlight w:val="yellow"/>
        </w:rPr>
        <w:t>Agent</w:t>
      </w:r>
      <w:r w:rsidR="00FB533A" w:rsidRPr="00EA492F">
        <w:rPr>
          <w:rFonts w:ascii="宋体" w:hAnsi="宋体"/>
          <w:strike/>
          <w:color w:val="FF0000"/>
          <w:szCs w:val="21"/>
          <w:highlight w:val="yellow"/>
        </w:rPr>
        <w:t>Sts</w:t>
      </w:r>
      <w:proofErr w:type="spellEnd"/>
      <w:r w:rsidR="00FB533A" w:rsidRPr="00EA492F">
        <w:rPr>
          <w:rFonts w:hint="eastAsia"/>
          <w:strike/>
          <w:color w:val="FF0000"/>
          <w:highlight w:val="yellow"/>
        </w:rPr>
        <w:t xml:space="preserve"> </w:t>
      </w:r>
      <w:r w:rsidR="00FB533A" w:rsidRPr="00EA492F">
        <w:rPr>
          <w:rFonts w:hint="eastAsia"/>
          <w:strike/>
          <w:color w:val="FF0000"/>
          <w:highlight w:val="yellow"/>
        </w:rPr>
        <w:t>的</w:t>
      </w:r>
      <w:proofErr w:type="spellStart"/>
      <w:r w:rsidR="00FB533A" w:rsidRPr="00EA492F">
        <w:rPr>
          <w:rFonts w:hint="eastAsia"/>
          <w:strike/>
          <w:color w:val="FF0000"/>
          <w:highlight w:val="yellow"/>
        </w:rPr>
        <w:t>ClientID</w:t>
      </w:r>
      <w:proofErr w:type="spellEnd"/>
      <w:r w:rsidR="00FB533A" w:rsidRPr="00EA492F">
        <w:rPr>
          <w:rFonts w:hint="eastAsia"/>
          <w:strike/>
          <w:color w:val="FF0000"/>
          <w:highlight w:val="yellow"/>
        </w:rPr>
        <w:t>判别是否是自己的上传结果。</w:t>
      </w:r>
    </w:p>
    <w:p w14:paraId="0774CC2F" w14:textId="77777777" w:rsidR="00A25F78" w:rsidRPr="00EA492F" w:rsidRDefault="00A25F78" w:rsidP="00A25F78">
      <w:pPr>
        <w:rPr>
          <w:strike/>
          <w:color w:val="FF0000"/>
          <w:highlight w:val="yellow"/>
        </w:rPr>
      </w:pPr>
    </w:p>
    <w:p w14:paraId="26C9E27F" w14:textId="77777777" w:rsidR="00A25F78" w:rsidRPr="00EA492F" w:rsidRDefault="00A25F78" w:rsidP="00A25F78">
      <w:pPr>
        <w:rPr>
          <w:strike/>
          <w:color w:val="FF0000"/>
          <w:highlight w:val="yellow"/>
        </w:rPr>
      </w:pPr>
      <w:r w:rsidRPr="00EA492F">
        <w:rPr>
          <w:rFonts w:hint="eastAsia"/>
          <w:strike/>
          <w:color w:val="FF0000"/>
          <w:highlight w:val="yellow"/>
        </w:rPr>
        <w:t>另：如果文件已经成功传输到</w:t>
      </w:r>
      <w:proofErr w:type="spellStart"/>
      <w:r w:rsidRPr="00EA492F">
        <w:rPr>
          <w:rFonts w:hint="eastAsia"/>
          <w:strike/>
          <w:color w:val="FF0000"/>
          <w:highlight w:val="yellow"/>
        </w:rPr>
        <w:t>iCGM</w:t>
      </w:r>
      <w:proofErr w:type="spellEnd"/>
      <w:r w:rsidRPr="00EA492F">
        <w:rPr>
          <w:rFonts w:hint="eastAsia"/>
          <w:strike/>
          <w:color w:val="FF0000"/>
          <w:highlight w:val="yellow"/>
        </w:rPr>
        <w:t>，如果文件上传代理请求</w:t>
      </w:r>
      <w:proofErr w:type="spellStart"/>
      <w:r w:rsidRPr="00EA492F">
        <w:rPr>
          <w:rFonts w:ascii="宋体" w:hAnsi="宋体"/>
          <w:strike/>
          <w:color w:val="FF0000"/>
          <w:highlight w:val="yellow"/>
        </w:rPr>
        <w:t>FileUploadAgentCtrlReq</w:t>
      </w:r>
      <w:r w:rsidRPr="00EA492F">
        <w:rPr>
          <w:rFonts w:ascii="宋体" w:hAnsi="宋体" w:hint="eastAsia"/>
          <w:strike/>
          <w:color w:val="FF0000"/>
          <w:highlight w:val="yellow"/>
        </w:rPr>
        <w:t>.</w:t>
      </w:r>
      <w:r w:rsidRPr="00EA492F">
        <w:rPr>
          <w:rFonts w:ascii="宋体" w:hAnsi="宋体"/>
          <w:strike/>
          <w:color w:val="FF0000"/>
          <w:highlight w:val="yellow"/>
        </w:rPr>
        <w:t>RetryFlag</w:t>
      </w:r>
      <w:proofErr w:type="spellEnd"/>
      <w:r w:rsidRPr="00EA492F">
        <w:rPr>
          <w:rFonts w:ascii="宋体" w:hAnsi="宋体" w:hint="eastAsia"/>
          <w:strike/>
          <w:color w:val="FF0000"/>
          <w:highlight w:val="yellow"/>
        </w:rPr>
        <w:t>设置为0:不需要补传，则</w:t>
      </w:r>
      <w:r w:rsidRPr="00EA492F">
        <w:rPr>
          <w:rFonts w:hint="eastAsia"/>
          <w:strike/>
          <w:color w:val="FF0000"/>
          <w:highlight w:val="yellow"/>
        </w:rPr>
        <w:t>重发</w:t>
      </w:r>
      <w:r w:rsidRPr="00EA492F">
        <w:rPr>
          <w:rFonts w:hint="eastAsia"/>
          <w:strike/>
          <w:color w:val="FF0000"/>
          <w:highlight w:val="yellow"/>
        </w:rPr>
        <w:t>3</w:t>
      </w:r>
      <w:r w:rsidRPr="00EA492F">
        <w:rPr>
          <w:rFonts w:hint="eastAsia"/>
          <w:strike/>
          <w:color w:val="FF0000"/>
          <w:highlight w:val="yellow"/>
        </w:rPr>
        <w:t>次失败后直接通知请求</w:t>
      </w:r>
      <w:r w:rsidRPr="00EA492F">
        <w:rPr>
          <w:rFonts w:hint="eastAsia"/>
          <w:strike/>
          <w:color w:val="FF0000"/>
          <w:highlight w:val="yellow"/>
        </w:rPr>
        <w:t>ECU</w:t>
      </w:r>
      <w:r w:rsidRPr="00EA492F">
        <w:rPr>
          <w:rFonts w:hint="eastAsia"/>
          <w:strike/>
          <w:color w:val="FF0000"/>
          <w:highlight w:val="yellow"/>
        </w:rPr>
        <w:t>本次上传失败，删除本地缓存文件。</w:t>
      </w:r>
    </w:p>
    <w:p w14:paraId="2A02D730" w14:textId="77777777" w:rsidR="00A25F78" w:rsidRPr="00AD6BA2" w:rsidRDefault="00A25F78" w:rsidP="00A25F78">
      <w:r w:rsidRPr="00EA492F">
        <w:rPr>
          <w:rFonts w:hint="eastAsia"/>
          <w:strike/>
          <w:color w:val="FF0000"/>
          <w:highlight w:val="yellow"/>
        </w:rPr>
        <w:t>如果文件上传代理请求</w:t>
      </w:r>
      <w:proofErr w:type="spellStart"/>
      <w:r w:rsidRPr="00EA492F">
        <w:rPr>
          <w:rFonts w:ascii="宋体" w:hAnsi="宋体"/>
          <w:strike/>
          <w:color w:val="FF0000"/>
          <w:highlight w:val="yellow"/>
        </w:rPr>
        <w:t>FileUploadAgentCtrlReq</w:t>
      </w:r>
      <w:r w:rsidRPr="00EA492F">
        <w:rPr>
          <w:rFonts w:ascii="宋体" w:hAnsi="宋体" w:hint="eastAsia"/>
          <w:strike/>
          <w:color w:val="FF0000"/>
          <w:highlight w:val="yellow"/>
        </w:rPr>
        <w:t>.</w:t>
      </w:r>
      <w:r w:rsidRPr="00EA492F">
        <w:rPr>
          <w:rFonts w:ascii="宋体" w:hAnsi="宋体"/>
          <w:strike/>
          <w:color w:val="FF0000"/>
          <w:highlight w:val="yellow"/>
        </w:rPr>
        <w:t>RetryFlag</w:t>
      </w:r>
      <w:proofErr w:type="spellEnd"/>
      <w:r w:rsidRPr="00EA492F">
        <w:rPr>
          <w:rFonts w:ascii="宋体" w:hAnsi="宋体" w:hint="eastAsia"/>
          <w:strike/>
          <w:color w:val="FF0000"/>
          <w:highlight w:val="yellow"/>
        </w:rPr>
        <w:t>设置为1:需要补传，</w:t>
      </w:r>
      <w:r w:rsidRPr="00EA492F">
        <w:rPr>
          <w:rFonts w:hint="eastAsia"/>
          <w:strike/>
          <w:color w:val="FF0000"/>
          <w:highlight w:val="yellow"/>
        </w:rPr>
        <w:t>设置的过期时间（默认</w:t>
      </w:r>
      <w:r w:rsidRPr="00EA492F">
        <w:rPr>
          <w:rFonts w:hint="eastAsia"/>
          <w:strike/>
          <w:color w:val="FF0000"/>
          <w:highlight w:val="yellow"/>
        </w:rPr>
        <w:t>7</w:t>
      </w:r>
      <w:r w:rsidRPr="00EA492F">
        <w:rPr>
          <w:rFonts w:hint="eastAsia"/>
          <w:strike/>
          <w:color w:val="FF0000"/>
          <w:highlight w:val="yellow"/>
        </w:rPr>
        <w:t>天）内，网络正常的情况下向</w:t>
      </w:r>
      <w:r w:rsidRPr="00EA492F">
        <w:rPr>
          <w:rFonts w:hint="eastAsia"/>
          <w:strike/>
          <w:color w:val="FF0000"/>
          <w:highlight w:val="yellow"/>
        </w:rPr>
        <w:t>TSP</w:t>
      </w:r>
      <w:r w:rsidRPr="00EA492F">
        <w:rPr>
          <w:rFonts w:hint="eastAsia"/>
          <w:strike/>
          <w:color w:val="FF0000"/>
          <w:highlight w:val="yellow"/>
        </w:rPr>
        <w:t>后台发起文件上传，直至文件上</w:t>
      </w:r>
      <w:proofErr w:type="gramStart"/>
      <w:r w:rsidRPr="00EA492F">
        <w:rPr>
          <w:rFonts w:hint="eastAsia"/>
          <w:strike/>
          <w:color w:val="FF0000"/>
          <w:highlight w:val="yellow"/>
        </w:rPr>
        <w:t>传成功</w:t>
      </w:r>
      <w:proofErr w:type="gramEnd"/>
      <w:r w:rsidRPr="00EA492F">
        <w:rPr>
          <w:rFonts w:hint="eastAsia"/>
          <w:strike/>
          <w:color w:val="FF0000"/>
          <w:highlight w:val="yellow"/>
        </w:rPr>
        <w:t>或者文件缓存期限过期。文件缓存期限过期或者上</w:t>
      </w:r>
      <w:proofErr w:type="gramStart"/>
      <w:r w:rsidRPr="00EA492F">
        <w:rPr>
          <w:rFonts w:hint="eastAsia"/>
          <w:strike/>
          <w:color w:val="FF0000"/>
          <w:highlight w:val="yellow"/>
        </w:rPr>
        <w:t>传成功</w:t>
      </w:r>
      <w:proofErr w:type="gramEnd"/>
      <w:r w:rsidRPr="00EA492F">
        <w:rPr>
          <w:rFonts w:hint="eastAsia"/>
          <w:strike/>
          <w:color w:val="FF0000"/>
          <w:highlight w:val="yellow"/>
        </w:rPr>
        <w:t>都需要删除本地缓存文件。</w:t>
      </w:r>
    </w:p>
    <w:p w14:paraId="27D7CA2B" w14:textId="77777777" w:rsidR="002A1BC8" w:rsidRPr="00AD6BA2" w:rsidRDefault="002A1BC8" w:rsidP="00A25F78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</w:p>
    <w:p w14:paraId="632EFB86" w14:textId="154B5B26" w:rsidR="00A25F78" w:rsidRPr="003671A5" w:rsidRDefault="00200444" w:rsidP="00DB3649">
      <w:pPr>
        <w:pStyle w:val="EPT2"/>
        <w:numPr>
          <w:ilvl w:val="1"/>
          <w:numId w:val="21"/>
        </w:numPr>
        <w:rPr>
          <w:rFonts w:ascii="宋体" w:eastAsia="宋体" w:hAnsi="宋体"/>
          <w:color w:val="FF0000"/>
          <w:sz w:val="21"/>
          <w:szCs w:val="21"/>
          <w:highlight w:val="yellow"/>
        </w:rPr>
      </w:pPr>
      <w:bookmarkStart w:id="20" w:name="_Toc79155545"/>
      <w:r w:rsidRPr="003671A5">
        <w:rPr>
          <w:rFonts w:ascii="宋体" w:eastAsia="宋体" w:hAnsi="宋体" w:hint="eastAsia"/>
          <w:color w:val="FF0000"/>
          <w:sz w:val="21"/>
          <w:szCs w:val="21"/>
          <w:highlight w:val="yellow"/>
        </w:rPr>
        <w:t>云端请求文件上传</w:t>
      </w:r>
      <w:bookmarkEnd w:id="20"/>
    </w:p>
    <w:p w14:paraId="222B7373" w14:textId="734ECD27" w:rsidR="00A57EC8" w:rsidRPr="00680200" w:rsidRDefault="008D78F3" w:rsidP="00A57EC8">
      <w:pPr>
        <w:pStyle w:val="EPT3"/>
        <w:ind w:firstLine="420"/>
        <w:rPr>
          <w:rFonts w:ascii="宋体" w:hAnsi="宋体"/>
          <w:color w:val="FF0000"/>
          <w:sz w:val="21"/>
          <w:szCs w:val="21"/>
        </w:rPr>
      </w:pPr>
      <w:r w:rsidRPr="003671A5">
        <w:rPr>
          <w:rFonts w:ascii="宋体" w:hAnsi="宋体" w:hint="eastAsia"/>
          <w:color w:val="FF0000"/>
          <w:sz w:val="21"/>
          <w:szCs w:val="21"/>
          <w:highlight w:val="yellow"/>
        </w:rPr>
        <w:t>RVM3系统上传文件画面示意图：</w:t>
      </w:r>
    </w:p>
    <w:p w14:paraId="4150A5D3" w14:textId="439BD1B2" w:rsidR="00415C07" w:rsidRPr="00AD6BA2" w:rsidRDefault="008D78F3" w:rsidP="008D78F3">
      <w:pPr>
        <w:pStyle w:val="EPT3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4BC865DE" wp14:editId="61F8C512">
            <wp:extent cx="5486400" cy="18021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2CBD" w14:textId="29494A52" w:rsidR="00764661" w:rsidRPr="00AD6BA2" w:rsidRDefault="009D20DD" w:rsidP="00A25F78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  <w:r>
        <w:rPr>
          <w:rFonts w:ascii="Arial" w:eastAsiaTheme="minorEastAsia" w:hAnsi="Arial" w:cs="Arial"/>
          <w:noProof/>
          <w:sz w:val="21"/>
          <w:szCs w:val="21"/>
        </w:rPr>
        <w:lastRenderedPageBreak/>
        <w:drawing>
          <wp:inline distT="0" distB="0" distL="0" distR="0" wp14:anchorId="7BB4F85D" wp14:editId="150E8BBB">
            <wp:extent cx="5831840" cy="43935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云端请求日志文件上传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FE14" w14:textId="77777777" w:rsidR="00BC3504" w:rsidRDefault="00A25F78" w:rsidP="00DB3649">
      <w:pPr>
        <w:pStyle w:val="af7"/>
        <w:numPr>
          <w:ilvl w:val="0"/>
          <w:numId w:val="18"/>
        </w:numPr>
        <w:spacing w:line="360" w:lineRule="auto"/>
        <w:ind w:firstLineChars="0"/>
        <w:jc w:val="left"/>
        <w:rPr>
          <w:color w:val="FF0000"/>
          <w:highlight w:val="yellow"/>
        </w:rPr>
      </w:pPr>
      <w:r w:rsidRPr="00965D4A">
        <w:rPr>
          <w:rFonts w:hint="eastAsia"/>
          <w:color w:val="FF0000"/>
          <w:highlight w:val="yellow"/>
        </w:rPr>
        <w:t>用户从</w:t>
      </w:r>
      <w:proofErr w:type="gramStart"/>
      <w:r w:rsidRPr="00965D4A">
        <w:rPr>
          <w:rFonts w:hint="eastAsia"/>
          <w:color w:val="FF0000"/>
          <w:highlight w:val="yellow"/>
        </w:rPr>
        <w:t>蜘蛛智联后台</w:t>
      </w:r>
      <w:proofErr w:type="gramEnd"/>
      <w:r w:rsidRPr="00965D4A">
        <w:rPr>
          <w:rFonts w:hint="eastAsia"/>
          <w:color w:val="FF0000"/>
          <w:highlight w:val="yellow"/>
        </w:rPr>
        <w:t>（</w:t>
      </w:r>
      <w:r w:rsidRPr="00965D4A">
        <w:rPr>
          <w:rFonts w:hint="eastAsia"/>
          <w:color w:val="FF0000"/>
          <w:highlight w:val="yellow"/>
        </w:rPr>
        <w:t>RVM3</w:t>
      </w:r>
      <w:r w:rsidRPr="00965D4A">
        <w:rPr>
          <w:rFonts w:hint="eastAsia"/>
          <w:color w:val="FF0000"/>
          <w:highlight w:val="yellow"/>
        </w:rPr>
        <w:t>）操作</w:t>
      </w:r>
      <w:r w:rsidR="00BC3504">
        <w:rPr>
          <w:rFonts w:hint="eastAsia"/>
          <w:color w:val="FF0000"/>
          <w:highlight w:val="yellow"/>
        </w:rPr>
        <w:t>获取</w:t>
      </w:r>
      <w:r w:rsidR="00B56282" w:rsidRPr="00965D4A">
        <w:rPr>
          <w:rFonts w:hint="eastAsia"/>
          <w:color w:val="FF0000"/>
          <w:highlight w:val="yellow"/>
        </w:rPr>
        <w:t>日志列表或者</w:t>
      </w:r>
      <w:r w:rsidR="00BC3504">
        <w:rPr>
          <w:rFonts w:hint="eastAsia"/>
          <w:color w:val="FF0000"/>
          <w:highlight w:val="yellow"/>
        </w:rPr>
        <w:t>从上传的日志列表中选择需要上传的日志文件后点击获取日志，</w:t>
      </w:r>
      <w:proofErr w:type="gramStart"/>
      <w:r w:rsidRPr="00965D4A">
        <w:rPr>
          <w:rFonts w:hint="eastAsia"/>
          <w:color w:val="FF0000"/>
          <w:highlight w:val="yellow"/>
        </w:rPr>
        <w:t>蜘蛛智联</w:t>
      </w:r>
      <w:proofErr w:type="gramEnd"/>
      <w:r w:rsidRPr="00965D4A">
        <w:rPr>
          <w:rFonts w:hint="eastAsia"/>
          <w:color w:val="FF0000"/>
          <w:highlight w:val="yellow"/>
        </w:rPr>
        <w:t>TSP</w:t>
      </w:r>
      <w:r w:rsidR="00BC3504">
        <w:rPr>
          <w:rFonts w:hint="eastAsia"/>
          <w:color w:val="FF0000"/>
          <w:highlight w:val="yellow"/>
        </w:rPr>
        <w:t>后台将用户的操作指令下发</w:t>
      </w:r>
      <w:r w:rsidR="00B56282" w:rsidRPr="00965D4A">
        <w:rPr>
          <w:rFonts w:hint="eastAsia"/>
          <w:color w:val="FF0000"/>
          <w:highlight w:val="yellow"/>
        </w:rPr>
        <w:t>给</w:t>
      </w:r>
      <w:proofErr w:type="spellStart"/>
      <w:r w:rsidRPr="00965D4A">
        <w:rPr>
          <w:rFonts w:hint="eastAsia"/>
          <w:color w:val="FF0000"/>
          <w:highlight w:val="yellow"/>
        </w:rPr>
        <w:t>iCGM</w:t>
      </w:r>
      <w:proofErr w:type="spellEnd"/>
      <w:r w:rsidRPr="00965D4A">
        <w:rPr>
          <w:rFonts w:hint="eastAsia"/>
          <w:color w:val="FF0000"/>
          <w:highlight w:val="yellow"/>
        </w:rPr>
        <w:t>。</w:t>
      </w:r>
    </w:p>
    <w:p w14:paraId="37FD9439" w14:textId="418949E2" w:rsidR="00DB3649" w:rsidRPr="00965D4A" w:rsidRDefault="00B56282" w:rsidP="00BC3504">
      <w:pPr>
        <w:pStyle w:val="af7"/>
        <w:spacing w:line="360" w:lineRule="auto"/>
        <w:ind w:left="420" w:firstLineChars="0" w:firstLine="0"/>
        <w:jc w:val="left"/>
        <w:rPr>
          <w:color w:val="FF0000"/>
          <w:highlight w:val="yellow"/>
        </w:rPr>
      </w:pPr>
      <w:proofErr w:type="spellStart"/>
      <w:r w:rsidRPr="00965D4A">
        <w:rPr>
          <w:rFonts w:hint="eastAsia"/>
          <w:color w:val="FF0000"/>
          <w:highlight w:val="yellow"/>
        </w:rPr>
        <w:t>iCGM</w:t>
      </w:r>
      <w:proofErr w:type="spellEnd"/>
      <w:r w:rsidRPr="00965D4A">
        <w:rPr>
          <w:rFonts w:hint="eastAsia"/>
          <w:color w:val="FF0000"/>
          <w:highlight w:val="yellow"/>
        </w:rPr>
        <w:t>判断需要</w:t>
      </w:r>
      <w:r w:rsidR="00BC3504">
        <w:rPr>
          <w:rFonts w:hint="eastAsia"/>
          <w:color w:val="FF0000"/>
          <w:highlight w:val="yellow"/>
        </w:rPr>
        <w:t>用户选择的</w:t>
      </w:r>
      <w:r w:rsidR="00BC3504">
        <w:rPr>
          <w:rFonts w:hint="eastAsia"/>
          <w:color w:val="FF0000"/>
          <w:highlight w:val="yellow"/>
        </w:rPr>
        <w:t>ECU</w:t>
      </w:r>
      <w:r w:rsidRPr="00965D4A">
        <w:rPr>
          <w:rFonts w:hint="eastAsia"/>
          <w:color w:val="FF0000"/>
          <w:highlight w:val="yellow"/>
        </w:rPr>
        <w:t>节点</w:t>
      </w:r>
      <w:r w:rsidR="00BC3504">
        <w:rPr>
          <w:rFonts w:hint="eastAsia"/>
          <w:color w:val="FF0000"/>
          <w:highlight w:val="yellow"/>
        </w:rPr>
        <w:t>是否为</w:t>
      </w:r>
      <w:r w:rsidRPr="00965D4A">
        <w:rPr>
          <w:rFonts w:hint="eastAsia"/>
          <w:color w:val="FF0000"/>
          <w:highlight w:val="yellow"/>
        </w:rPr>
        <w:t>其他以太网节点（如</w:t>
      </w:r>
      <w:r w:rsidRPr="00965D4A">
        <w:rPr>
          <w:rFonts w:hint="eastAsia"/>
          <w:color w:val="FF0000"/>
          <w:highlight w:val="yellow"/>
        </w:rPr>
        <w:t>APA</w:t>
      </w:r>
      <w:r w:rsidRPr="00965D4A">
        <w:rPr>
          <w:rFonts w:hint="eastAsia"/>
          <w:color w:val="FF0000"/>
          <w:highlight w:val="yellow"/>
        </w:rPr>
        <w:t>，</w:t>
      </w:r>
      <w:r w:rsidRPr="00965D4A">
        <w:rPr>
          <w:rFonts w:hint="eastAsia"/>
          <w:color w:val="FF0000"/>
          <w:highlight w:val="yellow"/>
        </w:rPr>
        <w:t>ADU,AVM,HDM,ICU,RICM</w:t>
      </w:r>
      <w:r w:rsidRPr="00965D4A">
        <w:rPr>
          <w:rFonts w:hint="eastAsia"/>
          <w:color w:val="FF0000"/>
          <w:highlight w:val="yellow"/>
        </w:rPr>
        <w:t>等），</w:t>
      </w:r>
      <w:proofErr w:type="gramStart"/>
      <w:r w:rsidRPr="00965D4A">
        <w:rPr>
          <w:rFonts w:hint="eastAsia"/>
          <w:color w:val="FF0000"/>
          <w:highlight w:val="yellow"/>
        </w:rPr>
        <w:t>如果</w:t>
      </w:r>
      <w:r w:rsidR="00943814">
        <w:rPr>
          <w:rFonts w:hint="eastAsia"/>
          <w:color w:val="FF0000"/>
          <w:highlight w:val="yellow"/>
        </w:rPr>
        <w:t>是且</w:t>
      </w:r>
      <w:r w:rsidRPr="00965D4A">
        <w:rPr>
          <w:rFonts w:hint="eastAsia"/>
          <w:color w:val="FF0000"/>
          <w:highlight w:val="yellow"/>
        </w:rPr>
        <w:t>此时</w:t>
      </w:r>
      <w:proofErr w:type="gramEnd"/>
      <w:r w:rsidRPr="00965D4A">
        <w:rPr>
          <w:rFonts w:hint="eastAsia"/>
          <w:color w:val="FF0000"/>
          <w:highlight w:val="yellow"/>
        </w:rPr>
        <w:t>CAN</w:t>
      </w:r>
      <w:r w:rsidRPr="00965D4A">
        <w:rPr>
          <w:rFonts w:hint="eastAsia"/>
          <w:color w:val="FF0000"/>
          <w:highlight w:val="yellow"/>
        </w:rPr>
        <w:t>网络处于休眠状态，则先发</w:t>
      </w:r>
      <w:r w:rsidRPr="00965D4A">
        <w:rPr>
          <w:rFonts w:hint="eastAsia"/>
          <w:color w:val="FF0000"/>
          <w:highlight w:val="yellow"/>
        </w:rPr>
        <w:t>NM</w:t>
      </w:r>
      <w:r w:rsidRPr="00965D4A">
        <w:rPr>
          <w:rFonts w:hint="eastAsia"/>
          <w:color w:val="FF0000"/>
          <w:highlight w:val="yellow"/>
        </w:rPr>
        <w:t>报文唤醒网络。</w:t>
      </w:r>
    </w:p>
    <w:p w14:paraId="2315779B" w14:textId="374367DB" w:rsidR="00965D4A" w:rsidRPr="00965D4A" w:rsidRDefault="00B56282" w:rsidP="00B56282">
      <w:pPr>
        <w:pStyle w:val="af7"/>
        <w:numPr>
          <w:ilvl w:val="0"/>
          <w:numId w:val="18"/>
        </w:numPr>
        <w:spacing w:line="360" w:lineRule="auto"/>
        <w:ind w:firstLineChars="0"/>
        <w:jc w:val="left"/>
        <w:rPr>
          <w:color w:val="FF0000"/>
          <w:highlight w:val="yellow"/>
        </w:rPr>
      </w:pPr>
      <w:proofErr w:type="spellStart"/>
      <w:r w:rsidRPr="00965D4A">
        <w:rPr>
          <w:rFonts w:hint="eastAsia"/>
          <w:color w:val="FF0000"/>
          <w:highlight w:val="yellow"/>
        </w:rPr>
        <w:t>iCGM</w:t>
      </w:r>
      <w:proofErr w:type="spellEnd"/>
      <w:r w:rsidR="00943814">
        <w:rPr>
          <w:rFonts w:hint="eastAsia"/>
          <w:color w:val="FF0000"/>
          <w:highlight w:val="yellow"/>
        </w:rPr>
        <w:t>通过文件上</w:t>
      </w:r>
      <w:proofErr w:type="gramStart"/>
      <w:r w:rsidR="00943814">
        <w:rPr>
          <w:rFonts w:hint="eastAsia"/>
          <w:color w:val="FF0000"/>
          <w:highlight w:val="yellow"/>
        </w:rPr>
        <w:t>传服务</w:t>
      </w:r>
      <w:proofErr w:type="gramEnd"/>
      <w:r w:rsidR="00943814">
        <w:rPr>
          <w:rFonts w:hint="eastAsia"/>
          <w:color w:val="FF0000"/>
          <w:highlight w:val="yellow"/>
        </w:rPr>
        <w:t>向被选择的</w:t>
      </w:r>
      <w:r w:rsidR="00A25F78" w:rsidRPr="00965D4A">
        <w:rPr>
          <w:rFonts w:hint="eastAsia"/>
          <w:color w:val="FF0000"/>
          <w:highlight w:val="yellow"/>
        </w:rPr>
        <w:t>ECU</w:t>
      </w:r>
      <w:r w:rsidR="00A25F78" w:rsidRPr="00965D4A">
        <w:rPr>
          <w:rFonts w:hint="eastAsia"/>
          <w:color w:val="FF0000"/>
          <w:highlight w:val="yellow"/>
        </w:rPr>
        <w:t>发送</w:t>
      </w:r>
      <w:r w:rsidR="00DB3649" w:rsidRPr="00965D4A">
        <w:rPr>
          <w:rFonts w:hint="eastAsia"/>
          <w:color w:val="FF0000"/>
          <w:highlight w:val="yellow"/>
        </w:rPr>
        <w:t>云端请求</w:t>
      </w:r>
      <w:r w:rsidRPr="00965D4A">
        <w:rPr>
          <w:rFonts w:hint="eastAsia"/>
          <w:color w:val="FF0000"/>
          <w:highlight w:val="yellow"/>
        </w:rPr>
        <w:t>日志</w:t>
      </w:r>
      <w:r w:rsidR="00A25F78" w:rsidRPr="00965D4A">
        <w:rPr>
          <w:rFonts w:hint="eastAsia"/>
          <w:color w:val="FF0000"/>
          <w:highlight w:val="yellow"/>
        </w:rPr>
        <w:t>文件上传指令通知（</w:t>
      </w:r>
      <w:proofErr w:type="spellStart"/>
      <w:r w:rsidRPr="00965D4A">
        <w:rPr>
          <w:color w:val="FF0000"/>
          <w:highlight w:val="yellow"/>
        </w:rPr>
        <w:t>LogFileUploadReqNotify</w:t>
      </w:r>
      <w:proofErr w:type="spellEnd"/>
      <w:r w:rsidRPr="00965D4A">
        <w:rPr>
          <w:rFonts w:hint="eastAsia"/>
          <w:color w:val="FF0000"/>
          <w:highlight w:val="yellow"/>
        </w:rPr>
        <w:t xml:space="preserve"> 2</w:t>
      </w:r>
      <w:r w:rsidRPr="00965D4A">
        <w:rPr>
          <w:rFonts w:hint="eastAsia"/>
          <w:color w:val="FF0000"/>
          <w:highlight w:val="yellow"/>
        </w:rPr>
        <w:t>：业务</w:t>
      </w:r>
      <w:r w:rsidRPr="00965D4A">
        <w:rPr>
          <w:rFonts w:hint="eastAsia"/>
          <w:color w:val="FF0000"/>
          <w:highlight w:val="yellow"/>
        </w:rPr>
        <w:t>Log</w:t>
      </w:r>
      <w:r w:rsidRPr="00965D4A">
        <w:rPr>
          <w:rFonts w:hint="eastAsia"/>
          <w:color w:val="FF0000"/>
          <w:highlight w:val="yellow"/>
        </w:rPr>
        <w:t>文件</w:t>
      </w:r>
      <w:r w:rsidRPr="00965D4A">
        <w:rPr>
          <w:rFonts w:hint="eastAsia"/>
          <w:color w:val="FF0000"/>
          <w:highlight w:val="yellow"/>
        </w:rPr>
        <w:t>/6:</w:t>
      </w:r>
      <w:r w:rsidRPr="00965D4A">
        <w:rPr>
          <w:rFonts w:hint="eastAsia"/>
          <w:color w:val="FF0000"/>
          <w:highlight w:val="yellow"/>
        </w:rPr>
        <w:t>日志文件列表</w:t>
      </w:r>
      <w:r w:rsidR="00A25F78" w:rsidRPr="00965D4A">
        <w:rPr>
          <w:rFonts w:hint="eastAsia"/>
          <w:color w:val="FF0000"/>
          <w:highlight w:val="yellow"/>
        </w:rPr>
        <w:t>）。</w:t>
      </w:r>
    </w:p>
    <w:p w14:paraId="301AECF2" w14:textId="3F5FF782" w:rsidR="00965D4A" w:rsidRPr="00965D4A" w:rsidRDefault="005E6205" w:rsidP="00965D4A">
      <w:pPr>
        <w:pStyle w:val="af7"/>
        <w:numPr>
          <w:ilvl w:val="0"/>
          <w:numId w:val="18"/>
        </w:numPr>
        <w:spacing w:line="360" w:lineRule="auto"/>
        <w:ind w:firstLineChars="0"/>
        <w:jc w:val="left"/>
        <w:rPr>
          <w:color w:val="FF0000"/>
          <w:highlight w:val="yellow"/>
        </w:rPr>
      </w:pPr>
      <w:r w:rsidRPr="00965D4A">
        <w:rPr>
          <w:rFonts w:hint="eastAsia"/>
          <w:color w:val="FF0000"/>
          <w:highlight w:val="yellow"/>
        </w:rPr>
        <w:t>ECU</w:t>
      </w:r>
      <w:r w:rsidRPr="00965D4A">
        <w:rPr>
          <w:rFonts w:hint="eastAsia"/>
          <w:color w:val="FF0000"/>
          <w:highlight w:val="yellow"/>
        </w:rPr>
        <w:t>接收到</w:t>
      </w:r>
      <w:r w:rsidR="00965D4A" w:rsidRPr="00965D4A">
        <w:rPr>
          <w:rFonts w:hint="eastAsia"/>
          <w:color w:val="FF0000"/>
          <w:highlight w:val="yellow"/>
        </w:rPr>
        <w:t>云端请求日志文件上传指令通知（</w:t>
      </w:r>
      <w:proofErr w:type="spellStart"/>
      <w:r w:rsidR="00965D4A" w:rsidRPr="00965D4A">
        <w:rPr>
          <w:color w:val="FF0000"/>
          <w:highlight w:val="yellow"/>
        </w:rPr>
        <w:t>LogFileUploadReqNotify</w:t>
      </w:r>
      <w:proofErr w:type="spellEnd"/>
      <w:r w:rsidRPr="00965D4A">
        <w:rPr>
          <w:rFonts w:hint="eastAsia"/>
          <w:color w:val="FF0000"/>
          <w:highlight w:val="yellow"/>
        </w:rPr>
        <w:t>）</w:t>
      </w:r>
      <w:r w:rsidR="00943814">
        <w:rPr>
          <w:rFonts w:hint="eastAsia"/>
          <w:color w:val="FF0000"/>
          <w:highlight w:val="yellow"/>
        </w:rPr>
        <w:t>后</w:t>
      </w:r>
      <w:r w:rsidRPr="00965D4A">
        <w:rPr>
          <w:rFonts w:hint="eastAsia"/>
          <w:color w:val="FF0000"/>
          <w:highlight w:val="yellow"/>
        </w:rPr>
        <w:t>，先判断</w:t>
      </w:r>
      <w:proofErr w:type="spellStart"/>
      <w:r w:rsidRPr="00965D4A">
        <w:rPr>
          <w:rFonts w:hint="eastAsia"/>
          <w:color w:val="FF0000"/>
          <w:highlight w:val="yellow"/>
        </w:rPr>
        <w:t>ClientID</w:t>
      </w:r>
      <w:proofErr w:type="spellEnd"/>
      <w:r w:rsidRPr="00965D4A">
        <w:rPr>
          <w:rFonts w:hint="eastAsia"/>
          <w:color w:val="FF0000"/>
          <w:highlight w:val="yellow"/>
        </w:rPr>
        <w:t>是否与</w:t>
      </w:r>
      <w:r w:rsidR="00965D4A" w:rsidRPr="00965D4A">
        <w:rPr>
          <w:rFonts w:hint="eastAsia"/>
          <w:color w:val="FF0000"/>
          <w:highlight w:val="yellow"/>
        </w:rPr>
        <w:t>自己相同，如果相同则执行指令。</w:t>
      </w:r>
    </w:p>
    <w:p w14:paraId="5AC11591" w14:textId="77777777" w:rsidR="00943814" w:rsidRDefault="00965D4A" w:rsidP="00943814">
      <w:pPr>
        <w:pStyle w:val="af7"/>
        <w:numPr>
          <w:ilvl w:val="0"/>
          <w:numId w:val="32"/>
        </w:numPr>
        <w:spacing w:line="360" w:lineRule="auto"/>
        <w:ind w:firstLineChars="0"/>
        <w:jc w:val="left"/>
        <w:rPr>
          <w:color w:val="FF0000"/>
          <w:highlight w:val="yellow"/>
        </w:rPr>
      </w:pPr>
      <w:proofErr w:type="spellStart"/>
      <w:r w:rsidRPr="00965D4A">
        <w:rPr>
          <w:color w:val="FF0000"/>
          <w:highlight w:val="yellow"/>
        </w:rPr>
        <w:t>LogFileUploadReqNotify</w:t>
      </w:r>
      <w:r w:rsidRPr="00965D4A">
        <w:rPr>
          <w:rFonts w:hint="eastAsia"/>
          <w:color w:val="FF0000"/>
          <w:highlight w:val="yellow"/>
        </w:rPr>
        <w:t>.FileType</w:t>
      </w:r>
      <w:proofErr w:type="spellEnd"/>
      <w:r w:rsidRPr="00965D4A">
        <w:rPr>
          <w:rFonts w:hint="eastAsia"/>
          <w:color w:val="FF0000"/>
          <w:highlight w:val="yellow"/>
        </w:rPr>
        <w:t>=2</w:t>
      </w:r>
      <w:r w:rsidRPr="00965D4A">
        <w:rPr>
          <w:rFonts w:hint="eastAsia"/>
          <w:color w:val="FF0000"/>
          <w:highlight w:val="yellow"/>
        </w:rPr>
        <w:t>：业务</w:t>
      </w:r>
      <w:r w:rsidRPr="00965D4A">
        <w:rPr>
          <w:rFonts w:hint="eastAsia"/>
          <w:color w:val="FF0000"/>
          <w:highlight w:val="yellow"/>
        </w:rPr>
        <w:t>Log</w:t>
      </w:r>
      <w:r w:rsidRPr="00965D4A">
        <w:rPr>
          <w:rFonts w:hint="eastAsia"/>
          <w:color w:val="FF0000"/>
          <w:highlight w:val="yellow"/>
        </w:rPr>
        <w:t>文件</w:t>
      </w:r>
    </w:p>
    <w:p w14:paraId="6EAE3C93" w14:textId="4E3E121A" w:rsidR="00A25F78" w:rsidRPr="00965D4A" w:rsidRDefault="00965D4A" w:rsidP="00943814">
      <w:pPr>
        <w:pStyle w:val="af7"/>
        <w:spacing w:line="360" w:lineRule="auto"/>
        <w:ind w:left="840" w:firstLineChars="0" w:firstLine="0"/>
        <w:jc w:val="left"/>
        <w:rPr>
          <w:color w:val="FF0000"/>
          <w:highlight w:val="yellow"/>
        </w:rPr>
      </w:pPr>
      <w:r w:rsidRPr="00965D4A">
        <w:rPr>
          <w:rFonts w:hint="eastAsia"/>
          <w:color w:val="FF0000"/>
          <w:highlight w:val="yellow"/>
        </w:rPr>
        <w:t>根据</w:t>
      </w:r>
      <w:proofErr w:type="spellStart"/>
      <w:r w:rsidR="00943814">
        <w:rPr>
          <w:rFonts w:hint="eastAsia"/>
          <w:color w:val="FF0000"/>
          <w:highlight w:val="yellow"/>
        </w:rPr>
        <w:t>iCGM</w:t>
      </w:r>
      <w:proofErr w:type="spellEnd"/>
      <w:r w:rsidR="00943814">
        <w:rPr>
          <w:rFonts w:hint="eastAsia"/>
          <w:color w:val="FF0000"/>
          <w:highlight w:val="yellow"/>
        </w:rPr>
        <w:t>发送</w:t>
      </w:r>
      <w:r w:rsidRPr="00965D4A">
        <w:rPr>
          <w:rFonts w:hint="eastAsia"/>
          <w:color w:val="FF0000"/>
          <w:highlight w:val="yellow"/>
        </w:rPr>
        <w:t>的上传文件列表</w:t>
      </w:r>
      <w:r w:rsidR="00943814" w:rsidRPr="00943814">
        <w:rPr>
          <w:rFonts w:hint="eastAsia"/>
          <w:color w:val="FF0000"/>
          <w:highlight w:val="yellow"/>
        </w:rPr>
        <w:t>（</w:t>
      </w:r>
      <w:proofErr w:type="spellStart"/>
      <w:r w:rsidR="00943814" w:rsidRPr="00943814">
        <w:rPr>
          <w:color w:val="FF0000"/>
          <w:highlight w:val="yellow"/>
        </w:rPr>
        <w:t>LogFileUploadReqNotify.uploadFiles</w:t>
      </w:r>
      <w:proofErr w:type="spellEnd"/>
      <w:r w:rsidR="00943814" w:rsidRPr="00943814">
        <w:rPr>
          <w:rFonts w:hint="eastAsia"/>
          <w:color w:val="FF0000"/>
          <w:highlight w:val="yellow"/>
        </w:rPr>
        <w:t>）</w:t>
      </w:r>
      <w:r w:rsidRPr="00965D4A">
        <w:rPr>
          <w:rFonts w:hint="eastAsia"/>
          <w:color w:val="FF0000"/>
          <w:highlight w:val="yellow"/>
        </w:rPr>
        <w:t>，</w:t>
      </w:r>
      <w:r w:rsidR="00A25F78" w:rsidRPr="00965D4A">
        <w:rPr>
          <w:rFonts w:hint="eastAsia"/>
          <w:color w:val="FF0000"/>
          <w:highlight w:val="yellow"/>
        </w:rPr>
        <w:t>检查</w:t>
      </w:r>
      <w:r w:rsidRPr="00965D4A">
        <w:rPr>
          <w:rFonts w:hint="eastAsia"/>
          <w:color w:val="FF0000"/>
          <w:highlight w:val="yellow"/>
        </w:rPr>
        <w:t>该列表中需要上传的</w:t>
      </w:r>
      <w:proofErr w:type="gramStart"/>
      <w:r w:rsidRPr="00965D4A">
        <w:rPr>
          <w:rFonts w:hint="eastAsia"/>
          <w:color w:val="FF0000"/>
          <w:highlight w:val="yellow"/>
        </w:rPr>
        <w:t>文件</w:t>
      </w:r>
      <w:r w:rsidR="00943814">
        <w:rPr>
          <w:rFonts w:hint="eastAsia"/>
          <w:color w:val="FF0000"/>
          <w:highlight w:val="yellow"/>
        </w:rPr>
        <w:t>本地</w:t>
      </w:r>
      <w:proofErr w:type="gramEnd"/>
      <w:r w:rsidR="00943814">
        <w:rPr>
          <w:rFonts w:hint="eastAsia"/>
          <w:color w:val="FF0000"/>
          <w:highlight w:val="yellow"/>
        </w:rPr>
        <w:t>是否存在</w:t>
      </w:r>
      <w:r w:rsidR="00A25F78" w:rsidRPr="00965D4A">
        <w:rPr>
          <w:rFonts w:hint="eastAsia"/>
          <w:color w:val="FF0000"/>
          <w:highlight w:val="yellow"/>
        </w:rPr>
        <w:t>。</w:t>
      </w:r>
    </w:p>
    <w:p w14:paraId="2F8F701F" w14:textId="77777777" w:rsidR="00943814" w:rsidRDefault="00965D4A" w:rsidP="00943814">
      <w:pPr>
        <w:pStyle w:val="af7"/>
        <w:numPr>
          <w:ilvl w:val="0"/>
          <w:numId w:val="33"/>
        </w:numPr>
        <w:spacing w:line="360" w:lineRule="auto"/>
        <w:ind w:firstLineChars="0"/>
        <w:jc w:val="left"/>
        <w:rPr>
          <w:color w:val="FF0000"/>
          <w:highlight w:val="yellow"/>
        </w:rPr>
      </w:pPr>
      <w:proofErr w:type="spellStart"/>
      <w:r w:rsidRPr="00965D4A">
        <w:rPr>
          <w:color w:val="FF0000"/>
          <w:highlight w:val="yellow"/>
        </w:rPr>
        <w:t>LogFileUploadReqNotify</w:t>
      </w:r>
      <w:r w:rsidRPr="00965D4A">
        <w:rPr>
          <w:rFonts w:hint="eastAsia"/>
          <w:color w:val="FF0000"/>
          <w:highlight w:val="yellow"/>
        </w:rPr>
        <w:t>.FileType</w:t>
      </w:r>
      <w:proofErr w:type="spellEnd"/>
      <w:r w:rsidRPr="00965D4A">
        <w:rPr>
          <w:rFonts w:hint="eastAsia"/>
          <w:color w:val="FF0000"/>
          <w:highlight w:val="yellow"/>
        </w:rPr>
        <w:t>=6:</w:t>
      </w:r>
      <w:r w:rsidRPr="00965D4A">
        <w:rPr>
          <w:rFonts w:hint="eastAsia"/>
          <w:color w:val="FF0000"/>
          <w:highlight w:val="yellow"/>
        </w:rPr>
        <w:t>日志文件列表</w:t>
      </w:r>
    </w:p>
    <w:p w14:paraId="7EB19E2A" w14:textId="2CCD2297" w:rsidR="00965D4A" w:rsidRPr="00965D4A" w:rsidRDefault="00965D4A" w:rsidP="00943814">
      <w:pPr>
        <w:pStyle w:val="af7"/>
        <w:spacing w:line="360" w:lineRule="auto"/>
        <w:ind w:left="840" w:firstLineChars="0" w:firstLine="0"/>
        <w:jc w:val="left"/>
        <w:rPr>
          <w:color w:val="FF0000"/>
          <w:highlight w:val="yellow"/>
        </w:rPr>
      </w:pPr>
      <w:r w:rsidRPr="00965D4A">
        <w:rPr>
          <w:rFonts w:hint="eastAsia"/>
          <w:color w:val="FF0000"/>
          <w:highlight w:val="yellow"/>
        </w:rPr>
        <w:lastRenderedPageBreak/>
        <w:t>遍历本地日志目录生成可以上传的日志文件列表。</w:t>
      </w:r>
    </w:p>
    <w:p w14:paraId="7C97BE00" w14:textId="3DA51CC1" w:rsidR="00965D4A" w:rsidRPr="00965D4A" w:rsidRDefault="00965D4A" w:rsidP="00545524">
      <w:pPr>
        <w:pStyle w:val="af7"/>
        <w:numPr>
          <w:ilvl w:val="0"/>
          <w:numId w:val="18"/>
        </w:numPr>
        <w:spacing w:line="360" w:lineRule="auto"/>
        <w:ind w:firstLineChars="0"/>
        <w:jc w:val="left"/>
        <w:rPr>
          <w:color w:val="FF0000"/>
          <w:highlight w:val="yellow"/>
        </w:rPr>
      </w:pPr>
      <w:r w:rsidRPr="00965D4A">
        <w:rPr>
          <w:rFonts w:hint="eastAsia"/>
          <w:color w:val="FF0000"/>
          <w:highlight w:val="yellow"/>
        </w:rPr>
        <w:t>消费</w:t>
      </w:r>
      <w:r w:rsidR="00943814">
        <w:rPr>
          <w:rFonts w:hint="eastAsia"/>
          <w:color w:val="FF0000"/>
          <w:highlight w:val="yellow"/>
        </w:rPr>
        <w:t>方</w:t>
      </w:r>
      <w:r w:rsidRPr="00965D4A">
        <w:rPr>
          <w:rFonts w:hint="eastAsia"/>
          <w:color w:val="FF0000"/>
          <w:highlight w:val="yellow"/>
        </w:rPr>
        <w:t>将上传文件</w:t>
      </w:r>
      <w:r w:rsidR="00943814">
        <w:rPr>
          <w:rFonts w:hint="eastAsia"/>
          <w:color w:val="FF0000"/>
          <w:highlight w:val="yellow"/>
        </w:rPr>
        <w:t>存在性</w:t>
      </w:r>
      <w:r w:rsidRPr="00965D4A">
        <w:rPr>
          <w:rFonts w:hint="eastAsia"/>
          <w:color w:val="FF0000"/>
          <w:highlight w:val="yellow"/>
        </w:rPr>
        <w:t>检查结果或者日志文件列表生成结果反馈给</w:t>
      </w:r>
      <w:proofErr w:type="spellStart"/>
      <w:r w:rsidRPr="00965D4A">
        <w:rPr>
          <w:rFonts w:hint="eastAsia"/>
          <w:color w:val="FF0000"/>
          <w:highlight w:val="yellow"/>
        </w:rPr>
        <w:t>iCGM</w:t>
      </w:r>
      <w:proofErr w:type="spellEnd"/>
      <w:r w:rsidRPr="00965D4A">
        <w:rPr>
          <w:rFonts w:hint="eastAsia"/>
          <w:color w:val="FF0000"/>
          <w:highlight w:val="yellow"/>
        </w:rPr>
        <w:t>（</w:t>
      </w:r>
      <w:proofErr w:type="spellStart"/>
      <w:r w:rsidRPr="00965D4A">
        <w:rPr>
          <w:color w:val="FF0000"/>
          <w:highlight w:val="yellow"/>
        </w:rPr>
        <w:t>LogFileUploadCheckRes</w:t>
      </w:r>
      <w:proofErr w:type="spellEnd"/>
      <w:r w:rsidRPr="00965D4A">
        <w:rPr>
          <w:rFonts w:hint="eastAsia"/>
          <w:color w:val="FF0000"/>
          <w:highlight w:val="yellow"/>
        </w:rPr>
        <w:t>）。</w:t>
      </w:r>
    </w:p>
    <w:p w14:paraId="30F5D777" w14:textId="77777777" w:rsidR="00965D4A" w:rsidRDefault="00A25F78" w:rsidP="00545524">
      <w:pPr>
        <w:pStyle w:val="af7"/>
        <w:numPr>
          <w:ilvl w:val="0"/>
          <w:numId w:val="18"/>
        </w:numPr>
        <w:spacing w:line="360" w:lineRule="auto"/>
        <w:ind w:firstLineChars="0"/>
        <w:jc w:val="left"/>
        <w:rPr>
          <w:rFonts w:hint="eastAsia"/>
          <w:color w:val="FF0000"/>
          <w:highlight w:val="yellow"/>
        </w:rPr>
      </w:pPr>
      <w:proofErr w:type="spellStart"/>
      <w:r w:rsidRPr="00965D4A">
        <w:rPr>
          <w:rFonts w:hint="eastAsia"/>
          <w:color w:val="FF0000"/>
          <w:highlight w:val="yellow"/>
        </w:rPr>
        <w:t>iCGM</w:t>
      </w:r>
      <w:proofErr w:type="spellEnd"/>
      <w:r w:rsidR="00965D4A" w:rsidRPr="00965D4A">
        <w:rPr>
          <w:rFonts w:hint="eastAsia"/>
          <w:color w:val="FF0000"/>
          <w:highlight w:val="yellow"/>
        </w:rPr>
        <w:t>将消费方的反馈回复给</w:t>
      </w:r>
      <w:proofErr w:type="gramStart"/>
      <w:r w:rsidRPr="00965D4A">
        <w:rPr>
          <w:rFonts w:hint="eastAsia"/>
          <w:color w:val="FF0000"/>
          <w:highlight w:val="yellow"/>
        </w:rPr>
        <w:t>给蜘蛛智联</w:t>
      </w:r>
      <w:proofErr w:type="gramEnd"/>
      <w:r w:rsidRPr="00965D4A">
        <w:rPr>
          <w:rFonts w:hint="eastAsia"/>
          <w:color w:val="FF0000"/>
          <w:highlight w:val="yellow"/>
        </w:rPr>
        <w:t>TSP</w:t>
      </w:r>
      <w:r w:rsidRPr="00965D4A">
        <w:rPr>
          <w:rFonts w:hint="eastAsia"/>
          <w:color w:val="FF0000"/>
          <w:highlight w:val="yellow"/>
        </w:rPr>
        <w:t>。</w:t>
      </w:r>
    </w:p>
    <w:p w14:paraId="19D6515E" w14:textId="77777777" w:rsidR="009D20DD" w:rsidRDefault="009D20DD" w:rsidP="009D20DD">
      <w:pPr>
        <w:pStyle w:val="af7"/>
        <w:spacing w:line="360" w:lineRule="auto"/>
        <w:ind w:left="420" w:firstLineChars="0" w:firstLine="0"/>
        <w:jc w:val="left"/>
        <w:rPr>
          <w:rFonts w:hint="eastAsia"/>
          <w:color w:val="FF0000"/>
          <w:highlight w:val="yellow"/>
        </w:rPr>
      </w:pPr>
      <w:r w:rsidRPr="00965D4A">
        <w:rPr>
          <w:rFonts w:hint="eastAsia"/>
          <w:color w:val="FF0000"/>
          <w:highlight w:val="yellow"/>
        </w:rPr>
        <w:t>如果请求文件不存在，消费方则退出后续处理。</w:t>
      </w:r>
    </w:p>
    <w:p w14:paraId="47ABD21E" w14:textId="61D67221" w:rsidR="009D20DD" w:rsidRPr="009D20DD" w:rsidRDefault="009D20DD" w:rsidP="009D20DD">
      <w:pPr>
        <w:pStyle w:val="af7"/>
        <w:spacing w:line="360" w:lineRule="auto"/>
        <w:ind w:left="420" w:firstLineChars="0" w:firstLine="0"/>
        <w:jc w:val="left"/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如果</w:t>
      </w:r>
      <w:proofErr w:type="spellStart"/>
      <w:r w:rsidRPr="00965D4A">
        <w:rPr>
          <w:rFonts w:hint="eastAsia"/>
          <w:color w:val="FF0000"/>
          <w:highlight w:val="yellow"/>
        </w:rPr>
        <w:t>iCGM</w:t>
      </w:r>
      <w:proofErr w:type="spellEnd"/>
      <w:r w:rsidRPr="00965D4A">
        <w:rPr>
          <w:rFonts w:hint="eastAsia"/>
          <w:color w:val="FF0000"/>
          <w:highlight w:val="yellow"/>
        </w:rPr>
        <w:t>在超时时间内（默认</w:t>
      </w:r>
      <w:r w:rsidRPr="00965D4A">
        <w:rPr>
          <w:rFonts w:hint="eastAsia"/>
          <w:color w:val="FF0000"/>
          <w:highlight w:val="yellow"/>
        </w:rPr>
        <w:t>10</w:t>
      </w:r>
      <w:r w:rsidRPr="00965D4A">
        <w:rPr>
          <w:rFonts w:hint="eastAsia"/>
          <w:color w:val="FF0000"/>
          <w:highlight w:val="yellow"/>
        </w:rPr>
        <w:t>秒）未接收到消费方的检查结果反馈</w:t>
      </w:r>
      <w:proofErr w:type="gramStart"/>
      <w:r w:rsidRPr="00965D4A">
        <w:rPr>
          <w:rFonts w:hint="eastAsia"/>
          <w:color w:val="FF0000"/>
          <w:highlight w:val="yellow"/>
        </w:rPr>
        <w:t>则判断</w:t>
      </w:r>
      <w:proofErr w:type="gramEnd"/>
      <w:r w:rsidRPr="00965D4A">
        <w:rPr>
          <w:rFonts w:hint="eastAsia"/>
          <w:color w:val="FF0000"/>
          <w:highlight w:val="yellow"/>
        </w:rPr>
        <w:t>应答超时，直接回复</w:t>
      </w:r>
      <w:r w:rsidRPr="00965D4A">
        <w:rPr>
          <w:rFonts w:hint="eastAsia"/>
          <w:color w:val="FF0000"/>
          <w:highlight w:val="yellow"/>
        </w:rPr>
        <w:t>TSP</w:t>
      </w:r>
      <w:r w:rsidRPr="00965D4A">
        <w:rPr>
          <w:rFonts w:hint="eastAsia"/>
          <w:color w:val="FF0000"/>
          <w:highlight w:val="yellow"/>
        </w:rPr>
        <w:t>后台文件不存在。</w:t>
      </w:r>
    </w:p>
    <w:p w14:paraId="6A132FB7" w14:textId="0C1ED4AF" w:rsidR="009D20DD" w:rsidRPr="009D20DD" w:rsidRDefault="009D20DD" w:rsidP="009D20DD">
      <w:pPr>
        <w:pStyle w:val="af7"/>
        <w:numPr>
          <w:ilvl w:val="0"/>
          <w:numId w:val="18"/>
        </w:numPr>
        <w:spacing w:line="360" w:lineRule="auto"/>
        <w:ind w:firstLineChars="0"/>
        <w:jc w:val="left"/>
        <w:rPr>
          <w:rFonts w:hint="eastAsia"/>
          <w:color w:val="FF0000"/>
          <w:highlight w:val="yellow"/>
        </w:rPr>
      </w:pPr>
      <w:r w:rsidRPr="009D20DD">
        <w:rPr>
          <w:rFonts w:hint="eastAsia"/>
          <w:color w:val="FF0000"/>
          <w:highlight w:val="yellow"/>
        </w:rPr>
        <w:t>消费方如果有需要上传的文件，则向</w:t>
      </w:r>
      <w:proofErr w:type="spellStart"/>
      <w:r w:rsidRPr="009D20DD">
        <w:rPr>
          <w:rFonts w:hint="eastAsia"/>
          <w:color w:val="FF0000"/>
          <w:highlight w:val="yellow"/>
        </w:rPr>
        <w:t>iCGM</w:t>
      </w:r>
      <w:proofErr w:type="spellEnd"/>
      <w:r w:rsidRPr="009D20DD">
        <w:rPr>
          <w:rFonts w:hint="eastAsia"/>
          <w:color w:val="FF0000"/>
          <w:highlight w:val="yellow"/>
        </w:rPr>
        <w:t>发起大文件分片文件上</w:t>
      </w:r>
      <w:proofErr w:type="gramStart"/>
      <w:r w:rsidRPr="009D20DD">
        <w:rPr>
          <w:rFonts w:hint="eastAsia"/>
          <w:color w:val="FF0000"/>
          <w:highlight w:val="yellow"/>
        </w:rPr>
        <w:t>传鉴权信息</w:t>
      </w:r>
      <w:proofErr w:type="gramEnd"/>
      <w:r w:rsidRPr="009D20DD">
        <w:rPr>
          <w:rFonts w:hint="eastAsia"/>
          <w:color w:val="FF0000"/>
          <w:highlight w:val="yellow"/>
        </w:rPr>
        <w:t>请求</w:t>
      </w:r>
      <w:proofErr w:type="spellStart"/>
      <w:r w:rsidRPr="009D20DD">
        <w:rPr>
          <w:color w:val="FF0000"/>
          <w:highlight w:val="yellow"/>
        </w:rPr>
        <w:t>FileUploadAuthCtrlReq</w:t>
      </w:r>
      <w:proofErr w:type="spellEnd"/>
      <w:r w:rsidRPr="009D20DD">
        <w:rPr>
          <w:rFonts w:hint="eastAsia"/>
          <w:color w:val="FF0000"/>
          <w:highlight w:val="yellow"/>
        </w:rPr>
        <w:t>，</w:t>
      </w:r>
      <w:proofErr w:type="spellStart"/>
      <w:r w:rsidRPr="009D20DD">
        <w:rPr>
          <w:rFonts w:hint="eastAsia"/>
          <w:color w:val="FF0000"/>
          <w:highlight w:val="yellow"/>
        </w:rPr>
        <w:t>iCGM</w:t>
      </w:r>
      <w:proofErr w:type="spellEnd"/>
      <w:r w:rsidRPr="009D20DD">
        <w:rPr>
          <w:rFonts w:hint="eastAsia"/>
          <w:color w:val="FF0000"/>
          <w:highlight w:val="yellow"/>
        </w:rPr>
        <w:t>检查自身的网络状态及后台登录情况，反馈是否接受请求</w:t>
      </w:r>
      <w:proofErr w:type="spellStart"/>
      <w:r w:rsidRPr="009D20DD">
        <w:rPr>
          <w:color w:val="FF0000"/>
          <w:highlight w:val="yellow"/>
        </w:rPr>
        <w:t>FileUploadAuthCtrlRe</w:t>
      </w:r>
      <w:r w:rsidRPr="009D20DD">
        <w:rPr>
          <w:rFonts w:hint="eastAsia"/>
          <w:color w:val="FF0000"/>
          <w:highlight w:val="yellow"/>
        </w:rPr>
        <w:t>s</w:t>
      </w:r>
      <w:proofErr w:type="spellEnd"/>
      <w:r w:rsidRPr="009D20DD">
        <w:rPr>
          <w:rFonts w:hint="eastAsia"/>
          <w:color w:val="FF0000"/>
          <w:highlight w:val="yellow"/>
        </w:rPr>
        <w:t>。</w:t>
      </w:r>
    </w:p>
    <w:p w14:paraId="15D1EE21" w14:textId="1EC18923" w:rsidR="009D20DD" w:rsidRPr="009D20DD" w:rsidRDefault="009D20DD" w:rsidP="009D20DD">
      <w:pPr>
        <w:pStyle w:val="af7"/>
        <w:numPr>
          <w:ilvl w:val="0"/>
          <w:numId w:val="18"/>
        </w:numPr>
        <w:spacing w:line="360" w:lineRule="auto"/>
        <w:ind w:firstLineChars="0"/>
        <w:jc w:val="left"/>
        <w:rPr>
          <w:rFonts w:hint="eastAsia"/>
          <w:color w:val="FF0000"/>
          <w:highlight w:val="yellow"/>
        </w:rPr>
      </w:pPr>
      <w:proofErr w:type="spellStart"/>
      <w:r w:rsidRPr="009D20DD">
        <w:rPr>
          <w:rFonts w:hint="eastAsia"/>
          <w:color w:val="FF0000"/>
          <w:highlight w:val="yellow"/>
        </w:rPr>
        <w:t>iCGM</w:t>
      </w:r>
      <w:proofErr w:type="spellEnd"/>
      <w:r w:rsidRPr="009D20DD">
        <w:rPr>
          <w:rFonts w:hint="eastAsia"/>
          <w:color w:val="FF0000"/>
          <w:highlight w:val="yellow"/>
        </w:rPr>
        <w:t>向</w:t>
      </w:r>
      <w:proofErr w:type="gramStart"/>
      <w:r w:rsidRPr="009D20DD">
        <w:rPr>
          <w:rFonts w:hint="eastAsia"/>
          <w:color w:val="FF0000"/>
          <w:highlight w:val="yellow"/>
        </w:rPr>
        <w:t>蜘蛛智联</w:t>
      </w:r>
      <w:proofErr w:type="gramEnd"/>
      <w:r w:rsidRPr="009D20DD">
        <w:rPr>
          <w:rFonts w:hint="eastAsia"/>
          <w:color w:val="FF0000"/>
          <w:highlight w:val="yellow"/>
        </w:rPr>
        <w:t>TSP</w:t>
      </w:r>
      <w:r w:rsidRPr="009D20DD">
        <w:rPr>
          <w:rFonts w:hint="eastAsia"/>
          <w:color w:val="FF0000"/>
          <w:highlight w:val="yellow"/>
        </w:rPr>
        <w:t>后台发起鉴权参数获取，并等待后台下发鉴权参数。</w:t>
      </w:r>
    </w:p>
    <w:p w14:paraId="01B6BAB7" w14:textId="5ED10BD3" w:rsidR="009D20DD" w:rsidRPr="009D20DD" w:rsidRDefault="009D20DD" w:rsidP="009D20DD">
      <w:pPr>
        <w:pStyle w:val="af7"/>
        <w:numPr>
          <w:ilvl w:val="0"/>
          <w:numId w:val="18"/>
        </w:numPr>
        <w:spacing w:line="360" w:lineRule="auto"/>
        <w:ind w:firstLineChars="0"/>
        <w:jc w:val="left"/>
        <w:rPr>
          <w:color w:val="FF0000"/>
          <w:highlight w:val="yellow"/>
        </w:rPr>
      </w:pPr>
      <w:proofErr w:type="spellStart"/>
      <w:r w:rsidRPr="009D20DD">
        <w:rPr>
          <w:rFonts w:hint="eastAsia"/>
          <w:color w:val="FF0000"/>
          <w:highlight w:val="yellow"/>
        </w:rPr>
        <w:t>iCGM</w:t>
      </w:r>
      <w:proofErr w:type="spellEnd"/>
      <w:r w:rsidRPr="009D20DD">
        <w:rPr>
          <w:rFonts w:hint="eastAsia"/>
          <w:color w:val="FF0000"/>
          <w:highlight w:val="yellow"/>
        </w:rPr>
        <w:t>将获得的大文件分片上</w:t>
      </w:r>
      <w:proofErr w:type="gramStart"/>
      <w:r w:rsidRPr="009D20DD">
        <w:rPr>
          <w:rFonts w:hint="eastAsia"/>
          <w:color w:val="FF0000"/>
          <w:highlight w:val="yellow"/>
        </w:rPr>
        <w:t>传鉴权信息</w:t>
      </w:r>
      <w:proofErr w:type="gramEnd"/>
      <w:r w:rsidRPr="009D20DD">
        <w:rPr>
          <w:rFonts w:hint="eastAsia"/>
          <w:color w:val="FF0000"/>
          <w:highlight w:val="yellow"/>
        </w:rPr>
        <w:t>通过</w:t>
      </w:r>
      <w:proofErr w:type="spellStart"/>
      <w:r w:rsidRPr="009D20DD">
        <w:rPr>
          <w:color w:val="FF0000"/>
          <w:highlight w:val="yellow"/>
        </w:rPr>
        <w:t>FileUploadAuthInfoNotify</w:t>
      </w:r>
      <w:proofErr w:type="spellEnd"/>
      <w:r w:rsidRPr="009D20DD">
        <w:rPr>
          <w:rFonts w:hint="eastAsia"/>
          <w:color w:val="FF0000"/>
          <w:highlight w:val="yellow"/>
        </w:rPr>
        <w:t>通知给消费方。</w:t>
      </w:r>
    </w:p>
    <w:p w14:paraId="15E0E023" w14:textId="58256415" w:rsidR="00965D4A" w:rsidRPr="00965D4A" w:rsidRDefault="00965D4A" w:rsidP="00545524">
      <w:pPr>
        <w:pStyle w:val="af7"/>
        <w:numPr>
          <w:ilvl w:val="0"/>
          <w:numId w:val="18"/>
        </w:numPr>
        <w:spacing w:line="360" w:lineRule="auto"/>
        <w:ind w:firstLineChars="0"/>
        <w:jc w:val="left"/>
        <w:rPr>
          <w:color w:val="FF0000"/>
          <w:highlight w:val="yellow"/>
        </w:rPr>
      </w:pPr>
      <w:r w:rsidRPr="00965D4A">
        <w:rPr>
          <w:rFonts w:hint="eastAsia"/>
          <w:color w:val="FF0000"/>
          <w:highlight w:val="yellow"/>
        </w:rPr>
        <w:t>消费方根</w:t>
      </w:r>
      <w:r w:rsidR="009D20DD">
        <w:rPr>
          <w:rFonts w:hint="eastAsia"/>
          <w:color w:val="FF0000"/>
          <w:highlight w:val="yellow"/>
        </w:rPr>
        <w:t>通过</w:t>
      </w:r>
      <w:r w:rsidR="009D20DD">
        <w:rPr>
          <w:rFonts w:hint="eastAsia"/>
          <w:color w:val="FF0000"/>
          <w:highlight w:val="yellow"/>
        </w:rPr>
        <w:t>Https</w:t>
      </w:r>
      <w:r w:rsidR="009D20DD">
        <w:rPr>
          <w:rFonts w:hint="eastAsia"/>
          <w:color w:val="FF0000"/>
          <w:highlight w:val="yellow"/>
        </w:rPr>
        <w:t>大文件分片上</w:t>
      </w:r>
      <w:proofErr w:type="gramStart"/>
      <w:r w:rsidR="009D20DD">
        <w:rPr>
          <w:rFonts w:hint="eastAsia"/>
          <w:color w:val="FF0000"/>
          <w:highlight w:val="yellow"/>
        </w:rPr>
        <w:t>传方式</w:t>
      </w:r>
      <w:proofErr w:type="gramEnd"/>
      <w:r w:rsidRPr="00965D4A">
        <w:rPr>
          <w:rFonts w:hint="eastAsia"/>
          <w:color w:val="FF0000"/>
          <w:highlight w:val="yellow"/>
        </w:rPr>
        <w:t>上传文件。</w:t>
      </w:r>
    </w:p>
    <w:p w14:paraId="2167EAF9" w14:textId="0719BE17" w:rsidR="00965D4A" w:rsidRPr="00965D4A" w:rsidRDefault="00965D4A" w:rsidP="00965D4A">
      <w:pPr>
        <w:pStyle w:val="af7"/>
        <w:spacing w:line="360" w:lineRule="auto"/>
        <w:ind w:left="420" w:firstLineChars="0" w:firstLine="0"/>
        <w:jc w:val="left"/>
        <w:rPr>
          <w:color w:val="FF0000"/>
          <w:highlight w:val="yellow"/>
        </w:rPr>
      </w:pPr>
      <w:r w:rsidRPr="00965D4A">
        <w:rPr>
          <w:rFonts w:hint="eastAsia"/>
          <w:color w:val="FF0000"/>
          <w:highlight w:val="yellow"/>
        </w:rPr>
        <w:t>如果</w:t>
      </w:r>
      <w:proofErr w:type="spellStart"/>
      <w:r w:rsidRPr="00965D4A">
        <w:rPr>
          <w:color w:val="FF0000"/>
          <w:highlight w:val="yellow"/>
        </w:rPr>
        <w:t>LogFileUploadReqNotify</w:t>
      </w:r>
      <w:r w:rsidRPr="00965D4A">
        <w:rPr>
          <w:rFonts w:hint="eastAsia"/>
          <w:color w:val="FF0000"/>
          <w:highlight w:val="yellow"/>
        </w:rPr>
        <w:t>.FileType</w:t>
      </w:r>
      <w:proofErr w:type="spellEnd"/>
      <w:r w:rsidRPr="00965D4A">
        <w:rPr>
          <w:rFonts w:hint="eastAsia"/>
          <w:color w:val="FF0000"/>
          <w:highlight w:val="yellow"/>
        </w:rPr>
        <w:t>=2</w:t>
      </w:r>
      <w:r w:rsidRPr="00965D4A">
        <w:rPr>
          <w:rFonts w:hint="eastAsia"/>
          <w:color w:val="FF0000"/>
          <w:highlight w:val="yellow"/>
        </w:rPr>
        <w:t>：业务</w:t>
      </w:r>
      <w:r w:rsidRPr="00965D4A">
        <w:rPr>
          <w:rFonts w:hint="eastAsia"/>
          <w:color w:val="FF0000"/>
          <w:highlight w:val="yellow"/>
        </w:rPr>
        <w:t>Log</w:t>
      </w:r>
      <w:r w:rsidRPr="00965D4A">
        <w:rPr>
          <w:rFonts w:hint="eastAsia"/>
          <w:color w:val="FF0000"/>
          <w:highlight w:val="yellow"/>
        </w:rPr>
        <w:t>文件，上传文件列表中本地存在的文件。</w:t>
      </w:r>
    </w:p>
    <w:p w14:paraId="1E0FD043" w14:textId="32FC03C2" w:rsidR="00965D4A" w:rsidRPr="00965D4A" w:rsidRDefault="00965D4A" w:rsidP="00965D4A">
      <w:pPr>
        <w:pStyle w:val="af7"/>
        <w:spacing w:line="360" w:lineRule="auto"/>
        <w:ind w:left="420" w:firstLineChars="0" w:firstLine="0"/>
        <w:jc w:val="left"/>
        <w:rPr>
          <w:color w:val="FF0000"/>
          <w:highlight w:val="yellow"/>
        </w:rPr>
      </w:pPr>
      <w:r w:rsidRPr="00965D4A">
        <w:rPr>
          <w:rFonts w:hint="eastAsia"/>
          <w:color w:val="FF0000"/>
          <w:highlight w:val="yellow"/>
        </w:rPr>
        <w:t>如果</w:t>
      </w:r>
      <w:proofErr w:type="spellStart"/>
      <w:r w:rsidRPr="00965D4A">
        <w:rPr>
          <w:color w:val="FF0000"/>
          <w:highlight w:val="yellow"/>
        </w:rPr>
        <w:t>LogFileUploadReqNotify</w:t>
      </w:r>
      <w:r w:rsidRPr="00965D4A">
        <w:rPr>
          <w:rFonts w:hint="eastAsia"/>
          <w:color w:val="FF0000"/>
          <w:highlight w:val="yellow"/>
        </w:rPr>
        <w:t>.FileType</w:t>
      </w:r>
      <w:proofErr w:type="spellEnd"/>
      <w:r w:rsidRPr="00965D4A">
        <w:rPr>
          <w:rFonts w:hint="eastAsia"/>
          <w:color w:val="FF0000"/>
          <w:highlight w:val="yellow"/>
        </w:rPr>
        <w:t>=6:</w:t>
      </w:r>
      <w:r w:rsidRPr="00965D4A">
        <w:rPr>
          <w:rFonts w:hint="eastAsia"/>
          <w:color w:val="FF0000"/>
          <w:highlight w:val="yellow"/>
        </w:rPr>
        <w:t>日志文件列表，上传日志文件列表。</w:t>
      </w:r>
    </w:p>
    <w:p w14:paraId="5EFEB763" w14:textId="77777777" w:rsidR="00943814" w:rsidRDefault="002B1A5E" w:rsidP="00A25F78">
      <w:pPr>
        <w:pStyle w:val="af7"/>
        <w:ind w:left="420" w:firstLineChars="0" w:firstLine="0"/>
        <w:rPr>
          <w:color w:val="FF0000"/>
        </w:rPr>
      </w:pPr>
      <w:r w:rsidRPr="00965D4A">
        <w:rPr>
          <w:rFonts w:ascii="宋体" w:hAnsi="宋体" w:hint="eastAsia"/>
          <w:color w:val="FF0000"/>
          <w:highlight w:val="yellow"/>
        </w:rPr>
        <w:t>当消费</w:t>
      </w:r>
      <w:proofErr w:type="gramStart"/>
      <w:r w:rsidRPr="00965D4A">
        <w:rPr>
          <w:rFonts w:ascii="宋体" w:hAnsi="宋体" w:hint="eastAsia"/>
          <w:color w:val="FF0000"/>
          <w:highlight w:val="yellow"/>
        </w:rPr>
        <w:t>方存在</w:t>
      </w:r>
      <w:proofErr w:type="gramEnd"/>
      <w:r w:rsidRPr="00965D4A">
        <w:rPr>
          <w:rFonts w:ascii="宋体" w:hAnsi="宋体" w:hint="eastAsia"/>
          <w:color w:val="FF0000"/>
          <w:highlight w:val="yellow"/>
        </w:rPr>
        <w:t>请求文件，则执行文件上传</w:t>
      </w:r>
      <w:r w:rsidR="001A349C" w:rsidRPr="00965D4A">
        <w:rPr>
          <w:rFonts w:hint="eastAsia"/>
          <w:color w:val="FF0000"/>
          <w:highlight w:val="yellow"/>
        </w:rPr>
        <w:t>流程</w:t>
      </w:r>
      <w:r w:rsidR="001A349C" w:rsidRPr="00965D4A">
        <w:rPr>
          <w:rFonts w:hint="eastAsia"/>
          <w:color w:val="FF0000"/>
          <w:highlight w:val="yellow"/>
        </w:rPr>
        <w:t xml:space="preserve"> </w:t>
      </w:r>
      <w:r w:rsidRPr="00965D4A">
        <w:rPr>
          <w:rFonts w:hint="eastAsia"/>
          <w:color w:val="FF0000"/>
          <w:highlight w:val="yellow"/>
        </w:rPr>
        <w:t>具体</w:t>
      </w:r>
      <w:r w:rsidR="001A349C" w:rsidRPr="00965D4A">
        <w:rPr>
          <w:rFonts w:hint="eastAsia"/>
          <w:color w:val="FF0000"/>
          <w:highlight w:val="yellow"/>
        </w:rPr>
        <w:t>参考</w:t>
      </w:r>
      <w:r w:rsidR="001A349C" w:rsidRPr="00965D4A">
        <w:rPr>
          <w:rFonts w:hint="eastAsia"/>
          <w:color w:val="FF0000"/>
          <w:highlight w:val="yellow"/>
        </w:rPr>
        <w:t xml:space="preserve">5.1 </w:t>
      </w:r>
      <w:r w:rsidR="001A349C" w:rsidRPr="00965D4A">
        <w:rPr>
          <w:rFonts w:hint="eastAsia"/>
          <w:color w:val="FF0000"/>
          <w:highlight w:val="yellow"/>
        </w:rPr>
        <w:t>消费方通过</w:t>
      </w:r>
      <w:r w:rsidR="001A349C" w:rsidRPr="00965D4A">
        <w:rPr>
          <w:rFonts w:hint="eastAsia"/>
          <w:color w:val="FF0000"/>
          <w:highlight w:val="yellow"/>
        </w:rPr>
        <w:t>Https</w:t>
      </w:r>
      <w:r w:rsidR="001A349C" w:rsidRPr="00965D4A">
        <w:rPr>
          <w:rFonts w:hint="eastAsia"/>
          <w:color w:val="FF0000"/>
          <w:highlight w:val="yellow"/>
        </w:rPr>
        <w:t>服务上传文件。</w:t>
      </w:r>
    </w:p>
    <w:p w14:paraId="68C0D9FB" w14:textId="6CCE2F39" w:rsidR="00D76C4C" w:rsidRPr="00E54790" w:rsidRDefault="009E59AF" w:rsidP="00A25F78">
      <w:pPr>
        <w:pStyle w:val="af7"/>
        <w:ind w:left="420" w:firstLineChars="0" w:firstLine="0"/>
        <w:rPr>
          <w:color w:val="FF0000"/>
          <w:highlight w:val="yellow"/>
        </w:rPr>
      </w:pPr>
      <w:r w:rsidRPr="00E54790">
        <w:rPr>
          <w:rFonts w:hint="eastAsia"/>
          <w:color w:val="FF0000"/>
          <w:highlight w:val="yellow"/>
        </w:rPr>
        <w:t>日志上传用</w:t>
      </w:r>
      <w:r w:rsidRPr="00E54790">
        <w:rPr>
          <w:rFonts w:hint="eastAsia"/>
          <w:color w:val="FF0000"/>
          <w:highlight w:val="yellow"/>
        </w:rPr>
        <w:t>APP_ID</w:t>
      </w:r>
      <w:r w:rsidRPr="00E54790">
        <w:rPr>
          <w:rFonts w:hint="eastAsia"/>
          <w:color w:val="FF0000"/>
          <w:highlight w:val="yellow"/>
        </w:rPr>
        <w:t>：</w:t>
      </w:r>
      <w:r w:rsidRPr="00E54790">
        <w:rPr>
          <w:rFonts w:hint="eastAsia"/>
          <w:color w:val="FF0000"/>
          <w:highlight w:val="yellow"/>
        </w:rPr>
        <w:t>LOG_APP</w:t>
      </w:r>
      <w:r w:rsidRPr="00E54790">
        <w:rPr>
          <w:rFonts w:hint="eastAsia"/>
          <w:color w:val="FF0000"/>
          <w:highlight w:val="yellow"/>
        </w:rPr>
        <w:t>。</w:t>
      </w:r>
    </w:p>
    <w:p w14:paraId="21DA83F0" w14:textId="77777777" w:rsidR="00743507" w:rsidRPr="00E54790" w:rsidRDefault="00743507" w:rsidP="00A25F78">
      <w:pPr>
        <w:pStyle w:val="af7"/>
        <w:ind w:left="420" w:firstLineChars="0" w:firstLine="0"/>
        <w:rPr>
          <w:color w:val="FF0000"/>
          <w:highlight w:val="yellow"/>
        </w:rPr>
      </w:pPr>
    </w:p>
    <w:p w14:paraId="57044F26" w14:textId="54891A42" w:rsidR="00743507" w:rsidRPr="00E54790" w:rsidRDefault="00743507" w:rsidP="00A25F78">
      <w:pPr>
        <w:pStyle w:val="af7"/>
        <w:ind w:left="420" w:firstLineChars="0" w:firstLine="0"/>
        <w:rPr>
          <w:color w:val="FF0000"/>
          <w:highlight w:val="yellow"/>
        </w:rPr>
      </w:pPr>
      <w:r w:rsidRPr="00E54790">
        <w:rPr>
          <w:rFonts w:hint="eastAsia"/>
          <w:color w:val="FF0000"/>
          <w:highlight w:val="yellow"/>
        </w:rPr>
        <w:t>日志文件列表</w:t>
      </w:r>
      <w:r w:rsidRPr="00E54790">
        <w:rPr>
          <w:rFonts w:hint="eastAsia"/>
          <w:color w:val="FF0000"/>
          <w:highlight w:val="yellow"/>
        </w:rPr>
        <w:t>JSON</w:t>
      </w:r>
      <w:r w:rsidRPr="00E54790">
        <w:rPr>
          <w:rFonts w:hint="eastAsia"/>
          <w:color w:val="FF0000"/>
          <w:highlight w:val="yellow"/>
        </w:rPr>
        <w:t>格式说明：</w:t>
      </w:r>
      <w:bookmarkStart w:id="21" w:name="_GoBack"/>
      <w:bookmarkEnd w:id="21"/>
    </w:p>
    <w:p w14:paraId="16585A53" w14:textId="77777777" w:rsidR="00743507" w:rsidRPr="00E54790" w:rsidRDefault="00743507" w:rsidP="00743507">
      <w:pPr>
        <w:ind w:firstLineChars="200" w:firstLine="420"/>
        <w:rPr>
          <w:color w:val="FF0000"/>
          <w:highlight w:val="yellow"/>
        </w:rPr>
      </w:pPr>
      <w:r w:rsidRPr="00E54790">
        <w:rPr>
          <w:color w:val="FF0000"/>
          <w:highlight w:val="yellow"/>
        </w:rPr>
        <w:t>{</w:t>
      </w:r>
    </w:p>
    <w:p w14:paraId="27FE3D91" w14:textId="77777777" w:rsidR="00CB714B" w:rsidRPr="00E54790" w:rsidRDefault="00743507" w:rsidP="00743507">
      <w:pPr>
        <w:pStyle w:val="af7"/>
        <w:ind w:left="420"/>
        <w:rPr>
          <w:color w:val="FF0000"/>
          <w:highlight w:val="yellow"/>
        </w:rPr>
      </w:pPr>
      <w:r w:rsidRPr="00E54790">
        <w:rPr>
          <w:color w:val="FF0000"/>
          <w:highlight w:val="yellow"/>
        </w:rPr>
        <w:t>"</w:t>
      </w:r>
      <w:proofErr w:type="spellStart"/>
      <w:r w:rsidRPr="00E54790">
        <w:rPr>
          <w:color w:val="FF0000"/>
          <w:highlight w:val="yellow"/>
        </w:rPr>
        <w:t>FileLsit</w:t>
      </w:r>
      <w:proofErr w:type="spellEnd"/>
      <w:r w:rsidRPr="00E54790">
        <w:rPr>
          <w:color w:val="FF0000"/>
          <w:highlight w:val="yellow"/>
        </w:rPr>
        <w:t>":</w:t>
      </w:r>
      <w:r w:rsidRPr="00E54790">
        <w:rPr>
          <w:color w:val="FF0000"/>
          <w:highlight w:val="yellow"/>
        </w:rPr>
        <w:tab/>
      </w:r>
    </w:p>
    <w:p w14:paraId="31B1AC45" w14:textId="77777777" w:rsidR="00CB714B" w:rsidRPr="00E54790" w:rsidRDefault="00743507" w:rsidP="00743507">
      <w:pPr>
        <w:pStyle w:val="af7"/>
        <w:ind w:left="420"/>
        <w:rPr>
          <w:color w:val="FF0000"/>
          <w:highlight w:val="yellow"/>
        </w:rPr>
      </w:pPr>
      <w:r w:rsidRPr="00E54790">
        <w:rPr>
          <w:color w:val="FF0000"/>
          <w:highlight w:val="yellow"/>
        </w:rPr>
        <w:t>[</w:t>
      </w:r>
    </w:p>
    <w:p w14:paraId="1CEFB4A4" w14:textId="6A1AAEC7" w:rsidR="00743507" w:rsidRPr="009A379E" w:rsidRDefault="00743507" w:rsidP="009A379E">
      <w:pPr>
        <w:pStyle w:val="af7"/>
        <w:ind w:left="420" w:firstLineChars="350" w:firstLine="735"/>
        <w:rPr>
          <w:color w:val="FF0000"/>
          <w:highlight w:val="yellow"/>
        </w:rPr>
      </w:pPr>
      <w:r w:rsidRPr="00E54790">
        <w:rPr>
          <w:color w:val="FF0000"/>
          <w:highlight w:val="yellow"/>
        </w:rPr>
        <w:t>{</w:t>
      </w:r>
    </w:p>
    <w:p w14:paraId="32F1C37B" w14:textId="6C975D43" w:rsidR="00743507" w:rsidRPr="009A379E" w:rsidRDefault="00743507" w:rsidP="009A379E">
      <w:pPr>
        <w:ind w:firstLineChars="300" w:firstLine="630"/>
        <w:rPr>
          <w:color w:val="FF0000"/>
          <w:highlight w:val="yellow"/>
        </w:rPr>
      </w:pPr>
      <w:r w:rsidRPr="00E54790">
        <w:rPr>
          <w:rFonts w:hint="eastAsia"/>
          <w:color w:val="FF0000"/>
          <w:highlight w:val="yellow"/>
        </w:rPr>
        <w:t xml:space="preserve">    </w:t>
      </w:r>
      <w:r w:rsidR="00CB714B" w:rsidRPr="00E54790">
        <w:rPr>
          <w:rFonts w:hint="eastAsia"/>
          <w:color w:val="FF0000"/>
          <w:highlight w:val="yellow"/>
        </w:rPr>
        <w:t xml:space="preserve">   </w:t>
      </w:r>
      <w:r w:rsidR="009A379E" w:rsidRPr="007759E4">
        <w:rPr>
          <w:color w:val="FF0000"/>
          <w:highlight w:val="yellow"/>
        </w:rPr>
        <w:t>"</w:t>
      </w:r>
      <w:proofErr w:type="spellStart"/>
      <w:r w:rsidR="009A379E" w:rsidRPr="007759E4">
        <w:rPr>
          <w:rFonts w:hint="eastAsia"/>
          <w:color w:val="FF0000"/>
          <w:highlight w:val="yellow"/>
        </w:rPr>
        <w:t>FileName</w:t>
      </w:r>
      <w:proofErr w:type="spellEnd"/>
      <w:r w:rsidR="009A379E" w:rsidRPr="007759E4">
        <w:rPr>
          <w:color w:val="FF0000"/>
          <w:highlight w:val="yellow"/>
        </w:rPr>
        <w:t>":</w:t>
      </w:r>
      <w:r w:rsidR="009A379E" w:rsidRPr="007759E4">
        <w:rPr>
          <w:color w:val="FF0000"/>
          <w:highlight w:val="yellow"/>
        </w:rPr>
        <w:tab/>
      </w:r>
      <w:r w:rsidR="009A379E" w:rsidRPr="007759E4">
        <w:rPr>
          <w:rFonts w:hint="eastAsia"/>
          <w:color w:val="FF0000"/>
          <w:highlight w:val="yellow"/>
        </w:rPr>
        <w:t>"&lt;</w:t>
      </w:r>
      <w:r w:rsidR="009A379E" w:rsidRPr="007759E4">
        <w:rPr>
          <w:rFonts w:hint="eastAsia"/>
          <w:color w:val="FF0000"/>
          <w:highlight w:val="yellow"/>
        </w:rPr>
        <w:t>文件名称</w:t>
      </w:r>
      <w:r w:rsidR="009A379E" w:rsidRPr="007759E4">
        <w:rPr>
          <w:rFonts w:hint="eastAsia"/>
          <w:color w:val="FF0000"/>
          <w:highlight w:val="yellow"/>
        </w:rPr>
        <w:t xml:space="preserve">  </w:t>
      </w:r>
      <w:r w:rsidR="009A379E" w:rsidRPr="007759E4">
        <w:rPr>
          <w:rFonts w:hint="eastAsia"/>
          <w:color w:val="FF0000"/>
          <w:highlight w:val="yellow"/>
        </w:rPr>
        <w:t>例：</w:t>
      </w:r>
      <w:r w:rsidR="009A379E" w:rsidRPr="007759E4">
        <w:rPr>
          <w:rFonts w:hint="eastAsia"/>
          <w:color w:val="FF0000"/>
          <w:highlight w:val="yellow"/>
        </w:rPr>
        <w:t>iCGM20_20220703100101_MCU_Log_0001&gt;"</w:t>
      </w:r>
    </w:p>
    <w:p w14:paraId="7FE51F98" w14:textId="78B08C2B" w:rsidR="00CB714B" w:rsidRPr="00E54790" w:rsidRDefault="00743507" w:rsidP="00CB714B">
      <w:pPr>
        <w:pStyle w:val="af7"/>
        <w:ind w:left="420"/>
        <w:rPr>
          <w:color w:val="FF0000"/>
          <w:highlight w:val="yellow"/>
        </w:rPr>
      </w:pPr>
      <w:r w:rsidRPr="00E54790">
        <w:rPr>
          <w:color w:val="FF0000"/>
          <w:highlight w:val="yellow"/>
        </w:rPr>
        <w:tab/>
        <w:t>},</w:t>
      </w:r>
    </w:p>
    <w:p w14:paraId="70EC3055" w14:textId="026F2E56" w:rsidR="00CB714B" w:rsidRPr="00E54790" w:rsidRDefault="00CB714B" w:rsidP="00CB714B">
      <w:pPr>
        <w:pStyle w:val="af7"/>
        <w:ind w:left="420"/>
        <w:rPr>
          <w:color w:val="FF0000"/>
          <w:highlight w:val="yellow"/>
        </w:rPr>
      </w:pPr>
      <w:r w:rsidRPr="00E54790">
        <w:rPr>
          <w:rFonts w:hint="eastAsia"/>
          <w:color w:val="FF0000"/>
          <w:highlight w:val="yellow"/>
        </w:rPr>
        <w:t xml:space="preserve">    </w:t>
      </w:r>
      <w:r w:rsidRPr="00E54790">
        <w:rPr>
          <w:color w:val="FF0000"/>
          <w:highlight w:val="yellow"/>
        </w:rPr>
        <w:t>……</w:t>
      </w:r>
    </w:p>
    <w:p w14:paraId="34095877" w14:textId="456BDDBC" w:rsidR="00CB714B" w:rsidRPr="00E54790" w:rsidRDefault="00CB714B" w:rsidP="00CB714B">
      <w:pPr>
        <w:pStyle w:val="af7"/>
        <w:ind w:left="420" w:firstLineChars="350" w:firstLine="735"/>
        <w:rPr>
          <w:color w:val="FF0000"/>
          <w:highlight w:val="yellow"/>
        </w:rPr>
      </w:pPr>
      <w:r w:rsidRPr="00E54790">
        <w:rPr>
          <w:rFonts w:hint="eastAsia"/>
          <w:color w:val="FF0000"/>
          <w:highlight w:val="yellow"/>
        </w:rPr>
        <w:t xml:space="preserve"> </w:t>
      </w:r>
      <w:r w:rsidRPr="00E54790">
        <w:rPr>
          <w:color w:val="FF0000"/>
          <w:highlight w:val="yellow"/>
        </w:rPr>
        <w:t>{</w:t>
      </w:r>
    </w:p>
    <w:p w14:paraId="6D675D36" w14:textId="4BEC31C9" w:rsidR="002F178D" w:rsidRPr="00E54790" w:rsidRDefault="002F178D" w:rsidP="009A379E">
      <w:pPr>
        <w:pStyle w:val="af7"/>
        <w:ind w:left="420"/>
        <w:rPr>
          <w:color w:val="FF0000"/>
          <w:highlight w:val="yellow"/>
        </w:rPr>
      </w:pPr>
      <w:r w:rsidRPr="00E54790">
        <w:rPr>
          <w:color w:val="FF0000"/>
          <w:highlight w:val="yellow"/>
        </w:rPr>
        <w:tab/>
      </w:r>
      <w:r w:rsidRPr="00E54790">
        <w:rPr>
          <w:rFonts w:hint="eastAsia"/>
          <w:color w:val="FF0000"/>
          <w:highlight w:val="yellow"/>
        </w:rPr>
        <w:t xml:space="preserve">   </w:t>
      </w:r>
      <w:r w:rsidR="009A379E" w:rsidRPr="007759E4">
        <w:rPr>
          <w:color w:val="FF0000"/>
          <w:highlight w:val="yellow"/>
        </w:rPr>
        <w:t>"</w:t>
      </w:r>
      <w:proofErr w:type="spellStart"/>
      <w:r w:rsidR="009A379E" w:rsidRPr="007759E4">
        <w:rPr>
          <w:rFonts w:hint="eastAsia"/>
          <w:color w:val="FF0000"/>
          <w:highlight w:val="yellow"/>
        </w:rPr>
        <w:t>FileName</w:t>
      </w:r>
      <w:proofErr w:type="spellEnd"/>
      <w:r w:rsidR="009A379E" w:rsidRPr="007759E4">
        <w:rPr>
          <w:color w:val="FF0000"/>
          <w:highlight w:val="yellow"/>
        </w:rPr>
        <w:t>":</w:t>
      </w:r>
      <w:r w:rsidR="009A379E" w:rsidRPr="007759E4">
        <w:rPr>
          <w:color w:val="FF0000"/>
          <w:highlight w:val="yellow"/>
        </w:rPr>
        <w:tab/>
      </w:r>
      <w:r w:rsidR="009A379E" w:rsidRPr="007759E4">
        <w:rPr>
          <w:rFonts w:hint="eastAsia"/>
          <w:color w:val="FF0000"/>
          <w:highlight w:val="yellow"/>
        </w:rPr>
        <w:t>"&lt;</w:t>
      </w:r>
      <w:r w:rsidR="009A379E" w:rsidRPr="007759E4">
        <w:rPr>
          <w:rFonts w:hint="eastAsia"/>
          <w:color w:val="FF0000"/>
          <w:highlight w:val="yellow"/>
        </w:rPr>
        <w:t>文件名称</w:t>
      </w:r>
      <w:r w:rsidR="009A379E" w:rsidRPr="007759E4">
        <w:rPr>
          <w:rFonts w:hint="eastAsia"/>
          <w:color w:val="FF0000"/>
          <w:highlight w:val="yellow"/>
        </w:rPr>
        <w:t xml:space="preserve">  </w:t>
      </w:r>
      <w:r w:rsidR="009A379E" w:rsidRPr="007759E4">
        <w:rPr>
          <w:rFonts w:hint="eastAsia"/>
          <w:color w:val="FF0000"/>
          <w:highlight w:val="yellow"/>
        </w:rPr>
        <w:t>例：</w:t>
      </w:r>
      <w:r w:rsidR="009A379E" w:rsidRPr="007759E4">
        <w:rPr>
          <w:rFonts w:hint="eastAsia"/>
          <w:color w:val="FF0000"/>
          <w:highlight w:val="yellow"/>
        </w:rPr>
        <w:t>iCGM20_20220703100101_MCU_Log_000</w:t>
      </w:r>
      <w:r w:rsidR="009A379E">
        <w:rPr>
          <w:rFonts w:hint="eastAsia"/>
          <w:color w:val="FF0000"/>
          <w:highlight w:val="yellow"/>
        </w:rPr>
        <w:t>2</w:t>
      </w:r>
      <w:r w:rsidR="009A379E" w:rsidRPr="007759E4">
        <w:rPr>
          <w:rFonts w:hint="eastAsia"/>
          <w:color w:val="FF0000"/>
          <w:highlight w:val="yellow"/>
        </w:rPr>
        <w:t>&gt;"</w:t>
      </w:r>
    </w:p>
    <w:p w14:paraId="7E513A82" w14:textId="6EB881BE" w:rsidR="00CB714B" w:rsidRPr="00E54790" w:rsidRDefault="00CB714B" w:rsidP="00CB714B">
      <w:pPr>
        <w:pStyle w:val="af7"/>
        <w:ind w:left="420"/>
        <w:rPr>
          <w:color w:val="FF0000"/>
          <w:highlight w:val="yellow"/>
        </w:rPr>
      </w:pPr>
      <w:r w:rsidRPr="00E54790">
        <w:rPr>
          <w:color w:val="FF0000"/>
          <w:highlight w:val="yellow"/>
        </w:rPr>
        <w:tab/>
        <w:t>}</w:t>
      </w:r>
    </w:p>
    <w:p w14:paraId="6FE3C280" w14:textId="62F17849" w:rsidR="00743507" w:rsidRPr="00E54790" w:rsidRDefault="00743507" w:rsidP="00743507">
      <w:pPr>
        <w:pStyle w:val="af7"/>
        <w:ind w:left="420"/>
        <w:rPr>
          <w:color w:val="FF0000"/>
          <w:highlight w:val="yellow"/>
        </w:rPr>
      </w:pPr>
      <w:r w:rsidRPr="00E54790">
        <w:rPr>
          <w:color w:val="FF0000"/>
          <w:highlight w:val="yellow"/>
        </w:rPr>
        <w:t>]</w:t>
      </w:r>
    </w:p>
    <w:p w14:paraId="2AC12CAC" w14:textId="0FA9A99B" w:rsidR="00743507" w:rsidRPr="00E54790" w:rsidRDefault="00743507" w:rsidP="00743507">
      <w:pPr>
        <w:pStyle w:val="af7"/>
        <w:ind w:left="420" w:firstLineChars="0" w:firstLine="0"/>
        <w:rPr>
          <w:color w:val="FF0000"/>
          <w:highlight w:val="yellow"/>
        </w:rPr>
      </w:pPr>
      <w:r w:rsidRPr="00E54790">
        <w:rPr>
          <w:color w:val="FF0000"/>
          <w:highlight w:val="yellow"/>
        </w:rPr>
        <w:t>}</w:t>
      </w:r>
    </w:p>
    <w:p w14:paraId="44D2B1D3" w14:textId="77777777" w:rsidR="00743507" w:rsidRPr="00E54790" w:rsidRDefault="00743507" w:rsidP="00A25F78">
      <w:pPr>
        <w:pStyle w:val="af7"/>
        <w:ind w:left="420" w:firstLineChars="0" w:firstLine="0"/>
        <w:rPr>
          <w:color w:val="FF0000"/>
          <w:highlight w:val="yellow"/>
        </w:rPr>
      </w:pPr>
    </w:p>
    <w:p w14:paraId="2F07BB9B" w14:textId="5B233375" w:rsidR="00743507" w:rsidRDefault="00743507" w:rsidP="00A25F78">
      <w:pPr>
        <w:pStyle w:val="af7"/>
        <w:ind w:left="420" w:firstLineChars="0" w:firstLine="0"/>
        <w:rPr>
          <w:color w:val="FF0000"/>
        </w:rPr>
      </w:pPr>
      <w:r w:rsidRPr="00E54790">
        <w:rPr>
          <w:rFonts w:hint="eastAsia"/>
          <w:color w:val="FF0000"/>
          <w:highlight w:val="yellow"/>
        </w:rPr>
        <w:t>命名规则：</w:t>
      </w:r>
      <w:proofErr w:type="spellStart"/>
      <w:r w:rsidRPr="00E54790">
        <w:rPr>
          <w:rFonts w:hint="eastAsia"/>
          <w:color w:val="FF0000"/>
          <w:highlight w:val="yellow"/>
        </w:rPr>
        <w:t>FileList</w:t>
      </w:r>
      <w:proofErr w:type="spellEnd"/>
      <w:proofErr w:type="gramStart"/>
      <w:r w:rsidRPr="00E54790">
        <w:rPr>
          <w:rFonts w:hint="eastAsia"/>
          <w:color w:val="FF0000"/>
          <w:highlight w:val="yellow"/>
        </w:rPr>
        <w:t>_[</w:t>
      </w:r>
      <w:proofErr w:type="spellStart"/>
      <w:proofErr w:type="gramEnd"/>
      <w:r w:rsidRPr="00E54790">
        <w:rPr>
          <w:rFonts w:hint="eastAsia"/>
          <w:color w:val="FF0000"/>
          <w:highlight w:val="yellow"/>
        </w:rPr>
        <w:t>EcuName</w:t>
      </w:r>
      <w:proofErr w:type="spellEnd"/>
      <w:r w:rsidRPr="00E54790">
        <w:rPr>
          <w:rFonts w:hint="eastAsia"/>
          <w:color w:val="FF0000"/>
          <w:highlight w:val="yellow"/>
        </w:rPr>
        <w:t>]_</w:t>
      </w:r>
      <w:r w:rsidR="009A379E">
        <w:rPr>
          <w:rFonts w:hint="eastAsia"/>
          <w:color w:val="FF0000"/>
          <w:highlight w:val="yellow"/>
        </w:rPr>
        <w:t>[</w:t>
      </w:r>
      <w:proofErr w:type="spellStart"/>
      <w:r w:rsidR="009A379E">
        <w:rPr>
          <w:rFonts w:hint="eastAsia"/>
          <w:color w:val="FF0000"/>
          <w:highlight w:val="yellow"/>
        </w:rPr>
        <w:t>YYYYMMDDHHmmSS</w:t>
      </w:r>
      <w:proofErr w:type="spellEnd"/>
      <w:r w:rsidR="009A379E">
        <w:rPr>
          <w:rFonts w:hint="eastAsia"/>
          <w:color w:val="FF0000"/>
          <w:highlight w:val="yellow"/>
        </w:rPr>
        <w:t>]</w:t>
      </w:r>
      <w:r w:rsidRPr="00E54790">
        <w:rPr>
          <w:rFonts w:hint="eastAsia"/>
          <w:color w:val="FF0000"/>
          <w:highlight w:val="yellow"/>
        </w:rPr>
        <w:t>_</w:t>
      </w:r>
      <w:proofErr w:type="spellStart"/>
      <w:r w:rsidRPr="00E54790">
        <w:rPr>
          <w:rFonts w:hint="eastAsia"/>
          <w:color w:val="FF0000"/>
          <w:highlight w:val="yellow"/>
        </w:rPr>
        <w:t>TaskID.json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9"/>
        <w:gridCol w:w="1224"/>
        <w:gridCol w:w="2060"/>
        <w:gridCol w:w="3051"/>
      </w:tblGrid>
      <w:tr w:rsidR="00743507" w14:paraId="24B92A51" w14:textId="77777777" w:rsidTr="00743507">
        <w:tc>
          <w:tcPr>
            <w:tcW w:w="1719" w:type="dxa"/>
          </w:tcPr>
          <w:p w14:paraId="378D9754" w14:textId="77777777" w:rsidR="00743507" w:rsidRPr="00F73413" w:rsidRDefault="00743507" w:rsidP="00743507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F73413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项目名称</w:t>
            </w:r>
          </w:p>
        </w:tc>
        <w:tc>
          <w:tcPr>
            <w:tcW w:w="1224" w:type="dxa"/>
          </w:tcPr>
          <w:p w14:paraId="4DF33EC4" w14:textId="77777777" w:rsidR="00743507" w:rsidRPr="00F73413" w:rsidRDefault="00743507" w:rsidP="00743507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F73413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数据类型</w:t>
            </w:r>
          </w:p>
        </w:tc>
        <w:tc>
          <w:tcPr>
            <w:tcW w:w="2060" w:type="dxa"/>
          </w:tcPr>
          <w:p w14:paraId="07BBC976" w14:textId="77777777" w:rsidR="00743507" w:rsidRPr="00F73413" w:rsidRDefault="00743507" w:rsidP="00743507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F73413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说明</w:t>
            </w:r>
          </w:p>
        </w:tc>
        <w:tc>
          <w:tcPr>
            <w:tcW w:w="3051" w:type="dxa"/>
          </w:tcPr>
          <w:p w14:paraId="4A2C68B1" w14:textId="77777777" w:rsidR="00743507" w:rsidRPr="00F73413" w:rsidRDefault="00743507" w:rsidP="00743507">
            <w:pPr>
              <w:pStyle w:val="EPT3"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 w:rsidRPr="00F73413"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备注</w:t>
            </w:r>
          </w:p>
        </w:tc>
      </w:tr>
      <w:tr w:rsidR="009A379E" w14:paraId="15BB27A4" w14:textId="77777777" w:rsidTr="00743507">
        <w:tc>
          <w:tcPr>
            <w:tcW w:w="1719" w:type="dxa"/>
          </w:tcPr>
          <w:p w14:paraId="6E991AFF" w14:textId="09B48EDF" w:rsidR="009A379E" w:rsidRPr="00F73413" w:rsidRDefault="009A379E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color w:val="FF0000"/>
                <w:highlight w:val="yellow"/>
              </w:rPr>
              <w:t>FileName</w:t>
            </w:r>
            <w:proofErr w:type="spellEnd"/>
          </w:p>
        </w:tc>
        <w:tc>
          <w:tcPr>
            <w:tcW w:w="1224" w:type="dxa"/>
          </w:tcPr>
          <w:p w14:paraId="02ADA3F9" w14:textId="32E4FA73" w:rsidR="009A379E" w:rsidRPr="00F73413" w:rsidRDefault="009A379E" w:rsidP="00743507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  <w:t>S</w:t>
            </w:r>
            <w:r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2060" w:type="dxa"/>
          </w:tcPr>
          <w:p w14:paraId="5A783A2F" w14:textId="75A41D65" w:rsidR="009A379E" w:rsidRPr="00F73413" w:rsidRDefault="009A379E" w:rsidP="002F178D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上传</w:t>
            </w:r>
            <w:r w:rsidRPr="003309CE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文件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名称</w:t>
            </w:r>
          </w:p>
        </w:tc>
        <w:tc>
          <w:tcPr>
            <w:tcW w:w="3051" w:type="dxa"/>
          </w:tcPr>
          <w:p w14:paraId="6A6270FF" w14:textId="0DEBA192" w:rsidR="009A379E" w:rsidRPr="009A379E" w:rsidRDefault="009A379E" w:rsidP="002F178D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云端</w:t>
            </w:r>
            <w:r w:rsidRPr="00F73413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显示用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日志</w:t>
            </w:r>
            <w:r w:rsidRPr="00F73413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文件名</w:t>
            </w:r>
          </w:p>
          <w:p w14:paraId="4DC4C868" w14:textId="77777777" w:rsidR="009A379E" w:rsidRDefault="009A379E" w:rsidP="002F178D">
            <w:pPr>
              <w:pStyle w:val="EPT3"/>
              <w:spacing w:line="240" w:lineRule="auto"/>
              <w:ind w:firstLineChars="0" w:firstLine="0"/>
              <w:rPr>
                <w:rFonts w:ascii="宋体" w:hAnsi="宋体" w:cs="Arial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hAnsi="宋体" w:cs="Arial" w:hint="eastAsia"/>
                <w:color w:val="FF0000"/>
                <w:sz w:val="21"/>
                <w:szCs w:val="21"/>
                <w:highlight w:val="yellow"/>
              </w:rPr>
              <w:t>命名规则：</w:t>
            </w:r>
          </w:p>
          <w:p w14:paraId="3D53634D" w14:textId="77777777" w:rsidR="009A379E" w:rsidRDefault="009A379E" w:rsidP="009A379E">
            <w:pPr>
              <w:pStyle w:val="EPT3"/>
              <w:spacing w:line="240" w:lineRule="auto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r w:rsidRPr="009A379E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lastRenderedPageBreak/>
              <w:t>[</w:t>
            </w:r>
            <w:proofErr w:type="spellStart"/>
            <w:r w:rsidRPr="009A379E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EcuName</w:t>
            </w:r>
            <w:proofErr w:type="spellEnd"/>
            <w:r w:rsidRPr="009A379E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]_ [</w:t>
            </w:r>
            <w:proofErr w:type="spellStart"/>
            <w:r w:rsidRPr="009A379E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YYYYMMDDHHmmSS</w:t>
            </w:r>
            <w:proofErr w:type="spellEnd"/>
            <w:r w:rsidRPr="009A379E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]</w:t>
            </w:r>
            <w:r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_</w:t>
            </w:r>
            <w:r>
              <w:rPr>
                <w:rFonts w:ascii="Arial" w:hAnsi="Arial" w:cs="Arial" w:hint="eastAsia"/>
                <w:color w:val="FF0000"/>
                <w:sz w:val="21"/>
                <w:szCs w:val="21"/>
                <w:highlight w:val="yellow"/>
              </w:rPr>
              <w:t>[</w:t>
            </w:r>
            <w:r w:rsidRPr="009A379E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各控制器自命名</w:t>
            </w:r>
            <w:r>
              <w:rPr>
                <w:rFonts w:ascii="Arial" w:hAnsi="Arial" w:cs="Arial" w:hint="eastAsia"/>
                <w:color w:val="FF0000"/>
                <w:sz w:val="21"/>
                <w:szCs w:val="21"/>
                <w:highlight w:val="yellow"/>
              </w:rPr>
              <w:t>日志文件名</w:t>
            </w:r>
            <w:r w:rsidRPr="009A379E"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  <w:t>]</w:t>
            </w:r>
          </w:p>
          <w:p w14:paraId="42A9BBF7" w14:textId="77777777" w:rsidR="009A379E" w:rsidRDefault="009A379E" w:rsidP="009A379E">
            <w:pPr>
              <w:pStyle w:val="EPT3"/>
              <w:spacing w:line="240" w:lineRule="auto"/>
              <w:ind w:firstLineChars="0" w:firstLine="0"/>
              <w:rPr>
                <w:rFonts w:ascii="宋体" w:hAnsi="宋体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日志</w:t>
            </w:r>
            <w:r w:rsidRPr="00F73413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文件名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最长字节为50Byte。</w:t>
            </w:r>
          </w:p>
          <w:p w14:paraId="3205708A" w14:textId="584F1518" w:rsidR="00E64F27" w:rsidRPr="009A379E" w:rsidRDefault="00E64F27" w:rsidP="009A379E">
            <w:pPr>
              <w:pStyle w:val="EPT3"/>
              <w:spacing w:line="240" w:lineRule="auto"/>
              <w:ind w:firstLineChars="0" w:firstLine="0"/>
              <w:rPr>
                <w:rFonts w:ascii="Arial" w:hAnsi="Arial" w:cs="Arial"/>
                <w:color w:val="FF0000"/>
                <w:sz w:val="21"/>
                <w:szCs w:val="21"/>
                <w:highlight w:val="yellow"/>
              </w:rPr>
            </w:pPr>
            <w:r w:rsidRPr="00F73413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显示用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日志</w:t>
            </w:r>
            <w:r w:rsidRPr="00F73413"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文件名</w:t>
            </w:r>
            <w:r>
              <w:rPr>
                <w:rFonts w:ascii="宋体" w:hAnsi="宋体" w:hint="eastAsia"/>
                <w:color w:val="FF0000"/>
                <w:sz w:val="21"/>
                <w:szCs w:val="21"/>
                <w:highlight w:val="yellow"/>
              </w:rPr>
              <w:t>与本地绝对地址的对应关系由各控制器自行保存。</w:t>
            </w:r>
          </w:p>
        </w:tc>
      </w:tr>
    </w:tbl>
    <w:p w14:paraId="061F600A" w14:textId="6A239178" w:rsidR="00E54790" w:rsidRPr="009A379E" w:rsidRDefault="00E54790" w:rsidP="00CB714B"/>
    <w:p w14:paraId="139867D9" w14:textId="027C9322" w:rsidR="003E21FC" w:rsidRPr="00AD6BA2" w:rsidRDefault="00C248D0" w:rsidP="00FF23C5">
      <w:pPr>
        <w:pStyle w:val="EPT2"/>
        <w:numPr>
          <w:ilvl w:val="1"/>
          <w:numId w:val="21"/>
        </w:numPr>
        <w:rPr>
          <w:rFonts w:asciiTheme="majorEastAsia" w:eastAsiaTheme="majorEastAsia" w:hAnsiTheme="majorEastAsia"/>
          <w:sz w:val="21"/>
          <w:szCs w:val="21"/>
        </w:rPr>
      </w:pPr>
      <w:r w:rsidRPr="00AD6BA2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bookmarkStart w:id="22" w:name="_Toc79155546"/>
      <w:r w:rsidRPr="00AD6BA2">
        <w:rPr>
          <w:rFonts w:asciiTheme="majorEastAsia" w:eastAsiaTheme="majorEastAsia" w:hAnsiTheme="majorEastAsia" w:hint="eastAsia"/>
          <w:sz w:val="21"/>
          <w:szCs w:val="21"/>
        </w:rPr>
        <w:t>远程控制</w:t>
      </w:r>
      <w:r w:rsidR="003E21FC" w:rsidRPr="00AD6BA2">
        <w:rPr>
          <w:rFonts w:asciiTheme="majorEastAsia" w:eastAsiaTheme="majorEastAsia" w:hAnsiTheme="majorEastAsia" w:hint="eastAsia"/>
          <w:sz w:val="21"/>
          <w:szCs w:val="21"/>
        </w:rPr>
        <w:t>哨兵系统实时视频</w:t>
      </w:r>
      <w:r w:rsidR="00FB2C99" w:rsidRPr="00AD6BA2">
        <w:rPr>
          <w:rFonts w:asciiTheme="majorEastAsia" w:eastAsiaTheme="majorEastAsia" w:hAnsiTheme="majorEastAsia" w:hint="eastAsia"/>
          <w:sz w:val="21"/>
          <w:szCs w:val="21"/>
        </w:rPr>
        <w:t>（图片）</w:t>
      </w:r>
      <w:r w:rsidR="003E21FC" w:rsidRPr="00AD6BA2">
        <w:rPr>
          <w:rFonts w:asciiTheme="majorEastAsia" w:eastAsiaTheme="majorEastAsia" w:hAnsiTheme="majorEastAsia" w:hint="eastAsia"/>
          <w:sz w:val="21"/>
          <w:szCs w:val="21"/>
        </w:rPr>
        <w:t>上传</w:t>
      </w:r>
      <w:bookmarkEnd w:id="22"/>
    </w:p>
    <w:p w14:paraId="6D7EE12C" w14:textId="2601B002" w:rsidR="00DF4DC3" w:rsidRDefault="00DF4DC3" w:rsidP="00DF4DC3">
      <w:pPr>
        <w:pStyle w:val="EPT3"/>
        <w:ind w:firstLine="420"/>
        <w:rPr>
          <w:rFonts w:ascii="宋体" w:hAnsi="宋体"/>
          <w:sz w:val="21"/>
          <w:szCs w:val="21"/>
        </w:rPr>
      </w:pPr>
      <w:r w:rsidRPr="00AD6BA2">
        <w:rPr>
          <w:rFonts w:ascii="宋体" w:hAnsi="宋体" w:hint="eastAsia"/>
          <w:sz w:val="21"/>
          <w:szCs w:val="21"/>
        </w:rPr>
        <w:t>哨兵系统实时视频/图片上传，用于用户从手机</w:t>
      </w:r>
      <w:r w:rsidR="009D7E55" w:rsidRPr="00AD6BA2">
        <w:rPr>
          <w:rFonts w:ascii="宋体" w:hAnsi="宋体" w:hint="eastAsia"/>
          <w:sz w:val="21"/>
          <w:szCs w:val="21"/>
        </w:rPr>
        <w:t>APP</w:t>
      </w:r>
      <w:r w:rsidRPr="00AD6BA2">
        <w:rPr>
          <w:rFonts w:ascii="宋体" w:hAnsi="宋体" w:hint="eastAsia"/>
          <w:sz w:val="21"/>
          <w:szCs w:val="21"/>
        </w:rPr>
        <w:t>主动触发/关闭360高清环视，</w:t>
      </w:r>
      <w:proofErr w:type="spellStart"/>
      <w:r w:rsidRPr="00AD6BA2">
        <w:rPr>
          <w:rFonts w:ascii="宋体" w:hAnsi="宋体" w:hint="eastAsia"/>
          <w:sz w:val="21"/>
          <w:szCs w:val="21"/>
        </w:rPr>
        <w:t>iCGM</w:t>
      </w:r>
      <w:proofErr w:type="spellEnd"/>
      <w:r w:rsidRPr="00AD6BA2">
        <w:rPr>
          <w:rFonts w:ascii="宋体" w:hAnsi="宋体" w:hint="eastAsia"/>
          <w:sz w:val="21"/>
          <w:szCs w:val="21"/>
        </w:rPr>
        <w:t>接收到远程哨兵开启和关闭的指令后通过</w:t>
      </w:r>
      <w:proofErr w:type="gramStart"/>
      <w:r w:rsidR="00F37098" w:rsidRPr="00AD6BA2">
        <w:rPr>
          <w:rFonts w:ascii="宋体" w:hAnsi="宋体" w:hint="eastAsia"/>
          <w:sz w:val="21"/>
          <w:szCs w:val="21"/>
        </w:rPr>
        <w:t>本服务</w:t>
      </w:r>
      <w:proofErr w:type="gramEnd"/>
      <w:r w:rsidR="00F37098" w:rsidRPr="00AD6BA2">
        <w:rPr>
          <w:rFonts w:ascii="宋体" w:hAnsi="宋体" w:hint="eastAsia"/>
          <w:sz w:val="21"/>
          <w:szCs w:val="21"/>
        </w:rPr>
        <w:t>的</w:t>
      </w:r>
      <w:r w:rsidRPr="00AD6BA2">
        <w:rPr>
          <w:rFonts w:ascii="宋体" w:hAnsi="宋体" w:hint="eastAsia"/>
          <w:sz w:val="21"/>
          <w:szCs w:val="21"/>
        </w:rPr>
        <w:t>云端请求文件上传代理通知AVM/APA开启/关闭视频录制或者图片抓拍</w:t>
      </w:r>
      <w:r w:rsidR="00F37098" w:rsidRPr="00AD6BA2">
        <w:rPr>
          <w:rFonts w:ascii="宋体" w:hAnsi="宋体" w:hint="eastAsia"/>
          <w:sz w:val="21"/>
          <w:szCs w:val="21"/>
        </w:rPr>
        <w:t>。</w:t>
      </w:r>
      <w:r w:rsidRPr="00AD6BA2">
        <w:rPr>
          <w:rFonts w:ascii="宋体" w:hAnsi="宋体" w:hint="eastAsia"/>
          <w:sz w:val="21"/>
          <w:szCs w:val="21"/>
        </w:rPr>
        <w:t>AVM/APA</w:t>
      </w:r>
      <w:r w:rsidR="00F37098" w:rsidRPr="00AD6BA2">
        <w:rPr>
          <w:rFonts w:ascii="宋体" w:hAnsi="宋体" w:hint="eastAsia"/>
          <w:sz w:val="21"/>
          <w:szCs w:val="21"/>
        </w:rPr>
        <w:t>完成视频</w:t>
      </w:r>
      <w:r w:rsidRPr="00AD6BA2">
        <w:rPr>
          <w:rFonts w:ascii="宋体" w:hAnsi="宋体" w:hint="eastAsia"/>
          <w:sz w:val="21"/>
          <w:szCs w:val="21"/>
        </w:rPr>
        <w:t>录制或者图片</w:t>
      </w:r>
      <w:r w:rsidR="00F37098" w:rsidRPr="00AD6BA2">
        <w:rPr>
          <w:rFonts w:ascii="宋体" w:hAnsi="宋体" w:hint="eastAsia"/>
          <w:sz w:val="21"/>
          <w:szCs w:val="21"/>
        </w:rPr>
        <w:t>抓拍</w:t>
      </w:r>
      <w:r w:rsidRPr="00AD6BA2">
        <w:rPr>
          <w:rFonts w:ascii="宋体" w:hAnsi="宋体" w:hint="eastAsia"/>
          <w:sz w:val="21"/>
          <w:szCs w:val="21"/>
        </w:rPr>
        <w:t>后，通过调用</w:t>
      </w:r>
      <w:proofErr w:type="gramStart"/>
      <w:r w:rsidR="00F37098" w:rsidRPr="00AD6BA2">
        <w:rPr>
          <w:rFonts w:ascii="宋体" w:hAnsi="宋体" w:hint="eastAsia"/>
          <w:sz w:val="21"/>
          <w:szCs w:val="21"/>
        </w:rPr>
        <w:t>本服务</w:t>
      </w:r>
      <w:proofErr w:type="gramEnd"/>
      <w:r w:rsidR="00F37098" w:rsidRPr="00AD6BA2">
        <w:rPr>
          <w:rFonts w:ascii="宋体" w:hAnsi="宋体" w:hint="eastAsia"/>
          <w:sz w:val="21"/>
          <w:szCs w:val="21"/>
        </w:rPr>
        <w:t>的</w:t>
      </w:r>
      <w:r w:rsidRPr="00AD6BA2">
        <w:rPr>
          <w:rFonts w:ascii="宋体" w:hAnsi="宋体" w:hint="eastAsia"/>
          <w:sz w:val="21"/>
          <w:szCs w:val="21"/>
        </w:rPr>
        <w:t>文件上</w:t>
      </w:r>
      <w:proofErr w:type="gramStart"/>
      <w:r w:rsidRPr="00AD6BA2">
        <w:rPr>
          <w:rFonts w:ascii="宋体" w:hAnsi="宋体" w:hint="eastAsia"/>
          <w:sz w:val="21"/>
          <w:szCs w:val="21"/>
        </w:rPr>
        <w:t>传鉴权信息</w:t>
      </w:r>
      <w:proofErr w:type="gramEnd"/>
      <w:r w:rsidRPr="00AD6BA2">
        <w:rPr>
          <w:rFonts w:ascii="宋体" w:hAnsi="宋体" w:hint="eastAsia"/>
          <w:sz w:val="21"/>
          <w:szCs w:val="21"/>
        </w:rPr>
        <w:t>获取方法，请求</w:t>
      </w:r>
      <w:proofErr w:type="spellStart"/>
      <w:r w:rsidRPr="00AD6BA2">
        <w:rPr>
          <w:rFonts w:ascii="宋体" w:hAnsi="宋体" w:hint="eastAsia"/>
          <w:sz w:val="21"/>
          <w:szCs w:val="21"/>
        </w:rPr>
        <w:t>iCGM</w:t>
      </w:r>
      <w:proofErr w:type="spellEnd"/>
      <w:r w:rsidRPr="00AD6BA2">
        <w:rPr>
          <w:rFonts w:ascii="宋体" w:hAnsi="宋体" w:hint="eastAsia"/>
          <w:sz w:val="21"/>
          <w:szCs w:val="21"/>
        </w:rPr>
        <w:t>从后台获得文件上传的鉴权信息，由AVM/APA利用后台提供的Https文件上传URL地址，直接将文件上传到</w:t>
      </w:r>
      <w:proofErr w:type="gramStart"/>
      <w:r w:rsidRPr="00AD6BA2">
        <w:rPr>
          <w:rFonts w:ascii="宋体" w:hAnsi="宋体" w:hint="eastAsia"/>
          <w:sz w:val="21"/>
          <w:szCs w:val="21"/>
        </w:rPr>
        <w:t>蜘蛛智联</w:t>
      </w:r>
      <w:proofErr w:type="gramEnd"/>
      <w:r w:rsidRPr="00AD6BA2">
        <w:rPr>
          <w:rFonts w:ascii="宋体" w:hAnsi="宋体" w:hint="eastAsia"/>
          <w:sz w:val="21"/>
          <w:szCs w:val="21"/>
        </w:rPr>
        <w:t>TSP后台。</w:t>
      </w:r>
    </w:p>
    <w:p w14:paraId="4A5225C9" w14:textId="18BD6FD6" w:rsidR="00FF23C5" w:rsidRPr="00AD6BA2" w:rsidRDefault="00497151" w:rsidP="00B11794">
      <w:pPr>
        <w:pStyle w:val="EPT3"/>
      </w:pPr>
      <w:r w:rsidRPr="00AD6BA2">
        <w:rPr>
          <w:noProof/>
        </w:rPr>
        <w:lastRenderedPageBreak/>
        <w:drawing>
          <wp:inline distT="0" distB="0" distL="0" distR="0" wp14:anchorId="36782149" wp14:editId="0ECA31CD">
            <wp:extent cx="5831840" cy="79489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云端手动请求哨兵系统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79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A422" w14:textId="3EB919A6" w:rsidR="003E21FC" w:rsidRPr="00AD6BA2" w:rsidRDefault="00482C9B" w:rsidP="00605BD8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网关</w:t>
      </w:r>
      <w:r w:rsidR="00605BD8" w:rsidRPr="00AD6BA2">
        <w:rPr>
          <w:rFonts w:ascii="Arial" w:eastAsiaTheme="minorEastAsia" w:hAnsi="Arial" w:cs="Arial" w:hint="eastAsia"/>
          <w:sz w:val="21"/>
          <w:szCs w:val="21"/>
        </w:rPr>
        <w:t>远控请求</w:t>
      </w:r>
      <w:proofErr w:type="spellStart"/>
      <w:proofErr w:type="gramEnd"/>
      <w:r w:rsidR="00605BD8"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="00605BD8" w:rsidRPr="00AD6BA2">
        <w:rPr>
          <w:rFonts w:ascii="Arial" w:eastAsiaTheme="minorEastAsia" w:hAnsi="Arial" w:cs="Arial" w:hint="eastAsia"/>
          <w:sz w:val="21"/>
          <w:szCs w:val="21"/>
        </w:rPr>
        <w:t>远程开启控制哨兵系统</w:t>
      </w:r>
      <w:r w:rsidR="00605BD8" w:rsidRPr="00AD6BA2">
        <w:rPr>
          <w:rFonts w:ascii="Arial" w:eastAsiaTheme="minorEastAsia" w:hAnsi="Arial" w:cs="Arial" w:hint="eastAsia"/>
          <w:sz w:val="21"/>
          <w:szCs w:val="21"/>
        </w:rPr>
        <w:lastRenderedPageBreak/>
        <w:t>（</w:t>
      </w:r>
      <w:r w:rsidR="00605BD8" w:rsidRPr="00AD6BA2">
        <w:rPr>
          <w:rFonts w:ascii="Arial" w:eastAsiaTheme="minorEastAsia" w:hAnsi="Arial" w:cs="Arial"/>
          <w:sz w:val="21"/>
          <w:szCs w:val="21"/>
        </w:rPr>
        <w:t>CMD_DOWN_REMOTECTRL_EXT</w:t>
      </w:r>
      <w:r w:rsidR="00064F4B" w:rsidRPr="00AD6BA2">
        <w:rPr>
          <w:rFonts w:ascii="Arial" w:eastAsiaTheme="minorEastAsia" w:hAnsi="Arial" w:cs="Arial" w:hint="eastAsia"/>
          <w:sz w:val="21"/>
          <w:szCs w:val="21"/>
        </w:rPr>
        <w:t>-08</w:t>
      </w:r>
      <w:r w:rsidR="00064F4B" w:rsidRPr="00AD6BA2">
        <w:rPr>
          <w:rFonts w:ascii="Arial" w:eastAsiaTheme="minorEastAsia" w:hAnsi="Arial" w:cs="Arial" w:hint="eastAsia"/>
          <w:sz w:val="21"/>
          <w:szCs w:val="21"/>
        </w:rPr>
        <w:t>远程控制哨兵系统</w:t>
      </w:r>
      <w:r w:rsidR="00605BD8" w:rsidRPr="00AD6BA2">
        <w:rPr>
          <w:rFonts w:ascii="Arial" w:eastAsiaTheme="minorEastAsia" w:hAnsi="Arial" w:cs="Arial" w:hint="eastAsia"/>
          <w:sz w:val="21"/>
          <w:szCs w:val="21"/>
        </w:rPr>
        <w:t>）。</w:t>
      </w:r>
    </w:p>
    <w:p w14:paraId="069FF329" w14:textId="4E27BAB8" w:rsidR="00605BD8" w:rsidRPr="00AD6BA2" w:rsidRDefault="004D7771" w:rsidP="00605BD8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对外发送</w:t>
      </w:r>
      <w:r w:rsidRPr="00AD6BA2">
        <w:rPr>
          <w:rFonts w:ascii="Arial" w:eastAsiaTheme="minorEastAsia" w:hAnsi="Arial" w:cs="Arial" w:hint="eastAsia"/>
          <w:sz w:val="21"/>
          <w:szCs w:val="21"/>
        </w:rPr>
        <w:t>NM</w:t>
      </w:r>
      <w:r w:rsidRPr="00AD6BA2">
        <w:rPr>
          <w:rFonts w:ascii="Arial" w:eastAsiaTheme="minorEastAsia" w:hAnsi="Arial" w:cs="Arial" w:hint="eastAsia"/>
          <w:sz w:val="21"/>
          <w:szCs w:val="21"/>
        </w:rPr>
        <w:t>报文，唤醒</w:t>
      </w:r>
      <w:r w:rsidRPr="00AD6BA2">
        <w:rPr>
          <w:rFonts w:ascii="Arial" w:eastAsiaTheme="minorEastAsia" w:hAnsi="Arial" w:cs="Arial" w:hint="eastAsia"/>
          <w:sz w:val="21"/>
          <w:szCs w:val="21"/>
        </w:rPr>
        <w:t>APA</w:t>
      </w:r>
      <w:r w:rsidRPr="00AD6BA2">
        <w:rPr>
          <w:rFonts w:ascii="Arial" w:eastAsiaTheme="minorEastAsia" w:hAnsi="Arial" w:cs="Arial" w:hint="eastAsia"/>
          <w:sz w:val="21"/>
          <w:szCs w:val="21"/>
        </w:rPr>
        <w:t>或者</w:t>
      </w:r>
      <w:r w:rsidRPr="00AD6BA2">
        <w:rPr>
          <w:rFonts w:ascii="Arial" w:eastAsiaTheme="minorEastAsia" w:hAnsi="Arial" w:cs="Arial" w:hint="eastAsia"/>
          <w:sz w:val="21"/>
          <w:szCs w:val="21"/>
        </w:rPr>
        <w:t>AVM</w:t>
      </w:r>
      <w:r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6533013A" w14:textId="184B52A8" w:rsidR="004D7771" w:rsidRPr="00AD6BA2" w:rsidRDefault="00482C9B" w:rsidP="00605BD8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Pr="00AD6BA2">
        <w:rPr>
          <w:rFonts w:ascii="Arial" w:eastAsiaTheme="minorEastAsia" w:hAnsi="Arial" w:cs="Arial" w:hint="eastAsia"/>
          <w:sz w:val="21"/>
          <w:szCs w:val="21"/>
        </w:rPr>
        <w:t>唤醒后向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订阅文件上传服务（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FileUploadService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）。</w:t>
      </w:r>
    </w:p>
    <w:p w14:paraId="1CAEC855" w14:textId="69C3F1E6" w:rsidR="00482C9B" w:rsidRPr="00AD6BA2" w:rsidRDefault="00482C9B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待</w:t>
      </w: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Pr="00AD6BA2">
        <w:rPr>
          <w:rFonts w:ascii="Arial" w:eastAsiaTheme="minorEastAsia" w:hAnsi="Arial" w:cs="Arial" w:hint="eastAsia"/>
          <w:sz w:val="21"/>
          <w:szCs w:val="21"/>
        </w:rPr>
        <w:t>订阅文件上传服务（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FileUploadService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）成功后，向</w:t>
      </w: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Pr="00AD6BA2">
        <w:rPr>
          <w:rFonts w:ascii="Arial" w:eastAsiaTheme="minorEastAsia" w:hAnsi="Arial" w:cs="Arial" w:hint="eastAsia"/>
          <w:sz w:val="21"/>
          <w:szCs w:val="21"/>
        </w:rPr>
        <w:t>发送实时视频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图片的</w:t>
      </w:r>
      <w:r w:rsidRPr="00AD6BA2">
        <w:rPr>
          <w:rFonts w:ascii="Arial" w:eastAsiaTheme="minorEastAsia" w:hAnsi="Arial" w:cs="Arial" w:hint="eastAsia"/>
          <w:sz w:val="21"/>
          <w:szCs w:val="21"/>
        </w:rPr>
        <w:t>传输通知（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FileCloudUploadReqNotify</w:t>
      </w:r>
      <w:proofErr w:type="spellEnd"/>
      <w:r w:rsidR="00A02F34" w:rsidRPr="00AD6BA2">
        <w:rPr>
          <w:rFonts w:ascii="Arial" w:eastAsiaTheme="minorEastAsia" w:hAnsi="Arial" w:cs="Arial" w:hint="eastAsia"/>
          <w:sz w:val="21"/>
          <w:szCs w:val="21"/>
        </w:rPr>
        <w:t xml:space="preserve"> 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FileType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=0:</w:t>
      </w:r>
      <w:r w:rsidRPr="00AD6BA2">
        <w:rPr>
          <w:rFonts w:ascii="Arial" w:eastAsiaTheme="minorEastAsia" w:hAnsi="Arial" w:cs="Arial" w:hint="eastAsia"/>
          <w:sz w:val="21"/>
          <w:szCs w:val="21"/>
        </w:rPr>
        <w:t>实时视频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图片</w:t>
      </w:r>
      <w:r w:rsidR="00BE69CD" w:rsidRPr="00AD6BA2">
        <w:rPr>
          <w:rFonts w:ascii="Arial" w:eastAsiaTheme="minorEastAsia" w:hAnsi="Arial" w:cs="Arial" w:hint="eastAsia"/>
          <w:sz w:val="21"/>
          <w:szCs w:val="21"/>
        </w:rPr>
        <w:t>（哨兵）</w:t>
      </w:r>
      <w:r w:rsidRPr="00AD6BA2">
        <w:rPr>
          <w:rFonts w:ascii="Arial" w:eastAsiaTheme="minorEastAsia" w:hAnsi="Arial" w:cs="Arial" w:hint="eastAsia"/>
          <w:sz w:val="21"/>
          <w:szCs w:val="21"/>
        </w:rPr>
        <w:t xml:space="preserve">  Action=0:</w:t>
      </w:r>
      <w:r w:rsidRPr="00AD6BA2">
        <w:rPr>
          <w:rFonts w:ascii="Arial" w:eastAsiaTheme="minorEastAsia" w:hAnsi="Arial" w:cs="Arial" w:hint="eastAsia"/>
          <w:sz w:val="21"/>
          <w:szCs w:val="21"/>
        </w:rPr>
        <w:t>上传文件</w:t>
      </w:r>
      <w:r w:rsidRPr="00AD6BA2">
        <w:rPr>
          <w:rFonts w:ascii="Arial" w:eastAsiaTheme="minorEastAsia" w:hAnsi="Arial" w:cs="Arial" w:hint="eastAsia"/>
          <w:sz w:val="21"/>
          <w:szCs w:val="21"/>
        </w:rPr>
        <w:t>(</w:t>
      </w:r>
      <w:r w:rsidRPr="00AD6BA2">
        <w:rPr>
          <w:rFonts w:ascii="Arial" w:eastAsiaTheme="minorEastAsia" w:hAnsi="Arial" w:cs="Arial" w:hint="eastAsia"/>
          <w:sz w:val="21"/>
          <w:szCs w:val="21"/>
        </w:rPr>
        <w:t>数据</w:t>
      </w:r>
      <w:r w:rsidRPr="00AD6BA2">
        <w:rPr>
          <w:rFonts w:ascii="Arial" w:eastAsiaTheme="minorEastAsia" w:hAnsi="Arial" w:cs="Arial" w:hint="eastAsia"/>
          <w:sz w:val="21"/>
          <w:szCs w:val="21"/>
        </w:rPr>
        <w:t>)</w:t>
      </w:r>
      <w:r w:rsidRPr="00AD6BA2">
        <w:rPr>
          <w:rFonts w:ascii="Arial" w:eastAsiaTheme="minorEastAsia" w:hAnsi="Arial" w:cs="Arial" w:hint="eastAsia"/>
          <w:sz w:val="21"/>
          <w:szCs w:val="21"/>
        </w:rPr>
        <w:t>）。</w:t>
      </w:r>
    </w:p>
    <w:p w14:paraId="39159447" w14:textId="6AEEDC00" w:rsidR="00482C9B" w:rsidRPr="00AD6BA2" w:rsidRDefault="00482C9B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="00A02F34" w:rsidRPr="00AD6BA2">
        <w:rPr>
          <w:rFonts w:ascii="Arial" w:eastAsiaTheme="minorEastAsia" w:hAnsi="Arial" w:cs="Arial" w:hint="eastAsia"/>
          <w:sz w:val="21"/>
          <w:szCs w:val="21"/>
        </w:rPr>
        <w:t>判断</w:t>
      </w:r>
      <w:proofErr w:type="spellStart"/>
      <w:r w:rsidR="00A02F34" w:rsidRPr="00AD6BA2">
        <w:rPr>
          <w:rFonts w:ascii="Arial" w:eastAsiaTheme="minorEastAsia" w:hAnsi="Arial" w:cs="Arial" w:hint="eastAsia"/>
          <w:sz w:val="21"/>
          <w:szCs w:val="21"/>
        </w:rPr>
        <w:t>FileCloudUploadReqNotify</w:t>
      </w:r>
      <w:proofErr w:type="spellEnd"/>
      <w:r w:rsidR="00A02F34" w:rsidRPr="00AD6BA2">
        <w:rPr>
          <w:rFonts w:ascii="Arial" w:eastAsiaTheme="minorEastAsia" w:hAnsi="Arial" w:cs="Arial" w:hint="eastAsia"/>
          <w:sz w:val="21"/>
          <w:szCs w:val="21"/>
        </w:rPr>
        <w:t>指令中的</w:t>
      </w:r>
      <w:proofErr w:type="spellStart"/>
      <w:r w:rsidR="00A02F34" w:rsidRPr="00AD6BA2">
        <w:rPr>
          <w:rFonts w:ascii="Arial" w:eastAsiaTheme="minorEastAsia" w:hAnsi="Arial" w:cs="Arial" w:hint="eastAsia"/>
          <w:sz w:val="21"/>
          <w:szCs w:val="21"/>
        </w:rPr>
        <w:t>ClientID</w:t>
      </w:r>
      <w:proofErr w:type="spellEnd"/>
      <w:r w:rsidR="00A02F34" w:rsidRPr="00AD6BA2">
        <w:rPr>
          <w:rFonts w:ascii="Arial" w:eastAsiaTheme="minorEastAsia" w:hAnsi="Arial" w:cs="Arial" w:hint="eastAsia"/>
          <w:sz w:val="21"/>
          <w:szCs w:val="21"/>
        </w:rPr>
        <w:t>是否与自己相同，如果相同则</w:t>
      </w:r>
      <w:r w:rsidRPr="00AD6BA2">
        <w:rPr>
          <w:rFonts w:ascii="Arial" w:eastAsiaTheme="minorEastAsia" w:hAnsi="Arial" w:cs="Arial" w:hint="eastAsia"/>
          <w:sz w:val="21"/>
          <w:szCs w:val="21"/>
        </w:rPr>
        <w:t>启动视频录制处理</w:t>
      </w:r>
      <w:r w:rsidR="00A02F34" w:rsidRPr="00AD6BA2">
        <w:rPr>
          <w:rFonts w:ascii="Arial" w:eastAsiaTheme="minorEastAsia" w:hAnsi="Arial" w:cs="Arial" w:hint="eastAsia"/>
          <w:sz w:val="21"/>
          <w:szCs w:val="21"/>
        </w:rPr>
        <w:t>，如果不相同则</w:t>
      </w:r>
      <w:proofErr w:type="gramStart"/>
      <w:r w:rsidR="00A02F34" w:rsidRPr="00AD6BA2">
        <w:rPr>
          <w:rFonts w:ascii="Arial" w:eastAsiaTheme="minorEastAsia" w:hAnsi="Arial" w:cs="Arial" w:hint="eastAsia"/>
          <w:sz w:val="21"/>
          <w:szCs w:val="21"/>
        </w:rPr>
        <w:t>不</w:t>
      </w:r>
      <w:proofErr w:type="gramEnd"/>
      <w:r w:rsidR="00A02F34" w:rsidRPr="00AD6BA2">
        <w:rPr>
          <w:rFonts w:ascii="Arial" w:eastAsiaTheme="minorEastAsia" w:hAnsi="Arial" w:cs="Arial" w:hint="eastAsia"/>
          <w:sz w:val="21"/>
          <w:szCs w:val="21"/>
        </w:rPr>
        <w:t>处理该通知，后续操作不执行</w:t>
      </w:r>
      <w:r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3EB7FDDF" w14:textId="4192B03C" w:rsidR="00482C9B" w:rsidRPr="00AD6BA2" w:rsidRDefault="00482C9B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Pr="00AD6BA2">
        <w:rPr>
          <w:rFonts w:ascii="Arial" w:eastAsiaTheme="minorEastAsia" w:hAnsi="Arial" w:cs="Arial" w:hint="eastAsia"/>
          <w:sz w:val="21"/>
          <w:szCs w:val="21"/>
        </w:rPr>
        <w:t>启动视频录制处理结束后，将结果通过</w:t>
      </w:r>
      <w:proofErr w:type="spellStart"/>
      <w:r w:rsidRPr="00AD6BA2">
        <w:rPr>
          <w:rFonts w:ascii="Arial" w:eastAsiaTheme="minorEastAsia" w:hAnsi="Arial" w:cs="Arial"/>
          <w:sz w:val="21"/>
          <w:szCs w:val="21"/>
        </w:rPr>
        <w:t>FileUploadCheckRes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反馈给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，如处理失败则反馈失败原因。</w:t>
      </w:r>
      <w:proofErr w:type="spellStart"/>
      <w:r w:rsidR="00BB7D68"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="00BB7D68" w:rsidRPr="00AD6BA2">
        <w:rPr>
          <w:rFonts w:ascii="Arial" w:eastAsiaTheme="minorEastAsia" w:hAnsi="Arial" w:cs="Arial" w:hint="eastAsia"/>
          <w:sz w:val="21"/>
          <w:szCs w:val="21"/>
        </w:rPr>
        <w:t>等待反馈超时时间默认为</w:t>
      </w:r>
      <w:r w:rsidR="00BB7D68" w:rsidRPr="00AD6BA2">
        <w:rPr>
          <w:rFonts w:ascii="Arial" w:eastAsiaTheme="minorEastAsia" w:hAnsi="Arial" w:cs="Arial" w:hint="eastAsia"/>
          <w:sz w:val="21"/>
          <w:szCs w:val="21"/>
        </w:rPr>
        <w:t>30</w:t>
      </w:r>
      <w:r w:rsidR="00BB7D68" w:rsidRPr="00AD6BA2">
        <w:rPr>
          <w:rFonts w:ascii="Arial" w:eastAsiaTheme="minorEastAsia" w:hAnsi="Arial" w:cs="Arial" w:hint="eastAsia"/>
          <w:sz w:val="21"/>
          <w:szCs w:val="21"/>
        </w:rPr>
        <w:t>秒。</w:t>
      </w:r>
    </w:p>
    <w:p w14:paraId="1532F112" w14:textId="29480ABC" w:rsidR="00482C9B" w:rsidRPr="00AD6BA2" w:rsidRDefault="00482C9B" w:rsidP="00482C9B">
      <w:pPr>
        <w:pStyle w:val="EPT3"/>
        <w:ind w:left="900" w:firstLineChars="0" w:firstLine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将处理结果或失败原因通过</w:t>
      </w:r>
      <w:r w:rsidRPr="00AD6BA2">
        <w:rPr>
          <w:rFonts w:ascii="Arial" w:eastAsiaTheme="minorEastAsia" w:hAnsi="Arial" w:cs="Arial"/>
          <w:sz w:val="21"/>
          <w:szCs w:val="21"/>
        </w:rPr>
        <w:t>CMD_</w:t>
      </w:r>
      <w:r w:rsidRPr="00AD6BA2">
        <w:rPr>
          <w:rFonts w:ascii="Arial" w:eastAsiaTheme="minorEastAsia" w:hAnsi="Arial" w:cs="Arial" w:hint="eastAsia"/>
          <w:sz w:val="21"/>
          <w:szCs w:val="21"/>
        </w:rPr>
        <w:t>UP</w:t>
      </w:r>
      <w:r w:rsidRPr="00AD6BA2">
        <w:rPr>
          <w:rFonts w:ascii="Arial" w:eastAsiaTheme="minorEastAsia" w:hAnsi="Arial" w:cs="Arial"/>
          <w:sz w:val="21"/>
          <w:szCs w:val="21"/>
        </w:rPr>
        <w:t>_REMOTECTRL_EXT</w:t>
      </w:r>
      <w:r w:rsidRPr="00AD6BA2">
        <w:rPr>
          <w:rFonts w:ascii="Arial" w:eastAsiaTheme="minorEastAsia" w:hAnsi="Arial" w:cs="Arial" w:hint="eastAsia"/>
          <w:sz w:val="21"/>
          <w:szCs w:val="21"/>
        </w:rPr>
        <w:t>回复给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r w:rsidRPr="00AD6BA2">
        <w:rPr>
          <w:rFonts w:ascii="Arial" w:eastAsiaTheme="minorEastAsia" w:hAnsi="Arial" w:cs="Arial" w:hint="eastAsia"/>
          <w:sz w:val="21"/>
          <w:szCs w:val="21"/>
        </w:rPr>
        <w:t>网关。</w:t>
      </w:r>
    </w:p>
    <w:p w14:paraId="6CE133C3" w14:textId="31E5CB36" w:rsidR="00001F86" w:rsidRPr="00AD6BA2" w:rsidRDefault="00001F86" w:rsidP="007C43B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Pr="00AD6BA2">
        <w:rPr>
          <w:rFonts w:ascii="Arial" w:eastAsiaTheme="minorEastAsia" w:hAnsi="Arial" w:cs="Arial" w:hint="eastAsia"/>
          <w:sz w:val="21"/>
          <w:szCs w:val="21"/>
        </w:rPr>
        <w:t>向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请求文件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上传鉴权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信息</w:t>
      </w:r>
      <w:r w:rsidR="007C43BB" w:rsidRPr="00AD6BA2">
        <w:rPr>
          <w:rFonts w:ascii="Arial" w:eastAsiaTheme="minorEastAsia" w:hAnsi="Arial" w:cs="Arial" w:hint="eastAsia"/>
          <w:sz w:val="21"/>
          <w:szCs w:val="21"/>
        </w:rPr>
        <w:t>（</w:t>
      </w:r>
      <w:r w:rsidR="007C43BB" w:rsidRPr="00AD6BA2">
        <w:rPr>
          <w:rFonts w:ascii="Arial" w:eastAsiaTheme="minorEastAsia" w:hAnsi="Arial" w:cs="Arial"/>
          <w:sz w:val="21"/>
          <w:szCs w:val="21"/>
        </w:rPr>
        <w:t>:</w:t>
      </w:r>
      <w:proofErr w:type="spellStart"/>
      <w:r w:rsidR="007C43BB" w:rsidRPr="00AD6BA2">
        <w:rPr>
          <w:rFonts w:ascii="Arial" w:eastAsiaTheme="minorEastAsia" w:hAnsi="Arial" w:cs="Arial"/>
          <w:sz w:val="21"/>
          <w:szCs w:val="21"/>
        </w:rPr>
        <w:t>FileUploadAuthCtrl</w:t>
      </w:r>
      <w:proofErr w:type="spellEnd"/>
      <w:r w:rsidR="007C43BB" w:rsidRPr="00AD6BA2">
        <w:rPr>
          <w:rFonts w:ascii="Arial" w:eastAsiaTheme="minorEastAsia" w:hAnsi="Arial" w:cs="Arial" w:hint="eastAsia"/>
          <w:sz w:val="21"/>
          <w:szCs w:val="21"/>
        </w:rPr>
        <w:t>）</w:t>
      </w:r>
      <w:r w:rsidR="00410C1D"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168BACDD" w14:textId="13DFD78E" w:rsidR="00001F86" w:rsidRPr="00AD6BA2" w:rsidRDefault="00410C1D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向云端请求鉴权信息。</w:t>
      </w:r>
    </w:p>
    <w:p w14:paraId="077358DB" w14:textId="49691F98" w:rsidR="00001F86" w:rsidRPr="00AD6BA2" w:rsidRDefault="00410C1D" w:rsidP="007C43B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将从云端获得的文件上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传鉴权信息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通知给</w:t>
      </w: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="007C43BB" w:rsidRPr="00AD6BA2">
        <w:rPr>
          <w:rFonts w:ascii="Arial" w:eastAsiaTheme="minorEastAsia" w:hAnsi="Arial" w:cs="Arial" w:hint="eastAsia"/>
          <w:sz w:val="21"/>
          <w:szCs w:val="21"/>
        </w:rPr>
        <w:t>（</w:t>
      </w:r>
      <w:proofErr w:type="spellStart"/>
      <w:r w:rsidR="007C43BB" w:rsidRPr="00AD6BA2">
        <w:rPr>
          <w:rFonts w:ascii="Arial" w:eastAsiaTheme="minorEastAsia" w:hAnsi="Arial" w:cs="Arial"/>
          <w:sz w:val="21"/>
          <w:szCs w:val="21"/>
        </w:rPr>
        <w:t>FileUploadAuthInfoNotify</w:t>
      </w:r>
      <w:proofErr w:type="spellEnd"/>
      <w:r w:rsidR="007C43BB" w:rsidRPr="00AD6BA2">
        <w:rPr>
          <w:rFonts w:ascii="Arial" w:eastAsiaTheme="minorEastAsia" w:hAnsi="Arial" w:cs="Arial" w:hint="eastAsia"/>
          <w:sz w:val="21"/>
          <w:szCs w:val="21"/>
        </w:rPr>
        <w:t>）</w:t>
      </w:r>
      <w:r w:rsidR="00A02CF9" w:rsidRPr="00AD6BA2">
        <w:rPr>
          <w:rFonts w:ascii="Arial" w:eastAsiaTheme="minorEastAsia" w:hAnsi="Arial" w:cs="Arial" w:hint="eastAsia"/>
          <w:sz w:val="21"/>
          <w:szCs w:val="21"/>
        </w:rPr>
        <w:t>，</w:t>
      </w:r>
      <w:r w:rsidR="00A02CF9"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="00A02CF9" w:rsidRPr="00AD6BA2">
        <w:rPr>
          <w:rFonts w:ascii="Arial" w:eastAsiaTheme="minorEastAsia" w:hAnsi="Arial" w:cs="Arial" w:hint="eastAsia"/>
          <w:sz w:val="21"/>
          <w:szCs w:val="21"/>
        </w:rPr>
        <w:t>判断</w:t>
      </w:r>
      <w:proofErr w:type="spellStart"/>
      <w:r w:rsidR="00A02CF9" w:rsidRPr="00AD6BA2">
        <w:rPr>
          <w:rFonts w:ascii="Arial" w:eastAsiaTheme="minorEastAsia" w:hAnsi="Arial" w:cs="Arial" w:hint="eastAsia"/>
          <w:sz w:val="21"/>
          <w:szCs w:val="21"/>
        </w:rPr>
        <w:t>ClientID</w:t>
      </w:r>
      <w:proofErr w:type="spellEnd"/>
      <w:r w:rsidR="00A02CF9" w:rsidRPr="00AD6BA2">
        <w:rPr>
          <w:rFonts w:ascii="Arial" w:eastAsiaTheme="minorEastAsia" w:hAnsi="Arial" w:cs="Arial" w:hint="eastAsia"/>
          <w:sz w:val="21"/>
          <w:szCs w:val="21"/>
        </w:rPr>
        <w:t>与自己的客户端</w:t>
      </w:r>
      <w:r w:rsidR="00A02CF9" w:rsidRPr="00AD6BA2">
        <w:rPr>
          <w:rFonts w:ascii="Arial" w:eastAsiaTheme="minorEastAsia" w:hAnsi="Arial" w:cs="Arial" w:hint="eastAsia"/>
          <w:sz w:val="21"/>
          <w:szCs w:val="21"/>
        </w:rPr>
        <w:t>ID</w:t>
      </w:r>
      <w:r w:rsidR="00A02CF9" w:rsidRPr="00AD6BA2">
        <w:rPr>
          <w:rFonts w:ascii="Arial" w:eastAsiaTheme="minorEastAsia" w:hAnsi="Arial" w:cs="Arial" w:hint="eastAsia"/>
          <w:sz w:val="21"/>
          <w:szCs w:val="21"/>
        </w:rPr>
        <w:t>相同则执行后续操作</w:t>
      </w:r>
      <w:r w:rsidR="008E7E01" w:rsidRPr="00AD6BA2">
        <w:rPr>
          <w:rFonts w:ascii="Arial" w:eastAsiaTheme="minorEastAsia" w:hAnsi="Arial" w:cs="Arial" w:hint="eastAsia"/>
          <w:sz w:val="21"/>
          <w:szCs w:val="21"/>
        </w:rPr>
        <w:t>，如果</w:t>
      </w:r>
      <w:proofErr w:type="spellStart"/>
      <w:r w:rsidR="008E7E01" w:rsidRPr="00AD6BA2">
        <w:rPr>
          <w:rFonts w:ascii="Arial" w:eastAsiaTheme="minorEastAsia" w:hAnsi="Arial" w:cs="Arial" w:hint="eastAsia"/>
          <w:sz w:val="21"/>
          <w:szCs w:val="21"/>
        </w:rPr>
        <w:t>ClientID</w:t>
      </w:r>
      <w:proofErr w:type="spellEnd"/>
      <w:r w:rsidR="008E7E01" w:rsidRPr="00AD6BA2">
        <w:rPr>
          <w:rFonts w:ascii="Arial" w:eastAsiaTheme="minorEastAsia" w:hAnsi="Arial" w:cs="Arial" w:hint="eastAsia"/>
          <w:sz w:val="21"/>
          <w:szCs w:val="21"/>
        </w:rPr>
        <w:t>不是自己的客户端</w:t>
      </w:r>
      <w:r w:rsidR="008E7E01" w:rsidRPr="00AD6BA2">
        <w:rPr>
          <w:rFonts w:ascii="Arial" w:eastAsiaTheme="minorEastAsia" w:hAnsi="Arial" w:cs="Arial" w:hint="eastAsia"/>
          <w:sz w:val="21"/>
          <w:szCs w:val="21"/>
        </w:rPr>
        <w:t>ID</w:t>
      </w:r>
      <w:r w:rsidR="008E7E01" w:rsidRPr="00AD6BA2">
        <w:rPr>
          <w:rFonts w:ascii="Arial" w:eastAsiaTheme="minorEastAsia" w:hAnsi="Arial" w:cs="Arial" w:hint="eastAsia"/>
          <w:sz w:val="21"/>
          <w:szCs w:val="21"/>
        </w:rPr>
        <w:t>则继续等待直至等待超时</w:t>
      </w:r>
      <w:r w:rsidR="00AD336D" w:rsidRPr="00AD6BA2">
        <w:rPr>
          <w:rFonts w:ascii="Arial" w:eastAsiaTheme="minorEastAsia" w:hAnsi="Arial" w:cs="Arial" w:hint="eastAsia"/>
          <w:sz w:val="21"/>
          <w:szCs w:val="21"/>
        </w:rPr>
        <w:t>（</w:t>
      </w:r>
      <w:r w:rsidR="00AD336D" w:rsidRPr="00AD6BA2">
        <w:rPr>
          <w:rFonts w:ascii="Arial" w:eastAsiaTheme="minorEastAsia" w:hAnsi="Arial" w:cs="Arial" w:hint="eastAsia"/>
          <w:sz w:val="21"/>
          <w:szCs w:val="21"/>
        </w:rPr>
        <w:t>30</w:t>
      </w:r>
      <w:r w:rsidR="00AD336D" w:rsidRPr="00AD6BA2">
        <w:rPr>
          <w:rFonts w:ascii="Arial" w:eastAsiaTheme="minorEastAsia" w:hAnsi="Arial" w:cs="Arial" w:hint="eastAsia"/>
          <w:sz w:val="21"/>
          <w:szCs w:val="21"/>
        </w:rPr>
        <w:t>秒）</w:t>
      </w:r>
      <w:r w:rsidR="008E7E01"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4BD0A789" w14:textId="7551990E" w:rsidR="00482C9B" w:rsidRPr="00AD6BA2" w:rsidRDefault="00482C9B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如果</w:t>
      </w: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Pr="00AD6BA2">
        <w:rPr>
          <w:rFonts w:ascii="Arial" w:eastAsiaTheme="minorEastAsia" w:hAnsi="Arial" w:cs="Arial" w:hint="eastAsia"/>
          <w:sz w:val="21"/>
          <w:szCs w:val="21"/>
        </w:rPr>
        <w:t>启动视频录制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图片抓拍</w:t>
      </w:r>
      <w:r w:rsidRPr="00AD6BA2">
        <w:rPr>
          <w:rFonts w:ascii="Arial" w:eastAsiaTheme="minorEastAsia" w:hAnsi="Arial" w:cs="Arial" w:hint="eastAsia"/>
          <w:sz w:val="21"/>
          <w:szCs w:val="21"/>
        </w:rPr>
        <w:t>处理成功后，调用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r w:rsidRPr="00AD6BA2">
        <w:rPr>
          <w:rFonts w:ascii="Arial" w:eastAsiaTheme="minorEastAsia" w:hAnsi="Arial" w:cs="Arial" w:hint="eastAsia"/>
          <w:sz w:val="21"/>
          <w:szCs w:val="21"/>
        </w:rPr>
        <w:t>后台提供的文件上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传服务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上传实时视频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抓拍图片</w:t>
      </w:r>
      <w:r w:rsidRPr="00AD6BA2">
        <w:rPr>
          <w:rFonts w:ascii="Arial" w:eastAsiaTheme="minorEastAsia" w:hAnsi="Arial" w:cs="Arial" w:hint="eastAsia"/>
          <w:sz w:val="21"/>
          <w:szCs w:val="21"/>
        </w:rPr>
        <w:t>数据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（分片）</w:t>
      </w:r>
      <w:r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6E9C24B7" w14:textId="56699663" w:rsidR="00482C9B" w:rsidRPr="00AD6BA2" w:rsidRDefault="00482C9B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如果</w:t>
      </w: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启动视频录制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图片抓拍</w:t>
      </w:r>
      <w:r w:rsidRPr="00AD6BA2">
        <w:rPr>
          <w:rFonts w:ascii="Arial" w:eastAsiaTheme="minorEastAsia" w:hAnsi="Arial" w:cs="Arial" w:hint="eastAsia"/>
          <w:sz w:val="21"/>
          <w:szCs w:val="21"/>
        </w:rPr>
        <w:t>处理成功后，调用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r w:rsidRPr="00AD6BA2">
        <w:rPr>
          <w:rFonts w:ascii="Arial" w:eastAsiaTheme="minorEastAsia" w:hAnsi="Arial" w:cs="Arial" w:hint="eastAsia"/>
          <w:sz w:val="21"/>
          <w:szCs w:val="21"/>
        </w:rPr>
        <w:t>后台提供的文件上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传服务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上传实时视频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抓拍图片</w:t>
      </w:r>
      <w:r w:rsidRPr="00AD6BA2">
        <w:rPr>
          <w:rFonts w:ascii="Arial" w:eastAsiaTheme="minorEastAsia" w:hAnsi="Arial" w:cs="Arial" w:hint="eastAsia"/>
          <w:sz w:val="21"/>
          <w:szCs w:val="21"/>
        </w:rPr>
        <w:t>数据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（分片）</w:t>
      </w:r>
      <w:r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77397AD6" w14:textId="2BBB27D0" w:rsidR="00482C9B" w:rsidRPr="00AD6BA2" w:rsidRDefault="00482C9B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如果</w:t>
      </w: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启动视频录制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图片抓拍</w:t>
      </w:r>
      <w:r w:rsidRPr="00AD6BA2">
        <w:rPr>
          <w:rFonts w:ascii="Arial" w:eastAsiaTheme="minorEastAsia" w:hAnsi="Arial" w:cs="Arial" w:hint="eastAsia"/>
          <w:sz w:val="21"/>
          <w:szCs w:val="21"/>
        </w:rPr>
        <w:t>处理成功后，调用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r w:rsidRPr="00AD6BA2">
        <w:rPr>
          <w:rFonts w:ascii="Arial" w:eastAsiaTheme="minorEastAsia" w:hAnsi="Arial" w:cs="Arial" w:hint="eastAsia"/>
          <w:sz w:val="21"/>
          <w:szCs w:val="21"/>
        </w:rPr>
        <w:t>后台提供的文件上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传服务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上传实时视频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抓拍图片</w:t>
      </w:r>
      <w:r w:rsidRPr="00AD6BA2">
        <w:rPr>
          <w:rFonts w:ascii="Arial" w:eastAsiaTheme="minorEastAsia" w:hAnsi="Arial" w:cs="Arial" w:hint="eastAsia"/>
          <w:sz w:val="21"/>
          <w:szCs w:val="21"/>
        </w:rPr>
        <w:t>数据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（分片）</w:t>
      </w:r>
      <w:r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29EAA7C5" w14:textId="7DDC063C" w:rsidR="00482C9B" w:rsidRPr="00AD6BA2" w:rsidRDefault="00482C9B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网关远控请求</w:t>
      </w:r>
      <w:proofErr w:type="spellStart"/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远程关闭控制哨兵系统（</w:t>
      </w:r>
      <w:r w:rsidRPr="00AD6BA2">
        <w:rPr>
          <w:rFonts w:ascii="Arial" w:eastAsiaTheme="minorEastAsia" w:hAnsi="Arial" w:cs="Arial"/>
          <w:sz w:val="21"/>
          <w:szCs w:val="21"/>
        </w:rPr>
        <w:t>CMD_DOWN_REMOTECTRL_EXT</w:t>
      </w:r>
      <w:r w:rsidRPr="00AD6BA2">
        <w:rPr>
          <w:rFonts w:ascii="Arial" w:eastAsiaTheme="minorEastAsia" w:hAnsi="Arial" w:cs="Arial" w:hint="eastAsia"/>
          <w:sz w:val="21"/>
          <w:szCs w:val="21"/>
        </w:rPr>
        <w:t>）。</w:t>
      </w:r>
    </w:p>
    <w:p w14:paraId="32E71E1F" w14:textId="250D098E" w:rsidR="00482C9B" w:rsidRPr="00AD6BA2" w:rsidRDefault="00482C9B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 xml:space="preserve"> APA/AVM</w:t>
      </w:r>
      <w:r w:rsidRPr="00AD6BA2">
        <w:rPr>
          <w:rFonts w:ascii="Arial" w:eastAsiaTheme="minorEastAsia" w:hAnsi="Arial" w:cs="Arial" w:hint="eastAsia"/>
          <w:sz w:val="21"/>
          <w:szCs w:val="21"/>
        </w:rPr>
        <w:t>发送实时视频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666771" w:rsidRPr="00AD6BA2">
        <w:rPr>
          <w:rFonts w:ascii="Arial" w:eastAsiaTheme="minorEastAsia" w:hAnsi="Arial" w:cs="Arial" w:hint="eastAsia"/>
          <w:sz w:val="21"/>
          <w:szCs w:val="21"/>
        </w:rPr>
        <w:t>图片的</w:t>
      </w:r>
      <w:r w:rsidRPr="00AD6BA2">
        <w:rPr>
          <w:rFonts w:ascii="Arial" w:eastAsiaTheme="minorEastAsia" w:hAnsi="Arial" w:cs="Arial" w:hint="eastAsia"/>
          <w:sz w:val="21"/>
          <w:szCs w:val="21"/>
        </w:rPr>
        <w:t>传输关闭通知（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FileCloudUploadReqNotify</w:t>
      </w:r>
      <w:proofErr w:type="spellEnd"/>
      <w:r w:rsidR="00A02CF9" w:rsidRPr="00AD6BA2">
        <w:rPr>
          <w:rFonts w:ascii="Arial" w:eastAsiaTheme="minorEastAsia" w:hAnsi="Arial" w:cs="Arial" w:hint="eastAsia"/>
          <w:sz w:val="21"/>
          <w:szCs w:val="21"/>
        </w:rPr>
        <w:t xml:space="preserve"> 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FileType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=0:</w:t>
      </w:r>
      <w:r w:rsidRPr="00AD6BA2">
        <w:rPr>
          <w:rFonts w:ascii="Arial" w:eastAsiaTheme="minorEastAsia" w:hAnsi="Arial" w:cs="Arial" w:hint="eastAsia"/>
          <w:sz w:val="21"/>
          <w:szCs w:val="21"/>
        </w:rPr>
        <w:t>实时视频</w:t>
      </w:r>
      <w:r w:rsidR="005A0CC1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5A0CC1" w:rsidRPr="00AD6BA2">
        <w:rPr>
          <w:rFonts w:ascii="Arial" w:eastAsiaTheme="minorEastAsia" w:hAnsi="Arial" w:cs="Arial" w:hint="eastAsia"/>
          <w:sz w:val="21"/>
          <w:szCs w:val="21"/>
        </w:rPr>
        <w:t>图片</w:t>
      </w:r>
      <w:r w:rsidRPr="00AD6BA2">
        <w:rPr>
          <w:rFonts w:ascii="Arial" w:eastAsiaTheme="minorEastAsia" w:hAnsi="Arial" w:cs="Arial" w:hint="eastAsia"/>
          <w:sz w:val="21"/>
          <w:szCs w:val="21"/>
        </w:rPr>
        <w:t xml:space="preserve">  Action=1:</w:t>
      </w:r>
      <w:r w:rsidRPr="00AD6BA2">
        <w:rPr>
          <w:rFonts w:ascii="Arial" w:eastAsiaTheme="minorEastAsia" w:hAnsi="Arial" w:cs="Arial" w:hint="eastAsia"/>
          <w:sz w:val="21"/>
          <w:szCs w:val="21"/>
        </w:rPr>
        <w:t>停止上传文件</w:t>
      </w:r>
      <w:r w:rsidRPr="00AD6BA2">
        <w:rPr>
          <w:rFonts w:ascii="Arial" w:eastAsiaTheme="minorEastAsia" w:hAnsi="Arial" w:cs="Arial" w:hint="eastAsia"/>
          <w:sz w:val="21"/>
          <w:szCs w:val="21"/>
        </w:rPr>
        <w:t>(</w:t>
      </w:r>
      <w:r w:rsidRPr="00AD6BA2">
        <w:rPr>
          <w:rFonts w:ascii="Arial" w:eastAsiaTheme="minorEastAsia" w:hAnsi="Arial" w:cs="Arial" w:hint="eastAsia"/>
          <w:sz w:val="21"/>
          <w:szCs w:val="21"/>
        </w:rPr>
        <w:t>数据</w:t>
      </w:r>
      <w:r w:rsidRPr="00AD6BA2">
        <w:rPr>
          <w:rFonts w:ascii="Arial" w:eastAsiaTheme="minorEastAsia" w:hAnsi="Arial" w:cs="Arial" w:hint="eastAsia"/>
          <w:sz w:val="21"/>
          <w:szCs w:val="21"/>
        </w:rPr>
        <w:t>)</w:t>
      </w:r>
      <w:r w:rsidRPr="00AD6BA2">
        <w:rPr>
          <w:rFonts w:ascii="Arial" w:eastAsiaTheme="minorEastAsia" w:hAnsi="Arial" w:cs="Arial" w:hint="eastAsia"/>
          <w:sz w:val="21"/>
          <w:szCs w:val="21"/>
        </w:rPr>
        <w:t>）。</w:t>
      </w:r>
    </w:p>
    <w:p w14:paraId="26B43E67" w14:textId="752A3AAC" w:rsidR="00482C9B" w:rsidRPr="00AD6BA2" w:rsidRDefault="00A02CF9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Pr="00AD6BA2">
        <w:rPr>
          <w:rFonts w:ascii="Arial" w:eastAsiaTheme="minorEastAsia" w:hAnsi="Arial" w:cs="Arial" w:hint="eastAsia"/>
          <w:sz w:val="21"/>
          <w:szCs w:val="21"/>
        </w:rPr>
        <w:t>判断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FileCloudUploadReqNotify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指令中的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ClientID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是否与自己相同，如果相同则</w:t>
      </w:r>
      <w:r w:rsidR="00482C9B" w:rsidRPr="00AD6BA2">
        <w:rPr>
          <w:rFonts w:ascii="Arial" w:eastAsiaTheme="minorEastAsia" w:hAnsi="Arial" w:cs="Arial" w:hint="eastAsia"/>
          <w:sz w:val="21"/>
          <w:szCs w:val="21"/>
        </w:rPr>
        <w:t>APA/AVM</w:t>
      </w:r>
      <w:r w:rsidR="00482C9B" w:rsidRPr="00AD6BA2">
        <w:rPr>
          <w:rFonts w:ascii="Arial" w:eastAsiaTheme="minorEastAsia" w:hAnsi="Arial" w:cs="Arial" w:hint="eastAsia"/>
          <w:sz w:val="21"/>
          <w:szCs w:val="21"/>
        </w:rPr>
        <w:t>停止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视频录制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0A17B0" w:rsidRPr="00AD6BA2">
        <w:rPr>
          <w:rFonts w:ascii="Arial" w:eastAsiaTheme="minorEastAsia" w:hAnsi="Arial" w:cs="Arial" w:hint="eastAsia"/>
          <w:sz w:val="21"/>
          <w:szCs w:val="21"/>
        </w:rPr>
        <w:t>图片抓拍</w:t>
      </w:r>
      <w:r w:rsidRPr="00AD6BA2">
        <w:rPr>
          <w:rFonts w:ascii="Arial" w:eastAsiaTheme="minorEastAsia" w:hAnsi="Arial" w:cs="Arial" w:hint="eastAsia"/>
          <w:sz w:val="21"/>
          <w:szCs w:val="21"/>
        </w:rPr>
        <w:t>，如果</w:t>
      </w:r>
      <w:proofErr w:type="spellStart"/>
      <w:r w:rsidR="008E7E01" w:rsidRPr="00AD6BA2">
        <w:rPr>
          <w:rFonts w:ascii="Arial" w:eastAsiaTheme="minorEastAsia" w:hAnsi="Arial" w:cs="Arial" w:hint="eastAsia"/>
          <w:sz w:val="21"/>
          <w:szCs w:val="21"/>
        </w:rPr>
        <w:t>ClientID</w:t>
      </w:r>
      <w:proofErr w:type="spellEnd"/>
      <w:r w:rsidR="008E7E01" w:rsidRPr="00AD6BA2">
        <w:rPr>
          <w:rFonts w:ascii="Arial" w:eastAsiaTheme="minorEastAsia" w:hAnsi="Arial" w:cs="Arial" w:hint="eastAsia"/>
          <w:sz w:val="21"/>
          <w:szCs w:val="21"/>
        </w:rPr>
        <w:t>不是自己</w:t>
      </w:r>
      <w:r w:rsidRPr="00AD6BA2">
        <w:rPr>
          <w:rFonts w:ascii="Arial" w:eastAsiaTheme="minorEastAsia" w:hAnsi="Arial" w:cs="Arial" w:hint="eastAsia"/>
          <w:sz w:val="21"/>
          <w:szCs w:val="21"/>
        </w:rPr>
        <w:t>则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不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处理该通知。</w:t>
      </w:r>
    </w:p>
    <w:p w14:paraId="48E51CC4" w14:textId="5F074205" w:rsidR="00482C9B" w:rsidRPr="00AD6BA2" w:rsidRDefault="00482C9B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lastRenderedPageBreak/>
        <w:t>APA/AVM</w:t>
      </w:r>
      <w:r w:rsidR="00AA0278" w:rsidRPr="00AD6BA2">
        <w:rPr>
          <w:rFonts w:ascii="Arial" w:eastAsiaTheme="minorEastAsia" w:hAnsi="Arial" w:cs="Arial" w:hint="eastAsia"/>
          <w:sz w:val="21"/>
          <w:szCs w:val="21"/>
        </w:rPr>
        <w:t>停止视频录制</w:t>
      </w:r>
      <w:r w:rsidR="00AA0278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AA0278" w:rsidRPr="00AD6BA2">
        <w:rPr>
          <w:rFonts w:ascii="Arial" w:eastAsiaTheme="minorEastAsia" w:hAnsi="Arial" w:cs="Arial" w:hint="eastAsia"/>
          <w:sz w:val="21"/>
          <w:szCs w:val="21"/>
        </w:rPr>
        <w:t>图片抓拍</w:t>
      </w:r>
      <w:r w:rsidRPr="00AD6BA2">
        <w:rPr>
          <w:rFonts w:ascii="Arial" w:eastAsiaTheme="minorEastAsia" w:hAnsi="Arial" w:cs="Arial" w:hint="eastAsia"/>
          <w:sz w:val="21"/>
          <w:szCs w:val="21"/>
        </w:rPr>
        <w:t>处理结束后，将结果通过</w:t>
      </w:r>
      <w:proofErr w:type="spellStart"/>
      <w:r w:rsidRPr="00AD6BA2">
        <w:rPr>
          <w:rFonts w:ascii="Arial" w:eastAsiaTheme="minorEastAsia" w:hAnsi="Arial" w:cs="Arial"/>
          <w:sz w:val="21"/>
          <w:szCs w:val="21"/>
        </w:rPr>
        <w:t>FileUploadCheckRes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反馈给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，如处理失败则反馈失败原因。</w:t>
      </w:r>
    </w:p>
    <w:p w14:paraId="103BC64F" w14:textId="02BB3FF4" w:rsidR="00482C9B" w:rsidRPr="00AD6BA2" w:rsidRDefault="00482C9B" w:rsidP="00482C9B">
      <w:pPr>
        <w:pStyle w:val="EPT3"/>
        <w:numPr>
          <w:ilvl w:val="0"/>
          <w:numId w:val="26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将处理结果或失败原因通过</w:t>
      </w:r>
      <w:r w:rsidRPr="00AD6BA2">
        <w:rPr>
          <w:rFonts w:ascii="Arial" w:eastAsiaTheme="minorEastAsia" w:hAnsi="Arial" w:cs="Arial"/>
          <w:sz w:val="21"/>
          <w:szCs w:val="21"/>
        </w:rPr>
        <w:t>CMD_</w:t>
      </w:r>
      <w:r w:rsidRPr="00AD6BA2">
        <w:rPr>
          <w:rFonts w:ascii="Arial" w:eastAsiaTheme="minorEastAsia" w:hAnsi="Arial" w:cs="Arial" w:hint="eastAsia"/>
          <w:sz w:val="21"/>
          <w:szCs w:val="21"/>
        </w:rPr>
        <w:t>UP</w:t>
      </w:r>
      <w:r w:rsidRPr="00AD6BA2">
        <w:rPr>
          <w:rFonts w:ascii="Arial" w:eastAsiaTheme="minorEastAsia" w:hAnsi="Arial" w:cs="Arial"/>
          <w:sz w:val="21"/>
          <w:szCs w:val="21"/>
        </w:rPr>
        <w:t>_REMOTECTRL_EXT</w:t>
      </w:r>
      <w:r w:rsidRPr="00AD6BA2">
        <w:rPr>
          <w:rFonts w:ascii="Arial" w:eastAsiaTheme="minorEastAsia" w:hAnsi="Arial" w:cs="Arial" w:hint="eastAsia"/>
          <w:sz w:val="21"/>
          <w:szCs w:val="21"/>
        </w:rPr>
        <w:t>回复给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r w:rsidRPr="00AD6BA2">
        <w:rPr>
          <w:rFonts w:ascii="Arial" w:eastAsiaTheme="minorEastAsia" w:hAnsi="Arial" w:cs="Arial" w:hint="eastAsia"/>
          <w:sz w:val="21"/>
          <w:szCs w:val="21"/>
        </w:rPr>
        <w:t>网关。</w:t>
      </w:r>
    </w:p>
    <w:p w14:paraId="35C23A69" w14:textId="5E724431" w:rsidR="002B528A" w:rsidRPr="00AD6BA2" w:rsidRDefault="00464C29" w:rsidP="002B528A">
      <w:pPr>
        <w:pStyle w:val="EPT2"/>
        <w:numPr>
          <w:ilvl w:val="1"/>
          <w:numId w:val="21"/>
        </w:numPr>
        <w:rPr>
          <w:rFonts w:asciiTheme="majorEastAsia" w:eastAsiaTheme="majorEastAsia" w:hAnsiTheme="majorEastAsia"/>
          <w:sz w:val="21"/>
          <w:szCs w:val="21"/>
        </w:rPr>
      </w:pPr>
      <w:bookmarkStart w:id="23" w:name="_Toc79155547"/>
      <w:r w:rsidRPr="00AD6BA2">
        <w:rPr>
          <w:rFonts w:asciiTheme="majorEastAsia" w:eastAsiaTheme="majorEastAsia" w:hAnsiTheme="majorEastAsia" w:hint="eastAsia"/>
          <w:sz w:val="21"/>
          <w:szCs w:val="21"/>
        </w:rPr>
        <w:t>远程控制</w:t>
      </w:r>
      <w:r w:rsidR="002B528A" w:rsidRPr="00AD6BA2">
        <w:rPr>
          <w:rFonts w:asciiTheme="majorEastAsia" w:eastAsiaTheme="majorEastAsia" w:hAnsiTheme="majorEastAsia" w:hint="eastAsia"/>
          <w:sz w:val="21"/>
          <w:szCs w:val="21"/>
        </w:rPr>
        <w:t>天</w:t>
      </w:r>
      <w:proofErr w:type="gramStart"/>
      <w:r w:rsidR="002B528A" w:rsidRPr="00AD6BA2">
        <w:rPr>
          <w:rFonts w:asciiTheme="majorEastAsia" w:eastAsiaTheme="majorEastAsia" w:hAnsiTheme="majorEastAsia" w:hint="eastAsia"/>
          <w:sz w:val="21"/>
          <w:szCs w:val="21"/>
        </w:rPr>
        <w:t>眼系统</w:t>
      </w:r>
      <w:proofErr w:type="gramEnd"/>
      <w:r w:rsidR="002B528A" w:rsidRPr="00AD6BA2">
        <w:rPr>
          <w:rFonts w:asciiTheme="majorEastAsia" w:eastAsiaTheme="majorEastAsia" w:hAnsiTheme="majorEastAsia" w:hint="eastAsia"/>
          <w:sz w:val="21"/>
          <w:szCs w:val="21"/>
        </w:rPr>
        <w:t>实时视频（图片）上传</w:t>
      </w:r>
      <w:bookmarkEnd w:id="23"/>
    </w:p>
    <w:p w14:paraId="2C208A9F" w14:textId="6B9AA03A" w:rsidR="00CB12C1" w:rsidRPr="00AD6BA2" w:rsidRDefault="00CB12C1" w:rsidP="00CB12C1">
      <w:pPr>
        <w:pStyle w:val="EPT3"/>
        <w:ind w:firstLineChars="0" w:firstLine="0"/>
        <w:rPr>
          <w:rFonts w:ascii="宋体" w:hAnsi="宋体"/>
          <w:sz w:val="21"/>
          <w:szCs w:val="21"/>
        </w:rPr>
      </w:pPr>
      <w:r w:rsidRPr="00AD6BA2">
        <w:rPr>
          <w:rFonts w:ascii="宋体" w:hAnsi="宋体" w:hint="eastAsia"/>
          <w:sz w:val="21"/>
          <w:szCs w:val="21"/>
        </w:rPr>
        <w:t>天</w:t>
      </w:r>
      <w:proofErr w:type="gramStart"/>
      <w:r w:rsidRPr="00AD6BA2">
        <w:rPr>
          <w:rFonts w:ascii="宋体" w:hAnsi="宋体" w:hint="eastAsia"/>
          <w:sz w:val="21"/>
          <w:szCs w:val="21"/>
        </w:rPr>
        <w:t>眼系统</w:t>
      </w:r>
      <w:proofErr w:type="gramEnd"/>
      <w:r w:rsidRPr="00AD6BA2">
        <w:rPr>
          <w:rFonts w:ascii="宋体" w:hAnsi="宋体" w:hint="eastAsia"/>
          <w:sz w:val="21"/>
          <w:szCs w:val="21"/>
        </w:rPr>
        <w:t>实时视频/图片上传，用于用户从手机APP主动触发/关闭车内监控，</w:t>
      </w:r>
      <w:proofErr w:type="spellStart"/>
      <w:r w:rsidRPr="00AD6BA2">
        <w:rPr>
          <w:rFonts w:ascii="宋体" w:hAnsi="宋体" w:hint="eastAsia"/>
          <w:sz w:val="21"/>
          <w:szCs w:val="21"/>
        </w:rPr>
        <w:t>iCGM</w:t>
      </w:r>
      <w:proofErr w:type="spellEnd"/>
      <w:r w:rsidRPr="00AD6BA2">
        <w:rPr>
          <w:rFonts w:ascii="宋体" w:hAnsi="宋体" w:hint="eastAsia"/>
          <w:sz w:val="21"/>
          <w:szCs w:val="21"/>
        </w:rPr>
        <w:t>接收到远程天眼开启和关闭的指令后通过</w:t>
      </w:r>
      <w:proofErr w:type="gramStart"/>
      <w:r w:rsidRPr="00AD6BA2">
        <w:rPr>
          <w:rFonts w:ascii="宋体" w:hAnsi="宋体" w:hint="eastAsia"/>
          <w:sz w:val="21"/>
          <w:szCs w:val="21"/>
        </w:rPr>
        <w:t>本服务</w:t>
      </w:r>
      <w:proofErr w:type="gramEnd"/>
      <w:r w:rsidRPr="00AD6BA2">
        <w:rPr>
          <w:rFonts w:ascii="宋体" w:hAnsi="宋体" w:hint="eastAsia"/>
          <w:sz w:val="21"/>
          <w:szCs w:val="21"/>
        </w:rPr>
        <w:t>的云端请求文件上传代理通知FICM开启/关闭视频录制或者图片抓拍。FICM完成视频录制或者图片抓拍后，通过调用</w:t>
      </w:r>
      <w:proofErr w:type="gramStart"/>
      <w:r w:rsidRPr="00AD6BA2">
        <w:rPr>
          <w:rFonts w:ascii="宋体" w:hAnsi="宋体" w:hint="eastAsia"/>
          <w:sz w:val="21"/>
          <w:szCs w:val="21"/>
        </w:rPr>
        <w:t>本服务</w:t>
      </w:r>
      <w:proofErr w:type="gramEnd"/>
      <w:r w:rsidRPr="00AD6BA2">
        <w:rPr>
          <w:rFonts w:ascii="宋体" w:hAnsi="宋体" w:hint="eastAsia"/>
          <w:sz w:val="21"/>
          <w:szCs w:val="21"/>
        </w:rPr>
        <w:t>的文件上</w:t>
      </w:r>
      <w:proofErr w:type="gramStart"/>
      <w:r w:rsidRPr="00AD6BA2">
        <w:rPr>
          <w:rFonts w:ascii="宋体" w:hAnsi="宋体" w:hint="eastAsia"/>
          <w:sz w:val="21"/>
          <w:szCs w:val="21"/>
        </w:rPr>
        <w:t>传鉴权信息</w:t>
      </w:r>
      <w:proofErr w:type="gramEnd"/>
      <w:r w:rsidRPr="00AD6BA2">
        <w:rPr>
          <w:rFonts w:ascii="宋体" w:hAnsi="宋体" w:hint="eastAsia"/>
          <w:sz w:val="21"/>
          <w:szCs w:val="21"/>
        </w:rPr>
        <w:t>获取方法，请求</w:t>
      </w:r>
      <w:proofErr w:type="spellStart"/>
      <w:r w:rsidRPr="00AD6BA2">
        <w:rPr>
          <w:rFonts w:ascii="宋体" w:hAnsi="宋体" w:hint="eastAsia"/>
          <w:sz w:val="21"/>
          <w:szCs w:val="21"/>
        </w:rPr>
        <w:t>iCGM</w:t>
      </w:r>
      <w:proofErr w:type="spellEnd"/>
      <w:r w:rsidRPr="00AD6BA2">
        <w:rPr>
          <w:rFonts w:ascii="宋体" w:hAnsi="宋体" w:hint="eastAsia"/>
          <w:sz w:val="21"/>
          <w:szCs w:val="21"/>
        </w:rPr>
        <w:t>从后台获得文件上传的鉴权信息，由FICM</w:t>
      </w:r>
      <w:proofErr w:type="gramStart"/>
      <w:r w:rsidRPr="00AD6BA2">
        <w:rPr>
          <w:rFonts w:ascii="宋体" w:hAnsi="宋体" w:hint="eastAsia"/>
          <w:sz w:val="21"/>
          <w:szCs w:val="21"/>
        </w:rPr>
        <w:t>由利用</w:t>
      </w:r>
      <w:proofErr w:type="gramEnd"/>
      <w:r w:rsidRPr="00AD6BA2">
        <w:rPr>
          <w:rFonts w:ascii="宋体" w:hAnsi="宋体" w:hint="eastAsia"/>
          <w:sz w:val="21"/>
          <w:szCs w:val="21"/>
        </w:rPr>
        <w:t>后台提供的Https文件上传URL地址，直接将文件上传到</w:t>
      </w:r>
      <w:proofErr w:type="gramStart"/>
      <w:r w:rsidRPr="00AD6BA2">
        <w:rPr>
          <w:rFonts w:ascii="宋体" w:hAnsi="宋体" w:hint="eastAsia"/>
          <w:sz w:val="21"/>
          <w:szCs w:val="21"/>
        </w:rPr>
        <w:t>蜘蛛智联</w:t>
      </w:r>
      <w:proofErr w:type="gramEnd"/>
      <w:r w:rsidRPr="00AD6BA2">
        <w:rPr>
          <w:rFonts w:ascii="宋体" w:hAnsi="宋体" w:hint="eastAsia"/>
          <w:sz w:val="21"/>
          <w:szCs w:val="21"/>
        </w:rPr>
        <w:t>TSP后台。</w:t>
      </w:r>
    </w:p>
    <w:p w14:paraId="7EB2CAF1" w14:textId="77777777" w:rsidR="00CB12C1" w:rsidRPr="00AD6BA2" w:rsidRDefault="00CB12C1" w:rsidP="00CB12C1">
      <w:pPr>
        <w:pStyle w:val="EPT3"/>
      </w:pPr>
    </w:p>
    <w:p w14:paraId="4A629D9C" w14:textId="190E59F4" w:rsidR="002B528A" w:rsidRPr="00AD6BA2" w:rsidRDefault="00CC046B" w:rsidP="002B528A">
      <w:pPr>
        <w:pStyle w:val="EPT3"/>
      </w:pPr>
      <w:r w:rsidRPr="00AD6BA2">
        <w:rPr>
          <w:noProof/>
        </w:rPr>
        <w:lastRenderedPageBreak/>
        <w:drawing>
          <wp:inline distT="0" distB="0" distL="0" distR="0" wp14:anchorId="569D99B7" wp14:editId="5CFD2AE2">
            <wp:extent cx="5831840" cy="77127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云端手动请求天眼系统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77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EE10" w14:textId="2EFA90ED" w:rsidR="009A2CCD" w:rsidRPr="00AD6BA2" w:rsidRDefault="009A2CCD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网关远控请求</w:t>
      </w:r>
      <w:proofErr w:type="spellStart"/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远程开启控制</w:t>
      </w:r>
      <w:r w:rsidR="00064F4B" w:rsidRPr="00AD6BA2">
        <w:rPr>
          <w:rFonts w:ascii="Arial" w:eastAsiaTheme="minorEastAsia" w:hAnsi="Arial" w:cs="Arial" w:hint="eastAsia"/>
          <w:sz w:val="21"/>
          <w:szCs w:val="21"/>
        </w:rPr>
        <w:t>天眼</w:t>
      </w:r>
      <w:r w:rsidRPr="00AD6BA2">
        <w:rPr>
          <w:rFonts w:ascii="Arial" w:eastAsiaTheme="minorEastAsia" w:hAnsi="Arial" w:cs="Arial" w:hint="eastAsia"/>
          <w:sz w:val="21"/>
          <w:szCs w:val="21"/>
        </w:rPr>
        <w:t>系统（</w:t>
      </w:r>
      <w:r w:rsidRPr="00AD6BA2">
        <w:rPr>
          <w:rFonts w:ascii="Arial" w:eastAsiaTheme="minorEastAsia" w:hAnsi="Arial" w:cs="Arial"/>
          <w:sz w:val="21"/>
          <w:szCs w:val="21"/>
        </w:rPr>
        <w:t>CMD_DOWN_REMOTECTRL_EXT</w:t>
      </w:r>
      <w:r w:rsidR="00064F4B" w:rsidRPr="00AD6BA2">
        <w:rPr>
          <w:rFonts w:ascii="Arial" w:eastAsiaTheme="minorEastAsia" w:hAnsi="Arial" w:cs="Arial" w:hint="eastAsia"/>
          <w:sz w:val="21"/>
          <w:szCs w:val="21"/>
        </w:rPr>
        <w:t>-09</w:t>
      </w:r>
      <w:r w:rsidR="00064F4B" w:rsidRPr="00AD6BA2">
        <w:rPr>
          <w:rFonts w:ascii="Arial" w:eastAsiaTheme="minorEastAsia" w:hAnsi="Arial" w:cs="Arial" w:hint="eastAsia"/>
          <w:sz w:val="21"/>
          <w:szCs w:val="21"/>
        </w:rPr>
        <w:t>远程控制天眼系统</w:t>
      </w:r>
      <w:r w:rsidRPr="00AD6BA2">
        <w:rPr>
          <w:rFonts w:ascii="Arial" w:eastAsiaTheme="minorEastAsia" w:hAnsi="Arial" w:cs="Arial" w:hint="eastAsia"/>
          <w:sz w:val="21"/>
          <w:szCs w:val="21"/>
        </w:rPr>
        <w:t>）。</w:t>
      </w:r>
    </w:p>
    <w:p w14:paraId="0F54D87F" w14:textId="087AFDDC" w:rsidR="009A2CCD" w:rsidRPr="00AD6BA2" w:rsidRDefault="009A2CCD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对外发送</w:t>
      </w:r>
      <w:r w:rsidRPr="00AD6BA2">
        <w:rPr>
          <w:rFonts w:ascii="Arial" w:eastAsiaTheme="minorEastAsia" w:hAnsi="Arial" w:cs="Arial" w:hint="eastAsia"/>
          <w:sz w:val="21"/>
          <w:szCs w:val="21"/>
        </w:rPr>
        <w:t>NM</w:t>
      </w:r>
      <w:r w:rsidRPr="00AD6BA2">
        <w:rPr>
          <w:rFonts w:ascii="Arial" w:eastAsiaTheme="minorEastAsia" w:hAnsi="Arial" w:cs="Arial" w:hint="eastAsia"/>
          <w:sz w:val="21"/>
          <w:szCs w:val="21"/>
        </w:rPr>
        <w:t>报文，唤醒</w:t>
      </w:r>
      <w:r w:rsidR="009E0218"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45023D34" w14:textId="7E935CAB" w:rsidR="009A2CCD" w:rsidRPr="00AD6BA2" w:rsidRDefault="00BE69CD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lastRenderedPageBreak/>
        <w:t>FICM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唤醒后向</w:t>
      </w:r>
      <w:proofErr w:type="spellStart"/>
      <w:r w:rsidR="009A2CCD"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="009A2CCD" w:rsidRPr="00AD6BA2">
        <w:rPr>
          <w:rFonts w:ascii="Arial" w:eastAsiaTheme="minorEastAsia" w:hAnsi="Arial" w:cs="Arial" w:hint="eastAsia"/>
          <w:sz w:val="21"/>
          <w:szCs w:val="21"/>
        </w:rPr>
        <w:t>订阅文件上传服务（</w:t>
      </w:r>
      <w:proofErr w:type="spellStart"/>
      <w:r w:rsidR="009A2CCD" w:rsidRPr="00AD6BA2">
        <w:rPr>
          <w:rFonts w:ascii="Arial" w:eastAsiaTheme="minorEastAsia" w:hAnsi="Arial" w:cs="Arial" w:hint="eastAsia"/>
          <w:sz w:val="21"/>
          <w:szCs w:val="21"/>
        </w:rPr>
        <w:t>FileUploadService</w:t>
      </w:r>
      <w:proofErr w:type="spellEnd"/>
      <w:r w:rsidR="009A2CCD" w:rsidRPr="00AD6BA2">
        <w:rPr>
          <w:rFonts w:ascii="Arial" w:eastAsiaTheme="minorEastAsia" w:hAnsi="Arial" w:cs="Arial" w:hint="eastAsia"/>
          <w:sz w:val="21"/>
          <w:szCs w:val="21"/>
        </w:rPr>
        <w:t>）。</w:t>
      </w:r>
    </w:p>
    <w:p w14:paraId="01F2CF28" w14:textId="48AA1668" w:rsidR="009A2CCD" w:rsidRPr="00AD6BA2" w:rsidRDefault="009A2CCD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待</w:t>
      </w:r>
      <w:r w:rsidR="00BE69CD"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Pr="00AD6BA2">
        <w:rPr>
          <w:rFonts w:ascii="Arial" w:eastAsiaTheme="minorEastAsia" w:hAnsi="Arial" w:cs="Arial" w:hint="eastAsia"/>
          <w:sz w:val="21"/>
          <w:szCs w:val="21"/>
        </w:rPr>
        <w:t>订阅文件上传服务（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FileUploadService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）成功后，向</w:t>
      </w:r>
      <w:r w:rsidR="00BE69CD"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Pr="00AD6BA2">
        <w:rPr>
          <w:rFonts w:ascii="Arial" w:eastAsiaTheme="minorEastAsia" w:hAnsi="Arial" w:cs="Arial" w:hint="eastAsia"/>
          <w:sz w:val="21"/>
          <w:szCs w:val="21"/>
        </w:rPr>
        <w:t>发送实时视频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Pr="00AD6BA2">
        <w:rPr>
          <w:rFonts w:ascii="Arial" w:eastAsiaTheme="minorEastAsia" w:hAnsi="Arial" w:cs="Arial" w:hint="eastAsia"/>
          <w:sz w:val="21"/>
          <w:szCs w:val="21"/>
        </w:rPr>
        <w:t>图片的传输通知（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FileCloudUploadReqNotify</w:t>
      </w:r>
      <w:proofErr w:type="spellEnd"/>
      <w:r w:rsidR="00FD38B8" w:rsidRPr="00AD6BA2">
        <w:rPr>
          <w:rFonts w:ascii="Arial" w:eastAsiaTheme="minorEastAsia" w:hAnsi="Arial" w:cs="Arial" w:hint="eastAsia"/>
          <w:sz w:val="21"/>
          <w:szCs w:val="21"/>
        </w:rPr>
        <w:t xml:space="preserve"> 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FileType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=</w:t>
      </w:r>
      <w:r w:rsidR="00BE69CD" w:rsidRPr="00AD6BA2">
        <w:rPr>
          <w:rFonts w:ascii="Arial" w:eastAsiaTheme="minorEastAsia" w:hAnsi="Arial" w:cs="Arial" w:hint="eastAsia"/>
          <w:sz w:val="21"/>
          <w:szCs w:val="21"/>
        </w:rPr>
        <w:t>5</w:t>
      </w:r>
      <w:r w:rsidRPr="00AD6BA2">
        <w:rPr>
          <w:rFonts w:ascii="Arial" w:eastAsiaTheme="minorEastAsia" w:hAnsi="Arial" w:cs="Arial" w:hint="eastAsia"/>
          <w:sz w:val="21"/>
          <w:szCs w:val="21"/>
        </w:rPr>
        <w:t>:</w:t>
      </w:r>
      <w:r w:rsidRPr="00AD6BA2">
        <w:rPr>
          <w:rFonts w:ascii="Arial" w:eastAsiaTheme="minorEastAsia" w:hAnsi="Arial" w:cs="Arial" w:hint="eastAsia"/>
          <w:sz w:val="21"/>
          <w:szCs w:val="21"/>
        </w:rPr>
        <w:t>实时视频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Pr="00AD6BA2">
        <w:rPr>
          <w:rFonts w:ascii="Arial" w:eastAsiaTheme="minorEastAsia" w:hAnsi="Arial" w:cs="Arial" w:hint="eastAsia"/>
          <w:sz w:val="21"/>
          <w:szCs w:val="21"/>
        </w:rPr>
        <w:t>图片</w:t>
      </w:r>
      <w:r w:rsidR="00BE69CD" w:rsidRPr="00AD6BA2">
        <w:rPr>
          <w:rFonts w:ascii="Arial" w:eastAsiaTheme="minorEastAsia" w:hAnsi="Arial" w:cs="Arial" w:hint="eastAsia"/>
          <w:sz w:val="21"/>
          <w:szCs w:val="21"/>
        </w:rPr>
        <w:t>（天眼）</w:t>
      </w:r>
      <w:r w:rsidRPr="00AD6BA2">
        <w:rPr>
          <w:rFonts w:ascii="Arial" w:eastAsiaTheme="minorEastAsia" w:hAnsi="Arial" w:cs="Arial" w:hint="eastAsia"/>
          <w:sz w:val="21"/>
          <w:szCs w:val="21"/>
        </w:rPr>
        <w:t xml:space="preserve">  Action=0:</w:t>
      </w:r>
      <w:r w:rsidRPr="00AD6BA2">
        <w:rPr>
          <w:rFonts w:ascii="Arial" w:eastAsiaTheme="minorEastAsia" w:hAnsi="Arial" w:cs="Arial" w:hint="eastAsia"/>
          <w:sz w:val="21"/>
          <w:szCs w:val="21"/>
        </w:rPr>
        <w:t>上传文件</w:t>
      </w:r>
      <w:r w:rsidRPr="00AD6BA2">
        <w:rPr>
          <w:rFonts w:ascii="Arial" w:eastAsiaTheme="minorEastAsia" w:hAnsi="Arial" w:cs="Arial" w:hint="eastAsia"/>
          <w:sz w:val="21"/>
          <w:szCs w:val="21"/>
        </w:rPr>
        <w:t>(</w:t>
      </w:r>
      <w:r w:rsidRPr="00AD6BA2">
        <w:rPr>
          <w:rFonts w:ascii="Arial" w:eastAsiaTheme="minorEastAsia" w:hAnsi="Arial" w:cs="Arial" w:hint="eastAsia"/>
          <w:sz w:val="21"/>
          <w:szCs w:val="21"/>
        </w:rPr>
        <w:t>数据</w:t>
      </w:r>
      <w:r w:rsidRPr="00AD6BA2">
        <w:rPr>
          <w:rFonts w:ascii="Arial" w:eastAsiaTheme="minorEastAsia" w:hAnsi="Arial" w:cs="Arial" w:hint="eastAsia"/>
          <w:sz w:val="21"/>
          <w:szCs w:val="21"/>
        </w:rPr>
        <w:t>)</w:t>
      </w:r>
      <w:r w:rsidRPr="00AD6BA2">
        <w:rPr>
          <w:rFonts w:ascii="Arial" w:eastAsiaTheme="minorEastAsia" w:hAnsi="Arial" w:cs="Arial" w:hint="eastAsia"/>
          <w:sz w:val="21"/>
          <w:szCs w:val="21"/>
        </w:rPr>
        <w:t>）。</w:t>
      </w:r>
    </w:p>
    <w:p w14:paraId="5B01EE26" w14:textId="7DFFDD11" w:rsidR="009A2CCD" w:rsidRPr="00AD6BA2" w:rsidRDefault="000151A4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="00FD38B8" w:rsidRPr="00AD6BA2">
        <w:rPr>
          <w:rFonts w:ascii="Arial" w:eastAsiaTheme="minorEastAsia" w:hAnsi="Arial" w:cs="Arial" w:hint="eastAsia"/>
          <w:sz w:val="21"/>
          <w:szCs w:val="21"/>
        </w:rPr>
        <w:t>判断</w:t>
      </w:r>
      <w:proofErr w:type="spellStart"/>
      <w:r w:rsidR="00FD38B8" w:rsidRPr="00AD6BA2">
        <w:rPr>
          <w:rFonts w:ascii="Arial" w:eastAsiaTheme="minorEastAsia" w:hAnsi="Arial" w:cs="Arial" w:hint="eastAsia"/>
          <w:sz w:val="21"/>
          <w:szCs w:val="21"/>
        </w:rPr>
        <w:t>FileCloudUploadReqNotify</w:t>
      </w:r>
      <w:proofErr w:type="spellEnd"/>
      <w:r w:rsidR="00FD38B8" w:rsidRPr="00AD6BA2">
        <w:rPr>
          <w:rFonts w:ascii="Arial" w:eastAsiaTheme="minorEastAsia" w:hAnsi="Arial" w:cs="Arial" w:hint="eastAsia"/>
          <w:sz w:val="21"/>
          <w:szCs w:val="21"/>
        </w:rPr>
        <w:t>指令中的</w:t>
      </w:r>
      <w:proofErr w:type="spellStart"/>
      <w:r w:rsidR="00FD38B8" w:rsidRPr="00AD6BA2">
        <w:rPr>
          <w:rFonts w:ascii="Arial" w:eastAsiaTheme="minorEastAsia" w:hAnsi="Arial" w:cs="Arial" w:hint="eastAsia"/>
          <w:sz w:val="21"/>
          <w:szCs w:val="21"/>
        </w:rPr>
        <w:t>ClientID</w:t>
      </w:r>
      <w:proofErr w:type="spellEnd"/>
      <w:r w:rsidR="00FD38B8" w:rsidRPr="00AD6BA2">
        <w:rPr>
          <w:rFonts w:ascii="Arial" w:eastAsiaTheme="minorEastAsia" w:hAnsi="Arial" w:cs="Arial" w:hint="eastAsia"/>
          <w:sz w:val="21"/>
          <w:szCs w:val="21"/>
        </w:rPr>
        <w:t>是否与自己相同，如果相同则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启动视频录制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图片抓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怕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处理</w:t>
      </w:r>
      <w:r w:rsidR="00FD38B8" w:rsidRPr="00AD6BA2">
        <w:rPr>
          <w:rFonts w:ascii="Arial" w:eastAsiaTheme="minorEastAsia" w:hAnsi="Arial" w:cs="Arial" w:hint="eastAsia"/>
          <w:sz w:val="21"/>
          <w:szCs w:val="21"/>
        </w:rPr>
        <w:t>，如果不同则</w:t>
      </w:r>
      <w:proofErr w:type="gramStart"/>
      <w:r w:rsidR="00FD38B8" w:rsidRPr="00AD6BA2">
        <w:rPr>
          <w:rFonts w:ascii="Arial" w:eastAsiaTheme="minorEastAsia" w:hAnsi="Arial" w:cs="Arial" w:hint="eastAsia"/>
          <w:sz w:val="21"/>
          <w:szCs w:val="21"/>
        </w:rPr>
        <w:t>不</w:t>
      </w:r>
      <w:proofErr w:type="gramEnd"/>
      <w:r w:rsidR="00FD38B8" w:rsidRPr="00AD6BA2">
        <w:rPr>
          <w:rFonts w:ascii="Arial" w:eastAsiaTheme="minorEastAsia" w:hAnsi="Arial" w:cs="Arial" w:hint="eastAsia"/>
          <w:sz w:val="21"/>
          <w:szCs w:val="21"/>
        </w:rPr>
        <w:t>处理该通知指令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7419FF9F" w14:textId="1905BF4B" w:rsidR="009A2CCD" w:rsidRPr="00AD6BA2" w:rsidRDefault="000151A4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启动视频录制处理结束后，将结果通过</w:t>
      </w:r>
      <w:proofErr w:type="spellStart"/>
      <w:r w:rsidR="009A2CCD" w:rsidRPr="00AD6BA2">
        <w:rPr>
          <w:rFonts w:ascii="Arial" w:eastAsiaTheme="minorEastAsia" w:hAnsi="Arial" w:cs="Arial"/>
          <w:sz w:val="21"/>
          <w:szCs w:val="21"/>
        </w:rPr>
        <w:t>FileUploadCheckRes</w:t>
      </w:r>
      <w:proofErr w:type="spellEnd"/>
      <w:r w:rsidR="009A2CCD" w:rsidRPr="00AD6BA2">
        <w:rPr>
          <w:rFonts w:ascii="Arial" w:eastAsiaTheme="minorEastAsia" w:hAnsi="Arial" w:cs="Arial" w:hint="eastAsia"/>
          <w:sz w:val="21"/>
          <w:szCs w:val="21"/>
        </w:rPr>
        <w:t>反馈给</w:t>
      </w:r>
      <w:proofErr w:type="spellStart"/>
      <w:r w:rsidR="009A2CCD"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="009A2CCD" w:rsidRPr="00AD6BA2">
        <w:rPr>
          <w:rFonts w:ascii="Arial" w:eastAsiaTheme="minorEastAsia" w:hAnsi="Arial" w:cs="Arial" w:hint="eastAsia"/>
          <w:sz w:val="21"/>
          <w:szCs w:val="21"/>
        </w:rPr>
        <w:t>，如处理失败则反馈失败原因。</w:t>
      </w:r>
      <w:proofErr w:type="spellStart"/>
      <w:r w:rsidR="009A2CCD"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="009A2CCD" w:rsidRPr="00AD6BA2">
        <w:rPr>
          <w:rFonts w:ascii="Arial" w:eastAsiaTheme="minorEastAsia" w:hAnsi="Arial" w:cs="Arial" w:hint="eastAsia"/>
          <w:sz w:val="21"/>
          <w:szCs w:val="21"/>
        </w:rPr>
        <w:t>等待反馈超时时间默认为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30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秒。</w:t>
      </w:r>
    </w:p>
    <w:p w14:paraId="2470631C" w14:textId="77777777" w:rsidR="009A2CCD" w:rsidRPr="00AD6BA2" w:rsidRDefault="009A2CCD" w:rsidP="000151A4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将处理结果或失败原因通过</w:t>
      </w:r>
      <w:r w:rsidRPr="00AD6BA2">
        <w:rPr>
          <w:rFonts w:ascii="Arial" w:eastAsiaTheme="minorEastAsia" w:hAnsi="Arial" w:cs="Arial"/>
          <w:sz w:val="21"/>
          <w:szCs w:val="21"/>
        </w:rPr>
        <w:t>CMD_</w:t>
      </w:r>
      <w:r w:rsidRPr="00AD6BA2">
        <w:rPr>
          <w:rFonts w:ascii="Arial" w:eastAsiaTheme="minorEastAsia" w:hAnsi="Arial" w:cs="Arial" w:hint="eastAsia"/>
          <w:sz w:val="21"/>
          <w:szCs w:val="21"/>
        </w:rPr>
        <w:t>UP</w:t>
      </w:r>
      <w:r w:rsidRPr="00AD6BA2">
        <w:rPr>
          <w:rFonts w:ascii="Arial" w:eastAsiaTheme="minorEastAsia" w:hAnsi="Arial" w:cs="Arial"/>
          <w:sz w:val="21"/>
          <w:szCs w:val="21"/>
        </w:rPr>
        <w:t>_REMOTECTRL_EXT</w:t>
      </w:r>
      <w:r w:rsidRPr="00AD6BA2">
        <w:rPr>
          <w:rFonts w:ascii="Arial" w:eastAsiaTheme="minorEastAsia" w:hAnsi="Arial" w:cs="Arial" w:hint="eastAsia"/>
          <w:sz w:val="21"/>
          <w:szCs w:val="21"/>
        </w:rPr>
        <w:t>回复给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r w:rsidRPr="00AD6BA2">
        <w:rPr>
          <w:rFonts w:ascii="Arial" w:eastAsiaTheme="minorEastAsia" w:hAnsi="Arial" w:cs="Arial" w:hint="eastAsia"/>
          <w:sz w:val="21"/>
          <w:szCs w:val="21"/>
        </w:rPr>
        <w:t>网关。</w:t>
      </w:r>
    </w:p>
    <w:p w14:paraId="0696F5AD" w14:textId="1C1553D8" w:rsidR="009A2CCD" w:rsidRPr="00AD6BA2" w:rsidRDefault="000151A4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向</w:t>
      </w:r>
      <w:proofErr w:type="spellStart"/>
      <w:r w:rsidR="009A2CCD"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="009A2CCD" w:rsidRPr="00AD6BA2">
        <w:rPr>
          <w:rFonts w:ascii="Arial" w:eastAsiaTheme="minorEastAsia" w:hAnsi="Arial" w:cs="Arial" w:hint="eastAsia"/>
          <w:sz w:val="21"/>
          <w:szCs w:val="21"/>
        </w:rPr>
        <w:t>请求文件</w:t>
      </w:r>
      <w:proofErr w:type="gramStart"/>
      <w:r w:rsidR="009A2CCD" w:rsidRPr="00AD6BA2">
        <w:rPr>
          <w:rFonts w:ascii="Arial" w:eastAsiaTheme="minorEastAsia" w:hAnsi="Arial" w:cs="Arial" w:hint="eastAsia"/>
          <w:sz w:val="21"/>
          <w:szCs w:val="21"/>
        </w:rPr>
        <w:t>上传鉴权</w:t>
      </w:r>
      <w:proofErr w:type="gramEnd"/>
      <w:r w:rsidR="009A2CCD" w:rsidRPr="00AD6BA2">
        <w:rPr>
          <w:rFonts w:ascii="Arial" w:eastAsiaTheme="minorEastAsia" w:hAnsi="Arial" w:cs="Arial" w:hint="eastAsia"/>
          <w:sz w:val="21"/>
          <w:szCs w:val="21"/>
        </w:rPr>
        <w:t>信息（</w:t>
      </w:r>
      <w:proofErr w:type="spellStart"/>
      <w:r w:rsidR="009A2CCD" w:rsidRPr="00AD6BA2">
        <w:rPr>
          <w:rFonts w:ascii="Arial" w:eastAsiaTheme="minorEastAsia" w:hAnsi="Arial" w:cs="Arial"/>
          <w:sz w:val="21"/>
          <w:szCs w:val="21"/>
        </w:rPr>
        <w:t>FileUploadAuthCtrl</w:t>
      </w:r>
      <w:proofErr w:type="spellEnd"/>
      <w:r w:rsidR="009A2CCD" w:rsidRPr="00AD6BA2">
        <w:rPr>
          <w:rFonts w:ascii="Arial" w:eastAsiaTheme="minorEastAsia" w:hAnsi="Arial" w:cs="Arial" w:hint="eastAsia"/>
          <w:sz w:val="21"/>
          <w:szCs w:val="21"/>
        </w:rPr>
        <w:t>）</w:t>
      </w:r>
      <w:r w:rsidRPr="00AD6BA2">
        <w:rPr>
          <w:rFonts w:ascii="Arial" w:eastAsiaTheme="minorEastAsia" w:hAnsi="Arial" w:cs="Arial" w:hint="eastAsia"/>
          <w:sz w:val="21"/>
          <w:szCs w:val="21"/>
        </w:rPr>
        <w:t>，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检测自身网络状态，并反馈请求结果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685BB2C8" w14:textId="42990F16" w:rsidR="009A2CCD" w:rsidRPr="00AD6BA2" w:rsidRDefault="000151A4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如果</w:t>
      </w:r>
      <w:proofErr w:type="spellStart"/>
      <w:r w:rsidR="009A2CCD"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接收请求，则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向云端请求鉴权信息。</w:t>
      </w:r>
    </w:p>
    <w:p w14:paraId="20E680B2" w14:textId="0FB52525" w:rsidR="009A2CCD" w:rsidRPr="00AD6BA2" w:rsidRDefault="009A2CCD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将从云端获得的文件上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传鉴权信息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通知给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Pr="00AD6BA2">
        <w:rPr>
          <w:rFonts w:ascii="Arial" w:eastAsiaTheme="minorEastAsia" w:hAnsi="Arial" w:cs="Arial" w:hint="eastAsia"/>
          <w:sz w:val="21"/>
          <w:szCs w:val="21"/>
        </w:rPr>
        <w:t>（</w:t>
      </w:r>
      <w:proofErr w:type="spellStart"/>
      <w:r w:rsidRPr="00AD6BA2">
        <w:rPr>
          <w:rFonts w:ascii="Arial" w:eastAsiaTheme="minorEastAsia" w:hAnsi="Arial" w:cs="Arial"/>
          <w:sz w:val="21"/>
          <w:szCs w:val="21"/>
        </w:rPr>
        <w:t>FileUploadAuthInfoNotify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）</w:t>
      </w:r>
      <w:r w:rsidR="00A33618" w:rsidRPr="00AD6BA2">
        <w:rPr>
          <w:rFonts w:ascii="Arial" w:eastAsiaTheme="minorEastAsia" w:hAnsi="Arial" w:cs="Arial" w:hint="eastAsia"/>
          <w:sz w:val="21"/>
          <w:szCs w:val="21"/>
        </w:rPr>
        <w:t>，</w:t>
      </w:r>
      <w:r w:rsidR="00A33618"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="00A33618" w:rsidRPr="00AD6BA2">
        <w:rPr>
          <w:rFonts w:ascii="Arial" w:eastAsiaTheme="minorEastAsia" w:hAnsi="Arial" w:cs="Arial" w:hint="eastAsia"/>
          <w:sz w:val="21"/>
          <w:szCs w:val="21"/>
        </w:rPr>
        <w:t>判断</w:t>
      </w:r>
      <w:proofErr w:type="spellStart"/>
      <w:r w:rsidR="00A33618" w:rsidRPr="00AD6BA2">
        <w:rPr>
          <w:rFonts w:ascii="Arial" w:eastAsiaTheme="minorEastAsia" w:hAnsi="Arial" w:cs="Arial"/>
          <w:sz w:val="21"/>
          <w:szCs w:val="21"/>
        </w:rPr>
        <w:t>FileUploadAuthInfoNotify</w:t>
      </w:r>
      <w:proofErr w:type="spellEnd"/>
      <w:r w:rsidR="00A33618" w:rsidRPr="00AD6BA2">
        <w:rPr>
          <w:rFonts w:ascii="Arial" w:eastAsiaTheme="minorEastAsia" w:hAnsi="Arial" w:cs="Arial" w:hint="eastAsia"/>
          <w:sz w:val="21"/>
          <w:szCs w:val="21"/>
        </w:rPr>
        <w:t>指令中的</w:t>
      </w:r>
      <w:proofErr w:type="spellStart"/>
      <w:r w:rsidR="00A33618" w:rsidRPr="00AD6BA2">
        <w:rPr>
          <w:rFonts w:ascii="Arial" w:eastAsiaTheme="minorEastAsia" w:hAnsi="Arial" w:cs="Arial" w:hint="eastAsia"/>
          <w:sz w:val="21"/>
          <w:szCs w:val="21"/>
        </w:rPr>
        <w:t>ClientID</w:t>
      </w:r>
      <w:proofErr w:type="spellEnd"/>
      <w:r w:rsidR="00A33618" w:rsidRPr="00AD6BA2">
        <w:rPr>
          <w:rFonts w:ascii="Arial" w:eastAsiaTheme="minorEastAsia" w:hAnsi="Arial" w:cs="Arial" w:hint="eastAsia"/>
          <w:sz w:val="21"/>
          <w:szCs w:val="21"/>
        </w:rPr>
        <w:t>是否与自己相同，如果相同则执行后续操作，如果不同则继续等待至超时</w:t>
      </w:r>
      <w:r w:rsidR="00AD336D" w:rsidRPr="00AD6BA2">
        <w:rPr>
          <w:rFonts w:ascii="Arial" w:eastAsiaTheme="minorEastAsia" w:hAnsi="Arial" w:cs="Arial" w:hint="eastAsia"/>
          <w:sz w:val="21"/>
          <w:szCs w:val="21"/>
        </w:rPr>
        <w:t>（</w:t>
      </w:r>
      <w:r w:rsidR="00AD336D" w:rsidRPr="00AD6BA2">
        <w:rPr>
          <w:rFonts w:ascii="Arial" w:eastAsiaTheme="minorEastAsia" w:hAnsi="Arial" w:cs="Arial" w:hint="eastAsia"/>
          <w:sz w:val="21"/>
          <w:szCs w:val="21"/>
        </w:rPr>
        <w:t>30</w:t>
      </w:r>
      <w:r w:rsidR="00AD336D" w:rsidRPr="00AD6BA2">
        <w:rPr>
          <w:rFonts w:ascii="Arial" w:eastAsiaTheme="minorEastAsia" w:hAnsi="Arial" w:cs="Arial" w:hint="eastAsia"/>
          <w:sz w:val="21"/>
          <w:szCs w:val="21"/>
        </w:rPr>
        <w:t>秒）</w:t>
      </w:r>
      <w:r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45E3DE91" w14:textId="687B2F4D" w:rsidR="009A2CCD" w:rsidRPr="00AD6BA2" w:rsidRDefault="009A2CCD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如果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Pr="00AD6BA2">
        <w:rPr>
          <w:rFonts w:ascii="Arial" w:eastAsiaTheme="minorEastAsia" w:hAnsi="Arial" w:cs="Arial" w:hint="eastAsia"/>
          <w:sz w:val="21"/>
          <w:szCs w:val="21"/>
        </w:rPr>
        <w:t>启动视频录制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Pr="00AD6BA2">
        <w:rPr>
          <w:rFonts w:ascii="Arial" w:eastAsiaTheme="minorEastAsia" w:hAnsi="Arial" w:cs="Arial" w:hint="eastAsia"/>
          <w:sz w:val="21"/>
          <w:szCs w:val="21"/>
        </w:rPr>
        <w:t>图片抓拍处理成功后，调用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r w:rsidRPr="00AD6BA2">
        <w:rPr>
          <w:rFonts w:ascii="Arial" w:eastAsiaTheme="minorEastAsia" w:hAnsi="Arial" w:cs="Arial" w:hint="eastAsia"/>
          <w:sz w:val="21"/>
          <w:szCs w:val="21"/>
        </w:rPr>
        <w:t>后台提供的文件上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传服务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上传实时视频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Pr="00AD6BA2">
        <w:rPr>
          <w:rFonts w:ascii="Arial" w:eastAsiaTheme="minorEastAsia" w:hAnsi="Arial" w:cs="Arial" w:hint="eastAsia"/>
          <w:sz w:val="21"/>
          <w:szCs w:val="21"/>
        </w:rPr>
        <w:t>抓拍图片数据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（分片）</w:t>
      </w:r>
      <w:r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51DE3977" w14:textId="4F557678" w:rsidR="009A2CCD" w:rsidRPr="00AD6BA2" w:rsidRDefault="009A2CCD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如果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Pr="00AD6BA2">
        <w:rPr>
          <w:rFonts w:ascii="Arial" w:eastAsiaTheme="minorEastAsia" w:hAnsi="Arial" w:cs="Arial" w:hint="eastAsia"/>
          <w:sz w:val="21"/>
          <w:szCs w:val="21"/>
        </w:rPr>
        <w:t>启动视频录制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Pr="00AD6BA2">
        <w:rPr>
          <w:rFonts w:ascii="Arial" w:eastAsiaTheme="minorEastAsia" w:hAnsi="Arial" w:cs="Arial" w:hint="eastAsia"/>
          <w:sz w:val="21"/>
          <w:szCs w:val="21"/>
        </w:rPr>
        <w:t>图片抓拍处理成功后，调用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r w:rsidRPr="00AD6BA2">
        <w:rPr>
          <w:rFonts w:ascii="Arial" w:eastAsiaTheme="minorEastAsia" w:hAnsi="Arial" w:cs="Arial" w:hint="eastAsia"/>
          <w:sz w:val="21"/>
          <w:szCs w:val="21"/>
        </w:rPr>
        <w:t>后台提供的文件上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传服务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上传实时视频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Pr="00AD6BA2">
        <w:rPr>
          <w:rFonts w:ascii="Arial" w:eastAsiaTheme="minorEastAsia" w:hAnsi="Arial" w:cs="Arial" w:hint="eastAsia"/>
          <w:sz w:val="21"/>
          <w:szCs w:val="21"/>
        </w:rPr>
        <w:t>抓拍图片数据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（分片）</w:t>
      </w:r>
      <w:r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554F6D6F" w14:textId="1CAEB48F" w:rsidR="009A2CCD" w:rsidRPr="00AD6BA2" w:rsidRDefault="009A2CCD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如果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Pr="00AD6BA2">
        <w:rPr>
          <w:rFonts w:ascii="Arial" w:eastAsiaTheme="minorEastAsia" w:hAnsi="Arial" w:cs="Arial" w:hint="eastAsia"/>
          <w:sz w:val="21"/>
          <w:szCs w:val="21"/>
        </w:rPr>
        <w:t>启动视频录制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Pr="00AD6BA2">
        <w:rPr>
          <w:rFonts w:ascii="Arial" w:eastAsiaTheme="minorEastAsia" w:hAnsi="Arial" w:cs="Arial" w:hint="eastAsia"/>
          <w:sz w:val="21"/>
          <w:szCs w:val="21"/>
        </w:rPr>
        <w:t>图片抓拍处理成功后，调用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r w:rsidRPr="00AD6BA2">
        <w:rPr>
          <w:rFonts w:ascii="Arial" w:eastAsiaTheme="minorEastAsia" w:hAnsi="Arial" w:cs="Arial" w:hint="eastAsia"/>
          <w:sz w:val="21"/>
          <w:szCs w:val="21"/>
        </w:rPr>
        <w:t>后台提供的文件上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传服务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上传实时视频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Pr="00AD6BA2">
        <w:rPr>
          <w:rFonts w:ascii="Arial" w:eastAsiaTheme="minorEastAsia" w:hAnsi="Arial" w:cs="Arial" w:hint="eastAsia"/>
          <w:sz w:val="21"/>
          <w:szCs w:val="21"/>
        </w:rPr>
        <w:t>抓拍图片数据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（分片）</w:t>
      </w:r>
      <w:r w:rsidRPr="00AD6BA2">
        <w:rPr>
          <w:rFonts w:ascii="Arial" w:eastAsiaTheme="minorEastAsia" w:hAnsi="Arial" w:cs="Arial" w:hint="eastAsia"/>
          <w:sz w:val="21"/>
          <w:szCs w:val="21"/>
        </w:rPr>
        <w:t>。</w:t>
      </w:r>
    </w:p>
    <w:p w14:paraId="6326280B" w14:textId="194D825E" w:rsidR="009A2CCD" w:rsidRPr="00AD6BA2" w:rsidRDefault="009A2CCD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网关远控请求</w:t>
      </w:r>
      <w:proofErr w:type="spellStart"/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远程关闭控制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天眼</w:t>
      </w:r>
      <w:r w:rsidRPr="00AD6BA2">
        <w:rPr>
          <w:rFonts w:ascii="Arial" w:eastAsiaTheme="minorEastAsia" w:hAnsi="Arial" w:cs="Arial" w:hint="eastAsia"/>
          <w:sz w:val="21"/>
          <w:szCs w:val="21"/>
        </w:rPr>
        <w:t>系统（</w:t>
      </w:r>
      <w:r w:rsidRPr="00AD6BA2">
        <w:rPr>
          <w:rFonts w:ascii="Arial" w:eastAsiaTheme="minorEastAsia" w:hAnsi="Arial" w:cs="Arial"/>
          <w:sz w:val="21"/>
          <w:szCs w:val="21"/>
        </w:rPr>
        <w:t>CMD_DOWN_REMOTECTRL_EXT</w:t>
      </w:r>
      <w:r w:rsidRPr="00AD6BA2">
        <w:rPr>
          <w:rFonts w:ascii="Arial" w:eastAsiaTheme="minorEastAsia" w:hAnsi="Arial" w:cs="Arial" w:hint="eastAsia"/>
          <w:sz w:val="21"/>
          <w:szCs w:val="21"/>
        </w:rPr>
        <w:t>）。</w:t>
      </w:r>
    </w:p>
    <w:p w14:paraId="49DB1D57" w14:textId="4BA786BD" w:rsidR="009A2CCD" w:rsidRPr="00AD6BA2" w:rsidRDefault="009A2CCD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 xml:space="preserve"> 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向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Pr="00AD6BA2">
        <w:rPr>
          <w:rFonts w:ascii="Arial" w:eastAsiaTheme="minorEastAsia" w:hAnsi="Arial" w:cs="Arial" w:hint="eastAsia"/>
          <w:sz w:val="21"/>
          <w:szCs w:val="21"/>
        </w:rPr>
        <w:t>发送实时视频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Pr="00AD6BA2">
        <w:rPr>
          <w:rFonts w:ascii="Arial" w:eastAsiaTheme="minorEastAsia" w:hAnsi="Arial" w:cs="Arial" w:hint="eastAsia"/>
          <w:sz w:val="21"/>
          <w:szCs w:val="21"/>
        </w:rPr>
        <w:t>图片的传输关闭通知（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FileCloudUploadReqNotify</w:t>
      </w:r>
      <w:proofErr w:type="spellEnd"/>
      <w:r w:rsidR="008E7E01" w:rsidRPr="00AD6BA2">
        <w:rPr>
          <w:rFonts w:ascii="Arial" w:eastAsiaTheme="minorEastAsia" w:hAnsi="Arial" w:cs="Arial" w:hint="eastAsia"/>
          <w:sz w:val="21"/>
          <w:szCs w:val="21"/>
        </w:rPr>
        <w:t xml:space="preserve"> </w:t>
      </w: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FileType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=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5</w:t>
      </w:r>
      <w:r w:rsidRPr="00AD6BA2">
        <w:rPr>
          <w:rFonts w:ascii="Arial" w:eastAsiaTheme="minorEastAsia" w:hAnsi="Arial" w:cs="Arial" w:hint="eastAsia"/>
          <w:sz w:val="21"/>
          <w:szCs w:val="21"/>
        </w:rPr>
        <w:t>:</w:t>
      </w:r>
      <w:r w:rsidRPr="00AD6BA2">
        <w:rPr>
          <w:rFonts w:ascii="Arial" w:eastAsiaTheme="minorEastAsia" w:hAnsi="Arial" w:cs="Arial" w:hint="eastAsia"/>
          <w:sz w:val="21"/>
          <w:szCs w:val="21"/>
        </w:rPr>
        <w:t>实时视频</w:t>
      </w:r>
      <w:r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Pr="00AD6BA2">
        <w:rPr>
          <w:rFonts w:ascii="Arial" w:eastAsiaTheme="minorEastAsia" w:hAnsi="Arial" w:cs="Arial" w:hint="eastAsia"/>
          <w:sz w:val="21"/>
          <w:szCs w:val="21"/>
        </w:rPr>
        <w:t>图片</w:t>
      </w:r>
      <w:r w:rsidR="000151A4" w:rsidRPr="00AD6BA2">
        <w:rPr>
          <w:rFonts w:ascii="Arial" w:eastAsiaTheme="minorEastAsia" w:hAnsi="Arial" w:cs="Arial" w:hint="eastAsia"/>
          <w:sz w:val="21"/>
          <w:szCs w:val="21"/>
        </w:rPr>
        <w:t>（天眼）</w:t>
      </w:r>
      <w:r w:rsidRPr="00AD6BA2">
        <w:rPr>
          <w:rFonts w:ascii="Arial" w:eastAsiaTheme="minorEastAsia" w:hAnsi="Arial" w:cs="Arial" w:hint="eastAsia"/>
          <w:sz w:val="21"/>
          <w:szCs w:val="21"/>
        </w:rPr>
        <w:t xml:space="preserve">  Action=1:</w:t>
      </w:r>
      <w:r w:rsidRPr="00AD6BA2">
        <w:rPr>
          <w:rFonts w:ascii="Arial" w:eastAsiaTheme="minorEastAsia" w:hAnsi="Arial" w:cs="Arial" w:hint="eastAsia"/>
          <w:sz w:val="21"/>
          <w:szCs w:val="21"/>
        </w:rPr>
        <w:t>停止上传文件</w:t>
      </w:r>
      <w:r w:rsidRPr="00AD6BA2">
        <w:rPr>
          <w:rFonts w:ascii="Arial" w:eastAsiaTheme="minorEastAsia" w:hAnsi="Arial" w:cs="Arial" w:hint="eastAsia"/>
          <w:sz w:val="21"/>
          <w:szCs w:val="21"/>
        </w:rPr>
        <w:t>(</w:t>
      </w:r>
      <w:r w:rsidRPr="00AD6BA2">
        <w:rPr>
          <w:rFonts w:ascii="Arial" w:eastAsiaTheme="minorEastAsia" w:hAnsi="Arial" w:cs="Arial" w:hint="eastAsia"/>
          <w:sz w:val="21"/>
          <w:szCs w:val="21"/>
        </w:rPr>
        <w:t>数据</w:t>
      </w:r>
      <w:r w:rsidRPr="00AD6BA2">
        <w:rPr>
          <w:rFonts w:ascii="Arial" w:eastAsiaTheme="minorEastAsia" w:hAnsi="Arial" w:cs="Arial" w:hint="eastAsia"/>
          <w:sz w:val="21"/>
          <w:szCs w:val="21"/>
        </w:rPr>
        <w:t>)</w:t>
      </w:r>
      <w:r w:rsidRPr="00AD6BA2">
        <w:rPr>
          <w:rFonts w:ascii="Arial" w:eastAsiaTheme="minorEastAsia" w:hAnsi="Arial" w:cs="Arial" w:hint="eastAsia"/>
          <w:sz w:val="21"/>
          <w:szCs w:val="21"/>
        </w:rPr>
        <w:t>）。</w:t>
      </w:r>
    </w:p>
    <w:p w14:paraId="7601694B" w14:textId="0F3B6E3A" w:rsidR="009A2CCD" w:rsidRPr="00AD6BA2" w:rsidRDefault="000151A4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="008E7E01" w:rsidRPr="00AD6BA2">
        <w:rPr>
          <w:rFonts w:ascii="Arial" w:eastAsiaTheme="minorEastAsia" w:hAnsi="Arial" w:cs="Arial" w:hint="eastAsia"/>
          <w:sz w:val="21"/>
          <w:szCs w:val="21"/>
        </w:rPr>
        <w:t>判断</w:t>
      </w:r>
      <w:proofErr w:type="spellStart"/>
      <w:r w:rsidR="008E7E01" w:rsidRPr="00AD6BA2">
        <w:rPr>
          <w:rFonts w:ascii="Arial" w:eastAsiaTheme="minorEastAsia" w:hAnsi="Arial" w:cs="Arial" w:hint="eastAsia"/>
          <w:sz w:val="21"/>
          <w:szCs w:val="21"/>
        </w:rPr>
        <w:t>FileCloudUploadReqNotify</w:t>
      </w:r>
      <w:proofErr w:type="spellEnd"/>
      <w:r w:rsidR="008E7E01" w:rsidRPr="00AD6BA2">
        <w:rPr>
          <w:rFonts w:ascii="Arial" w:eastAsiaTheme="minorEastAsia" w:hAnsi="Arial" w:cs="Arial" w:hint="eastAsia"/>
          <w:sz w:val="21"/>
          <w:szCs w:val="21"/>
        </w:rPr>
        <w:t>指令中的</w:t>
      </w:r>
      <w:proofErr w:type="spellStart"/>
      <w:r w:rsidR="008E7E01" w:rsidRPr="00AD6BA2">
        <w:rPr>
          <w:rFonts w:ascii="Arial" w:eastAsiaTheme="minorEastAsia" w:hAnsi="Arial" w:cs="Arial" w:hint="eastAsia"/>
          <w:sz w:val="21"/>
          <w:szCs w:val="21"/>
        </w:rPr>
        <w:t>ClientID</w:t>
      </w:r>
      <w:proofErr w:type="spellEnd"/>
      <w:r w:rsidR="008E7E01" w:rsidRPr="00AD6BA2">
        <w:rPr>
          <w:rFonts w:ascii="Arial" w:eastAsiaTheme="minorEastAsia" w:hAnsi="Arial" w:cs="Arial" w:hint="eastAsia"/>
          <w:sz w:val="21"/>
          <w:szCs w:val="21"/>
        </w:rPr>
        <w:t>是否与自己相同，如果相同则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停止视频录制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8E7E01" w:rsidRPr="00AD6BA2">
        <w:rPr>
          <w:rFonts w:ascii="Arial" w:eastAsiaTheme="minorEastAsia" w:hAnsi="Arial" w:cs="Arial" w:hint="eastAsia"/>
          <w:sz w:val="21"/>
          <w:szCs w:val="21"/>
        </w:rPr>
        <w:t>图片抓拍，如果</w:t>
      </w:r>
      <w:proofErr w:type="spellStart"/>
      <w:r w:rsidR="008E7E01" w:rsidRPr="00AD6BA2">
        <w:rPr>
          <w:rFonts w:ascii="Arial" w:eastAsiaTheme="minorEastAsia" w:hAnsi="Arial" w:cs="Arial" w:hint="eastAsia"/>
          <w:sz w:val="21"/>
          <w:szCs w:val="21"/>
        </w:rPr>
        <w:t>ClientID</w:t>
      </w:r>
      <w:proofErr w:type="spellEnd"/>
      <w:r w:rsidR="008E7E01" w:rsidRPr="00AD6BA2">
        <w:rPr>
          <w:rFonts w:ascii="Arial" w:eastAsiaTheme="minorEastAsia" w:hAnsi="Arial" w:cs="Arial" w:hint="eastAsia"/>
          <w:sz w:val="21"/>
          <w:szCs w:val="21"/>
        </w:rPr>
        <w:t>不是自己则</w:t>
      </w:r>
      <w:proofErr w:type="gramStart"/>
      <w:r w:rsidR="008E7E01" w:rsidRPr="00AD6BA2">
        <w:rPr>
          <w:rFonts w:ascii="Arial" w:eastAsiaTheme="minorEastAsia" w:hAnsi="Arial" w:cs="Arial" w:hint="eastAsia"/>
          <w:sz w:val="21"/>
          <w:szCs w:val="21"/>
        </w:rPr>
        <w:t>不</w:t>
      </w:r>
      <w:proofErr w:type="gramEnd"/>
      <w:r w:rsidR="008E7E01" w:rsidRPr="00AD6BA2">
        <w:rPr>
          <w:rFonts w:ascii="Arial" w:eastAsiaTheme="minorEastAsia" w:hAnsi="Arial" w:cs="Arial" w:hint="eastAsia"/>
          <w:sz w:val="21"/>
          <w:szCs w:val="21"/>
        </w:rPr>
        <w:t>处理该指令。</w:t>
      </w:r>
    </w:p>
    <w:p w14:paraId="2F316885" w14:textId="507484E0" w:rsidR="009A2CCD" w:rsidRPr="00AD6BA2" w:rsidRDefault="000151A4" w:rsidP="009A2CCD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 w:hint="eastAsia"/>
          <w:sz w:val="21"/>
          <w:szCs w:val="21"/>
        </w:rPr>
        <w:t>FICM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停止视频录制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/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t>图片抓拍处理结束后，将结果通过</w:t>
      </w:r>
      <w:proofErr w:type="spellStart"/>
      <w:r w:rsidR="009A2CCD" w:rsidRPr="00AD6BA2">
        <w:rPr>
          <w:rFonts w:ascii="Arial" w:eastAsiaTheme="minorEastAsia" w:hAnsi="Arial" w:cs="Arial"/>
          <w:sz w:val="21"/>
          <w:szCs w:val="21"/>
        </w:rPr>
        <w:t>FileUploadCheckRes</w:t>
      </w:r>
      <w:proofErr w:type="spellEnd"/>
      <w:r w:rsidR="009A2CCD" w:rsidRPr="00AD6BA2">
        <w:rPr>
          <w:rFonts w:ascii="Arial" w:eastAsiaTheme="minorEastAsia" w:hAnsi="Arial" w:cs="Arial" w:hint="eastAsia"/>
          <w:sz w:val="21"/>
          <w:szCs w:val="21"/>
        </w:rPr>
        <w:t>反馈给</w:t>
      </w:r>
      <w:proofErr w:type="spellStart"/>
      <w:r w:rsidR="009A2CCD"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="009A2CCD" w:rsidRPr="00AD6BA2">
        <w:rPr>
          <w:rFonts w:ascii="Arial" w:eastAsiaTheme="minorEastAsia" w:hAnsi="Arial" w:cs="Arial" w:hint="eastAsia"/>
          <w:sz w:val="21"/>
          <w:szCs w:val="21"/>
        </w:rPr>
        <w:t>，</w:t>
      </w:r>
      <w:r w:rsidR="009A2CCD" w:rsidRPr="00AD6BA2">
        <w:rPr>
          <w:rFonts w:ascii="Arial" w:eastAsiaTheme="minorEastAsia" w:hAnsi="Arial" w:cs="Arial" w:hint="eastAsia"/>
          <w:sz w:val="21"/>
          <w:szCs w:val="21"/>
        </w:rPr>
        <w:lastRenderedPageBreak/>
        <w:t>如处理失败则反馈失败原因。</w:t>
      </w:r>
    </w:p>
    <w:p w14:paraId="22230D4E" w14:textId="15837CFA" w:rsidR="002B528A" w:rsidRPr="00AD6BA2" w:rsidRDefault="009A2CCD" w:rsidP="000D7125">
      <w:pPr>
        <w:pStyle w:val="EPT3"/>
        <w:numPr>
          <w:ilvl w:val="0"/>
          <w:numId w:val="28"/>
        </w:numPr>
        <w:ind w:firstLineChars="0"/>
        <w:rPr>
          <w:rFonts w:ascii="Arial" w:eastAsiaTheme="minorEastAsia" w:hAnsi="Arial" w:cs="Arial"/>
          <w:sz w:val="21"/>
          <w:szCs w:val="21"/>
        </w:rPr>
      </w:pPr>
      <w:proofErr w:type="spellStart"/>
      <w:r w:rsidRPr="00AD6BA2">
        <w:rPr>
          <w:rFonts w:ascii="Arial" w:eastAsiaTheme="minorEastAsia" w:hAnsi="Arial" w:cs="Arial" w:hint="eastAsia"/>
          <w:sz w:val="21"/>
          <w:szCs w:val="21"/>
        </w:rPr>
        <w:t>iCGM</w:t>
      </w:r>
      <w:proofErr w:type="spellEnd"/>
      <w:r w:rsidRPr="00AD6BA2">
        <w:rPr>
          <w:rFonts w:ascii="Arial" w:eastAsiaTheme="minorEastAsia" w:hAnsi="Arial" w:cs="Arial" w:hint="eastAsia"/>
          <w:sz w:val="21"/>
          <w:szCs w:val="21"/>
        </w:rPr>
        <w:t>将处理结果或失败原因通过</w:t>
      </w:r>
      <w:r w:rsidRPr="00AD6BA2">
        <w:rPr>
          <w:rFonts w:ascii="Arial" w:eastAsiaTheme="minorEastAsia" w:hAnsi="Arial" w:cs="Arial"/>
          <w:sz w:val="21"/>
          <w:szCs w:val="21"/>
        </w:rPr>
        <w:t>CMD_</w:t>
      </w:r>
      <w:r w:rsidRPr="00AD6BA2">
        <w:rPr>
          <w:rFonts w:ascii="Arial" w:eastAsiaTheme="minorEastAsia" w:hAnsi="Arial" w:cs="Arial" w:hint="eastAsia"/>
          <w:sz w:val="21"/>
          <w:szCs w:val="21"/>
        </w:rPr>
        <w:t>UP</w:t>
      </w:r>
      <w:r w:rsidRPr="00AD6BA2">
        <w:rPr>
          <w:rFonts w:ascii="Arial" w:eastAsiaTheme="minorEastAsia" w:hAnsi="Arial" w:cs="Arial"/>
          <w:sz w:val="21"/>
          <w:szCs w:val="21"/>
        </w:rPr>
        <w:t>_REMOTECTRL_EXT</w:t>
      </w:r>
      <w:r w:rsidRPr="00AD6BA2">
        <w:rPr>
          <w:rFonts w:ascii="Arial" w:eastAsiaTheme="minorEastAsia" w:hAnsi="Arial" w:cs="Arial" w:hint="eastAsia"/>
          <w:sz w:val="21"/>
          <w:szCs w:val="21"/>
        </w:rPr>
        <w:t>回复给</w:t>
      </w:r>
      <w:proofErr w:type="gramStart"/>
      <w:r w:rsidRPr="00AD6BA2">
        <w:rPr>
          <w:rFonts w:ascii="Arial" w:eastAsiaTheme="minorEastAsia" w:hAnsi="Arial" w:cs="Arial" w:hint="eastAsia"/>
          <w:sz w:val="21"/>
          <w:szCs w:val="21"/>
        </w:rPr>
        <w:t>蜘蛛智联</w:t>
      </w:r>
      <w:proofErr w:type="gramEnd"/>
      <w:r w:rsidRPr="00AD6BA2">
        <w:rPr>
          <w:rFonts w:ascii="Arial" w:eastAsiaTheme="minorEastAsia" w:hAnsi="Arial" w:cs="Arial" w:hint="eastAsia"/>
          <w:sz w:val="21"/>
          <w:szCs w:val="21"/>
        </w:rPr>
        <w:t>TSP</w:t>
      </w:r>
      <w:r w:rsidRPr="00AD6BA2">
        <w:rPr>
          <w:rFonts w:ascii="Arial" w:eastAsiaTheme="minorEastAsia" w:hAnsi="Arial" w:cs="Arial" w:hint="eastAsia"/>
          <w:sz w:val="21"/>
          <w:szCs w:val="21"/>
        </w:rPr>
        <w:t>网关。</w:t>
      </w:r>
    </w:p>
    <w:p w14:paraId="437C5012" w14:textId="77777777" w:rsidR="000151A4" w:rsidRPr="00AD6BA2" w:rsidRDefault="000151A4" w:rsidP="000151A4">
      <w:pPr>
        <w:pStyle w:val="EPT3"/>
        <w:ind w:left="900" w:firstLineChars="0" w:firstLine="0"/>
        <w:rPr>
          <w:rFonts w:ascii="Arial" w:eastAsiaTheme="minorEastAsia" w:hAnsi="Arial" w:cs="Arial"/>
          <w:sz w:val="21"/>
          <w:szCs w:val="21"/>
        </w:rPr>
      </w:pPr>
    </w:p>
    <w:p w14:paraId="791F9691" w14:textId="0EB9A28B" w:rsidR="00764661" w:rsidRPr="00AD6BA2" w:rsidRDefault="001A073E" w:rsidP="00DB3649">
      <w:pPr>
        <w:pStyle w:val="EPT10"/>
        <w:numPr>
          <w:ilvl w:val="0"/>
          <w:numId w:val="21"/>
        </w:numPr>
        <w:tabs>
          <w:tab w:val="num" w:pos="284"/>
        </w:tabs>
        <w:ind w:leftChars="-202" w:left="-424" w:firstLine="0"/>
        <w:jc w:val="left"/>
        <w:rPr>
          <w:rFonts w:ascii="Arial" w:eastAsiaTheme="minorEastAsia" w:hAnsi="Arial" w:cs="Arial"/>
          <w:b/>
          <w:sz w:val="21"/>
          <w:szCs w:val="21"/>
        </w:rPr>
      </w:pPr>
      <w:bookmarkStart w:id="24" w:name="_Toc79155548"/>
      <w:r w:rsidRPr="00AD6BA2">
        <w:rPr>
          <w:rFonts w:ascii="Arial" w:eastAsiaTheme="minorEastAsia" w:hAnsi="Arial" w:cs="Arial"/>
          <w:b/>
          <w:sz w:val="21"/>
          <w:szCs w:val="21"/>
        </w:rPr>
        <w:t>客户端使用该服务的错误处理机制</w:t>
      </w:r>
      <w:bookmarkEnd w:id="24"/>
    </w:p>
    <w:p w14:paraId="75AB7392" w14:textId="0B8CF6EF" w:rsidR="00DD6003" w:rsidRPr="00AD6BA2" w:rsidRDefault="00CB0FDA" w:rsidP="001061E3">
      <w:pPr>
        <w:pStyle w:val="EPT3"/>
        <w:ind w:firstLineChars="100" w:firstLine="21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&lt;Req-EH-01&gt;</w:t>
      </w:r>
    </w:p>
    <w:p w14:paraId="726701BA" w14:textId="44286E11" w:rsidR="00764661" w:rsidRPr="00AD6BA2" w:rsidRDefault="00DD6003" w:rsidP="001061E3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服务使用方</w:t>
      </w:r>
      <w:r w:rsidRPr="00AD6BA2">
        <w:rPr>
          <w:rFonts w:ascii="Arial" w:eastAsiaTheme="minorEastAsia" w:hAnsi="Arial" w:cs="Arial"/>
          <w:sz w:val="21"/>
          <w:szCs w:val="21"/>
        </w:rPr>
        <w:t>/</w:t>
      </w:r>
      <w:r w:rsidR="00764661" w:rsidRPr="00AD6BA2">
        <w:rPr>
          <w:rFonts w:ascii="Arial" w:eastAsiaTheme="minorEastAsia" w:hAnsi="Arial" w:cs="Arial"/>
          <w:sz w:val="21"/>
          <w:szCs w:val="21"/>
        </w:rPr>
        <w:t>客户端在发出</w:t>
      </w:r>
      <w:r w:rsidR="00764661" w:rsidRPr="00AD6BA2">
        <w:rPr>
          <w:rFonts w:ascii="Arial" w:eastAsiaTheme="minorEastAsia" w:hAnsi="Arial" w:cs="Arial"/>
          <w:sz w:val="21"/>
          <w:szCs w:val="21"/>
        </w:rPr>
        <w:t>request</w:t>
      </w:r>
      <w:r w:rsidR="00764661" w:rsidRPr="00AD6BA2">
        <w:rPr>
          <w:rFonts w:ascii="Arial" w:eastAsiaTheme="minorEastAsia" w:hAnsi="Arial" w:cs="Arial"/>
          <w:sz w:val="21"/>
          <w:szCs w:val="21"/>
        </w:rPr>
        <w:t>后</w:t>
      </w:r>
      <w:r w:rsidRPr="00AD6BA2">
        <w:rPr>
          <w:rFonts w:ascii="Arial" w:eastAsiaTheme="minorEastAsia" w:hAnsi="Arial" w:cs="Arial"/>
          <w:sz w:val="21"/>
          <w:szCs w:val="21"/>
        </w:rPr>
        <w:t>n</w:t>
      </w:r>
      <w:proofErr w:type="gramStart"/>
      <w:r w:rsidR="008C081B" w:rsidRPr="00AD6BA2">
        <w:rPr>
          <w:rFonts w:ascii="Arial" w:eastAsiaTheme="minorEastAsia" w:hAnsi="Arial" w:cs="Arial"/>
          <w:sz w:val="21"/>
          <w:szCs w:val="21"/>
        </w:rPr>
        <w:t>倍</w:t>
      </w:r>
      <w:proofErr w:type="gramEnd"/>
      <w:r w:rsidRPr="00AD6BA2">
        <w:rPr>
          <w:rFonts w:ascii="Arial" w:eastAsiaTheme="minorEastAsia" w:hAnsi="Arial" w:cs="Arial"/>
          <w:sz w:val="21"/>
          <w:szCs w:val="21"/>
        </w:rPr>
        <w:t>“</w:t>
      </w:r>
      <w:r w:rsidRPr="00AD6BA2">
        <w:rPr>
          <w:rFonts w:ascii="Arial" w:eastAsiaTheme="minorEastAsia" w:hAnsi="Arial" w:cs="Arial"/>
          <w:sz w:val="21"/>
          <w:szCs w:val="21"/>
        </w:rPr>
        <w:t>服务响应时间</w:t>
      </w:r>
      <w:r w:rsidRPr="00AD6BA2">
        <w:rPr>
          <w:rFonts w:ascii="Arial" w:eastAsiaTheme="minorEastAsia" w:hAnsi="Arial" w:cs="Arial"/>
          <w:sz w:val="21"/>
          <w:szCs w:val="21"/>
        </w:rPr>
        <w:t>”</w:t>
      </w:r>
      <w:r w:rsidR="008C081B" w:rsidRPr="00AD6BA2">
        <w:rPr>
          <w:rFonts w:ascii="Arial" w:eastAsiaTheme="minorEastAsia" w:hAnsi="Arial" w:cs="Arial"/>
          <w:sz w:val="21"/>
          <w:szCs w:val="21"/>
        </w:rPr>
        <w:t>仍未</w:t>
      </w:r>
      <w:r w:rsidR="00764661" w:rsidRPr="00AD6BA2">
        <w:rPr>
          <w:rFonts w:ascii="Arial" w:eastAsiaTheme="minorEastAsia" w:hAnsi="Arial" w:cs="Arial"/>
          <w:sz w:val="21"/>
          <w:szCs w:val="21"/>
        </w:rPr>
        <w:t>收到</w:t>
      </w:r>
      <w:r w:rsidR="00764661" w:rsidRPr="00AD6BA2">
        <w:rPr>
          <w:rFonts w:ascii="Arial" w:eastAsiaTheme="minorEastAsia" w:hAnsi="Arial" w:cs="Arial"/>
          <w:sz w:val="21"/>
          <w:szCs w:val="21"/>
        </w:rPr>
        <w:t>response</w:t>
      </w:r>
      <w:r w:rsidR="00764661" w:rsidRPr="00AD6BA2">
        <w:rPr>
          <w:rFonts w:ascii="Arial" w:eastAsiaTheme="minorEastAsia" w:hAnsi="Arial" w:cs="Arial"/>
          <w:sz w:val="21"/>
          <w:szCs w:val="21"/>
        </w:rPr>
        <w:t>视为超时</w:t>
      </w:r>
      <w:r w:rsidR="008C081B" w:rsidRPr="00AD6BA2">
        <w:rPr>
          <w:rFonts w:ascii="Arial" w:eastAsiaTheme="minorEastAsia" w:hAnsi="Arial" w:cs="Arial"/>
          <w:sz w:val="21"/>
          <w:szCs w:val="21"/>
        </w:rPr>
        <w:t>（</w:t>
      </w:r>
      <w:r w:rsidR="008C081B" w:rsidRPr="00AD6BA2">
        <w:rPr>
          <w:rFonts w:ascii="Arial" w:eastAsiaTheme="minorEastAsia" w:hAnsi="Arial" w:cs="Arial"/>
          <w:sz w:val="21"/>
          <w:szCs w:val="21"/>
        </w:rPr>
        <w:t>n</w:t>
      </w:r>
      <w:r w:rsidR="008C081B" w:rsidRPr="00AD6BA2">
        <w:rPr>
          <w:rFonts w:ascii="Arial" w:eastAsiaTheme="minorEastAsia" w:hAnsi="Arial" w:cs="Arial"/>
          <w:sz w:val="21"/>
          <w:szCs w:val="21"/>
        </w:rPr>
        <w:t>通常取</w:t>
      </w:r>
      <w:r w:rsidR="008C081B" w:rsidRPr="00AD6BA2">
        <w:rPr>
          <w:rFonts w:ascii="Arial" w:eastAsiaTheme="minorEastAsia" w:hAnsi="Arial" w:cs="Arial"/>
          <w:sz w:val="21"/>
          <w:szCs w:val="21"/>
        </w:rPr>
        <w:t>2.5/3</w:t>
      </w:r>
      <w:r w:rsidR="008C081B" w:rsidRPr="00AD6BA2">
        <w:rPr>
          <w:rFonts w:ascii="Arial" w:eastAsiaTheme="minorEastAsia" w:hAnsi="Arial" w:cs="Arial"/>
          <w:sz w:val="21"/>
          <w:szCs w:val="21"/>
        </w:rPr>
        <w:t>）</w:t>
      </w:r>
      <w:r w:rsidR="00764661" w:rsidRPr="00AD6BA2">
        <w:rPr>
          <w:rFonts w:ascii="Arial" w:eastAsiaTheme="minorEastAsia" w:hAnsi="Arial" w:cs="Arial"/>
          <w:sz w:val="21"/>
          <w:szCs w:val="21"/>
        </w:rPr>
        <w:t>，</w:t>
      </w:r>
      <w:r w:rsidR="008C081B" w:rsidRPr="00AD6BA2">
        <w:rPr>
          <w:rFonts w:ascii="Arial" w:eastAsiaTheme="minorEastAsia" w:hAnsi="Arial" w:cs="Arial"/>
          <w:sz w:val="21"/>
          <w:szCs w:val="21"/>
        </w:rPr>
        <w:t>特殊情况下可单独定义，但是需要电子架构</w:t>
      </w:r>
      <w:r w:rsidR="00E14BDC" w:rsidRPr="00AD6BA2">
        <w:rPr>
          <w:rFonts w:ascii="Arial" w:eastAsiaTheme="minorEastAsia" w:hAnsi="Arial" w:cs="Arial"/>
          <w:sz w:val="21"/>
          <w:szCs w:val="21"/>
        </w:rPr>
        <w:t>功能架构</w:t>
      </w:r>
      <w:r w:rsidR="008C081B" w:rsidRPr="00AD6BA2">
        <w:rPr>
          <w:rFonts w:ascii="Arial" w:eastAsiaTheme="minorEastAsia" w:hAnsi="Arial" w:cs="Arial"/>
          <w:sz w:val="21"/>
          <w:szCs w:val="21"/>
        </w:rPr>
        <w:t>工程师确认。</w:t>
      </w:r>
    </w:p>
    <w:p w14:paraId="4D294B08" w14:textId="713BC54F" w:rsidR="00CB0FDA" w:rsidRPr="00AD6BA2" w:rsidRDefault="00CB0FDA" w:rsidP="00192172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&lt;End&gt;</w:t>
      </w:r>
    </w:p>
    <w:p w14:paraId="65D333D4" w14:textId="0A4206D7" w:rsidR="00CB0FDA" w:rsidRPr="00AD6BA2" w:rsidRDefault="00CB0FDA" w:rsidP="00192172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&lt;Req-EH-02&gt;</w:t>
      </w:r>
    </w:p>
    <w:p w14:paraId="47CF884C" w14:textId="5E2A7BEB" w:rsidR="00764661" w:rsidRPr="00AD6BA2" w:rsidRDefault="00764661" w:rsidP="00A0394A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超时之后的</w:t>
      </w:r>
      <w:r w:rsidR="008C081B" w:rsidRPr="00AD6BA2">
        <w:rPr>
          <w:rFonts w:ascii="Arial" w:eastAsiaTheme="minorEastAsia" w:hAnsi="Arial" w:cs="Arial"/>
          <w:sz w:val="21"/>
          <w:szCs w:val="21"/>
        </w:rPr>
        <w:t>功能策略应该在功能的需求文档（如</w:t>
      </w:r>
      <w:r w:rsidR="008C081B" w:rsidRPr="00AD6BA2">
        <w:rPr>
          <w:rFonts w:ascii="Arial" w:eastAsiaTheme="minorEastAsia" w:hAnsi="Arial" w:cs="Arial"/>
          <w:sz w:val="21"/>
          <w:szCs w:val="21"/>
        </w:rPr>
        <w:t>SSTS</w:t>
      </w:r>
      <w:r w:rsidR="008C081B" w:rsidRPr="00AD6BA2">
        <w:rPr>
          <w:rFonts w:ascii="Arial" w:eastAsiaTheme="minorEastAsia" w:hAnsi="Arial" w:cs="Arial"/>
          <w:sz w:val="21"/>
          <w:szCs w:val="21"/>
        </w:rPr>
        <w:t>）中进行详细定义</w:t>
      </w:r>
      <w:r w:rsidRPr="00AD6BA2">
        <w:rPr>
          <w:rFonts w:ascii="Arial" w:eastAsiaTheme="minorEastAsia" w:hAnsi="Arial" w:cs="Arial"/>
          <w:sz w:val="21"/>
          <w:szCs w:val="21"/>
        </w:rPr>
        <w:t>（如：</w:t>
      </w:r>
      <w:r w:rsidR="008C081B" w:rsidRPr="00AD6BA2">
        <w:rPr>
          <w:rFonts w:ascii="Arial" w:eastAsiaTheme="minorEastAsia" w:hAnsi="Arial" w:cs="Arial"/>
          <w:sz w:val="21"/>
          <w:szCs w:val="21"/>
        </w:rPr>
        <w:t>若</w:t>
      </w:r>
      <w:r w:rsidRPr="00AD6BA2">
        <w:rPr>
          <w:rFonts w:ascii="Arial" w:eastAsiaTheme="minorEastAsia" w:hAnsi="Arial" w:cs="Arial"/>
          <w:sz w:val="21"/>
          <w:szCs w:val="21"/>
        </w:rPr>
        <w:t>超时之后可以重新发起</w:t>
      </w:r>
      <w:r w:rsidRPr="00AD6BA2">
        <w:rPr>
          <w:rFonts w:ascii="Arial" w:eastAsiaTheme="minorEastAsia" w:hAnsi="Arial" w:cs="Arial"/>
          <w:sz w:val="21"/>
          <w:szCs w:val="21"/>
        </w:rPr>
        <w:t>request</w:t>
      </w:r>
      <w:r w:rsidRPr="00AD6BA2">
        <w:rPr>
          <w:rFonts w:ascii="Arial" w:eastAsiaTheme="minorEastAsia" w:hAnsi="Arial" w:cs="Arial"/>
          <w:sz w:val="21"/>
          <w:szCs w:val="21"/>
        </w:rPr>
        <w:t>，连续</w:t>
      </w:r>
      <w:r w:rsidR="0030202C" w:rsidRPr="00AD6BA2">
        <w:rPr>
          <w:rFonts w:ascii="Arial" w:eastAsiaTheme="minorEastAsia" w:hAnsi="Arial" w:cs="Arial"/>
          <w:sz w:val="21"/>
          <w:szCs w:val="21"/>
        </w:rPr>
        <w:t>2</w:t>
      </w:r>
      <w:r w:rsidRPr="00AD6BA2">
        <w:rPr>
          <w:rFonts w:ascii="Arial" w:eastAsiaTheme="minorEastAsia" w:hAnsi="Arial" w:cs="Arial"/>
          <w:sz w:val="21"/>
          <w:szCs w:val="21"/>
        </w:rPr>
        <w:t>次均没有响应，则进入错误处理机制或</w:t>
      </w:r>
      <w:r w:rsidRPr="00AD6BA2">
        <w:rPr>
          <w:rFonts w:ascii="Arial" w:eastAsiaTheme="minorEastAsia" w:hAnsi="Arial" w:cs="Arial"/>
          <w:sz w:val="21"/>
          <w:szCs w:val="21"/>
        </w:rPr>
        <w:t>XX</w:t>
      </w:r>
      <w:r w:rsidRPr="00AD6BA2">
        <w:rPr>
          <w:rFonts w:ascii="Arial" w:eastAsiaTheme="minorEastAsia" w:hAnsi="Arial" w:cs="Arial"/>
          <w:sz w:val="21"/>
          <w:szCs w:val="21"/>
        </w:rPr>
        <w:t>状态）</w:t>
      </w:r>
      <w:r w:rsidR="008C081B" w:rsidRPr="00AD6BA2">
        <w:rPr>
          <w:rFonts w:ascii="Arial" w:eastAsiaTheme="minorEastAsia" w:hAnsi="Arial" w:cs="Arial"/>
          <w:sz w:val="21"/>
          <w:szCs w:val="21"/>
        </w:rPr>
        <w:t>。</w:t>
      </w:r>
    </w:p>
    <w:p w14:paraId="26D37508" w14:textId="77777777" w:rsidR="00CB0FDA" w:rsidRPr="00AD6BA2" w:rsidRDefault="00CB0FDA" w:rsidP="00192172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&lt;End&gt;</w:t>
      </w:r>
    </w:p>
    <w:p w14:paraId="6D3EE7EB" w14:textId="77777777" w:rsidR="00CB0FDA" w:rsidRPr="00AD6BA2" w:rsidRDefault="00CB0FDA" w:rsidP="00192172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&lt;Req-EH-03&gt;</w:t>
      </w:r>
    </w:p>
    <w:p w14:paraId="01C12762" w14:textId="66AF6B74" w:rsidR="008C081B" w:rsidRPr="00AD6BA2" w:rsidRDefault="008C081B" w:rsidP="008C081B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超时之后的故障记录策略：应记录对应的</w:t>
      </w:r>
      <w:r w:rsidRPr="00AD6BA2">
        <w:rPr>
          <w:rFonts w:ascii="Arial" w:eastAsiaTheme="minorEastAsia" w:hAnsi="Arial" w:cs="Arial"/>
          <w:sz w:val="21"/>
          <w:szCs w:val="21"/>
        </w:rPr>
        <w:t>DTC</w:t>
      </w:r>
      <w:r w:rsidR="00E14BDC" w:rsidRPr="00AD6BA2">
        <w:rPr>
          <w:rFonts w:ascii="Arial" w:eastAsiaTheme="minorEastAsia" w:hAnsi="Arial" w:cs="Arial"/>
          <w:sz w:val="21"/>
          <w:szCs w:val="21"/>
        </w:rPr>
        <w:t>，</w:t>
      </w:r>
      <w:r w:rsidR="00E14BDC" w:rsidRPr="00AD6BA2">
        <w:rPr>
          <w:rFonts w:ascii="Arial" w:eastAsiaTheme="minorEastAsia" w:hAnsi="Arial" w:cs="Arial"/>
          <w:sz w:val="21"/>
          <w:szCs w:val="21"/>
        </w:rPr>
        <w:t>DTC</w:t>
      </w:r>
      <w:r w:rsidR="00E14BDC" w:rsidRPr="00AD6BA2">
        <w:rPr>
          <w:rFonts w:ascii="Arial" w:eastAsiaTheme="minorEastAsia" w:hAnsi="Arial" w:cs="Arial"/>
          <w:sz w:val="21"/>
          <w:szCs w:val="21"/>
        </w:rPr>
        <w:t>编号由电子架构诊断工程师统一分配</w:t>
      </w:r>
      <w:r w:rsidRPr="00AD6BA2">
        <w:rPr>
          <w:rFonts w:ascii="Arial" w:eastAsiaTheme="minorEastAsia" w:hAnsi="Arial" w:cs="Arial"/>
          <w:sz w:val="21"/>
          <w:szCs w:val="21"/>
        </w:rPr>
        <w:t>。</w:t>
      </w:r>
    </w:p>
    <w:p w14:paraId="7324A22D" w14:textId="77777777" w:rsidR="00CB0FDA" w:rsidRPr="00AD6BA2" w:rsidRDefault="00CB0FDA" w:rsidP="00192172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&lt;End&gt;</w:t>
      </w:r>
    </w:p>
    <w:p w14:paraId="696FB2BB" w14:textId="656F8DE7" w:rsidR="0038109F" w:rsidRPr="00AD6BA2" w:rsidRDefault="0038109F" w:rsidP="00192172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&lt;Req-EH-04&gt;</w:t>
      </w:r>
    </w:p>
    <w:p w14:paraId="7D289037" w14:textId="5E1B4C3F" w:rsidR="0038109F" w:rsidRPr="00AD6BA2" w:rsidRDefault="0038109F" w:rsidP="0038109F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超时之后即使</w:t>
      </w:r>
      <w:r w:rsidRPr="00AD6BA2">
        <w:rPr>
          <w:rFonts w:ascii="Arial" w:eastAsiaTheme="minorEastAsia" w:hAnsi="Arial" w:cs="Arial"/>
          <w:sz w:val="21"/>
          <w:szCs w:val="21"/>
        </w:rPr>
        <w:t>DTC</w:t>
      </w:r>
      <w:r w:rsidRPr="00AD6BA2">
        <w:rPr>
          <w:rFonts w:ascii="Arial" w:eastAsiaTheme="minorEastAsia" w:hAnsi="Arial" w:cs="Arial"/>
          <w:sz w:val="21"/>
          <w:szCs w:val="21"/>
        </w:rPr>
        <w:t>仍存在，</w:t>
      </w:r>
      <w:proofErr w:type="gramStart"/>
      <w:r w:rsidRPr="00AD6BA2">
        <w:rPr>
          <w:rFonts w:ascii="Arial" w:eastAsiaTheme="minorEastAsia" w:hAnsi="Arial" w:cs="Arial"/>
          <w:sz w:val="21"/>
          <w:szCs w:val="21"/>
        </w:rPr>
        <w:t>若服务</w:t>
      </w:r>
      <w:proofErr w:type="gramEnd"/>
      <w:r w:rsidRPr="00AD6BA2">
        <w:rPr>
          <w:rFonts w:ascii="Arial" w:eastAsiaTheme="minorEastAsia" w:hAnsi="Arial" w:cs="Arial"/>
          <w:sz w:val="21"/>
          <w:szCs w:val="21"/>
        </w:rPr>
        <w:t>再次被调用且收到正常相应，服务使用方</w:t>
      </w:r>
      <w:r w:rsidRPr="00AD6BA2">
        <w:rPr>
          <w:rFonts w:ascii="Arial" w:eastAsiaTheme="minorEastAsia" w:hAnsi="Arial" w:cs="Arial"/>
          <w:sz w:val="21"/>
          <w:szCs w:val="21"/>
        </w:rPr>
        <w:t>/</w:t>
      </w:r>
      <w:r w:rsidRPr="00AD6BA2">
        <w:rPr>
          <w:rFonts w:ascii="Arial" w:eastAsiaTheme="minorEastAsia" w:hAnsi="Arial" w:cs="Arial"/>
          <w:sz w:val="21"/>
          <w:szCs w:val="21"/>
        </w:rPr>
        <w:t>客户端应立即提供正常的应用功能。</w:t>
      </w:r>
    </w:p>
    <w:p w14:paraId="1831777B" w14:textId="77777777" w:rsidR="0038109F" w:rsidRPr="00AD6BA2" w:rsidRDefault="0038109F" w:rsidP="00192172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&lt;End&gt;</w:t>
      </w:r>
    </w:p>
    <w:p w14:paraId="58454D18" w14:textId="0CCED988" w:rsidR="00DD6003" w:rsidRPr="00AD6BA2" w:rsidRDefault="00CB0FDA" w:rsidP="006B7D57">
      <w:pPr>
        <w:pStyle w:val="EPT3"/>
        <w:ind w:firstLine="422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b/>
          <w:sz w:val="21"/>
          <w:szCs w:val="21"/>
        </w:rPr>
        <w:t>功能分配：</w:t>
      </w:r>
      <w:r w:rsidR="00E14BDC" w:rsidRPr="00AD6BA2">
        <w:rPr>
          <w:rFonts w:ascii="Arial" w:eastAsiaTheme="minorEastAsia" w:hAnsi="Arial" w:cs="Arial"/>
          <w:sz w:val="21"/>
          <w:szCs w:val="21"/>
        </w:rPr>
        <w:t>Req-EH-01</w:t>
      </w:r>
      <w:r w:rsidR="00E14BDC" w:rsidRPr="00AD6BA2">
        <w:rPr>
          <w:rFonts w:ascii="Arial" w:eastAsiaTheme="minorEastAsia" w:hAnsi="Arial" w:cs="Arial"/>
          <w:sz w:val="21"/>
          <w:szCs w:val="21"/>
        </w:rPr>
        <w:t>、</w:t>
      </w:r>
      <w:r w:rsidR="00E14BDC" w:rsidRPr="00AD6BA2">
        <w:rPr>
          <w:rFonts w:ascii="Arial" w:eastAsiaTheme="minorEastAsia" w:hAnsi="Arial" w:cs="Arial"/>
          <w:sz w:val="21"/>
          <w:szCs w:val="21"/>
        </w:rPr>
        <w:t>Req-EH-02</w:t>
      </w:r>
      <w:r w:rsidR="00E14BDC" w:rsidRPr="00AD6BA2">
        <w:rPr>
          <w:rFonts w:ascii="Arial" w:eastAsiaTheme="minorEastAsia" w:hAnsi="Arial" w:cs="Arial"/>
          <w:sz w:val="21"/>
          <w:szCs w:val="21"/>
        </w:rPr>
        <w:t>、</w:t>
      </w:r>
      <w:r w:rsidR="00E14BDC" w:rsidRPr="00AD6BA2">
        <w:rPr>
          <w:rFonts w:ascii="Arial" w:eastAsiaTheme="minorEastAsia" w:hAnsi="Arial" w:cs="Arial"/>
          <w:sz w:val="21"/>
          <w:szCs w:val="21"/>
        </w:rPr>
        <w:t>Req-EH-03</w:t>
      </w:r>
      <w:r w:rsidR="0038109F" w:rsidRPr="00AD6BA2">
        <w:rPr>
          <w:rFonts w:ascii="Arial" w:eastAsiaTheme="minorEastAsia" w:hAnsi="Arial" w:cs="Arial"/>
          <w:sz w:val="21"/>
          <w:szCs w:val="21"/>
        </w:rPr>
        <w:t>、</w:t>
      </w:r>
      <w:r w:rsidR="0038109F" w:rsidRPr="00AD6BA2">
        <w:rPr>
          <w:rFonts w:ascii="Arial" w:eastAsiaTheme="minorEastAsia" w:hAnsi="Arial" w:cs="Arial"/>
          <w:sz w:val="21"/>
          <w:szCs w:val="21"/>
        </w:rPr>
        <w:t>Req-EH-04</w:t>
      </w:r>
      <w:r w:rsidR="00E14BDC" w:rsidRPr="00AD6BA2">
        <w:rPr>
          <w:rFonts w:ascii="Arial" w:eastAsiaTheme="minorEastAsia" w:hAnsi="Arial" w:cs="Arial"/>
          <w:sz w:val="21"/>
          <w:szCs w:val="21"/>
        </w:rPr>
        <w:t>分配至服务使用方</w:t>
      </w:r>
      <w:r w:rsidR="00E14BDC" w:rsidRPr="00AD6BA2">
        <w:rPr>
          <w:rFonts w:ascii="Arial" w:eastAsiaTheme="minorEastAsia" w:hAnsi="Arial" w:cs="Arial"/>
          <w:sz w:val="21"/>
          <w:szCs w:val="21"/>
        </w:rPr>
        <w:t>/</w:t>
      </w:r>
      <w:r w:rsidR="00E14BDC" w:rsidRPr="00AD6BA2">
        <w:rPr>
          <w:rFonts w:ascii="Arial" w:eastAsiaTheme="minorEastAsia" w:hAnsi="Arial" w:cs="Arial"/>
          <w:sz w:val="21"/>
          <w:szCs w:val="21"/>
        </w:rPr>
        <w:t>客户端。</w:t>
      </w:r>
    </w:p>
    <w:p w14:paraId="21034A69" w14:textId="78E7508A" w:rsidR="00B87074" w:rsidRPr="00AD6BA2" w:rsidRDefault="00B87074" w:rsidP="00DB3649">
      <w:pPr>
        <w:pStyle w:val="EPT10"/>
        <w:numPr>
          <w:ilvl w:val="0"/>
          <w:numId w:val="21"/>
        </w:numPr>
        <w:tabs>
          <w:tab w:val="num" w:pos="420"/>
        </w:tabs>
        <w:ind w:left="0" w:firstLine="0"/>
        <w:jc w:val="left"/>
        <w:rPr>
          <w:rFonts w:ascii="Arial" w:eastAsiaTheme="minorEastAsia" w:hAnsi="Arial" w:cs="Arial"/>
          <w:b/>
          <w:sz w:val="21"/>
          <w:szCs w:val="21"/>
        </w:rPr>
      </w:pPr>
      <w:bookmarkStart w:id="25" w:name="_Toc79155549"/>
      <w:r w:rsidRPr="00AD6BA2">
        <w:rPr>
          <w:rFonts w:ascii="Arial" w:eastAsiaTheme="minorEastAsia" w:hAnsi="Arial" w:cs="Arial"/>
          <w:b/>
          <w:sz w:val="21"/>
          <w:szCs w:val="21"/>
        </w:rPr>
        <w:t>服务</w:t>
      </w:r>
      <w:r w:rsidR="00DD6003" w:rsidRPr="00AD6BA2">
        <w:rPr>
          <w:rFonts w:ascii="Arial" w:eastAsiaTheme="minorEastAsia" w:hAnsi="Arial" w:cs="Arial"/>
          <w:b/>
          <w:sz w:val="21"/>
          <w:szCs w:val="21"/>
        </w:rPr>
        <w:t>传输</w:t>
      </w:r>
      <w:bookmarkEnd w:id="25"/>
    </w:p>
    <w:p w14:paraId="23668A95" w14:textId="3A3D1678" w:rsidR="000271C3" w:rsidRPr="00AD6BA2" w:rsidRDefault="000271C3" w:rsidP="00DB7DF1">
      <w:pPr>
        <w:pStyle w:val="EPT2"/>
        <w:numPr>
          <w:ilvl w:val="0"/>
          <w:numId w:val="13"/>
        </w:numPr>
        <w:rPr>
          <w:rFonts w:asciiTheme="majorEastAsia" w:eastAsiaTheme="majorEastAsia" w:hAnsiTheme="majorEastAsia" w:cs="Arial"/>
          <w:sz w:val="21"/>
          <w:szCs w:val="21"/>
        </w:rPr>
      </w:pPr>
      <w:bookmarkStart w:id="26" w:name="_Toc79155550"/>
      <w:r w:rsidRPr="00AD6BA2">
        <w:rPr>
          <w:rFonts w:asciiTheme="majorEastAsia" w:eastAsiaTheme="majorEastAsia" w:hAnsiTheme="majorEastAsia" w:cs="Arial"/>
          <w:sz w:val="21"/>
          <w:szCs w:val="21"/>
        </w:rPr>
        <w:t>服务</w:t>
      </w:r>
      <w:r w:rsidR="00A4677B" w:rsidRPr="00AD6BA2">
        <w:rPr>
          <w:rFonts w:asciiTheme="majorEastAsia" w:eastAsiaTheme="majorEastAsia" w:hAnsiTheme="majorEastAsia" w:cs="Arial"/>
          <w:sz w:val="21"/>
          <w:szCs w:val="21"/>
        </w:rPr>
        <w:t>响应</w:t>
      </w:r>
      <w:r w:rsidRPr="00AD6BA2">
        <w:rPr>
          <w:rFonts w:asciiTheme="majorEastAsia" w:eastAsiaTheme="majorEastAsia" w:hAnsiTheme="majorEastAsia" w:cs="Arial"/>
          <w:sz w:val="21"/>
          <w:szCs w:val="21"/>
        </w:rPr>
        <w:t>时间要求</w:t>
      </w:r>
      <w:bookmarkEnd w:id="26"/>
    </w:p>
    <w:p w14:paraId="2D7D362E" w14:textId="7683C370" w:rsidR="000271C3" w:rsidRPr="00AD6BA2" w:rsidRDefault="00DD6003" w:rsidP="00B86B2A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&lt;Req-Ts</w:t>
      </w:r>
      <w:r w:rsidR="006B7D57" w:rsidRPr="00AD6BA2">
        <w:rPr>
          <w:rFonts w:ascii="Arial" w:eastAsiaTheme="minorEastAsia" w:hAnsi="Arial" w:cs="Arial"/>
          <w:sz w:val="21"/>
          <w:szCs w:val="21"/>
        </w:rPr>
        <w:t>-01</w:t>
      </w:r>
      <w:r w:rsidRPr="00AD6BA2">
        <w:rPr>
          <w:rFonts w:ascii="Arial" w:eastAsiaTheme="minorEastAsia" w:hAnsi="Arial" w:cs="Arial"/>
          <w:sz w:val="21"/>
          <w:szCs w:val="21"/>
        </w:rPr>
        <w:t>&gt;</w:t>
      </w:r>
    </w:p>
    <w:p w14:paraId="742500A7" w14:textId="77777777" w:rsidR="00A4677B" w:rsidRPr="00AD6BA2" w:rsidRDefault="00A4677B" w:rsidP="00B86B2A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服务响应时间定义为服务提供</w:t>
      </w:r>
      <w:r w:rsidRPr="00AD6BA2">
        <w:rPr>
          <w:rFonts w:ascii="Arial" w:eastAsiaTheme="minorEastAsia" w:hAnsi="Arial" w:cs="Arial"/>
          <w:sz w:val="21"/>
          <w:szCs w:val="21"/>
        </w:rPr>
        <w:t>/</w:t>
      </w:r>
      <w:r w:rsidRPr="00AD6BA2">
        <w:rPr>
          <w:rFonts w:ascii="Arial" w:eastAsiaTheme="minorEastAsia" w:hAnsi="Arial" w:cs="Arial"/>
          <w:sz w:val="21"/>
          <w:szCs w:val="21"/>
        </w:rPr>
        <w:t>代理</w:t>
      </w:r>
      <w:proofErr w:type="gramStart"/>
      <w:r w:rsidRPr="00AD6BA2">
        <w:rPr>
          <w:rFonts w:ascii="Arial" w:eastAsiaTheme="minorEastAsia" w:hAnsi="Arial" w:cs="Arial"/>
          <w:sz w:val="21"/>
          <w:szCs w:val="21"/>
        </w:rPr>
        <w:t>方收到</w:t>
      </w:r>
      <w:proofErr w:type="gramEnd"/>
      <w:r w:rsidR="00FF6F64" w:rsidRPr="00AD6BA2">
        <w:rPr>
          <w:rFonts w:ascii="Arial" w:eastAsiaTheme="minorEastAsia" w:hAnsi="Arial" w:cs="Arial"/>
          <w:sz w:val="21"/>
          <w:szCs w:val="21"/>
        </w:rPr>
        <w:t>服务请求到</w:t>
      </w:r>
      <w:r w:rsidRPr="00AD6BA2">
        <w:rPr>
          <w:rFonts w:ascii="Arial" w:eastAsiaTheme="minorEastAsia" w:hAnsi="Arial" w:cs="Arial"/>
          <w:sz w:val="21"/>
          <w:szCs w:val="21"/>
        </w:rPr>
        <w:t>发出</w:t>
      </w:r>
      <w:r w:rsidR="00FF6F64" w:rsidRPr="00AD6BA2">
        <w:rPr>
          <w:rFonts w:ascii="Arial" w:eastAsiaTheme="minorEastAsia" w:hAnsi="Arial" w:cs="Arial"/>
          <w:sz w:val="21"/>
          <w:szCs w:val="21"/>
        </w:rPr>
        <w:t>服务反馈的</w:t>
      </w:r>
      <w:r w:rsidRPr="00AD6BA2">
        <w:rPr>
          <w:rFonts w:ascii="Arial" w:eastAsiaTheme="minorEastAsia" w:hAnsi="Arial" w:cs="Arial"/>
          <w:sz w:val="21"/>
          <w:szCs w:val="21"/>
        </w:rPr>
        <w:t>时间；通常情况下定义该</w:t>
      </w:r>
    </w:p>
    <w:p w14:paraId="6211532E" w14:textId="4DF8FA2D" w:rsidR="00FF6F64" w:rsidRPr="00AD6BA2" w:rsidRDefault="00A4677B" w:rsidP="00390E83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事件不得超过</w:t>
      </w:r>
      <w:r w:rsidRPr="00AD6BA2">
        <w:rPr>
          <w:rFonts w:ascii="Arial" w:eastAsiaTheme="minorEastAsia" w:hAnsi="Arial" w:cs="Arial"/>
          <w:sz w:val="21"/>
          <w:szCs w:val="21"/>
        </w:rPr>
        <w:t>100ms</w:t>
      </w:r>
      <w:r w:rsidRPr="00AD6BA2">
        <w:rPr>
          <w:rFonts w:ascii="Arial" w:eastAsiaTheme="minorEastAsia" w:hAnsi="Arial" w:cs="Arial"/>
          <w:sz w:val="21"/>
          <w:szCs w:val="21"/>
        </w:rPr>
        <w:t>。</w:t>
      </w:r>
      <w:r w:rsidR="00E14371" w:rsidRPr="00AD6BA2">
        <w:rPr>
          <w:rFonts w:ascii="Arial" w:eastAsiaTheme="minorEastAsia" w:hAnsi="Arial" w:cs="Arial"/>
          <w:sz w:val="21"/>
          <w:szCs w:val="21"/>
        </w:rPr>
        <w:t>特殊需求，需同电子架构</w:t>
      </w:r>
      <w:r w:rsidR="008B26DE" w:rsidRPr="00AD6BA2">
        <w:rPr>
          <w:rFonts w:ascii="Arial" w:eastAsiaTheme="minorEastAsia" w:hAnsi="Arial" w:cs="Arial"/>
          <w:sz w:val="21"/>
          <w:szCs w:val="21"/>
        </w:rPr>
        <w:t>工程师一同确认。</w:t>
      </w:r>
    </w:p>
    <w:p w14:paraId="1735979A" w14:textId="77777777" w:rsidR="006B7D57" w:rsidRPr="00AD6BA2" w:rsidRDefault="006B7D57" w:rsidP="00B86B2A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&lt;End&gt;</w:t>
      </w:r>
    </w:p>
    <w:p w14:paraId="2AD18C39" w14:textId="10A07FF5" w:rsidR="00192172" w:rsidRPr="00AD6BA2" w:rsidRDefault="00192172" w:rsidP="00DB7DF1">
      <w:pPr>
        <w:pStyle w:val="EPT2"/>
        <w:numPr>
          <w:ilvl w:val="0"/>
          <w:numId w:val="13"/>
        </w:numPr>
        <w:rPr>
          <w:rFonts w:asciiTheme="majorEastAsia" w:eastAsiaTheme="majorEastAsia" w:hAnsiTheme="majorEastAsia" w:cs="Arial"/>
          <w:sz w:val="21"/>
          <w:szCs w:val="21"/>
        </w:rPr>
      </w:pPr>
      <w:bookmarkStart w:id="27" w:name="_Toc79155551"/>
      <w:r w:rsidRPr="00AD6BA2">
        <w:rPr>
          <w:rFonts w:asciiTheme="majorEastAsia" w:eastAsiaTheme="majorEastAsia" w:hAnsiTheme="majorEastAsia" w:cs="Arial"/>
          <w:sz w:val="21"/>
          <w:szCs w:val="21"/>
        </w:rPr>
        <w:t>服务接口元素发送次数要求</w:t>
      </w:r>
      <w:bookmarkEnd w:id="27"/>
    </w:p>
    <w:p w14:paraId="39B35537" w14:textId="6ED622DF" w:rsidR="006B7D57" w:rsidRPr="00AD6BA2" w:rsidRDefault="006B7D57" w:rsidP="00B86B2A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&lt;Req-Ts-02&gt;</w:t>
      </w:r>
    </w:p>
    <w:p w14:paraId="13814C7D" w14:textId="136EAB7F" w:rsidR="00A4677B" w:rsidRPr="00AD6BA2" w:rsidRDefault="00A4677B" w:rsidP="00B86B2A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lastRenderedPageBreak/>
        <w:t>服务</w:t>
      </w:r>
      <w:r w:rsidR="00141521" w:rsidRPr="00AD6BA2">
        <w:rPr>
          <w:rFonts w:ascii="Arial" w:eastAsiaTheme="minorEastAsia" w:hAnsi="Arial" w:cs="Arial"/>
          <w:sz w:val="21"/>
          <w:szCs w:val="21"/>
        </w:rPr>
        <w:t>接口元素类型为</w:t>
      </w:r>
      <w:r w:rsidR="00141521" w:rsidRPr="00AD6BA2">
        <w:rPr>
          <w:rFonts w:ascii="Arial" w:eastAsiaTheme="minorEastAsia" w:hAnsi="Arial" w:cs="Arial"/>
          <w:sz w:val="21"/>
          <w:szCs w:val="21"/>
        </w:rPr>
        <w:t>Event</w:t>
      </w:r>
      <w:r w:rsidR="00141521" w:rsidRPr="00AD6BA2">
        <w:rPr>
          <w:rFonts w:ascii="Arial" w:eastAsiaTheme="minorEastAsia" w:hAnsi="Arial" w:cs="Arial"/>
          <w:sz w:val="21"/>
          <w:szCs w:val="21"/>
        </w:rPr>
        <w:t>和</w:t>
      </w:r>
      <w:proofErr w:type="spellStart"/>
      <w:r w:rsidR="00141521" w:rsidRPr="00AD6BA2">
        <w:rPr>
          <w:rFonts w:ascii="Arial" w:eastAsiaTheme="minorEastAsia" w:hAnsi="Arial" w:cs="Arial"/>
          <w:sz w:val="21"/>
          <w:szCs w:val="21"/>
        </w:rPr>
        <w:t>Field_Notifier</w:t>
      </w:r>
      <w:proofErr w:type="spellEnd"/>
      <w:r w:rsidR="00141521" w:rsidRPr="00AD6BA2">
        <w:rPr>
          <w:rFonts w:ascii="Arial" w:eastAsiaTheme="minorEastAsia" w:hAnsi="Arial" w:cs="Arial"/>
          <w:sz w:val="21"/>
          <w:szCs w:val="21"/>
        </w:rPr>
        <w:t>的</w:t>
      </w:r>
      <w:r w:rsidRPr="00AD6BA2">
        <w:rPr>
          <w:rFonts w:ascii="Arial" w:eastAsiaTheme="minorEastAsia" w:hAnsi="Arial" w:cs="Arial"/>
          <w:sz w:val="21"/>
          <w:szCs w:val="21"/>
        </w:rPr>
        <w:t>时，</w:t>
      </w:r>
      <w:r w:rsidR="00141521" w:rsidRPr="00AD6BA2">
        <w:rPr>
          <w:rFonts w:ascii="Arial" w:eastAsiaTheme="minorEastAsia" w:hAnsi="Arial" w:cs="Arial"/>
          <w:sz w:val="21"/>
          <w:szCs w:val="21"/>
        </w:rPr>
        <w:t>采用</w:t>
      </w:r>
      <w:r w:rsidR="00141521" w:rsidRPr="00AD6BA2">
        <w:rPr>
          <w:rFonts w:ascii="Arial" w:eastAsiaTheme="minorEastAsia" w:hAnsi="Arial" w:cs="Arial"/>
          <w:sz w:val="21"/>
          <w:szCs w:val="21"/>
        </w:rPr>
        <w:t>UDP</w:t>
      </w:r>
      <w:r w:rsidR="00141521" w:rsidRPr="00AD6BA2">
        <w:rPr>
          <w:rFonts w:ascii="Arial" w:eastAsiaTheme="minorEastAsia" w:hAnsi="Arial" w:cs="Arial"/>
          <w:sz w:val="21"/>
          <w:szCs w:val="21"/>
        </w:rPr>
        <w:t>传输的，为防止通讯丢失</w:t>
      </w:r>
      <w:r w:rsidRPr="00AD6BA2">
        <w:rPr>
          <w:rFonts w:ascii="Arial" w:eastAsiaTheme="minorEastAsia" w:hAnsi="Arial" w:cs="Arial"/>
          <w:sz w:val="21"/>
          <w:szCs w:val="21"/>
        </w:rPr>
        <w:t>，</w:t>
      </w:r>
      <w:proofErr w:type="gramStart"/>
      <w:r w:rsidR="00141521" w:rsidRPr="00AD6BA2">
        <w:rPr>
          <w:rFonts w:ascii="Arial" w:eastAsiaTheme="minorEastAsia" w:hAnsi="Arial" w:cs="Arial"/>
          <w:sz w:val="21"/>
          <w:szCs w:val="21"/>
        </w:rPr>
        <w:t>当状态</w:t>
      </w:r>
      <w:proofErr w:type="gramEnd"/>
      <w:r w:rsidR="00141521" w:rsidRPr="00AD6BA2">
        <w:rPr>
          <w:rFonts w:ascii="Arial" w:eastAsiaTheme="minorEastAsia" w:hAnsi="Arial" w:cs="Arial"/>
          <w:sz w:val="21"/>
          <w:szCs w:val="21"/>
        </w:rPr>
        <w:t>发生变化时</w:t>
      </w:r>
      <w:r w:rsidRPr="00AD6BA2">
        <w:rPr>
          <w:rFonts w:ascii="Arial" w:eastAsiaTheme="minorEastAsia" w:hAnsi="Arial" w:cs="Arial"/>
          <w:sz w:val="21"/>
          <w:szCs w:val="21"/>
        </w:rPr>
        <w:t>，服务提供</w:t>
      </w:r>
      <w:r w:rsidRPr="00AD6BA2">
        <w:rPr>
          <w:rFonts w:ascii="Arial" w:eastAsiaTheme="minorEastAsia" w:hAnsi="Arial" w:cs="Arial"/>
          <w:sz w:val="21"/>
          <w:szCs w:val="21"/>
        </w:rPr>
        <w:t>/</w:t>
      </w:r>
      <w:r w:rsidRPr="00AD6BA2">
        <w:rPr>
          <w:rFonts w:ascii="Arial" w:eastAsiaTheme="minorEastAsia" w:hAnsi="Arial" w:cs="Arial"/>
          <w:sz w:val="21"/>
          <w:szCs w:val="21"/>
        </w:rPr>
        <w:t>代理方</w:t>
      </w:r>
      <w:r w:rsidR="00141521" w:rsidRPr="00AD6BA2">
        <w:rPr>
          <w:rFonts w:ascii="Arial" w:eastAsiaTheme="minorEastAsia" w:hAnsi="Arial" w:cs="Arial"/>
          <w:sz w:val="21"/>
          <w:szCs w:val="21"/>
        </w:rPr>
        <w:t>需将该类型的接口元素状态连发三次（周期为</w:t>
      </w:r>
      <w:r w:rsidRPr="00AD6BA2">
        <w:rPr>
          <w:rFonts w:ascii="Arial" w:eastAsiaTheme="minorEastAsia" w:hAnsi="Arial" w:cs="Arial"/>
          <w:strike/>
          <w:sz w:val="21"/>
          <w:szCs w:val="21"/>
        </w:rPr>
        <w:t>5</w:t>
      </w:r>
      <w:r w:rsidR="00141521" w:rsidRPr="00AD6BA2">
        <w:rPr>
          <w:rFonts w:ascii="Arial" w:eastAsiaTheme="minorEastAsia" w:hAnsi="Arial" w:cs="Arial"/>
          <w:strike/>
          <w:sz w:val="21"/>
          <w:szCs w:val="21"/>
        </w:rPr>
        <w:t>0ms</w:t>
      </w:r>
      <w:r w:rsidR="00962C34" w:rsidRPr="00AD6BA2">
        <w:rPr>
          <w:rFonts w:ascii="Arial" w:eastAsiaTheme="minorEastAsia" w:hAnsi="Arial" w:cs="Arial" w:hint="eastAsia"/>
          <w:strike/>
          <w:sz w:val="21"/>
          <w:szCs w:val="21"/>
        </w:rPr>
        <w:t xml:space="preserve"> </w:t>
      </w:r>
      <w:r w:rsidR="00962C34" w:rsidRPr="00AD6BA2">
        <w:rPr>
          <w:rFonts w:ascii="Arial" w:eastAsiaTheme="minorEastAsia" w:hAnsi="Arial" w:cs="Arial" w:hint="eastAsia"/>
          <w:sz w:val="21"/>
          <w:szCs w:val="21"/>
        </w:rPr>
        <w:t>1000ms</w:t>
      </w:r>
      <w:r w:rsidR="00141521" w:rsidRPr="00AD6BA2">
        <w:rPr>
          <w:rFonts w:ascii="Arial" w:eastAsiaTheme="minorEastAsia" w:hAnsi="Arial" w:cs="Arial"/>
          <w:sz w:val="21"/>
          <w:szCs w:val="21"/>
        </w:rPr>
        <w:t>）。</w:t>
      </w:r>
    </w:p>
    <w:p w14:paraId="334F90A2" w14:textId="77777777" w:rsidR="006B7D57" w:rsidRPr="00AD6BA2" w:rsidRDefault="006B7D57" w:rsidP="00B86B2A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&lt;End&gt;</w:t>
      </w:r>
    </w:p>
    <w:p w14:paraId="0CD2C218" w14:textId="5A59342B" w:rsidR="00192172" w:rsidRPr="00AD6BA2" w:rsidRDefault="00192172" w:rsidP="00DB7DF1">
      <w:pPr>
        <w:pStyle w:val="EPT2"/>
        <w:numPr>
          <w:ilvl w:val="0"/>
          <w:numId w:val="13"/>
        </w:numPr>
        <w:rPr>
          <w:rFonts w:asciiTheme="majorEastAsia" w:eastAsiaTheme="majorEastAsia" w:hAnsiTheme="majorEastAsia" w:cs="Arial"/>
          <w:sz w:val="21"/>
          <w:szCs w:val="21"/>
        </w:rPr>
      </w:pPr>
      <w:bookmarkStart w:id="28" w:name="_Toc79155552"/>
      <w:r w:rsidRPr="00AD6BA2">
        <w:rPr>
          <w:rFonts w:asciiTheme="majorEastAsia" w:eastAsiaTheme="majorEastAsia" w:hAnsiTheme="majorEastAsia" w:cs="Arial"/>
          <w:sz w:val="21"/>
          <w:szCs w:val="21"/>
        </w:rPr>
        <w:t>诊断及故障码要求</w:t>
      </w:r>
      <w:bookmarkEnd w:id="28"/>
    </w:p>
    <w:p w14:paraId="56378CF5" w14:textId="3B00624A" w:rsidR="006B7D57" w:rsidRPr="00AD6BA2" w:rsidRDefault="006B7D57" w:rsidP="00B86B2A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&lt;Req-Ts-03&gt;</w:t>
      </w:r>
    </w:p>
    <w:p w14:paraId="78AA5578" w14:textId="62B60158" w:rsidR="00141521" w:rsidRPr="00AD6BA2" w:rsidRDefault="00A4677B" w:rsidP="00B86B2A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在</w:t>
      </w:r>
      <w:r w:rsidR="000006EE" w:rsidRPr="00AD6BA2">
        <w:rPr>
          <w:rFonts w:ascii="Arial" w:eastAsiaTheme="minorEastAsia" w:hAnsi="Arial" w:cs="Arial"/>
          <w:sz w:val="21"/>
          <w:szCs w:val="21"/>
        </w:rPr>
        <w:t>工厂</w:t>
      </w:r>
      <w:r w:rsidRPr="00AD6BA2">
        <w:rPr>
          <w:rFonts w:ascii="Arial" w:eastAsiaTheme="minorEastAsia" w:hAnsi="Arial" w:cs="Arial"/>
          <w:sz w:val="21"/>
          <w:szCs w:val="21"/>
        </w:rPr>
        <w:t>模式下（</w:t>
      </w:r>
      <w:r w:rsidR="004335EA" w:rsidRPr="00AD6BA2">
        <w:rPr>
          <w:rFonts w:ascii="Arial" w:eastAsiaTheme="minorEastAsia" w:hAnsi="Arial" w:cs="Arial"/>
          <w:sz w:val="21"/>
          <w:szCs w:val="21"/>
        </w:rPr>
        <w:t>细节</w:t>
      </w:r>
      <w:r w:rsidRPr="00AD6BA2">
        <w:rPr>
          <w:rFonts w:ascii="Arial" w:eastAsiaTheme="minorEastAsia" w:hAnsi="Arial" w:cs="Arial"/>
          <w:sz w:val="21"/>
          <w:szCs w:val="21"/>
        </w:rPr>
        <w:t>参考车辆模式定义需求文档）</w:t>
      </w:r>
      <w:r w:rsidR="000006EE" w:rsidRPr="00AD6BA2">
        <w:rPr>
          <w:rFonts w:ascii="Arial" w:eastAsiaTheme="minorEastAsia" w:hAnsi="Arial" w:cs="Arial"/>
          <w:sz w:val="21"/>
          <w:szCs w:val="21"/>
        </w:rPr>
        <w:t>，</w:t>
      </w:r>
      <w:r w:rsidR="00141521" w:rsidRPr="00AD6BA2">
        <w:rPr>
          <w:rFonts w:ascii="Arial" w:eastAsiaTheme="minorEastAsia" w:hAnsi="Arial" w:cs="Arial"/>
          <w:sz w:val="21"/>
          <w:szCs w:val="21"/>
        </w:rPr>
        <w:t>服务使用</w:t>
      </w:r>
      <w:r w:rsidRPr="00AD6BA2">
        <w:rPr>
          <w:rFonts w:ascii="Arial" w:eastAsiaTheme="minorEastAsia" w:hAnsi="Arial" w:cs="Arial"/>
          <w:sz w:val="21"/>
          <w:szCs w:val="21"/>
        </w:rPr>
        <w:t>方应记录接收次数并支持通过诊断命令读取</w:t>
      </w:r>
      <w:r w:rsidR="00141521" w:rsidRPr="00AD6BA2">
        <w:rPr>
          <w:rFonts w:ascii="Arial" w:eastAsiaTheme="minorEastAsia" w:hAnsi="Arial" w:cs="Arial"/>
          <w:sz w:val="21"/>
          <w:szCs w:val="21"/>
        </w:rPr>
        <w:t>。</w:t>
      </w:r>
    </w:p>
    <w:p w14:paraId="39D4105F" w14:textId="77777777" w:rsidR="006B7D57" w:rsidRPr="00AD6BA2" w:rsidRDefault="006B7D57" w:rsidP="00B86B2A">
      <w:pPr>
        <w:pStyle w:val="EPT3"/>
        <w:ind w:firstLine="42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&lt;End&gt;</w:t>
      </w:r>
    </w:p>
    <w:p w14:paraId="54DD8183" w14:textId="77777777" w:rsidR="00B86B2A" w:rsidRPr="00AD6BA2" w:rsidRDefault="006B7D57" w:rsidP="00B86B2A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车辆模式定义参考：工厂模式，运输模式，展车模式，普通模式，</w:t>
      </w:r>
      <w:r w:rsidRPr="00AD6BA2">
        <w:rPr>
          <w:rFonts w:ascii="Arial" w:eastAsiaTheme="minorEastAsia" w:hAnsi="Arial" w:cs="Arial"/>
          <w:sz w:val="21"/>
          <w:szCs w:val="21"/>
        </w:rPr>
        <w:t>OTA</w:t>
      </w:r>
      <w:r w:rsidRPr="00AD6BA2">
        <w:rPr>
          <w:rFonts w:ascii="Arial" w:eastAsiaTheme="minorEastAsia" w:hAnsi="Arial" w:cs="Arial"/>
          <w:sz w:val="21"/>
          <w:szCs w:val="21"/>
        </w:rPr>
        <w:t>模式。</w:t>
      </w:r>
    </w:p>
    <w:p w14:paraId="7EB26300" w14:textId="50BE4F96" w:rsidR="00B86B2A" w:rsidRPr="00AD6BA2" w:rsidRDefault="006B7D57" w:rsidP="00DB7DF1">
      <w:pPr>
        <w:pStyle w:val="EPT2"/>
        <w:numPr>
          <w:ilvl w:val="0"/>
          <w:numId w:val="13"/>
        </w:numPr>
        <w:rPr>
          <w:rFonts w:asciiTheme="majorEastAsia" w:eastAsiaTheme="majorEastAsia" w:hAnsiTheme="majorEastAsia" w:cs="Arial"/>
          <w:sz w:val="21"/>
          <w:szCs w:val="21"/>
        </w:rPr>
      </w:pPr>
      <w:bookmarkStart w:id="29" w:name="_Toc79155553"/>
      <w:r w:rsidRPr="00AD6BA2">
        <w:rPr>
          <w:rFonts w:asciiTheme="majorEastAsia" w:eastAsiaTheme="majorEastAsia" w:hAnsiTheme="majorEastAsia" w:cs="Arial"/>
          <w:sz w:val="21"/>
          <w:szCs w:val="21"/>
        </w:rPr>
        <w:t>功能分配</w:t>
      </w:r>
      <w:bookmarkEnd w:id="29"/>
    </w:p>
    <w:p w14:paraId="455FEB1F" w14:textId="1C8CE107" w:rsidR="00A4677B" w:rsidRPr="00AD6BA2" w:rsidRDefault="006B7D57" w:rsidP="00B86B2A">
      <w:pPr>
        <w:pStyle w:val="EPT3"/>
        <w:ind w:firstLineChars="0" w:firstLine="0"/>
        <w:jc w:val="left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Req-Ts-01</w:t>
      </w:r>
      <w:r w:rsidRPr="00AD6BA2">
        <w:rPr>
          <w:rFonts w:ascii="Arial" w:eastAsiaTheme="minorEastAsia" w:hAnsi="Arial" w:cs="Arial"/>
          <w:sz w:val="21"/>
          <w:szCs w:val="21"/>
        </w:rPr>
        <w:t>、</w:t>
      </w:r>
      <w:r w:rsidRPr="00AD6BA2">
        <w:rPr>
          <w:rFonts w:ascii="Arial" w:eastAsiaTheme="minorEastAsia" w:hAnsi="Arial" w:cs="Arial"/>
          <w:sz w:val="21"/>
          <w:szCs w:val="21"/>
        </w:rPr>
        <w:t>Req-Ts-02</w:t>
      </w:r>
      <w:r w:rsidRPr="00AD6BA2">
        <w:rPr>
          <w:rFonts w:ascii="Arial" w:eastAsiaTheme="minorEastAsia" w:hAnsi="Arial" w:cs="Arial"/>
          <w:sz w:val="21"/>
          <w:szCs w:val="21"/>
        </w:rPr>
        <w:t>分配至服务提供</w:t>
      </w:r>
      <w:r w:rsidRPr="00AD6BA2">
        <w:rPr>
          <w:rFonts w:ascii="Arial" w:eastAsiaTheme="minorEastAsia" w:hAnsi="Arial" w:cs="Arial"/>
          <w:sz w:val="21"/>
          <w:szCs w:val="21"/>
        </w:rPr>
        <w:t>/</w:t>
      </w:r>
      <w:r w:rsidRPr="00AD6BA2">
        <w:rPr>
          <w:rFonts w:ascii="Arial" w:eastAsiaTheme="minorEastAsia" w:hAnsi="Arial" w:cs="Arial"/>
          <w:sz w:val="21"/>
          <w:szCs w:val="21"/>
        </w:rPr>
        <w:t>代理方；</w:t>
      </w:r>
      <w:r w:rsidRPr="00AD6BA2">
        <w:rPr>
          <w:rFonts w:ascii="Arial" w:eastAsiaTheme="minorEastAsia" w:hAnsi="Arial" w:cs="Arial"/>
          <w:sz w:val="21"/>
          <w:szCs w:val="21"/>
        </w:rPr>
        <w:t>Req-Ts-03</w:t>
      </w:r>
      <w:r w:rsidRPr="00AD6BA2">
        <w:rPr>
          <w:rFonts w:ascii="Arial" w:eastAsiaTheme="minorEastAsia" w:hAnsi="Arial" w:cs="Arial"/>
          <w:sz w:val="21"/>
          <w:szCs w:val="21"/>
        </w:rPr>
        <w:t>分配至服务使用方</w:t>
      </w:r>
      <w:r w:rsidRPr="00AD6BA2">
        <w:rPr>
          <w:rFonts w:ascii="Arial" w:eastAsiaTheme="minorEastAsia" w:hAnsi="Arial" w:cs="Arial"/>
          <w:sz w:val="21"/>
          <w:szCs w:val="21"/>
        </w:rPr>
        <w:t>/</w:t>
      </w:r>
      <w:r w:rsidRPr="00AD6BA2">
        <w:rPr>
          <w:rFonts w:ascii="Arial" w:eastAsiaTheme="minorEastAsia" w:hAnsi="Arial" w:cs="Arial"/>
          <w:sz w:val="21"/>
          <w:szCs w:val="21"/>
        </w:rPr>
        <w:t>客户端。</w:t>
      </w:r>
    </w:p>
    <w:p w14:paraId="27C23DD3" w14:textId="1BEEC135" w:rsidR="00764661" w:rsidRPr="00AD6BA2" w:rsidRDefault="00764661" w:rsidP="00DB3649">
      <w:pPr>
        <w:pStyle w:val="EPT10"/>
        <w:numPr>
          <w:ilvl w:val="0"/>
          <w:numId w:val="21"/>
        </w:numPr>
        <w:tabs>
          <w:tab w:val="num" w:pos="284"/>
        </w:tabs>
        <w:ind w:leftChars="-202" w:left="-424" w:firstLine="0"/>
        <w:jc w:val="left"/>
        <w:rPr>
          <w:rFonts w:ascii="Arial" w:eastAsiaTheme="minorEastAsia" w:hAnsi="Arial" w:cs="Arial"/>
          <w:b/>
          <w:sz w:val="21"/>
          <w:szCs w:val="21"/>
        </w:rPr>
      </w:pPr>
      <w:bookmarkStart w:id="30" w:name="_Toc79155554"/>
      <w:r w:rsidRPr="00AD6BA2">
        <w:rPr>
          <w:rFonts w:ascii="Arial" w:eastAsiaTheme="minorEastAsia" w:hAnsi="Arial" w:cs="Arial"/>
          <w:b/>
          <w:sz w:val="21"/>
          <w:szCs w:val="21"/>
        </w:rPr>
        <w:t>服务的功能安全</w:t>
      </w:r>
      <w:r w:rsidR="00A846BC" w:rsidRPr="00AD6BA2">
        <w:rPr>
          <w:rFonts w:ascii="Arial" w:eastAsiaTheme="minorEastAsia" w:hAnsi="Arial" w:cs="Arial"/>
          <w:b/>
          <w:sz w:val="21"/>
          <w:szCs w:val="21"/>
        </w:rPr>
        <w:t>说明</w:t>
      </w:r>
      <w:bookmarkEnd w:id="30"/>
    </w:p>
    <w:p w14:paraId="19F27AA6" w14:textId="7AB0CA68" w:rsidR="002A1BC8" w:rsidRPr="00AD6BA2" w:rsidRDefault="00883EBB" w:rsidP="00390E83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根据实际需要添加，一般在服务首次被功能应用时由功能安全团队提供。</w:t>
      </w:r>
    </w:p>
    <w:p w14:paraId="4245F910" w14:textId="398B5750" w:rsidR="00764661" w:rsidRPr="00AD6BA2" w:rsidRDefault="00764661" w:rsidP="00DB3649">
      <w:pPr>
        <w:pStyle w:val="EPT10"/>
        <w:numPr>
          <w:ilvl w:val="0"/>
          <w:numId w:val="21"/>
        </w:numPr>
        <w:tabs>
          <w:tab w:val="num" w:pos="420"/>
        </w:tabs>
        <w:ind w:leftChars="-202" w:left="-424" w:firstLine="0"/>
        <w:jc w:val="left"/>
        <w:rPr>
          <w:rFonts w:ascii="Arial" w:eastAsiaTheme="minorEastAsia" w:hAnsi="Arial" w:cs="Arial"/>
          <w:b/>
          <w:sz w:val="21"/>
          <w:szCs w:val="21"/>
        </w:rPr>
      </w:pPr>
      <w:bookmarkStart w:id="31" w:name="_Toc79155555"/>
      <w:r w:rsidRPr="00AD6BA2">
        <w:rPr>
          <w:rFonts w:ascii="Arial" w:eastAsiaTheme="minorEastAsia" w:hAnsi="Arial" w:cs="Arial"/>
          <w:b/>
          <w:sz w:val="21"/>
          <w:szCs w:val="21"/>
        </w:rPr>
        <w:t>服务的信息安全</w:t>
      </w:r>
      <w:r w:rsidR="00A846BC" w:rsidRPr="00AD6BA2">
        <w:rPr>
          <w:rFonts w:ascii="Arial" w:eastAsiaTheme="minorEastAsia" w:hAnsi="Arial" w:cs="Arial"/>
          <w:b/>
          <w:sz w:val="21"/>
          <w:szCs w:val="21"/>
        </w:rPr>
        <w:t>说明</w:t>
      </w:r>
      <w:bookmarkEnd w:id="31"/>
    </w:p>
    <w:p w14:paraId="1170B1A8" w14:textId="5DC76AB0" w:rsidR="00764661" w:rsidRPr="00AD6BA2" w:rsidRDefault="00883EBB" w:rsidP="00390E83">
      <w:pPr>
        <w:pStyle w:val="EPT3"/>
        <w:ind w:firstLineChars="0" w:firstLine="0"/>
        <w:rPr>
          <w:rFonts w:ascii="Arial" w:eastAsiaTheme="minorEastAsia" w:hAnsi="Arial" w:cs="Arial"/>
          <w:sz w:val="21"/>
          <w:szCs w:val="21"/>
        </w:rPr>
      </w:pPr>
      <w:r w:rsidRPr="00AD6BA2">
        <w:rPr>
          <w:rFonts w:ascii="Arial" w:eastAsiaTheme="minorEastAsia" w:hAnsi="Arial" w:cs="Arial"/>
          <w:sz w:val="21"/>
          <w:szCs w:val="21"/>
        </w:rPr>
        <w:t>根据实际需要添加，由网络安全团队提供。</w:t>
      </w:r>
    </w:p>
    <w:p w14:paraId="57A4BAED" w14:textId="77777777" w:rsidR="00B87074" w:rsidRPr="00AD6BA2" w:rsidRDefault="00B87074" w:rsidP="002E6F17">
      <w:pPr>
        <w:pStyle w:val="EPT3"/>
        <w:ind w:firstLineChars="0" w:firstLine="0"/>
      </w:pPr>
    </w:p>
    <w:sectPr w:rsidR="00B87074" w:rsidRPr="00AD6BA2" w:rsidSect="00D82F97">
      <w:headerReference w:type="even" r:id="rId29"/>
      <w:headerReference w:type="default" r:id="rId30"/>
      <w:footerReference w:type="default" r:id="rId31"/>
      <w:headerReference w:type="first" r:id="rId32"/>
      <w:pgSz w:w="11906" w:h="16838" w:code="9"/>
      <w:pgMar w:top="1021" w:right="1134" w:bottom="1021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71527" w14:textId="77777777" w:rsidR="00122FFC" w:rsidRDefault="00122FFC">
      <w:r>
        <w:separator/>
      </w:r>
    </w:p>
    <w:p w14:paraId="09A35050" w14:textId="77777777" w:rsidR="00122FFC" w:rsidRDefault="00122FFC"/>
    <w:p w14:paraId="594CCA0E" w14:textId="77777777" w:rsidR="00122FFC" w:rsidRDefault="00122FFC"/>
    <w:p w14:paraId="71F04F61" w14:textId="77777777" w:rsidR="00122FFC" w:rsidRDefault="00122FFC"/>
    <w:p w14:paraId="2B222357" w14:textId="77777777" w:rsidR="00122FFC" w:rsidRDefault="00122FFC"/>
  </w:endnote>
  <w:endnote w:type="continuationSeparator" w:id="0">
    <w:p w14:paraId="797FDD39" w14:textId="77777777" w:rsidR="00122FFC" w:rsidRDefault="00122FFC">
      <w:r>
        <w:continuationSeparator/>
      </w:r>
    </w:p>
    <w:p w14:paraId="3956BDE2" w14:textId="77777777" w:rsidR="00122FFC" w:rsidRDefault="00122FFC"/>
    <w:p w14:paraId="4FBF496A" w14:textId="77777777" w:rsidR="00122FFC" w:rsidRDefault="00122FFC"/>
    <w:p w14:paraId="787037D4" w14:textId="77777777" w:rsidR="00122FFC" w:rsidRDefault="00122FFC"/>
    <w:p w14:paraId="041AB56F" w14:textId="77777777" w:rsidR="00122FFC" w:rsidRDefault="00122F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oúì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eysight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B933C" w14:textId="78280B39" w:rsidR="0020359D" w:rsidRPr="005A413A" w:rsidRDefault="0020359D">
    <w:pPr>
      <w:pStyle w:val="a6"/>
    </w:pPr>
    <w:r>
      <w:rPr>
        <w:rFonts w:hint="eastAsia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31DA2" w14:textId="77777777" w:rsidR="0020359D" w:rsidRDefault="0020359D" w:rsidP="005A413A">
    <w:r>
      <w:rPr>
        <w:rFonts w:ascii="Calibri" w:eastAsia="微软雅黑" w:hAnsi="Calibri"/>
        <w:b/>
        <w:noProof/>
        <w:color w:val="4F81BD"/>
        <w:sz w:val="10"/>
        <w:szCs w:val="1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5333BB0" wp14:editId="0EE0568E">
              <wp:simplePos x="0" y="0"/>
              <wp:positionH relativeFrom="column">
                <wp:posOffset>-103251</wp:posOffset>
              </wp:positionH>
              <wp:positionV relativeFrom="paragraph">
                <wp:posOffset>78105</wp:posOffset>
              </wp:positionV>
              <wp:extent cx="5910681" cy="0"/>
              <wp:effectExtent l="0" t="0" r="13970" b="19050"/>
              <wp:wrapNone/>
              <wp:docPr id="36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910681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left:0;text-align:left;margin-left:-8.15pt;margin-top:6.15pt;width:465.4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" strokecolor="black [3213]" strokeweight=".5pt"/>
          </w:pict>
        </mc:Fallback>
      </mc:AlternateContent>
    </w:r>
  </w:p>
  <w:p w14:paraId="4ECB018E" w14:textId="02455270" w:rsidR="0020359D" w:rsidRDefault="0020359D" w:rsidP="005A413A">
    <w:pPr>
      <w:pStyle w:val="a6"/>
      <w:jc w:val="center"/>
      <w:rPr>
        <w:rFonts w:hAnsi="宋体"/>
      </w:rPr>
    </w:pPr>
    <w:r>
      <w:rPr>
        <w:rFonts w:ascii="华文细黑" w:eastAsia="华文细黑" w:hAnsi="华文细黑" w:cs="Arial" w:hint="eastAsia"/>
        <w:color w:val="000000"/>
        <w:sz w:val="20"/>
      </w:rPr>
      <w:t>软件工程及电子架构</w:t>
    </w:r>
    <w:proofErr w:type="gramStart"/>
    <w:r>
      <w:rPr>
        <w:rFonts w:ascii="华文细黑" w:eastAsia="华文细黑" w:hAnsi="华文细黑" w:cs="Arial" w:hint="eastAsia"/>
        <w:color w:val="000000"/>
        <w:sz w:val="20"/>
      </w:rPr>
      <w:t>部</w:t>
    </w:r>
    <w:r>
      <w:rPr>
        <w:rFonts w:hint="eastAsia"/>
      </w:rPr>
      <w:t>功能</w:t>
    </w:r>
    <w:proofErr w:type="gramEnd"/>
    <w:r>
      <w:rPr>
        <w:rFonts w:hint="eastAsia"/>
      </w:rPr>
      <w:t>架构组</w:t>
    </w:r>
    <w:r>
      <w:rPr>
        <w:rFonts w:hint="eastAsia"/>
      </w:rPr>
      <w:t xml:space="preserve">      </w:t>
    </w:r>
    <w:r>
      <w:rPr>
        <w:rFonts w:hint="eastAsia"/>
      </w:rPr>
      <w:t>版本号</w:t>
    </w:r>
    <w:r>
      <w:rPr>
        <w:rFonts w:hint="eastAsia"/>
      </w:rPr>
      <w:t xml:space="preserve"> V1.3      </w:t>
    </w:r>
    <w:r>
      <w:rPr>
        <w:rFonts w:hint="eastAsia"/>
      </w:rPr>
      <w:t>日期：</w:t>
    </w:r>
    <w:r>
      <w:rPr>
        <w:rFonts w:hint="eastAsia"/>
      </w:rPr>
      <w:t xml:space="preserve">2020.06.16                  </w:t>
    </w:r>
    <w:r w:rsidRPr="00B02BD9">
      <w:rPr>
        <w:rFonts w:hAnsi="宋体"/>
      </w:rPr>
      <w:t>第</w:t>
    </w:r>
    <w:r w:rsidRPr="00B02BD9">
      <w:rPr>
        <w:rStyle w:val="a8"/>
      </w:rPr>
      <w:fldChar w:fldCharType="begin"/>
    </w:r>
    <w:r w:rsidRPr="00B02BD9">
      <w:rPr>
        <w:rStyle w:val="a8"/>
      </w:rPr>
      <w:instrText xml:space="preserve"> PAGE </w:instrText>
    </w:r>
    <w:r w:rsidRPr="00B02BD9">
      <w:rPr>
        <w:rStyle w:val="a8"/>
      </w:rPr>
      <w:fldChar w:fldCharType="separate"/>
    </w:r>
    <w:r w:rsidR="009D20DD">
      <w:rPr>
        <w:rStyle w:val="a8"/>
        <w:noProof/>
      </w:rPr>
      <w:t>II</w:t>
    </w:r>
    <w:r w:rsidRPr="00B02BD9">
      <w:rPr>
        <w:rStyle w:val="a8"/>
      </w:rPr>
      <w:fldChar w:fldCharType="end"/>
    </w:r>
    <w:r w:rsidRPr="00B02BD9">
      <w:rPr>
        <w:rFonts w:hAnsi="宋体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6582F" w14:textId="77777777" w:rsidR="0020359D" w:rsidRDefault="0020359D" w:rsidP="002F4C11">
    <w:r>
      <w:rPr>
        <w:rFonts w:ascii="Calibri" w:eastAsia="微软雅黑" w:hAnsi="Calibri"/>
        <w:b/>
        <w:noProof/>
        <w:color w:val="4F81BD"/>
        <w:sz w:val="10"/>
        <w:szCs w:val="1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8BC966" wp14:editId="15BA03BE">
              <wp:simplePos x="0" y="0"/>
              <wp:positionH relativeFrom="column">
                <wp:posOffset>-103251</wp:posOffset>
              </wp:positionH>
              <wp:positionV relativeFrom="paragraph">
                <wp:posOffset>78105</wp:posOffset>
              </wp:positionV>
              <wp:extent cx="5910681" cy="0"/>
              <wp:effectExtent l="0" t="0" r="13970" b="19050"/>
              <wp:wrapNone/>
              <wp:docPr id="39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910681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left:0;text-align:left;margin-left:-8.15pt;margin-top:6.15pt;width:465.4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" strokecolor="black [3213]" strokeweight=".5pt"/>
          </w:pict>
        </mc:Fallback>
      </mc:AlternateContent>
    </w:r>
  </w:p>
  <w:p w14:paraId="05A1BAE6" w14:textId="012CC157" w:rsidR="0020359D" w:rsidRDefault="0020359D" w:rsidP="002F4C11">
    <w:pPr>
      <w:pStyle w:val="a6"/>
      <w:jc w:val="center"/>
      <w:rPr>
        <w:rFonts w:hAnsi="宋体"/>
      </w:rPr>
    </w:pPr>
    <w:r>
      <w:rPr>
        <w:rFonts w:ascii="华文细黑" w:eastAsia="华文细黑" w:hAnsi="华文细黑" w:cs="Arial" w:hint="eastAsia"/>
        <w:color w:val="000000"/>
        <w:sz w:val="20"/>
      </w:rPr>
      <w:t>软件工程及电子架构</w:t>
    </w:r>
    <w:proofErr w:type="gramStart"/>
    <w:r>
      <w:rPr>
        <w:rFonts w:ascii="华文细黑" w:eastAsia="华文细黑" w:hAnsi="华文细黑" w:cs="Arial" w:hint="eastAsia"/>
        <w:color w:val="000000"/>
        <w:sz w:val="20"/>
      </w:rPr>
      <w:t>部</w:t>
    </w:r>
    <w:r>
      <w:rPr>
        <w:rFonts w:hint="eastAsia"/>
      </w:rPr>
      <w:t>功能</w:t>
    </w:r>
    <w:proofErr w:type="gramEnd"/>
    <w:r>
      <w:rPr>
        <w:rFonts w:hint="eastAsia"/>
      </w:rPr>
      <w:t>架构组</w:t>
    </w:r>
    <w:r>
      <w:rPr>
        <w:rFonts w:hint="eastAsia"/>
      </w:rPr>
      <w:t xml:space="preserve">     .</w:t>
    </w:r>
    <w:r>
      <w:rPr>
        <w:rFonts w:hint="eastAsia"/>
      </w:rPr>
      <w:t>版本号</w:t>
    </w:r>
    <w:r>
      <w:rPr>
        <w:rFonts w:hint="eastAsia"/>
      </w:rPr>
      <w:t xml:space="preserve"> V1.2      </w:t>
    </w:r>
    <w:r>
      <w:rPr>
        <w:rFonts w:hint="eastAsia"/>
      </w:rPr>
      <w:t>日期：</w:t>
    </w:r>
    <w:r>
      <w:rPr>
        <w:rFonts w:hint="eastAsia"/>
      </w:rPr>
      <w:t xml:space="preserve">2021.02.22                  </w:t>
    </w:r>
    <w:r w:rsidRPr="00B02BD9">
      <w:rPr>
        <w:rFonts w:hAnsi="宋体"/>
      </w:rPr>
      <w:t>第</w:t>
    </w:r>
    <w:r w:rsidRPr="00B02BD9">
      <w:rPr>
        <w:rStyle w:val="a8"/>
      </w:rPr>
      <w:fldChar w:fldCharType="begin"/>
    </w:r>
    <w:r w:rsidRPr="00B02BD9">
      <w:rPr>
        <w:rStyle w:val="a8"/>
      </w:rPr>
      <w:instrText xml:space="preserve"> PAGE </w:instrText>
    </w:r>
    <w:r w:rsidRPr="00B02BD9">
      <w:rPr>
        <w:rStyle w:val="a8"/>
      </w:rPr>
      <w:fldChar w:fldCharType="separate"/>
    </w:r>
    <w:r w:rsidR="009D20DD">
      <w:rPr>
        <w:rStyle w:val="a8"/>
        <w:noProof/>
      </w:rPr>
      <w:t>21</w:t>
    </w:r>
    <w:r w:rsidRPr="00B02BD9">
      <w:rPr>
        <w:rStyle w:val="a8"/>
      </w:rPr>
      <w:fldChar w:fldCharType="end"/>
    </w:r>
    <w:r w:rsidRPr="00B02BD9">
      <w:rPr>
        <w:rFonts w:hAnsi="宋体"/>
      </w:rPr>
      <w:t>页</w:t>
    </w:r>
  </w:p>
  <w:p w14:paraId="4A5A3028" w14:textId="77777777" w:rsidR="0020359D" w:rsidRPr="002F4C11" w:rsidRDefault="0020359D" w:rsidP="00602A29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93B6D" w14:textId="77777777" w:rsidR="00122FFC" w:rsidRDefault="00122FFC">
      <w:r>
        <w:separator/>
      </w:r>
    </w:p>
    <w:p w14:paraId="5E197A35" w14:textId="77777777" w:rsidR="00122FFC" w:rsidRDefault="00122FFC"/>
    <w:p w14:paraId="12722EE4" w14:textId="77777777" w:rsidR="00122FFC" w:rsidRDefault="00122FFC"/>
    <w:p w14:paraId="417DA4B7" w14:textId="77777777" w:rsidR="00122FFC" w:rsidRDefault="00122FFC"/>
    <w:p w14:paraId="0C24C9B0" w14:textId="77777777" w:rsidR="00122FFC" w:rsidRDefault="00122FFC"/>
  </w:footnote>
  <w:footnote w:type="continuationSeparator" w:id="0">
    <w:p w14:paraId="7010AD87" w14:textId="77777777" w:rsidR="00122FFC" w:rsidRDefault="00122FFC">
      <w:r>
        <w:continuationSeparator/>
      </w:r>
    </w:p>
    <w:p w14:paraId="4ADE0243" w14:textId="77777777" w:rsidR="00122FFC" w:rsidRDefault="00122FFC"/>
    <w:p w14:paraId="4209A5AC" w14:textId="77777777" w:rsidR="00122FFC" w:rsidRDefault="00122FFC"/>
    <w:p w14:paraId="07258F74" w14:textId="77777777" w:rsidR="00122FFC" w:rsidRDefault="00122FFC"/>
    <w:p w14:paraId="46FD120F" w14:textId="77777777" w:rsidR="00122FFC" w:rsidRDefault="00122F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639A7" w14:textId="6A2B7FA5" w:rsidR="0020359D" w:rsidRDefault="00122FFC">
    <w:pPr>
      <w:pStyle w:val="a5"/>
    </w:pPr>
    <w:r>
      <w:rPr>
        <w:noProof/>
      </w:rPr>
      <w:pict w14:anchorId="3AEB26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2861516" o:spid="_x0000_s2050" type="#_x0000_t136" style="position:absolute;left:0;text-align:left;margin-left:0;margin-top:0;width:591.75pt;height:62.25pt;rotation:315;z-index:-25163980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48pt" string="CVTC EEA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32842" w14:textId="1DE4E0BF" w:rsidR="0020359D" w:rsidRPr="00E10751" w:rsidRDefault="00122FFC" w:rsidP="00E10751">
    <w:pPr>
      <w:ind w:rightChars="-28" w:right="-59"/>
      <w:jc w:val="right"/>
      <w:rPr>
        <w:rFonts w:ascii="Arial" w:eastAsiaTheme="minorEastAsia" w:hAnsi="Arial" w:cs="Arial"/>
        <w:b/>
        <w:bCs/>
        <w:szCs w:val="21"/>
      </w:rPr>
    </w:pPr>
    <w:r>
      <w:rPr>
        <w:noProof/>
      </w:rPr>
      <w:pict w14:anchorId="1FB5D6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2861517" o:spid="_x0000_s2051" type="#_x0000_t136" style="position:absolute;left:0;text-align:left;margin-left:0;margin-top:0;width:591.75pt;height:62.25pt;rotation:315;z-index:-25163776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48pt" string="CVTC EEA CONFIDENTIAL"/>
          <w10:wrap anchorx="margin" anchory="margin"/>
        </v:shape>
      </w:pict>
    </w:r>
    <w:r w:rsidR="0020359D" w:rsidRPr="00E10751">
      <w:rPr>
        <w:rFonts w:ascii="Arial" w:eastAsiaTheme="minorEastAsia" w:hAnsi="Arial" w:cs="Arial"/>
        <w:noProof/>
        <w:szCs w:val="21"/>
      </w:rPr>
      <w:drawing>
        <wp:anchor distT="0" distB="0" distL="114300" distR="114300" simplePos="0" relativeHeight="251659264" behindDoc="0" locked="0" layoutInCell="1" allowOverlap="1" wp14:anchorId="2AFFE972" wp14:editId="36AB8079">
          <wp:simplePos x="0" y="0"/>
          <wp:positionH relativeFrom="column">
            <wp:posOffset>-114300</wp:posOffset>
          </wp:positionH>
          <wp:positionV relativeFrom="paragraph">
            <wp:posOffset>-139065</wp:posOffset>
          </wp:positionV>
          <wp:extent cx="1092835" cy="543560"/>
          <wp:effectExtent l="19050" t="0" r="0" b="0"/>
          <wp:wrapSquare wrapText="bothSides"/>
          <wp:docPr id="7" name="图片 3" descr="上汽及大通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上汽及大通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543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0359D" w:rsidRPr="00E10751">
      <w:rPr>
        <w:rFonts w:ascii="Arial" w:eastAsiaTheme="minorEastAsia" w:hAnsi="Arial" w:cs="Arial"/>
        <w:b/>
        <w:bCs/>
        <w:szCs w:val="21"/>
      </w:rPr>
      <w:t>上汽集团商用车技术中心</w:t>
    </w:r>
  </w:p>
  <w:p w14:paraId="7586D8D8" w14:textId="7B382DE4" w:rsidR="0020359D" w:rsidRPr="00E10751" w:rsidRDefault="0020359D" w:rsidP="00E10751">
    <w:pPr>
      <w:ind w:rightChars="-28" w:right="-59"/>
      <w:jc w:val="right"/>
      <w:rPr>
        <w:rFonts w:ascii="Arial" w:eastAsiaTheme="minorEastAsia" w:hAnsi="Arial" w:cs="Arial"/>
        <w:b/>
        <w:szCs w:val="21"/>
      </w:rPr>
    </w:pPr>
    <w:r w:rsidRPr="00E10751">
      <w:rPr>
        <w:rFonts w:ascii="Arial" w:eastAsiaTheme="minorEastAsia" w:hAnsi="Arial" w:cs="Arial"/>
        <w:b/>
        <w:szCs w:val="21"/>
      </w:rPr>
      <w:t xml:space="preserve">                    </w:t>
    </w:r>
    <w:r>
      <w:rPr>
        <w:rFonts w:ascii="Arial" w:eastAsiaTheme="minorEastAsia" w:hAnsi="Arial" w:cs="Arial"/>
        <w:b/>
        <w:szCs w:val="21"/>
      </w:rPr>
      <w:t xml:space="preserve">           </w:t>
    </w:r>
    <w:r w:rsidRPr="00E10751">
      <w:rPr>
        <w:rFonts w:ascii="Arial" w:eastAsiaTheme="minorEastAsia" w:hAnsi="Arial" w:cs="Arial"/>
        <w:b/>
        <w:szCs w:val="21"/>
      </w:rPr>
      <w:t>SAIC MOTOR Commercial Vehicle technical Center</w:t>
    </w:r>
  </w:p>
  <w:p w14:paraId="5538C188" w14:textId="57B297B5" w:rsidR="0020359D" w:rsidRPr="002E64B9" w:rsidRDefault="0020359D" w:rsidP="00E10751">
    <w:pPr>
      <w:ind w:rightChars="-28" w:right="-59"/>
      <w:jc w:val="right"/>
      <w:rPr>
        <w:rFonts w:ascii="Calibri" w:eastAsia="微软雅黑" w:hAnsi="Calibri"/>
        <w:b/>
        <w:color w:val="4F81BD"/>
        <w:sz w:val="10"/>
        <w:szCs w:val="10"/>
      </w:rPr>
    </w:pPr>
    <w:r>
      <w:rPr>
        <w:rFonts w:ascii="Calibri" w:eastAsia="微软雅黑" w:hAnsi="Calibri"/>
        <w:b/>
        <w:noProof/>
        <w:color w:val="4F81BD"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DE281" wp14:editId="0AED09ED">
              <wp:simplePos x="0" y="0"/>
              <wp:positionH relativeFrom="column">
                <wp:posOffset>-69574</wp:posOffset>
              </wp:positionH>
              <wp:positionV relativeFrom="paragraph">
                <wp:posOffset>71148</wp:posOffset>
              </wp:positionV>
              <wp:extent cx="5438692" cy="331"/>
              <wp:effectExtent l="0" t="0" r="10160" b="19050"/>
              <wp:wrapNone/>
              <wp:docPr id="1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5438692" cy="331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left:0;text-align:left;margin-left:-5.5pt;margin-top:5.6pt;width:428.25pt;height: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" strokecolor="black [3213]" strokeweight="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691DE" w14:textId="704B2C21" w:rsidR="0020359D" w:rsidRDefault="00122FFC">
    <w:pPr>
      <w:pStyle w:val="a5"/>
    </w:pPr>
    <w:r>
      <w:rPr>
        <w:noProof/>
      </w:rPr>
      <w:pict w14:anchorId="289828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2861515" o:spid="_x0000_s2049" type="#_x0000_t136" style="position:absolute;left:0;text-align:left;margin-left:0;margin-top:0;width:591.75pt;height:62.25pt;rotation:315;z-index:-25164185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48pt" string="CVTC EEA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2C6B" w14:textId="447CA7EA" w:rsidR="0020359D" w:rsidRDefault="00122FFC">
    <w:r>
      <w:rPr>
        <w:noProof/>
      </w:rPr>
      <w:pict w14:anchorId="502C09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2861519" o:spid="_x0000_s2053" type="#_x0000_t136" style="position:absolute;left:0;text-align:left;margin-left:0;margin-top:0;width:591.75pt;height:62.25pt;rotation:315;z-index:-25163366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48pt" string="CVTC EEA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DF81D" w14:textId="7D570DF3" w:rsidR="0020359D" w:rsidRPr="00E10751" w:rsidRDefault="00122FFC" w:rsidP="007A1DA6">
    <w:pPr>
      <w:ind w:rightChars="-28" w:right="-59"/>
      <w:jc w:val="right"/>
      <w:rPr>
        <w:rFonts w:ascii="Arial" w:eastAsiaTheme="minorEastAsia" w:hAnsi="Arial" w:cs="Arial"/>
        <w:b/>
        <w:bCs/>
        <w:szCs w:val="21"/>
      </w:rPr>
    </w:pPr>
    <w:r>
      <w:rPr>
        <w:noProof/>
      </w:rPr>
      <w:pict w14:anchorId="21B023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2861520" o:spid="_x0000_s2054" type="#_x0000_t136" style="position:absolute;left:0;text-align:left;margin-left:0;margin-top:0;width:591.75pt;height:62.25pt;rotation:315;z-index:-2516316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48pt" string="CVTC EEA CONFIDENTIAL"/>
          <w10:wrap anchorx="margin" anchory="margin"/>
        </v:shape>
      </w:pict>
    </w:r>
    <w:r w:rsidR="0020359D" w:rsidRPr="00E10751">
      <w:rPr>
        <w:rFonts w:ascii="Arial" w:eastAsiaTheme="minorEastAsia" w:hAnsi="Arial" w:cs="Arial"/>
        <w:noProof/>
        <w:szCs w:val="21"/>
      </w:rPr>
      <w:drawing>
        <wp:anchor distT="0" distB="0" distL="114300" distR="114300" simplePos="0" relativeHeight="251663360" behindDoc="0" locked="0" layoutInCell="1" allowOverlap="1" wp14:anchorId="4D860D86" wp14:editId="71DB9EEF">
          <wp:simplePos x="0" y="0"/>
          <wp:positionH relativeFrom="column">
            <wp:posOffset>12065</wp:posOffset>
          </wp:positionH>
          <wp:positionV relativeFrom="paragraph">
            <wp:posOffset>-194945</wp:posOffset>
          </wp:positionV>
          <wp:extent cx="1092835" cy="543560"/>
          <wp:effectExtent l="0" t="0" r="0" b="8890"/>
          <wp:wrapSquare wrapText="bothSides"/>
          <wp:docPr id="8" name="图片 8" descr="上汽及大通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上汽及大通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543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0359D" w:rsidRPr="00E10751">
      <w:rPr>
        <w:rFonts w:ascii="Arial" w:eastAsiaTheme="minorEastAsia" w:hAnsi="Arial" w:cs="Arial"/>
        <w:b/>
        <w:bCs/>
        <w:szCs w:val="21"/>
      </w:rPr>
      <w:t>上汽集团商用车技术中心</w:t>
    </w:r>
  </w:p>
  <w:p w14:paraId="1D4DD235" w14:textId="6AC4C99F" w:rsidR="0020359D" w:rsidRPr="002E64B9" w:rsidRDefault="0020359D" w:rsidP="007A1DA6">
    <w:pPr>
      <w:ind w:rightChars="-28" w:right="-59"/>
      <w:jc w:val="right"/>
      <w:rPr>
        <w:rFonts w:ascii="Calibri" w:eastAsia="微软雅黑" w:hAnsi="Calibri"/>
        <w:b/>
        <w:color w:val="4F81BD"/>
        <w:sz w:val="10"/>
        <w:szCs w:val="10"/>
      </w:rPr>
    </w:pPr>
    <w:r w:rsidRPr="00E10751">
      <w:rPr>
        <w:rFonts w:ascii="Arial" w:eastAsiaTheme="minorEastAsia" w:hAnsi="Arial" w:cs="Arial"/>
        <w:b/>
        <w:szCs w:val="21"/>
      </w:rPr>
      <w:t xml:space="preserve">                    </w:t>
    </w:r>
    <w:r>
      <w:rPr>
        <w:rFonts w:ascii="Arial" w:eastAsiaTheme="minorEastAsia" w:hAnsi="Arial" w:cs="Arial"/>
        <w:b/>
        <w:szCs w:val="21"/>
      </w:rPr>
      <w:t xml:space="preserve">           </w:t>
    </w:r>
    <w:r w:rsidRPr="00E10751">
      <w:rPr>
        <w:rFonts w:ascii="Arial" w:eastAsiaTheme="minorEastAsia" w:hAnsi="Arial" w:cs="Arial"/>
        <w:b/>
        <w:szCs w:val="21"/>
      </w:rPr>
      <w:t>SAIC MOTOR Commercial Vehicle technical Center</w:t>
    </w:r>
  </w:p>
  <w:p w14:paraId="5CD36BA4" w14:textId="77777777" w:rsidR="0020359D" w:rsidRPr="00E10751" w:rsidRDefault="0020359D" w:rsidP="00937260">
    <w:pPr>
      <w:pStyle w:val="a5"/>
      <w:pBdr>
        <w:bottom w:val="single" w:sz="6" w:space="2" w:color="auto"/>
      </w:pBdr>
      <w:jc w:val="left"/>
      <w:rPr>
        <w:sz w:val="10"/>
        <w:szCs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C8599" w14:textId="531BDB24" w:rsidR="0020359D" w:rsidRDefault="00122FFC">
    <w:pPr>
      <w:pStyle w:val="a5"/>
    </w:pPr>
    <w:r>
      <w:rPr>
        <w:noProof/>
      </w:rPr>
      <w:pict w14:anchorId="57E04D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2861518" o:spid="_x0000_s2052" type="#_x0000_t136" style="position:absolute;left:0;text-align:left;margin-left:0;margin-top:0;width:591.75pt;height:62.25pt;rotation:315;z-index:-25163571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48pt" string="CVTC EEA CONFIDENTIAL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F301C" w14:textId="0C261FCB" w:rsidR="0020359D" w:rsidRDefault="00122FFC">
    <w:r>
      <w:rPr>
        <w:noProof/>
      </w:rPr>
      <w:pict w14:anchorId="12C78A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2861522" o:spid="_x0000_s2056" type="#_x0000_t136" style="position:absolute;left:0;text-align:left;margin-left:0;margin-top:0;width:591.75pt;height:62.25pt;rotation:315;z-index:-2516275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48pt" string="CVTC EEA CONFI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30060" w14:textId="116A2802" w:rsidR="0020359D" w:rsidRPr="00E10751" w:rsidRDefault="00122FFC" w:rsidP="00BC20C6">
    <w:pPr>
      <w:ind w:rightChars="-28" w:right="-59"/>
      <w:jc w:val="right"/>
      <w:rPr>
        <w:rFonts w:ascii="Arial" w:eastAsiaTheme="minorEastAsia" w:hAnsi="Arial" w:cs="Arial"/>
        <w:b/>
        <w:bCs/>
        <w:szCs w:val="21"/>
      </w:rPr>
    </w:pPr>
    <w:r>
      <w:rPr>
        <w:noProof/>
      </w:rPr>
      <w:pict w14:anchorId="7EA169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2861523" o:spid="_x0000_s2057" type="#_x0000_t136" style="position:absolute;left:0;text-align:left;margin-left:0;margin-top:0;width:591.75pt;height:62.25pt;rotation:315;z-index:-2516254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48pt" string="CVTC EEA CONFIDENTIAL"/>
          <w10:wrap anchorx="margin" anchory="margin"/>
        </v:shape>
      </w:pict>
    </w:r>
    <w:r w:rsidR="0020359D" w:rsidRPr="00E10751">
      <w:rPr>
        <w:rFonts w:ascii="Arial" w:eastAsiaTheme="minorEastAsia" w:hAnsi="Arial" w:cs="Arial"/>
        <w:noProof/>
        <w:szCs w:val="21"/>
      </w:rPr>
      <w:drawing>
        <wp:anchor distT="0" distB="0" distL="114300" distR="114300" simplePos="0" relativeHeight="251670528" behindDoc="0" locked="0" layoutInCell="1" allowOverlap="1" wp14:anchorId="66E858E5" wp14:editId="0B450985">
          <wp:simplePos x="0" y="0"/>
          <wp:positionH relativeFrom="column">
            <wp:posOffset>240665</wp:posOffset>
          </wp:positionH>
          <wp:positionV relativeFrom="paragraph">
            <wp:posOffset>-143510</wp:posOffset>
          </wp:positionV>
          <wp:extent cx="1092835" cy="543560"/>
          <wp:effectExtent l="0" t="0" r="0" b="8890"/>
          <wp:wrapSquare wrapText="bothSides"/>
          <wp:docPr id="9" name="图片 9" descr="上汽及大通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上汽及大通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543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0359D" w:rsidRPr="00E10751">
      <w:rPr>
        <w:rFonts w:ascii="Arial" w:eastAsiaTheme="minorEastAsia" w:hAnsi="Arial" w:cs="Arial"/>
        <w:b/>
        <w:bCs/>
        <w:szCs w:val="21"/>
      </w:rPr>
      <w:t>上汽集团商用车技术中心</w:t>
    </w:r>
  </w:p>
  <w:p w14:paraId="3F92342C" w14:textId="77777777" w:rsidR="0020359D" w:rsidRPr="002E64B9" w:rsidRDefault="0020359D" w:rsidP="00BC20C6">
    <w:pPr>
      <w:ind w:rightChars="-28" w:right="-59"/>
      <w:jc w:val="right"/>
      <w:rPr>
        <w:rFonts w:ascii="Calibri" w:eastAsia="微软雅黑" w:hAnsi="Calibri"/>
        <w:b/>
        <w:color w:val="4F81BD"/>
        <w:sz w:val="10"/>
        <w:szCs w:val="10"/>
      </w:rPr>
    </w:pPr>
    <w:r w:rsidRPr="00E10751">
      <w:rPr>
        <w:rFonts w:ascii="Arial" w:eastAsiaTheme="minorEastAsia" w:hAnsi="Arial" w:cs="Arial"/>
        <w:b/>
        <w:szCs w:val="21"/>
      </w:rPr>
      <w:t xml:space="preserve">                    </w:t>
    </w:r>
    <w:r>
      <w:rPr>
        <w:rFonts w:ascii="Arial" w:eastAsiaTheme="minorEastAsia" w:hAnsi="Arial" w:cs="Arial"/>
        <w:b/>
        <w:szCs w:val="21"/>
      </w:rPr>
      <w:t xml:space="preserve">           </w:t>
    </w:r>
    <w:r w:rsidRPr="00E10751">
      <w:rPr>
        <w:rFonts w:ascii="Arial" w:eastAsiaTheme="minorEastAsia" w:hAnsi="Arial" w:cs="Arial"/>
        <w:b/>
        <w:szCs w:val="21"/>
      </w:rPr>
      <w:t>SAIC MOTOR Commercial Vehicle technical Center</w:t>
    </w:r>
  </w:p>
  <w:p w14:paraId="5771DAED" w14:textId="77777777" w:rsidR="0020359D" w:rsidRPr="002F4C11" w:rsidRDefault="0020359D" w:rsidP="00177EC7">
    <w:pPr>
      <w:pStyle w:val="a5"/>
      <w:jc w:val="left"/>
      <w:rPr>
        <w:sz w:val="10"/>
        <w:szCs w:val="10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148E5" w14:textId="478E8C1D" w:rsidR="0020359D" w:rsidRDefault="00122FFC">
    <w:pPr>
      <w:pStyle w:val="a5"/>
    </w:pPr>
    <w:r>
      <w:rPr>
        <w:noProof/>
      </w:rPr>
      <w:pict w14:anchorId="5CD738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2861521" o:spid="_x0000_s2055" type="#_x0000_t136" style="position:absolute;left:0;text-align:left;margin-left:0;margin-top:0;width:591.75pt;height:62.25pt;rotation:315;z-index:-2516295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48pt" string="CVTC EEA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028611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07AEE7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037D6F45"/>
    <w:multiLevelType w:val="hybridMultilevel"/>
    <w:tmpl w:val="DADCCC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222D8E"/>
    <w:multiLevelType w:val="hybridMultilevel"/>
    <w:tmpl w:val="0FA81BB4"/>
    <w:lvl w:ilvl="0" w:tplc="23CED838">
      <w:start w:val="1"/>
      <w:numFmt w:val="bullet"/>
      <w:pStyle w:val="2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8B077E3"/>
    <w:multiLevelType w:val="multilevel"/>
    <w:tmpl w:val="65A85AA2"/>
    <w:styleLink w:val="PL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32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3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0E156EDA"/>
    <w:multiLevelType w:val="multilevel"/>
    <w:tmpl w:val="8D1CEC6A"/>
    <w:lvl w:ilvl="0">
      <w:start w:val="1"/>
      <w:numFmt w:val="upperLetter"/>
      <w:pStyle w:val="EPT1"/>
      <w:suff w:val="nothing"/>
      <w:lvlText w:val="附 录 %1  "/>
      <w:lvlJc w:val="left"/>
      <w:pPr>
        <w:ind w:left="0" w:firstLine="0"/>
      </w:pPr>
      <w:rPr>
        <w:rFonts w:ascii="宋体" w:eastAsia="黑体" w:hAnsi="宋体" w:hint="eastAsia"/>
        <w:b w:val="0"/>
        <w:i w:val="0"/>
        <w:sz w:val="24"/>
      </w:rPr>
    </w:lvl>
    <w:lvl w:ilvl="1">
      <w:start w:val="1"/>
      <w:numFmt w:val="decimal"/>
      <w:pStyle w:val="a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06346DC"/>
    <w:multiLevelType w:val="multilevel"/>
    <w:tmpl w:val="04090001"/>
    <w:styleLink w:val="a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eastAsia="宋体" w:hAnsi="Wingdings" w:hint="default"/>
        <w:kern w:val="2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C0B6B"/>
    <w:multiLevelType w:val="hybridMultilevel"/>
    <w:tmpl w:val="0EFC49B8"/>
    <w:lvl w:ilvl="0" w:tplc="54D4A69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3E47E8"/>
    <w:multiLevelType w:val="hybridMultilevel"/>
    <w:tmpl w:val="997482BE"/>
    <w:lvl w:ilvl="0" w:tplc="9D705332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DF5C40"/>
    <w:multiLevelType w:val="hybridMultilevel"/>
    <w:tmpl w:val="8D069EB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AD912DE"/>
    <w:multiLevelType w:val="hybridMultilevel"/>
    <w:tmpl w:val="27AEB6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6E6F1C"/>
    <w:multiLevelType w:val="hybridMultilevel"/>
    <w:tmpl w:val="B970A1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33068D7"/>
    <w:multiLevelType w:val="multilevel"/>
    <w:tmpl w:val="AC7CAFB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3">
    <w:nsid w:val="33CD0C92"/>
    <w:multiLevelType w:val="hybridMultilevel"/>
    <w:tmpl w:val="C074A8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5DB4BD6"/>
    <w:multiLevelType w:val="hybridMultilevel"/>
    <w:tmpl w:val="92540BC2"/>
    <w:lvl w:ilvl="0" w:tplc="F18298C0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A47139"/>
    <w:multiLevelType w:val="hybridMultilevel"/>
    <w:tmpl w:val="B3CE7A1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83F76E2"/>
    <w:multiLevelType w:val="hybridMultilevel"/>
    <w:tmpl w:val="3CD62D1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DFD5F86"/>
    <w:multiLevelType w:val="hybridMultilevel"/>
    <w:tmpl w:val="E582631C"/>
    <w:lvl w:ilvl="0" w:tplc="9C782BFC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E2358F"/>
    <w:multiLevelType w:val="hybridMultilevel"/>
    <w:tmpl w:val="E732F2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9C404D"/>
    <w:multiLevelType w:val="hybridMultilevel"/>
    <w:tmpl w:val="FF8C5A30"/>
    <w:lvl w:ilvl="0" w:tplc="E94A601C">
      <w:start w:val="1"/>
      <w:numFmt w:val="decimal"/>
      <w:pStyle w:val="EPT2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E9210A"/>
    <w:multiLevelType w:val="multilevel"/>
    <w:tmpl w:val="4DE243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42F7A6A"/>
    <w:multiLevelType w:val="hybridMultilevel"/>
    <w:tmpl w:val="41104E80"/>
    <w:lvl w:ilvl="0" w:tplc="6FEC4930">
      <w:start w:val="1"/>
      <w:numFmt w:val="decimal"/>
      <w:pStyle w:val="EPT"/>
      <w:lvlText w:val="图 %1"/>
      <w:lvlJc w:val="center"/>
      <w:pPr>
        <w:ind w:left="420" w:hanging="420"/>
      </w:pPr>
      <w:rPr>
        <w:rFonts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B40692"/>
    <w:multiLevelType w:val="multilevel"/>
    <w:tmpl w:val="A35816D0"/>
    <w:lvl w:ilvl="0">
      <w:start w:val="1"/>
      <w:numFmt w:val="decimal"/>
      <w:lvlText w:val="%1"/>
      <w:lvlJc w:val="left"/>
      <w:pPr>
        <w:ind w:left="425" w:hanging="425"/>
      </w:pPr>
      <w:rPr>
        <w:rFonts w:ascii="Arial Unicode MS" w:eastAsia="宋体" w:hAnsi="Arial Unicode MS"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 Unicode MS" w:eastAsiaTheme="majorEastAsia" w:hAnsi="Arial Unicode MS"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 Unicode MS" w:eastAsiaTheme="majorEastAsia" w:hAnsi="Arial Unicode MS" w:hint="eastAsia"/>
      </w:rPr>
    </w:lvl>
    <w:lvl w:ilvl="3">
      <w:start w:val="1"/>
      <w:numFmt w:val="decimal"/>
      <w:lvlText w:val="%1.%2.%3.%4"/>
      <w:lvlJc w:val="left"/>
      <w:pPr>
        <w:ind w:left="1418" w:hanging="851"/>
      </w:pPr>
      <w:rPr>
        <w:rFonts w:ascii="Arial Unicode MS" w:eastAsiaTheme="majorEastAsia" w:hAnsi="Arial Unicode MS"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3">
    <w:nsid w:val="4D602132"/>
    <w:multiLevelType w:val="hybridMultilevel"/>
    <w:tmpl w:val="4A5E59E8"/>
    <w:lvl w:ilvl="0" w:tplc="9C782BFC">
      <w:start w:val="1"/>
      <w:numFmt w:val="decimalEnclosedCircl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4">
    <w:nsid w:val="4DFF6DA8"/>
    <w:multiLevelType w:val="hybridMultilevel"/>
    <w:tmpl w:val="0A525B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1C2573D"/>
    <w:multiLevelType w:val="hybridMultilevel"/>
    <w:tmpl w:val="FF0AB030"/>
    <w:lvl w:ilvl="0" w:tplc="9C782BFC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AA5478"/>
    <w:multiLevelType w:val="hybridMultilevel"/>
    <w:tmpl w:val="C006591E"/>
    <w:lvl w:ilvl="0" w:tplc="3022FC68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15501C"/>
    <w:multiLevelType w:val="hybridMultilevel"/>
    <w:tmpl w:val="DADCCC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5374CC"/>
    <w:multiLevelType w:val="hybridMultilevel"/>
    <w:tmpl w:val="D0783EC2"/>
    <w:lvl w:ilvl="0" w:tplc="9FFE45C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C334A8"/>
    <w:multiLevelType w:val="multilevel"/>
    <w:tmpl w:val="7ACAFA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12228A4"/>
    <w:multiLevelType w:val="hybridMultilevel"/>
    <w:tmpl w:val="BC76B194"/>
    <w:lvl w:ilvl="0" w:tplc="9C782BFC">
      <w:start w:val="1"/>
      <w:numFmt w:val="decimalEnclosedCircle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62D008F5"/>
    <w:multiLevelType w:val="hybridMultilevel"/>
    <w:tmpl w:val="503A55DC"/>
    <w:lvl w:ilvl="0" w:tplc="04090001">
      <w:start w:val="1"/>
      <w:numFmt w:val="decimal"/>
      <w:pStyle w:val="EPT0"/>
      <w:lvlText w:val="表 %1"/>
      <w:lvlJc w:val="center"/>
      <w:pPr>
        <w:tabs>
          <w:tab w:val="num" w:pos="880"/>
        </w:tabs>
        <w:ind w:left="880" w:hanging="400"/>
      </w:pPr>
      <w:rPr>
        <w:rFonts w:ascii="Helvetica" w:eastAsia="宋体" w:hAnsi="Helvetica" w:hint="default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05D6AFB"/>
    <w:multiLevelType w:val="hybridMultilevel"/>
    <w:tmpl w:val="BC76B194"/>
    <w:lvl w:ilvl="0" w:tplc="9C782BFC">
      <w:start w:val="1"/>
      <w:numFmt w:val="decimalEnclosedCircle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BE60098"/>
    <w:multiLevelType w:val="hybridMultilevel"/>
    <w:tmpl w:val="EA4E3BFC"/>
    <w:lvl w:ilvl="0" w:tplc="9C782BFC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1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1"/>
  </w:num>
  <w:num w:numId="8">
    <w:abstractNumId w:val="12"/>
  </w:num>
  <w:num w:numId="9">
    <w:abstractNumId w:val="7"/>
  </w:num>
  <w:num w:numId="10">
    <w:abstractNumId w:val="28"/>
  </w:num>
  <w:num w:numId="11">
    <w:abstractNumId w:val="8"/>
  </w:num>
  <w:num w:numId="12">
    <w:abstractNumId w:val="26"/>
  </w:num>
  <w:num w:numId="13">
    <w:abstractNumId w:val="14"/>
  </w:num>
  <w:num w:numId="14">
    <w:abstractNumId w:val="0"/>
  </w:num>
  <w:num w:numId="15">
    <w:abstractNumId w:val="19"/>
  </w:num>
  <w:num w:numId="16">
    <w:abstractNumId w:val="23"/>
  </w:num>
  <w:num w:numId="17">
    <w:abstractNumId w:val="17"/>
  </w:num>
  <w:num w:numId="18">
    <w:abstractNumId w:val="25"/>
  </w:num>
  <w:num w:numId="19">
    <w:abstractNumId w:val="33"/>
  </w:num>
  <w:num w:numId="20">
    <w:abstractNumId w:val="22"/>
  </w:num>
  <w:num w:numId="21">
    <w:abstractNumId w:val="20"/>
  </w:num>
  <w:num w:numId="22">
    <w:abstractNumId w:val="11"/>
  </w:num>
  <w:num w:numId="23">
    <w:abstractNumId w:val="9"/>
  </w:num>
  <w:num w:numId="24">
    <w:abstractNumId w:val="24"/>
  </w:num>
  <w:num w:numId="25">
    <w:abstractNumId w:val="19"/>
  </w:num>
  <w:num w:numId="26">
    <w:abstractNumId w:val="30"/>
  </w:num>
  <w:num w:numId="27">
    <w:abstractNumId w:val="19"/>
  </w:num>
  <w:num w:numId="28">
    <w:abstractNumId w:val="32"/>
  </w:num>
  <w:num w:numId="29">
    <w:abstractNumId w:val="2"/>
  </w:num>
  <w:num w:numId="30">
    <w:abstractNumId w:val="13"/>
  </w:num>
  <w:num w:numId="31">
    <w:abstractNumId w:val="27"/>
  </w:num>
  <w:num w:numId="32">
    <w:abstractNumId w:val="15"/>
  </w:num>
  <w:num w:numId="33">
    <w:abstractNumId w:val="16"/>
  </w:num>
  <w:num w:numId="34">
    <w:abstractNumId w:val="18"/>
  </w:num>
  <w:num w:numId="35">
    <w:abstractNumId w:val="10"/>
  </w:num>
  <w:num w:numId="36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23"/>
    <w:rsid w:val="00000034"/>
    <w:rsid w:val="000006EE"/>
    <w:rsid w:val="00000F59"/>
    <w:rsid w:val="00001F86"/>
    <w:rsid w:val="000020C4"/>
    <w:rsid w:val="000030F1"/>
    <w:rsid w:val="00005AE1"/>
    <w:rsid w:val="00005FD3"/>
    <w:rsid w:val="0000652D"/>
    <w:rsid w:val="000066B7"/>
    <w:rsid w:val="000066EC"/>
    <w:rsid w:val="000077A0"/>
    <w:rsid w:val="000104C9"/>
    <w:rsid w:val="00010690"/>
    <w:rsid w:val="0001172C"/>
    <w:rsid w:val="00012BB6"/>
    <w:rsid w:val="00013FF7"/>
    <w:rsid w:val="00014005"/>
    <w:rsid w:val="000151A4"/>
    <w:rsid w:val="00015E8E"/>
    <w:rsid w:val="000165D2"/>
    <w:rsid w:val="00016D72"/>
    <w:rsid w:val="000202D3"/>
    <w:rsid w:val="0002062D"/>
    <w:rsid w:val="00020AAC"/>
    <w:rsid w:val="000222E9"/>
    <w:rsid w:val="0002349B"/>
    <w:rsid w:val="000236F5"/>
    <w:rsid w:val="0002407C"/>
    <w:rsid w:val="00025128"/>
    <w:rsid w:val="000263B1"/>
    <w:rsid w:val="000271C3"/>
    <w:rsid w:val="000275E9"/>
    <w:rsid w:val="000301AB"/>
    <w:rsid w:val="0003220F"/>
    <w:rsid w:val="000333C3"/>
    <w:rsid w:val="00033AB2"/>
    <w:rsid w:val="00034273"/>
    <w:rsid w:val="000349FD"/>
    <w:rsid w:val="0003553D"/>
    <w:rsid w:val="0003570C"/>
    <w:rsid w:val="00036294"/>
    <w:rsid w:val="00036649"/>
    <w:rsid w:val="000366C8"/>
    <w:rsid w:val="00036885"/>
    <w:rsid w:val="0003773C"/>
    <w:rsid w:val="000400FB"/>
    <w:rsid w:val="00040BE9"/>
    <w:rsid w:val="000421B8"/>
    <w:rsid w:val="00042754"/>
    <w:rsid w:val="00043389"/>
    <w:rsid w:val="000433BA"/>
    <w:rsid w:val="00043DE9"/>
    <w:rsid w:val="00045011"/>
    <w:rsid w:val="00045D14"/>
    <w:rsid w:val="000463C9"/>
    <w:rsid w:val="00046CD8"/>
    <w:rsid w:val="00051053"/>
    <w:rsid w:val="0005163E"/>
    <w:rsid w:val="000518FA"/>
    <w:rsid w:val="00053454"/>
    <w:rsid w:val="00056142"/>
    <w:rsid w:val="00056889"/>
    <w:rsid w:val="00056F79"/>
    <w:rsid w:val="00057258"/>
    <w:rsid w:val="00057CC7"/>
    <w:rsid w:val="00063064"/>
    <w:rsid w:val="000631E1"/>
    <w:rsid w:val="000645DD"/>
    <w:rsid w:val="00064F4B"/>
    <w:rsid w:val="000651E1"/>
    <w:rsid w:val="00065348"/>
    <w:rsid w:val="000656D6"/>
    <w:rsid w:val="00066553"/>
    <w:rsid w:val="00066C48"/>
    <w:rsid w:val="00066D5F"/>
    <w:rsid w:val="00067551"/>
    <w:rsid w:val="0007067A"/>
    <w:rsid w:val="000715F7"/>
    <w:rsid w:val="0007196E"/>
    <w:rsid w:val="00071AC0"/>
    <w:rsid w:val="00071F64"/>
    <w:rsid w:val="00072149"/>
    <w:rsid w:val="0007262D"/>
    <w:rsid w:val="0007358F"/>
    <w:rsid w:val="00074115"/>
    <w:rsid w:val="00074F05"/>
    <w:rsid w:val="00076229"/>
    <w:rsid w:val="00077231"/>
    <w:rsid w:val="00077542"/>
    <w:rsid w:val="000775CA"/>
    <w:rsid w:val="00077968"/>
    <w:rsid w:val="00081B9E"/>
    <w:rsid w:val="000829A1"/>
    <w:rsid w:val="00086180"/>
    <w:rsid w:val="00086781"/>
    <w:rsid w:val="00090673"/>
    <w:rsid w:val="0009117A"/>
    <w:rsid w:val="000922E1"/>
    <w:rsid w:val="000927D0"/>
    <w:rsid w:val="00092B5A"/>
    <w:rsid w:val="00093D86"/>
    <w:rsid w:val="00094226"/>
    <w:rsid w:val="00094B4E"/>
    <w:rsid w:val="00096E59"/>
    <w:rsid w:val="000972B1"/>
    <w:rsid w:val="00097DDF"/>
    <w:rsid w:val="000A0369"/>
    <w:rsid w:val="000A1199"/>
    <w:rsid w:val="000A17B0"/>
    <w:rsid w:val="000A21FC"/>
    <w:rsid w:val="000A412D"/>
    <w:rsid w:val="000A44E2"/>
    <w:rsid w:val="000A4586"/>
    <w:rsid w:val="000A4630"/>
    <w:rsid w:val="000A4B91"/>
    <w:rsid w:val="000A4CB0"/>
    <w:rsid w:val="000A5E0A"/>
    <w:rsid w:val="000A67DB"/>
    <w:rsid w:val="000A6ADF"/>
    <w:rsid w:val="000A7943"/>
    <w:rsid w:val="000A7EC4"/>
    <w:rsid w:val="000A7FB0"/>
    <w:rsid w:val="000B0503"/>
    <w:rsid w:val="000B088C"/>
    <w:rsid w:val="000B16D0"/>
    <w:rsid w:val="000B18CF"/>
    <w:rsid w:val="000B1E8C"/>
    <w:rsid w:val="000B22B7"/>
    <w:rsid w:val="000B2ACF"/>
    <w:rsid w:val="000B4102"/>
    <w:rsid w:val="000B4ABD"/>
    <w:rsid w:val="000B5398"/>
    <w:rsid w:val="000B609E"/>
    <w:rsid w:val="000B631A"/>
    <w:rsid w:val="000B67F1"/>
    <w:rsid w:val="000C0858"/>
    <w:rsid w:val="000C0D2D"/>
    <w:rsid w:val="000C2523"/>
    <w:rsid w:val="000C34E3"/>
    <w:rsid w:val="000C41A1"/>
    <w:rsid w:val="000C4862"/>
    <w:rsid w:val="000C62AB"/>
    <w:rsid w:val="000C697D"/>
    <w:rsid w:val="000C6AF3"/>
    <w:rsid w:val="000D10F1"/>
    <w:rsid w:val="000D5F80"/>
    <w:rsid w:val="000D5FFE"/>
    <w:rsid w:val="000D61DC"/>
    <w:rsid w:val="000D6483"/>
    <w:rsid w:val="000D7125"/>
    <w:rsid w:val="000D7565"/>
    <w:rsid w:val="000D7AC0"/>
    <w:rsid w:val="000D7FCF"/>
    <w:rsid w:val="000E0B51"/>
    <w:rsid w:val="000E24B0"/>
    <w:rsid w:val="000E2C40"/>
    <w:rsid w:val="000E3FD5"/>
    <w:rsid w:val="000E717F"/>
    <w:rsid w:val="000E7690"/>
    <w:rsid w:val="000E7C42"/>
    <w:rsid w:val="000F00A7"/>
    <w:rsid w:val="000F10E1"/>
    <w:rsid w:val="000F28F1"/>
    <w:rsid w:val="000F36F3"/>
    <w:rsid w:val="000F372D"/>
    <w:rsid w:val="000F4E77"/>
    <w:rsid w:val="000F4F65"/>
    <w:rsid w:val="000F6597"/>
    <w:rsid w:val="000F7024"/>
    <w:rsid w:val="000F7BEF"/>
    <w:rsid w:val="001003E3"/>
    <w:rsid w:val="001035A4"/>
    <w:rsid w:val="0010404D"/>
    <w:rsid w:val="00104514"/>
    <w:rsid w:val="00104BF6"/>
    <w:rsid w:val="001061E3"/>
    <w:rsid w:val="0010660F"/>
    <w:rsid w:val="00106690"/>
    <w:rsid w:val="00107114"/>
    <w:rsid w:val="00107BF6"/>
    <w:rsid w:val="00110530"/>
    <w:rsid w:val="00110D3D"/>
    <w:rsid w:val="00111A7E"/>
    <w:rsid w:val="00111DBE"/>
    <w:rsid w:val="00111EC3"/>
    <w:rsid w:val="00112914"/>
    <w:rsid w:val="00112BC4"/>
    <w:rsid w:val="00114A8F"/>
    <w:rsid w:val="001150FF"/>
    <w:rsid w:val="00115596"/>
    <w:rsid w:val="00116519"/>
    <w:rsid w:val="00116619"/>
    <w:rsid w:val="001167D0"/>
    <w:rsid w:val="001169B3"/>
    <w:rsid w:val="00117F73"/>
    <w:rsid w:val="0012135D"/>
    <w:rsid w:val="0012169C"/>
    <w:rsid w:val="00122FBA"/>
    <w:rsid w:val="00122FFC"/>
    <w:rsid w:val="0012385C"/>
    <w:rsid w:val="00123E45"/>
    <w:rsid w:val="00123FF9"/>
    <w:rsid w:val="00124FC7"/>
    <w:rsid w:val="00127A24"/>
    <w:rsid w:val="001309CA"/>
    <w:rsid w:val="00130AEC"/>
    <w:rsid w:val="00130D24"/>
    <w:rsid w:val="00131059"/>
    <w:rsid w:val="00131BC6"/>
    <w:rsid w:val="00133A78"/>
    <w:rsid w:val="0013527B"/>
    <w:rsid w:val="00135502"/>
    <w:rsid w:val="00135C4C"/>
    <w:rsid w:val="00137814"/>
    <w:rsid w:val="00141521"/>
    <w:rsid w:val="00143866"/>
    <w:rsid w:val="00143D89"/>
    <w:rsid w:val="0014591A"/>
    <w:rsid w:val="00145F3B"/>
    <w:rsid w:val="001474B4"/>
    <w:rsid w:val="0015050F"/>
    <w:rsid w:val="001506D3"/>
    <w:rsid w:val="00150E07"/>
    <w:rsid w:val="001511AC"/>
    <w:rsid w:val="0015197A"/>
    <w:rsid w:val="00151C79"/>
    <w:rsid w:val="001526CF"/>
    <w:rsid w:val="001532A4"/>
    <w:rsid w:val="001567E3"/>
    <w:rsid w:val="00156BC6"/>
    <w:rsid w:val="00157059"/>
    <w:rsid w:val="001577D7"/>
    <w:rsid w:val="00157BD0"/>
    <w:rsid w:val="0016053D"/>
    <w:rsid w:val="00161A9E"/>
    <w:rsid w:val="00162F9D"/>
    <w:rsid w:val="001630DA"/>
    <w:rsid w:val="0016476C"/>
    <w:rsid w:val="001666DE"/>
    <w:rsid w:val="0016742F"/>
    <w:rsid w:val="001678F5"/>
    <w:rsid w:val="001679CD"/>
    <w:rsid w:val="001705D1"/>
    <w:rsid w:val="00171409"/>
    <w:rsid w:val="00171EBB"/>
    <w:rsid w:val="00174B4A"/>
    <w:rsid w:val="00175F77"/>
    <w:rsid w:val="0017650D"/>
    <w:rsid w:val="00177EC7"/>
    <w:rsid w:val="0018098C"/>
    <w:rsid w:val="00182180"/>
    <w:rsid w:val="00182B87"/>
    <w:rsid w:val="001833DC"/>
    <w:rsid w:val="00184DD8"/>
    <w:rsid w:val="00186286"/>
    <w:rsid w:val="001862D8"/>
    <w:rsid w:val="001879D0"/>
    <w:rsid w:val="00190821"/>
    <w:rsid w:val="00192172"/>
    <w:rsid w:val="001942F6"/>
    <w:rsid w:val="00194BA9"/>
    <w:rsid w:val="00196B18"/>
    <w:rsid w:val="001A073E"/>
    <w:rsid w:val="001A09D8"/>
    <w:rsid w:val="001A0BB7"/>
    <w:rsid w:val="001A19C7"/>
    <w:rsid w:val="001A1F90"/>
    <w:rsid w:val="001A212F"/>
    <w:rsid w:val="001A2B12"/>
    <w:rsid w:val="001A3197"/>
    <w:rsid w:val="001A33F0"/>
    <w:rsid w:val="001A349C"/>
    <w:rsid w:val="001A443D"/>
    <w:rsid w:val="001A508F"/>
    <w:rsid w:val="001A6B28"/>
    <w:rsid w:val="001A6B40"/>
    <w:rsid w:val="001A72E3"/>
    <w:rsid w:val="001A7722"/>
    <w:rsid w:val="001A7CC6"/>
    <w:rsid w:val="001A7D39"/>
    <w:rsid w:val="001B0163"/>
    <w:rsid w:val="001B0E8D"/>
    <w:rsid w:val="001B1932"/>
    <w:rsid w:val="001B2136"/>
    <w:rsid w:val="001B2CAB"/>
    <w:rsid w:val="001B32B5"/>
    <w:rsid w:val="001B4D49"/>
    <w:rsid w:val="001B4DF8"/>
    <w:rsid w:val="001B742D"/>
    <w:rsid w:val="001B7668"/>
    <w:rsid w:val="001B7C9B"/>
    <w:rsid w:val="001C274F"/>
    <w:rsid w:val="001C3301"/>
    <w:rsid w:val="001C4D15"/>
    <w:rsid w:val="001C4F2C"/>
    <w:rsid w:val="001C677D"/>
    <w:rsid w:val="001C6CFF"/>
    <w:rsid w:val="001C72E0"/>
    <w:rsid w:val="001C7CC6"/>
    <w:rsid w:val="001D0153"/>
    <w:rsid w:val="001D429D"/>
    <w:rsid w:val="001D493D"/>
    <w:rsid w:val="001D573D"/>
    <w:rsid w:val="001D58F9"/>
    <w:rsid w:val="001D5B36"/>
    <w:rsid w:val="001D7B49"/>
    <w:rsid w:val="001E0784"/>
    <w:rsid w:val="001E14F0"/>
    <w:rsid w:val="001E2F57"/>
    <w:rsid w:val="001E3E13"/>
    <w:rsid w:val="001E5103"/>
    <w:rsid w:val="001E55EF"/>
    <w:rsid w:val="001E5C8B"/>
    <w:rsid w:val="001E6E66"/>
    <w:rsid w:val="001E6ECE"/>
    <w:rsid w:val="001E7064"/>
    <w:rsid w:val="001E70EC"/>
    <w:rsid w:val="001E71B7"/>
    <w:rsid w:val="001E73EC"/>
    <w:rsid w:val="001E7C40"/>
    <w:rsid w:val="001F05B1"/>
    <w:rsid w:val="001F09D8"/>
    <w:rsid w:val="001F0C99"/>
    <w:rsid w:val="001F0FF9"/>
    <w:rsid w:val="001F1EB3"/>
    <w:rsid w:val="001F2675"/>
    <w:rsid w:val="001F29A9"/>
    <w:rsid w:val="001F2A33"/>
    <w:rsid w:val="001F2AE2"/>
    <w:rsid w:val="001F3630"/>
    <w:rsid w:val="001F4BE5"/>
    <w:rsid w:val="001F4E4C"/>
    <w:rsid w:val="001F4FC2"/>
    <w:rsid w:val="001F539A"/>
    <w:rsid w:val="001F5F77"/>
    <w:rsid w:val="001F65EE"/>
    <w:rsid w:val="001F79B4"/>
    <w:rsid w:val="00200444"/>
    <w:rsid w:val="0020358F"/>
    <w:rsid w:val="0020359D"/>
    <w:rsid w:val="0020457A"/>
    <w:rsid w:val="00204C66"/>
    <w:rsid w:val="00205EB8"/>
    <w:rsid w:val="0020699C"/>
    <w:rsid w:val="00206CC0"/>
    <w:rsid w:val="00207B1F"/>
    <w:rsid w:val="002112AD"/>
    <w:rsid w:val="00211839"/>
    <w:rsid w:val="00212136"/>
    <w:rsid w:val="0021276F"/>
    <w:rsid w:val="00213DB4"/>
    <w:rsid w:val="002154A7"/>
    <w:rsid w:val="00216974"/>
    <w:rsid w:val="00216E31"/>
    <w:rsid w:val="0021716C"/>
    <w:rsid w:val="00217210"/>
    <w:rsid w:val="00220D20"/>
    <w:rsid w:val="00220FD6"/>
    <w:rsid w:val="00221851"/>
    <w:rsid w:val="00221B94"/>
    <w:rsid w:val="002231B2"/>
    <w:rsid w:val="002257EF"/>
    <w:rsid w:val="002257FA"/>
    <w:rsid w:val="00226E3E"/>
    <w:rsid w:val="002275B5"/>
    <w:rsid w:val="0023084F"/>
    <w:rsid w:val="00232344"/>
    <w:rsid w:val="0023294E"/>
    <w:rsid w:val="00232966"/>
    <w:rsid w:val="002329FA"/>
    <w:rsid w:val="00233D0F"/>
    <w:rsid w:val="00233F4F"/>
    <w:rsid w:val="002341F4"/>
    <w:rsid w:val="00235C6C"/>
    <w:rsid w:val="00240029"/>
    <w:rsid w:val="002402DB"/>
    <w:rsid w:val="00240544"/>
    <w:rsid w:val="002410C9"/>
    <w:rsid w:val="00241CC9"/>
    <w:rsid w:val="0024245B"/>
    <w:rsid w:val="00243C12"/>
    <w:rsid w:val="002442A4"/>
    <w:rsid w:val="002452F3"/>
    <w:rsid w:val="00246301"/>
    <w:rsid w:val="00247A01"/>
    <w:rsid w:val="00250CD9"/>
    <w:rsid w:val="0025103D"/>
    <w:rsid w:val="00251E4C"/>
    <w:rsid w:val="002533E5"/>
    <w:rsid w:val="0025388F"/>
    <w:rsid w:val="00253B42"/>
    <w:rsid w:val="00254FDE"/>
    <w:rsid w:val="00255CDD"/>
    <w:rsid w:val="00255FDD"/>
    <w:rsid w:val="00256B8B"/>
    <w:rsid w:val="0026167A"/>
    <w:rsid w:val="002624F0"/>
    <w:rsid w:val="00262772"/>
    <w:rsid w:val="00262DDC"/>
    <w:rsid w:val="00263E37"/>
    <w:rsid w:val="00264B7E"/>
    <w:rsid w:val="00267726"/>
    <w:rsid w:val="00270040"/>
    <w:rsid w:val="0027094E"/>
    <w:rsid w:val="00270D67"/>
    <w:rsid w:val="00271552"/>
    <w:rsid w:val="00271B97"/>
    <w:rsid w:val="0027216E"/>
    <w:rsid w:val="00273216"/>
    <w:rsid w:val="00273252"/>
    <w:rsid w:val="0027362E"/>
    <w:rsid w:val="00275BFD"/>
    <w:rsid w:val="00275F8B"/>
    <w:rsid w:val="00276473"/>
    <w:rsid w:val="0028097E"/>
    <w:rsid w:val="00281F18"/>
    <w:rsid w:val="002822A3"/>
    <w:rsid w:val="00285B90"/>
    <w:rsid w:val="00285DA0"/>
    <w:rsid w:val="00287291"/>
    <w:rsid w:val="00287EA0"/>
    <w:rsid w:val="0029025B"/>
    <w:rsid w:val="00290408"/>
    <w:rsid w:val="00290693"/>
    <w:rsid w:val="00290706"/>
    <w:rsid w:val="00290E0F"/>
    <w:rsid w:val="00291351"/>
    <w:rsid w:val="00291D4D"/>
    <w:rsid w:val="00292170"/>
    <w:rsid w:val="0029577F"/>
    <w:rsid w:val="002959CF"/>
    <w:rsid w:val="00295DC6"/>
    <w:rsid w:val="00295FAB"/>
    <w:rsid w:val="00296271"/>
    <w:rsid w:val="00296ED9"/>
    <w:rsid w:val="00297C78"/>
    <w:rsid w:val="00297CFC"/>
    <w:rsid w:val="002A0B57"/>
    <w:rsid w:val="002A14F5"/>
    <w:rsid w:val="002A1BC8"/>
    <w:rsid w:val="002A279B"/>
    <w:rsid w:val="002A535D"/>
    <w:rsid w:val="002B016F"/>
    <w:rsid w:val="002B1A5E"/>
    <w:rsid w:val="002B1B4F"/>
    <w:rsid w:val="002B1BAD"/>
    <w:rsid w:val="002B2350"/>
    <w:rsid w:val="002B4605"/>
    <w:rsid w:val="002B472E"/>
    <w:rsid w:val="002B528A"/>
    <w:rsid w:val="002B618C"/>
    <w:rsid w:val="002B64AE"/>
    <w:rsid w:val="002C08A9"/>
    <w:rsid w:val="002C0E86"/>
    <w:rsid w:val="002C179F"/>
    <w:rsid w:val="002C2B3E"/>
    <w:rsid w:val="002C2DBC"/>
    <w:rsid w:val="002C356C"/>
    <w:rsid w:val="002C406A"/>
    <w:rsid w:val="002C46F3"/>
    <w:rsid w:val="002C4BF9"/>
    <w:rsid w:val="002C4F6C"/>
    <w:rsid w:val="002C789A"/>
    <w:rsid w:val="002D112F"/>
    <w:rsid w:val="002D24F7"/>
    <w:rsid w:val="002D2579"/>
    <w:rsid w:val="002D2CE2"/>
    <w:rsid w:val="002D2F04"/>
    <w:rsid w:val="002D3268"/>
    <w:rsid w:val="002D3C12"/>
    <w:rsid w:val="002D54F1"/>
    <w:rsid w:val="002D6364"/>
    <w:rsid w:val="002D68E6"/>
    <w:rsid w:val="002D74B9"/>
    <w:rsid w:val="002E38B2"/>
    <w:rsid w:val="002E5111"/>
    <w:rsid w:val="002E568C"/>
    <w:rsid w:val="002E5E6A"/>
    <w:rsid w:val="002E6467"/>
    <w:rsid w:val="002E64B9"/>
    <w:rsid w:val="002E6A20"/>
    <w:rsid w:val="002E6F17"/>
    <w:rsid w:val="002E7106"/>
    <w:rsid w:val="002E7A25"/>
    <w:rsid w:val="002E7B66"/>
    <w:rsid w:val="002E7CD7"/>
    <w:rsid w:val="002E7DF6"/>
    <w:rsid w:val="002F0126"/>
    <w:rsid w:val="002F0477"/>
    <w:rsid w:val="002F0BC5"/>
    <w:rsid w:val="002F114C"/>
    <w:rsid w:val="002F178D"/>
    <w:rsid w:val="002F1CC6"/>
    <w:rsid w:val="002F32B8"/>
    <w:rsid w:val="002F39C1"/>
    <w:rsid w:val="002F41DB"/>
    <w:rsid w:val="002F4365"/>
    <w:rsid w:val="002F4C11"/>
    <w:rsid w:val="002F5600"/>
    <w:rsid w:val="002F7DEC"/>
    <w:rsid w:val="002F7EFF"/>
    <w:rsid w:val="003012EA"/>
    <w:rsid w:val="0030202C"/>
    <w:rsid w:val="00302F99"/>
    <w:rsid w:val="00303841"/>
    <w:rsid w:val="0030418B"/>
    <w:rsid w:val="0030460E"/>
    <w:rsid w:val="0030564E"/>
    <w:rsid w:val="00305A7A"/>
    <w:rsid w:val="00305CBB"/>
    <w:rsid w:val="0030708A"/>
    <w:rsid w:val="0030791B"/>
    <w:rsid w:val="003106E4"/>
    <w:rsid w:val="00311973"/>
    <w:rsid w:val="00311D48"/>
    <w:rsid w:val="00312E9E"/>
    <w:rsid w:val="00312F34"/>
    <w:rsid w:val="003136C1"/>
    <w:rsid w:val="00313BB5"/>
    <w:rsid w:val="00313BD3"/>
    <w:rsid w:val="00314397"/>
    <w:rsid w:val="00314917"/>
    <w:rsid w:val="003179F9"/>
    <w:rsid w:val="00317AAE"/>
    <w:rsid w:val="003201E9"/>
    <w:rsid w:val="00320966"/>
    <w:rsid w:val="0032102F"/>
    <w:rsid w:val="0032115D"/>
    <w:rsid w:val="00321A61"/>
    <w:rsid w:val="0032244F"/>
    <w:rsid w:val="003244B9"/>
    <w:rsid w:val="003254D0"/>
    <w:rsid w:val="003276A6"/>
    <w:rsid w:val="00327E4C"/>
    <w:rsid w:val="00330604"/>
    <w:rsid w:val="00330CC3"/>
    <w:rsid w:val="00331654"/>
    <w:rsid w:val="00332DDD"/>
    <w:rsid w:val="003335D8"/>
    <w:rsid w:val="00333B4E"/>
    <w:rsid w:val="00333CC4"/>
    <w:rsid w:val="00334E24"/>
    <w:rsid w:val="00335858"/>
    <w:rsid w:val="00336E4A"/>
    <w:rsid w:val="00336EB7"/>
    <w:rsid w:val="003414EC"/>
    <w:rsid w:val="00342BE4"/>
    <w:rsid w:val="00343BB9"/>
    <w:rsid w:val="00343FD1"/>
    <w:rsid w:val="00344958"/>
    <w:rsid w:val="00345890"/>
    <w:rsid w:val="00345BD4"/>
    <w:rsid w:val="0034632F"/>
    <w:rsid w:val="003471CA"/>
    <w:rsid w:val="00347608"/>
    <w:rsid w:val="003479F7"/>
    <w:rsid w:val="0035267A"/>
    <w:rsid w:val="00352E91"/>
    <w:rsid w:val="00353048"/>
    <w:rsid w:val="003535F2"/>
    <w:rsid w:val="003548BA"/>
    <w:rsid w:val="003559EB"/>
    <w:rsid w:val="00355C91"/>
    <w:rsid w:val="0035647E"/>
    <w:rsid w:val="003570ED"/>
    <w:rsid w:val="0036190C"/>
    <w:rsid w:val="0036266B"/>
    <w:rsid w:val="003631E1"/>
    <w:rsid w:val="00363F3A"/>
    <w:rsid w:val="00363F8F"/>
    <w:rsid w:val="0036450E"/>
    <w:rsid w:val="003645FE"/>
    <w:rsid w:val="0036539A"/>
    <w:rsid w:val="0036545E"/>
    <w:rsid w:val="00365524"/>
    <w:rsid w:val="00365955"/>
    <w:rsid w:val="003660C3"/>
    <w:rsid w:val="00366125"/>
    <w:rsid w:val="0036642D"/>
    <w:rsid w:val="0036650D"/>
    <w:rsid w:val="0036710C"/>
    <w:rsid w:val="003671A5"/>
    <w:rsid w:val="0037023D"/>
    <w:rsid w:val="00374228"/>
    <w:rsid w:val="0037445F"/>
    <w:rsid w:val="0037713B"/>
    <w:rsid w:val="0037790F"/>
    <w:rsid w:val="0038109F"/>
    <w:rsid w:val="00381377"/>
    <w:rsid w:val="003835DE"/>
    <w:rsid w:val="00384A68"/>
    <w:rsid w:val="00386A63"/>
    <w:rsid w:val="0038792F"/>
    <w:rsid w:val="003902DB"/>
    <w:rsid w:val="0039070F"/>
    <w:rsid w:val="00390E83"/>
    <w:rsid w:val="003917BA"/>
    <w:rsid w:val="003924D8"/>
    <w:rsid w:val="003925C0"/>
    <w:rsid w:val="003938D2"/>
    <w:rsid w:val="003939C9"/>
    <w:rsid w:val="0039428B"/>
    <w:rsid w:val="003946EF"/>
    <w:rsid w:val="0039473B"/>
    <w:rsid w:val="003966DB"/>
    <w:rsid w:val="00396BF1"/>
    <w:rsid w:val="003A02A1"/>
    <w:rsid w:val="003A0543"/>
    <w:rsid w:val="003A0A51"/>
    <w:rsid w:val="003A1758"/>
    <w:rsid w:val="003A3A63"/>
    <w:rsid w:val="003A3C22"/>
    <w:rsid w:val="003A582D"/>
    <w:rsid w:val="003A5B49"/>
    <w:rsid w:val="003A6526"/>
    <w:rsid w:val="003B14EB"/>
    <w:rsid w:val="003B26DB"/>
    <w:rsid w:val="003B362F"/>
    <w:rsid w:val="003B36D5"/>
    <w:rsid w:val="003B36E4"/>
    <w:rsid w:val="003B3812"/>
    <w:rsid w:val="003B3C96"/>
    <w:rsid w:val="003B4FE9"/>
    <w:rsid w:val="003B6262"/>
    <w:rsid w:val="003B6689"/>
    <w:rsid w:val="003B6916"/>
    <w:rsid w:val="003B7630"/>
    <w:rsid w:val="003B7B2B"/>
    <w:rsid w:val="003B7F3A"/>
    <w:rsid w:val="003C0498"/>
    <w:rsid w:val="003C0606"/>
    <w:rsid w:val="003C0BAF"/>
    <w:rsid w:val="003C0FEE"/>
    <w:rsid w:val="003C11B1"/>
    <w:rsid w:val="003C2028"/>
    <w:rsid w:val="003C2E6F"/>
    <w:rsid w:val="003C4816"/>
    <w:rsid w:val="003C4A4C"/>
    <w:rsid w:val="003C4C5D"/>
    <w:rsid w:val="003C6258"/>
    <w:rsid w:val="003C699B"/>
    <w:rsid w:val="003C7ECD"/>
    <w:rsid w:val="003D047D"/>
    <w:rsid w:val="003D1F7C"/>
    <w:rsid w:val="003D2277"/>
    <w:rsid w:val="003D4655"/>
    <w:rsid w:val="003D52D2"/>
    <w:rsid w:val="003D5979"/>
    <w:rsid w:val="003D659E"/>
    <w:rsid w:val="003D7AA3"/>
    <w:rsid w:val="003E1090"/>
    <w:rsid w:val="003E16C6"/>
    <w:rsid w:val="003E21FC"/>
    <w:rsid w:val="003E2928"/>
    <w:rsid w:val="003E47F3"/>
    <w:rsid w:val="003E4AE4"/>
    <w:rsid w:val="003E535C"/>
    <w:rsid w:val="003E5F53"/>
    <w:rsid w:val="003E65B8"/>
    <w:rsid w:val="003E75EE"/>
    <w:rsid w:val="003E7D1D"/>
    <w:rsid w:val="003F05AF"/>
    <w:rsid w:val="003F1794"/>
    <w:rsid w:val="003F23D3"/>
    <w:rsid w:val="003F2C20"/>
    <w:rsid w:val="003F3BB8"/>
    <w:rsid w:val="003F4847"/>
    <w:rsid w:val="003F658F"/>
    <w:rsid w:val="003F67E1"/>
    <w:rsid w:val="003F701D"/>
    <w:rsid w:val="004001D5"/>
    <w:rsid w:val="0040096D"/>
    <w:rsid w:val="004011EE"/>
    <w:rsid w:val="00402226"/>
    <w:rsid w:val="004028B2"/>
    <w:rsid w:val="004029F0"/>
    <w:rsid w:val="00402E7E"/>
    <w:rsid w:val="00403C8F"/>
    <w:rsid w:val="004040F1"/>
    <w:rsid w:val="00404E10"/>
    <w:rsid w:val="00406475"/>
    <w:rsid w:val="00410940"/>
    <w:rsid w:val="00410C1D"/>
    <w:rsid w:val="00412544"/>
    <w:rsid w:val="004132A0"/>
    <w:rsid w:val="004137BD"/>
    <w:rsid w:val="00413B4E"/>
    <w:rsid w:val="00415C07"/>
    <w:rsid w:val="0041618B"/>
    <w:rsid w:val="00416484"/>
    <w:rsid w:val="0041713A"/>
    <w:rsid w:val="0042041B"/>
    <w:rsid w:val="004204D3"/>
    <w:rsid w:val="00420942"/>
    <w:rsid w:val="00422C0F"/>
    <w:rsid w:val="00423A9E"/>
    <w:rsid w:val="00423F53"/>
    <w:rsid w:val="00424847"/>
    <w:rsid w:val="00425F42"/>
    <w:rsid w:val="00426C00"/>
    <w:rsid w:val="00427153"/>
    <w:rsid w:val="00427B63"/>
    <w:rsid w:val="00431252"/>
    <w:rsid w:val="00431433"/>
    <w:rsid w:val="00431AD6"/>
    <w:rsid w:val="004326FC"/>
    <w:rsid w:val="00432F25"/>
    <w:rsid w:val="004335EA"/>
    <w:rsid w:val="00433A6D"/>
    <w:rsid w:val="00434739"/>
    <w:rsid w:val="00434A7C"/>
    <w:rsid w:val="00434D22"/>
    <w:rsid w:val="00435859"/>
    <w:rsid w:val="0043732C"/>
    <w:rsid w:val="0043753C"/>
    <w:rsid w:val="00437726"/>
    <w:rsid w:val="00437EC9"/>
    <w:rsid w:val="004401FF"/>
    <w:rsid w:val="00441276"/>
    <w:rsid w:val="00441C42"/>
    <w:rsid w:val="0044284F"/>
    <w:rsid w:val="00444121"/>
    <w:rsid w:val="00446DEC"/>
    <w:rsid w:val="004519BB"/>
    <w:rsid w:val="0045284A"/>
    <w:rsid w:val="00452D7A"/>
    <w:rsid w:val="00453358"/>
    <w:rsid w:val="00453DAF"/>
    <w:rsid w:val="00453EA9"/>
    <w:rsid w:val="0045588C"/>
    <w:rsid w:val="004571B0"/>
    <w:rsid w:val="004606CA"/>
    <w:rsid w:val="00460B67"/>
    <w:rsid w:val="00461881"/>
    <w:rsid w:val="0046429C"/>
    <w:rsid w:val="00464C29"/>
    <w:rsid w:val="0046563D"/>
    <w:rsid w:val="004656A2"/>
    <w:rsid w:val="00466323"/>
    <w:rsid w:val="004668F0"/>
    <w:rsid w:val="00466902"/>
    <w:rsid w:val="004674C2"/>
    <w:rsid w:val="004716A7"/>
    <w:rsid w:val="004720DC"/>
    <w:rsid w:val="0047211B"/>
    <w:rsid w:val="004724AF"/>
    <w:rsid w:val="00472CCF"/>
    <w:rsid w:val="00472E45"/>
    <w:rsid w:val="00473429"/>
    <w:rsid w:val="00473C16"/>
    <w:rsid w:val="00473F70"/>
    <w:rsid w:val="00475098"/>
    <w:rsid w:val="00475758"/>
    <w:rsid w:val="0047608F"/>
    <w:rsid w:val="004760CF"/>
    <w:rsid w:val="00476A31"/>
    <w:rsid w:val="004770C2"/>
    <w:rsid w:val="00477595"/>
    <w:rsid w:val="00477E61"/>
    <w:rsid w:val="0048054A"/>
    <w:rsid w:val="00480717"/>
    <w:rsid w:val="0048199F"/>
    <w:rsid w:val="00482C9B"/>
    <w:rsid w:val="00483FC6"/>
    <w:rsid w:val="0048466C"/>
    <w:rsid w:val="00484F9E"/>
    <w:rsid w:val="00487154"/>
    <w:rsid w:val="004873E9"/>
    <w:rsid w:val="00490D06"/>
    <w:rsid w:val="00490FA9"/>
    <w:rsid w:val="0049119D"/>
    <w:rsid w:val="004915FF"/>
    <w:rsid w:val="004916D0"/>
    <w:rsid w:val="00491967"/>
    <w:rsid w:val="004920A8"/>
    <w:rsid w:val="0049227B"/>
    <w:rsid w:val="0049282F"/>
    <w:rsid w:val="004928B5"/>
    <w:rsid w:val="004936C3"/>
    <w:rsid w:val="00493B41"/>
    <w:rsid w:val="004946F0"/>
    <w:rsid w:val="00495A58"/>
    <w:rsid w:val="00495D80"/>
    <w:rsid w:val="00495E6E"/>
    <w:rsid w:val="00497151"/>
    <w:rsid w:val="00497951"/>
    <w:rsid w:val="00497FFE"/>
    <w:rsid w:val="004A0126"/>
    <w:rsid w:val="004A1222"/>
    <w:rsid w:val="004A3798"/>
    <w:rsid w:val="004A3828"/>
    <w:rsid w:val="004A3CD8"/>
    <w:rsid w:val="004A444C"/>
    <w:rsid w:val="004A4F9C"/>
    <w:rsid w:val="004A56E0"/>
    <w:rsid w:val="004A5B97"/>
    <w:rsid w:val="004A5BA7"/>
    <w:rsid w:val="004A6069"/>
    <w:rsid w:val="004A7827"/>
    <w:rsid w:val="004A7BE4"/>
    <w:rsid w:val="004A7F6C"/>
    <w:rsid w:val="004B06B9"/>
    <w:rsid w:val="004B1BD2"/>
    <w:rsid w:val="004B2913"/>
    <w:rsid w:val="004B2A86"/>
    <w:rsid w:val="004B3CBD"/>
    <w:rsid w:val="004B3DCD"/>
    <w:rsid w:val="004B411B"/>
    <w:rsid w:val="004B4486"/>
    <w:rsid w:val="004B6D68"/>
    <w:rsid w:val="004B7884"/>
    <w:rsid w:val="004B7A22"/>
    <w:rsid w:val="004C084C"/>
    <w:rsid w:val="004C0988"/>
    <w:rsid w:val="004C116C"/>
    <w:rsid w:val="004C1AA6"/>
    <w:rsid w:val="004C1AE6"/>
    <w:rsid w:val="004C22B4"/>
    <w:rsid w:val="004C2AFC"/>
    <w:rsid w:val="004C43E5"/>
    <w:rsid w:val="004C51BB"/>
    <w:rsid w:val="004C578B"/>
    <w:rsid w:val="004C5DBE"/>
    <w:rsid w:val="004C65AA"/>
    <w:rsid w:val="004C6C67"/>
    <w:rsid w:val="004C76F6"/>
    <w:rsid w:val="004D0402"/>
    <w:rsid w:val="004D0A40"/>
    <w:rsid w:val="004D0E3C"/>
    <w:rsid w:val="004D12AB"/>
    <w:rsid w:val="004D3A86"/>
    <w:rsid w:val="004D3CBB"/>
    <w:rsid w:val="004D45E3"/>
    <w:rsid w:val="004D4CA3"/>
    <w:rsid w:val="004D5056"/>
    <w:rsid w:val="004D5E04"/>
    <w:rsid w:val="004D711B"/>
    <w:rsid w:val="004D7771"/>
    <w:rsid w:val="004D7AB2"/>
    <w:rsid w:val="004D7BAE"/>
    <w:rsid w:val="004E03D4"/>
    <w:rsid w:val="004E1359"/>
    <w:rsid w:val="004E1DBA"/>
    <w:rsid w:val="004E1ED9"/>
    <w:rsid w:val="004E394E"/>
    <w:rsid w:val="004E50FD"/>
    <w:rsid w:val="004E5A12"/>
    <w:rsid w:val="004E5AA6"/>
    <w:rsid w:val="004E622A"/>
    <w:rsid w:val="004E65FA"/>
    <w:rsid w:val="004E6A60"/>
    <w:rsid w:val="004E79E2"/>
    <w:rsid w:val="004F0BBC"/>
    <w:rsid w:val="004F354F"/>
    <w:rsid w:val="004F3C99"/>
    <w:rsid w:val="004F3F56"/>
    <w:rsid w:val="004F4799"/>
    <w:rsid w:val="004F67ED"/>
    <w:rsid w:val="004F7F42"/>
    <w:rsid w:val="0050035A"/>
    <w:rsid w:val="005008F7"/>
    <w:rsid w:val="00503BF2"/>
    <w:rsid w:val="00504DD1"/>
    <w:rsid w:val="00505F9E"/>
    <w:rsid w:val="00505FCC"/>
    <w:rsid w:val="005064D6"/>
    <w:rsid w:val="00506C4A"/>
    <w:rsid w:val="0050745D"/>
    <w:rsid w:val="005077BA"/>
    <w:rsid w:val="00507FEC"/>
    <w:rsid w:val="005105A8"/>
    <w:rsid w:val="00511D76"/>
    <w:rsid w:val="00513330"/>
    <w:rsid w:val="005151E7"/>
    <w:rsid w:val="00515AE4"/>
    <w:rsid w:val="00515F53"/>
    <w:rsid w:val="005162D2"/>
    <w:rsid w:val="00516B4E"/>
    <w:rsid w:val="00517A28"/>
    <w:rsid w:val="00517BFD"/>
    <w:rsid w:val="0052057D"/>
    <w:rsid w:val="005213A1"/>
    <w:rsid w:val="005223B1"/>
    <w:rsid w:val="005225E7"/>
    <w:rsid w:val="00526086"/>
    <w:rsid w:val="005260DA"/>
    <w:rsid w:val="005268F3"/>
    <w:rsid w:val="00526AFC"/>
    <w:rsid w:val="0052746C"/>
    <w:rsid w:val="00527B16"/>
    <w:rsid w:val="00530C0E"/>
    <w:rsid w:val="00530CC3"/>
    <w:rsid w:val="00534DAE"/>
    <w:rsid w:val="00536697"/>
    <w:rsid w:val="005372A0"/>
    <w:rsid w:val="00537ACE"/>
    <w:rsid w:val="00540CBB"/>
    <w:rsid w:val="005438DB"/>
    <w:rsid w:val="00543A5E"/>
    <w:rsid w:val="0054525A"/>
    <w:rsid w:val="00545524"/>
    <w:rsid w:val="00545951"/>
    <w:rsid w:val="00545FBE"/>
    <w:rsid w:val="00550558"/>
    <w:rsid w:val="00551FD6"/>
    <w:rsid w:val="0055208A"/>
    <w:rsid w:val="005522EF"/>
    <w:rsid w:val="005534F1"/>
    <w:rsid w:val="00553AA3"/>
    <w:rsid w:val="00553E72"/>
    <w:rsid w:val="005540C1"/>
    <w:rsid w:val="0055411A"/>
    <w:rsid w:val="00554B7C"/>
    <w:rsid w:val="00554D2B"/>
    <w:rsid w:val="00554EB6"/>
    <w:rsid w:val="00554F78"/>
    <w:rsid w:val="00557CFB"/>
    <w:rsid w:val="00557DBF"/>
    <w:rsid w:val="00561682"/>
    <w:rsid w:val="0056197E"/>
    <w:rsid w:val="00561DD4"/>
    <w:rsid w:val="00563C33"/>
    <w:rsid w:val="005659A9"/>
    <w:rsid w:val="005664C4"/>
    <w:rsid w:val="00566A18"/>
    <w:rsid w:val="005677DD"/>
    <w:rsid w:val="00571B15"/>
    <w:rsid w:val="00572350"/>
    <w:rsid w:val="00572C84"/>
    <w:rsid w:val="00574462"/>
    <w:rsid w:val="0057472D"/>
    <w:rsid w:val="0057535F"/>
    <w:rsid w:val="00575C6E"/>
    <w:rsid w:val="00577271"/>
    <w:rsid w:val="005802E7"/>
    <w:rsid w:val="00580A8A"/>
    <w:rsid w:val="00581714"/>
    <w:rsid w:val="005858C3"/>
    <w:rsid w:val="0058672C"/>
    <w:rsid w:val="00590005"/>
    <w:rsid w:val="00591A28"/>
    <w:rsid w:val="00591E8F"/>
    <w:rsid w:val="005946C6"/>
    <w:rsid w:val="00595BF2"/>
    <w:rsid w:val="00595C97"/>
    <w:rsid w:val="00596337"/>
    <w:rsid w:val="00596B55"/>
    <w:rsid w:val="005A0CC1"/>
    <w:rsid w:val="005A109B"/>
    <w:rsid w:val="005A19F9"/>
    <w:rsid w:val="005A1C36"/>
    <w:rsid w:val="005A2BD1"/>
    <w:rsid w:val="005A2D56"/>
    <w:rsid w:val="005A3156"/>
    <w:rsid w:val="005A413A"/>
    <w:rsid w:val="005A4A57"/>
    <w:rsid w:val="005A4E87"/>
    <w:rsid w:val="005A65FB"/>
    <w:rsid w:val="005B08D2"/>
    <w:rsid w:val="005B1481"/>
    <w:rsid w:val="005B1A49"/>
    <w:rsid w:val="005B69EC"/>
    <w:rsid w:val="005B6BB0"/>
    <w:rsid w:val="005B72DE"/>
    <w:rsid w:val="005C00BE"/>
    <w:rsid w:val="005C3158"/>
    <w:rsid w:val="005C3F83"/>
    <w:rsid w:val="005C496D"/>
    <w:rsid w:val="005C5C54"/>
    <w:rsid w:val="005C5F97"/>
    <w:rsid w:val="005C66B2"/>
    <w:rsid w:val="005D051D"/>
    <w:rsid w:val="005D0C9E"/>
    <w:rsid w:val="005D1ACC"/>
    <w:rsid w:val="005D20D4"/>
    <w:rsid w:val="005D2E9E"/>
    <w:rsid w:val="005D4B47"/>
    <w:rsid w:val="005D5341"/>
    <w:rsid w:val="005D5487"/>
    <w:rsid w:val="005D5593"/>
    <w:rsid w:val="005D5C3D"/>
    <w:rsid w:val="005D5CEF"/>
    <w:rsid w:val="005D64F5"/>
    <w:rsid w:val="005D7229"/>
    <w:rsid w:val="005D7323"/>
    <w:rsid w:val="005D746D"/>
    <w:rsid w:val="005D747C"/>
    <w:rsid w:val="005D78AA"/>
    <w:rsid w:val="005D7F0E"/>
    <w:rsid w:val="005E05CB"/>
    <w:rsid w:val="005E0DD1"/>
    <w:rsid w:val="005E347B"/>
    <w:rsid w:val="005E348A"/>
    <w:rsid w:val="005E3836"/>
    <w:rsid w:val="005E3C44"/>
    <w:rsid w:val="005E4622"/>
    <w:rsid w:val="005E4EF3"/>
    <w:rsid w:val="005E6205"/>
    <w:rsid w:val="005E7B91"/>
    <w:rsid w:val="005F006B"/>
    <w:rsid w:val="005F0A3B"/>
    <w:rsid w:val="005F3EB8"/>
    <w:rsid w:val="005F41E3"/>
    <w:rsid w:val="005F50AD"/>
    <w:rsid w:val="005F68BF"/>
    <w:rsid w:val="005F7011"/>
    <w:rsid w:val="005F78F3"/>
    <w:rsid w:val="005F7F25"/>
    <w:rsid w:val="00600C3C"/>
    <w:rsid w:val="00601D0C"/>
    <w:rsid w:val="006020B1"/>
    <w:rsid w:val="006022D0"/>
    <w:rsid w:val="00602594"/>
    <w:rsid w:val="00602A29"/>
    <w:rsid w:val="00605BD8"/>
    <w:rsid w:val="0060655A"/>
    <w:rsid w:val="006066EE"/>
    <w:rsid w:val="00606BD7"/>
    <w:rsid w:val="006114FC"/>
    <w:rsid w:val="0061154C"/>
    <w:rsid w:val="006119B6"/>
    <w:rsid w:val="00611DA6"/>
    <w:rsid w:val="00612273"/>
    <w:rsid w:val="0061248D"/>
    <w:rsid w:val="006133E7"/>
    <w:rsid w:val="00613BF2"/>
    <w:rsid w:val="006143D5"/>
    <w:rsid w:val="0061446A"/>
    <w:rsid w:val="006155A6"/>
    <w:rsid w:val="006163A3"/>
    <w:rsid w:val="0061664C"/>
    <w:rsid w:val="00616766"/>
    <w:rsid w:val="00616D1F"/>
    <w:rsid w:val="00617DA3"/>
    <w:rsid w:val="00620A38"/>
    <w:rsid w:val="006220FD"/>
    <w:rsid w:val="006231C0"/>
    <w:rsid w:val="006234FC"/>
    <w:rsid w:val="00624CEE"/>
    <w:rsid w:val="00624D47"/>
    <w:rsid w:val="0062566C"/>
    <w:rsid w:val="006263A8"/>
    <w:rsid w:val="00626543"/>
    <w:rsid w:val="00626A93"/>
    <w:rsid w:val="00627871"/>
    <w:rsid w:val="00627EB8"/>
    <w:rsid w:val="00630AB1"/>
    <w:rsid w:val="00631855"/>
    <w:rsid w:val="00631877"/>
    <w:rsid w:val="00635B1B"/>
    <w:rsid w:val="006370FD"/>
    <w:rsid w:val="00637A26"/>
    <w:rsid w:val="0064103F"/>
    <w:rsid w:val="006413C9"/>
    <w:rsid w:val="0064165B"/>
    <w:rsid w:val="00644029"/>
    <w:rsid w:val="0064522B"/>
    <w:rsid w:val="006460C6"/>
    <w:rsid w:val="0064697E"/>
    <w:rsid w:val="0064710D"/>
    <w:rsid w:val="006472BF"/>
    <w:rsid w:val="00647F45"/>
    <w:rsid w:val="00652AF8"/>
    <w:rsid w:val="00653F3A"/>
    <w:rsid w:val="00654866"/>
    <w:rsid w:val="00654927"/>
    <w:rsid w:val="00654E6F"/>
    <w:rsid w:val="0065582B"/>
    <w:rsid w:val="00655B02"/>
    <w:rsid w:val="00655F1B"/>
    <w:rsid w:val="006561D0"/>
    <w:rsid w:val="006563CF"/>
    <w:rsid w:val="006623C7"/>
    <w:rsid w:val="006625C0"/>
    <w:rsid w:val="006636D5"/>
    <w:rsid w:val="00663EA8"/>
    <w:rsid w:val="00663EBB"/>
    <w:rsid w:val="00665A29"/>
    <w:rsid w:val="00666771"/>
    <w:rsid w:val="00667A5F"/>
    <w:rsid w:val="00667AB9"/>
    <w:rsid w:val="0067006F"/>
    <w:rsid w:val="006705B6"/>
    <w:rsid w:val="00670D99"/>
    <w:rsid w:val="006714F4"/>
    <w:rsid w:val="0067169E"/>
    <w:rsid w:val="00673760"/>
    <w:rsid w:val="00676719"/>
    <w:rsid w:val="00677BC0"/>
    <w:rsid w:val="00680200"/>
    <w:rsid w:val="00680D29"/>
    <w:rsid w:val="00680F07"/>
    <w:rsid w:val="006810EF"/>
    <w:rsid w:val="006820E2"/>
    <w:rsid w:val="006824DB"/>
    <w:rsid w:val="00682B28"/>
    <w:rsid w:val="00683E48"/>
    <w:rsid w:val="006850E9"/>
    <w:rsid w:val="00686B68"/>
    <w:rsid w:val="006905DD"/>
    <w:rsid w:val="00690CD7"/>
    <w:rsid w:val="00690F41"/>
    <w:rsid w:val="00691D06"/>
    <w:rsid w:val="00692552"/>
    <w:rsid w:val="0069286E"/>
    <w:rsid w:val="00692F1E"/>
    <w:rsid w:val="006943B3"/>
    <w:rsid w:val="00694738"/>
    <w:rsid w:val="00694E92"/>
    <w:rsid w:val="00697EFE"/>
    <w:rsid w:val="006A026A"/>
    <w:rsid w:val="006A122F"/>
    <w:rsid w:val="006A1E77"/>
    <w:rsid w:val="006A2DA4"/>
    <w:rsid w:val="006A3434"/>
    <w:rsid w:val="006A3B61"/>
    <w:rsid w:val="006A3E6A"/>
    <w:rsid w:val="006A4E25"/>
    <w:rsid w:val="006A7A7B"/>
    <w:rsid w:val="006B08E7"/>
    <w:rsid w:val="006B0DF6"/>
    <w:rsid w:val="006B1840"/>
    <w:rsid w:val="006B1AC9"/>
    <w:rsid w:val="006B1C2B"/>
    <w:rsid w:val="006B2300"/>
    <w:rsid w:val="006B37E4"/>
    <w:rsid w:val="006B6094"/>
    <w:rsid w:val="006B694A"/>
    <w:rsid w:val="006B6BCF"/>
    <w:rsid w:val="006B702B"/>
    <w:rsid w:val="006B7D57"/>
    <w:rsid w:val="006C04FD"/>
    <w:rsid w:val="006C07EA"/>
    <w:rsid w:val="006C10E2"/>
    <w:rsid w:val="006C1148"/>
    <w:rsid w:val="006C1548"/>
    <w:rsid w:val="006C1BA1"/>
    <w:rsid w:val="006C2BDA"/>
    <w:rsid w:val="006C35DF"/>
    <w:rsid w:val="006C4D89"/>
    <w:rsid w:val="006C4F23"/>
    <w:rsid w:val="006C5118"/>
    <w:rsid w:val="006C6082"/>
    <w:rsid w:val="006C6337"/>
    <w:rsid w:val="006C6499"/>
    <w:rsid w:val="006C66B2"/>
    <w:rsid w:val="006C6BFF"/>
    <w:rsid w:val="006C6D79"/>
    <w:rsid w:val="006C7DB9"/>
    <w:rsid w:val="006D0513"/>
    <w:rsid w:val="006D08F5"/>
    <w:rsid w:val="006D09E6"/>
    <w:rsid w:val="006D1258"/>
    <w:rsid w:val="006D2CA5"/>
    <w:rsid w:val="006D3373"/>
    <w:rsid w:val="006D35A5"/>
    <w:rsid w:val="006D3C6A"/>
    <w:rsid w:val="006D5C35"/>
    <w:rsid w:val="006D7351"/>
    <w:rsid w:val="006E0217"/>
    <w:rsid w:val="006E1586"/>
    <w:rsid w:val="006E1C76"/>
    <w:rsid w:val="006E26E9"/>
    <w:rsid w:val="006E33BE"/>
    <w:rsid w:val="006E5AE5"/>
    <w:rsid w:val="006E5DA6"/>
    <w:rsid w:val="006E5DE5"/>
    <w:rsid w:val="006E6081"/>
    <w:rsid w:val="006F0D84"/>
    <w:rsid w:val="006F1169"/>
    <w:rsid w:val="006F1C20"/>
    <w:rsid w:val="006F1C57"/>
    <w:rsid w:val="006F2B75"/>
    <w:rsid w:val="006F3F8E"/>
    <w:rsid w:val="006F4736"/>
    <w:rsid w:val="006F4F79"/>
    <w:rsid w:val="006F566F"/>
    <w:rsid w:val="006F60F6"/>
    <w:rsid w:val="006F79AB"/>
    <w:rsid w:val="00700FBB"/>
    <w:rsid w:val="0070309B"/>
    <w:rsid w:val="00703479"/>
    <w:rsid w:val="00703875"/>
    <w:rsid w:val="00705A52"/>
    <w:rsid w:val="00706634"/>
    <w:rsid w:val="0070699B"/>
    <w:rsid w:val="00706A0F"/>
    <w:rsid w:val="007100EE"/>
    <w:rsid w:val="00711163"/>
    <w:rsid w:val="00711D91"/>
    <w:rsid w:val="00712AD7"/>
    <w:rsid w:val="00712CF8"/>
    <w:rsid w:val="0071567A"/>
    <w:rsid w:val="00716773"/>
    <w:rsid w:val="007172A9"/>
    <w:rsid w:val="007175E8"/>
    <w:rsid w:val="0072203B"/>
    <w:rsid w:val="00723007"/>
    <w:rsid w:val="007249F4"/>
    <w:rsid w:val="00727F3A"/>
    <w:rsid w:val="007312B8"/>
    <w:rsid w:val="00731F41"/>
    <w:rsid w:val="00732061"/>
    <w:rsid w:val="00733D8A"/>
    <w:rsid w:val="00733EF7"/>
    <w:rsid w:val="007365C1"/>
    <w:rsid w:val="007367E2"/>
    <w:rsid w:val="0073734F"/>
    <w:rsid w:val="00740373"/>
    <w:rsid w:val="00740732"/>
    <w:rsid w:val="0074156D"/>
    <w:rsid w:val="00741F2A"/>
    <w:rsid w:val="0074251B"/>
    <w:rsid w:val="00742E4B"/>
    <w:rsid w:val="00743507"/>
    <w:rsid w:val="00743563"/>
    <w:rsid w:val="0074409D"/>
    <w:rsid w:val="00745F08"/>
    <w:rsid w:val="0074647C"/>
    <w:rsid w:val="00750A3B"/>
    <w:rsid w:val="00750ECE"/>
    <w:rsid w:val="007511C0"/>
    <w:rsid w:val="007518E5"/>
    <w:rsid w:val="0075275D"/>
    <w:rsid w:val="00753330"/>
    <w:rsid w:val="00754CCC"/>
    <w:rsid w:val="00755725"/>
    <w:rsid w:val="0075584B"/>
    <w:rsid w:val="00762159"/>
    <w:rsid w:val="00764661"/>
    <w:rsid w:val="00765155"/>
    <w:rsid w:val="0076531E"/>
    <w:rsid w:val="007653BE"/>
    <w:rsid w:val="00765476"/>
    <w:rsid w:val="00767650"/>
    <w:rsid w:val="00767BCA"/>
    <w:rsid w:val="00767FEB"/>
    <w:rsid w:val="00770D09"/>
    <w:rsid w:val="00772A99"/>
    <w:rsid w:val="00772C54"/>
    <w:rsid w:val="00773816"/>
    <w:rsid w:val="007739CE"/>
    <w:rsid w:val="00773FE2"/>
    <w:rsid w:val="00774075"/>
    <w:rsid w:val="007759E4"/>
    <w:rsid w:val="00775CC7"/>
    <w:rsid w:val="0077754F"/>
    <w:rsid w:val="00781600"/>
    <w:rsid w:val="0078166A"/>
    <w:rsid w:val="00782316"/>
    <w:rsid w:val="00782BB4"/>
    <w:rsid w:val="00782FE3"/>
    <w:rsid w:val="00783447"/>
    <w:rsid w:val="00783B0B"/>
    <w:rsid w:val="00783FD9"/>
    <w:rsid w:val="00785B9D"/>
    <w:rsid w:val="00787C9B"/>
    <w:rsid w:val="00790B37"/>
    <w:rsid w:val="00790B85"/>
    <w:rsid w:val="00790E3D"/>
    <w:rsid w:val="007913F9"/>
    <w:rsid w:val="0079142A"/>
    <w:rsid w:val="00791837"/>
    <w:rsid w:val="007919DA"/>
    <w:rsid w:val="00793813"/>
    <w:rsid w:val="00793B02"/>
    <w:rsid w:val="00794188"/>
    <w:rsid w:val="00794ADE"/>
    <w:rsid w:val="00795561"/>
    <w:rsid w:val="00795D6D"/>
    <w:rsid w:val="00796189"/>
    <w:rsid w:val="007A1DA6"/>
    <w:rsid w:val="007A36B4"/>
    <w:rsid w:val="007A3EC3"/>
    <w:rsid w:val="007A4388"/>
    <w:rsid w:val="007A691D"/>
    <w:rsid w:val="007A7A06"/>
    <w:rsid w:val="007B0424"/>
    <w:rsid w:val="007B0D93"/>
    <w:rsid w:val="007B2C25"/>
    <w:rsid w:val="007B4955"/>
    <w:rsid w:val="007B52F7"/>
    <w:rsid w:val="007B57AF"/>
    <w:rsid w:val="007B6FA4"/>
    <w:rsid w:val="007B711D"/>
    <w:rsid w:val="007C0130"/>
    <w:rsid w:val="007C10A1"/>
    <w:rsid w:val="007C1D9F"/>
    <w:rsid w:val="007C28E1"/>
    <w:rsid w:val="007C3641"/>
    <w:rsid w:val="007C3A7D"/>
    <w:rsid w:val="007C43BB"/>
    <w:rsid w:val="007C542D"/>
    <w:rsid w:val="007C5618"/>
    <w:rsid w:val="007C5AEC"/>
    <w:rsid w:val="007C5C29"/>
    <w:rsid w:val="007C7B90"/>
    <w:rsid w:val="007D05AF"/>
    <w:rsid w:val="007D1345"/>
    <w:rsid w:val="007D1A66"/>
    <w:rsid w:val="007D1B50"/>
    <w:rsid w:val="007D3F74"/>
    <w:rsid w:val="007D4286"/>
    <w:rsid w:val="007D4A37"/>
    <w:rsid w:val="007D4B2C"/>
    <w:rsid w:val="007D631A"/>
    <w:rsid w:val="007D70F9"/>
    <w:rsid w:val="007E03A0"/>
    <w:rsid w:val="007E0F62"/>
    <w:rsid w:val="007E1D12"/>
    <w:rsid w:val="007E1D9E"/>
    <w:rsid w:val="007E3634"/>
    <w:rsid w:val="007E3ED0"/>
    <w:rsid w:val="007E4923"/>
    <w:rsid w:val="007E4B5F"/>
    <w:rsid w:val="007E4E15"/>
    <w:rsid w:val="007E5480"/>
    <w:rsid w:val="007E68B9"/>
    <w:rsid w:val="007E6EB5"/>
    <w:rsid w:val="007E7625"/>
    <w:rsid w:val="007E7CFC"/>
    <w:rsid w:val="007F0582"/>
    <w:rsid w:val="007F0E91"/>
    <w:rsid w:val="007F13A9"/>
    <w:rsid w:val="007F17FF"/>
    <w:rsid w:val="007F1BCE"/>
    <w:rsid w:val="007F20B9"/>
    <w:rsid w:val="007F24C2"/>
    <w:rsid w:val="007F2947"/>
    <w:rsid w:val="007F3A13"/>
    <w:rsid w:val="007F3F3D"/>
    <w:rsid w:val="007F5433"/>
    <w:rsid w:val="007F5F7D"/>
    <w:rsid w:val="007F6134"/>
    <w:rsid w:val="007F6764"/>
    <w:rsid w:val="007F6781"/>
    <w:rsid w:val="007F7B02"/>
    <w:rsid w:val="007F7B1E"/>
    <w:rsid w:val="008060F8"/>
    <w:rsid w:val="00806140"/>
    <w:rsid w:val="008122B1"/>
    <w:rsid w:val="00812A5C"/>
    <w:rsid w:val="00812AFE"/>
    <w:rsid w:val="00812B13"/>
    <w:rsid w:val="008151E9"/>
    <w:rsid w:val="00816233"/>
    <w:rsid w:val="008170D0"/>
    <w:rsid w:val="008205BE"/>
    <w:rsid w:val="00824F87"/>
    <w:rsid w:val="00825F42"/>
    <w:rsid w:val="00827D76"/>
    <w:rsid w:val="008317E1"/>
    <w:rsid w:val="00831F7D"/>
    <w:rsid w:val="008321A5"/>
    <w:rsid w:val="0083231D"/>
    <w:rsid w:val="0083410C"/>
    <w:rsid w:val="00834A8C"/>
    <w:rsid w:val="00834AEE"/>
    <w:rsid w:val="00836512"/>
    <w:rsid w:val="0083709A"/>
    <w:rsid w:val="0083780B"/>
    <w:rsid w:val="008402C0"/>
    <w:rsid w:val="008449D4"/>
    <w:rsid w:val="00844B40"/>
    <w:rsid w:val="0084525B"/>
    <w:rsid w:val="008456C6"/>
    <w:rsid w:val="008466E1"/>
    <w:rsid w:val="008472DB"/>
    <w:rsid w:val="00847912"/>
    <w:rsid w:val="00847F4A"/>
    <w:rsid w:val="00850F2E"/>
    <w:rsid w:val="00851552"/>
    <w:rsid w:val="00852233"/>
    <w:rsid w:val="00853619"/>
    <w:rsid w:val="00853DBE"/>
    <w:rsid w:val="0085658F"/>
    <w:rsid w:val="00856D45"/>
    <w:rsid w:val="008571E2"/>
    <w:rsid w:val="00857400"/>
    <w:rsid w:val="00862B4C"/>
    <w:rsid w:val="0086388C"/>
    <w:rsid w:val="00864172"/>
    <w:rsid w:val="00864C19"/>
    <w:rsid w:val="00864F1F"/>
    <w:rsid w:val="0086541F"/>
    <w:rsid w:val="008663A7"/>
    <w:rsid w:val="00866710"/>
    <w:rsid w:val="008679FD"/>
    <w:rsid w:val="00872C13"/>
    <w:rsid w:val="00872DD0"/>
    <w:rsid w:val="008743E3"/>
    <w:rsid w:val="008748BE"/>
    <w:rsid w:val="00875178"/>
    <w:rsid w:val="0087597A"/>
    <w:rsid w:val="00876F3D"/>
    <w:rsid w:val="0088067F"/>
    <w:rsid w:val="00881A02"/>
    <w:rsid w:val="00882548"/>
    <w:rsid w:val="00883B65"/>
    <w:rsid w:val="00883EBB"/>
    <w:rsid w:val="00884368"/>
    <w:rsid w:val="008856B8"/>
    <w:rsid w:val="0088583F"/>
    <w:rsid w:val="00885CFA"/>
    <w:rsid w:val="008868EF"/>
    <w:rsid w:val="00887593"/>
    <w:rsid w:val="0088785F"/>
    <w:rsid w:val="00891160"/>
    <w:rsid w:val="00891895"/>
    <w:rsid w:val="00893A7A"/>
    <w:rsid w:val="00894A34"/>
    <w:rsid w:val="00894B41"/>
    <w:rsid w:val="00894DA1"/>
    <w:rsid w:val="00895013"/>
    <w:rsid w:val="00895280"/>
    <w:rsid w:val="008953AE"/>
    <w:rsid w:val="00895F2E"/>
    <w:rsid w:val="00895F9F"/>
    <w:rsid w:val="00896358"/>
    <w:rsid w:val="008977B2"/>
    <w:rsid w:val="008A175E"/>
    <w:rsid w:val="008A194F"/>
    <w:rsid w:val="008A2C11"/>
    <w:rsid w:val="008A35B9"/>
    <w:rsid w:val="008A37E8"/>
    <w:rsid w:val="008A4846"/>
    <w:rsid w:val="008A618B"/>
    <w:rsid w:val="008A6751"/>
    <w:rsid w:val="008A76EB"/>
    <w:rsid w:val="008A7935"/>
    <w:rsid w:val="008B09FA"/>
    <w:rsid w:val="008B13D3"/>
    <w:rsid w:val="008B1D4D"/>
    <w:rsid w:val="008B26DE"/>
    <w:rsid w:val="008B2F6B"/>
    <w:rsid w:val="008B34A1"/>
    <w:rsid w:val="008B3676"/>
    <w:rsid w:val="008B3B57"/>
    <w:rsid w:val="008B5009"/>
    <w:rsid w:val="008B5B38"/>
    <w:rsid w:val="008B7BB3"/>
    <w:rsid w:val="008C03BB"/>
    <w:rsid w:val="008C081B"/>
    <w:rsid w:val="008C1C7F"/>
    <w:rsid w:val="008C20EC"/>
    <w:rsid w:val="008C40CA"/>
    <w:rsid w:val="008C4FA5"/>
    <w:rsid w:val="008C5477"/>
    <w:rsid w:val="008C56BB"/>
    <w:rsid w:val="008C5971"/>
    <w:rsid w:val="008C5B89"/>
    <w:rsid w:val="008C6110"/>
    <w:rsid w:val="008C6CC0"/>
    <w:rsid w:val="008C73DA"/>
    <w:rsid w:val="008C7E76"/>
    <w:rsid w:val="008D186B"/>
    <w:rsid w:val="008D3939"/>
    <w:rsid w:val="008D3D14"/>
    <w:rsid w:val="008D3DCA"/>
    <w:rsid w:val="008D54FB"/>
    <w:rsid w:val="008D5E55"/>
    <w:rsid w:val="008D5E72"/>
    <w:rsid w:val="008D64AE"/>
    <w:rsid w:val="008D6F81"/>
    <w:rsid w:val="008D7376"/>
    <w:rsid w:val="008D78F3"/>
    <w:rsid w:val="008D7C0F"/>
    <w:rsid w:val="008E00C3"/>
    <w:rsid w:val="008E21BD"/>
    <w:rsid w:val="008E74B2"/>
    <w:rsid w:val="008E7E01"/>
    <w:rsid w:val="008F04DF"/>
    <w:rsid w:val="008F1C2B"/>
    <w:rsid w:val="008F32FC"/>
    <w:rsid w:val="008F34BD"/>
    <w:rsid w:val="008F3A72"/>
    <w:rsid w:val="008F4A9B"/>
    <w:rsid w:val="008F4ED1"/>
    <w:rsid w:val="008F5027"/>
    <w:rsid w:val="008F50D7"/>
    <w:rsid w:val="008F596B"/>
    <w:rsid w:val="008F725D"/>
    <w:rsid w:val="00900606"/>
    <w:rsid w:val="009013B1"/>
    <w:rsid w:val="00901611"/>
    <w:rsid w:val="0090187B"/>
    <w:rsid w:val="009019E6"/>
    <w:rsid w:val="009040C8"/>
    <w:rsid w:val="00905960"/>
    <w:rsid w:val="009064E1"/>
    <w:rsid w:val="00910224"/>
    <w:rsid w:val="00912052"/>
    <w:rsid w:val="0091277C"/>
    <w:rsid w:val="00913342"/>
    <w:rsid w:val="009141E4"/>
    <w:rsid w:val="00914342"/>
    <w:rsid w:val="00914A88"/>
    <w:rsid w:val="00915ADF"/>
    <w:rsid w:val="009164D5"/>
    <w:rsid w:val="00916B42"/>
    <w:rsid w:val="00920E15"/>
    <w:rsid w:val="009212AF"/>
    <w:rsid w:val="0092133F"/>
    <w:rsid w:val="009215CB"/>
    <w:rsid w:val="009215EF"/>
    <w:rsid w:val="00922DCF"/>
    <w:rsid w:val="00924813"/>
    <w:rsid w:val="0092615B"/>
    <w:rsid w:val="00927AEC"/>
    <w:rsid w:val="0093070E"/>
    <w:rsid w:val="009309F2"/>
    <w:rsid w:val="009314F2"/>
    <w:rsid w:val="00932BCC"/>
    <w:rsid w:val="00932DC4"/>
    <w:rsid w:val="00933655"/>
    <w:rsid w:val="00933CF8"/>
    <w:rsid w:val="00934EAE"/>
    <w:rsid w:val="009358CF"/>
    <w:rsid w:val="00935C4B"/>
    <w:rsid w:val="00937260"/>
    <w:rsid w:val="009373E4"/>
    <w:rsid w:val="00940828"/>
    <w:rsid w:val="00940DE2"/>
    <w:rsid w:val="00940FDF"/>
    <w:rsid w:val="0094193E"/>
    <w:rsid w:val="00942E29"/>
    <w:rsid w:val="00942F82"/>
    <w:rsid w:val="00943814"/>
    <w:rsid w:val="00943FC9"/>
    <w:rsid w:val="00944C86"/>
    <w:rsid w:val="009460A5"/>
    <w:rsid w:val="00946F7D"/>
    <w:rsid w:val="00947160"/>
    <w:rsid w:val="009478FD"/>
    <w:rsid w:val="00947CE2"/>
    <w:rsid w:val="00947D90"/>
    <w:rsid w:val="00947EF5"/>
    <w:rsid w:val="00950765"/>
    <w:rsid w:val="00951290"/>
    <w:rsid w:val="00951655"/>
    <w:rsid w:val="0095522F"/>
    <w:rsid w:val="00955AD8"/>
    <w:rsid w:val="00956323"/>
    <w:rsid w:val="00957EAD"/>
    <w:rsid w:val="0096004E"/>
    <w:rsid w:val="0096007C"/>
    <w:rsid w:val="009600B1"/>
    <w:rsid w:val="0096044C"/>
    <w:rsid w:val="009609CF"/>
    <w:rsid w:val="00960A07"/>
    <w:rsid w:val="00960B38"/>
    <w:rsid w:val="00960CDF"/>
    <w:rsid w:val="00960F2C"/>
    <w:rsid w:val="00962C34"/>
    <w:rsid w:val="00965C41"/>
    <w:rsid w:val="00965CCC"/>
    <w:rsid w:val="00965D4A"/>
    <w:rsid w:val="00965E80"/>
    <w:rsid w:val="00965F3E"/>
    <w:rsid w:val="00970584"/>
    <w:rsid w:val="0097317E"/>
    <w:rsid w:val="009735DD"/>
    <w:rsid w:val="00973602"/>
    <w:rsid w:val="00976869"/>
    <w:rsid w:val="00976BA4"/>
    <w:rsid w:val="009778D6"/>
    <w:rsid w:val="00977D22"/>
    <w:rsid w:val="00980CE5"/>
    <w:rsid w:val="0098160B"/>
    <w:rsid w:val="00981710"/>
    <w:rsid w:val="00982CEB"/>
    <w:rsid w:val="00982F4D"/>
    <w:rsid w:val="009858EE"/>
    <w:rsid w:val="009863F8"/>
    <w:rsid w:val="009865CC"/>
    <w:rsid w:val="00986A0A"/>
    <w:rsid w:val="009870D3"/>
    <w:rsid w:val="00990213"/>
    <w:rsid w:val="00991909"/>
    <w:rsid w:val="0099333B"/>
    <w:rsid w:val="00993EE2"/>
    <w:rsid w:val="00995518"/>
    <w:rsid w:val="00996C31"/>
    <w:rsid w:val="00997B65"/>
    <w:rsid w:val="009A0D1D"/>
    <w:rsid w:val="009A219B"/>
    <w:rsid w:val="009A2CCD"/>
    <w:rsid w:val="009A31E5"/>
    <w:rsid w:val="009A36BD"/>
    <w:rsid w:val="009A379E"/>
    <w:rsid w:val="009A3A6B"/>
    <w:rsid w:val="009A5087"/>
    <w:rsid w:val="009A5666"/>
    <w:rsid w:val="009A6252"/>
    <w:rsid w:val="009A69CB"/>
    <w:rsid w:val="009A7498"/>
    <w:rsid w:val="009B0814"/>
    <w:rsid w:val="009B479B"/>
    <w:rsid w:val="009B483B"/>
    <w:rsid w:val="009B5193"/>
    <w:rsid w:val="009B52B4"/>
    <w:rsid w:val="009B54B0"/>
    <w:rsid w:val="009B5BEB"/>
    <w:rsid w:val="009B683C"/>
    <w:rsid w:val="009B7E94"/>
    <w:rsid w:val="009C0767"/>
    <w:rsid w:val="009C16B9"/>
    <w:rsid w:val="009C1D84"/>
    <w:rsid w:val="009C1FB7"/>
    <w:rsid w:val="009C2D8A"/>
    <w:rsid w:val="009C4DF4"/>
    <w:rsid w:val="009C4F70"/>
    <w:rsid w:val="009C507D"/>
    <w:rsid w:val="009C547B"/>
    <w:rsid w:val="009C5A89"/>
    <w:rsid w:val="009C6B7F"/>
    <w:rsid w:val="009C6D24"/>
    <w:rsid w:val="009C7B68"/>
    <w:rsid w:val="009C7F5F"/>
    <w:rsid w:val="009D03BB"/>
    <w:rsid w:val="009D1242"/>
    <w:rsid w:val="009D1285"/>
    <w:rsid w:val="009D20DD"/>
    <w:rsid w:val="009D2BD3"/>
    <w:rsid w:val="009D2EAD"/>
    <w:rsid w:val="009D36BF"/>
    <w:rsid w:val="009D3A86"/>
    <w:rsid w:val="009D3FB9"/>
    <w:rsid w:val="009D4272"/>
    <w:rsid w:val="009D525B"/>
    <w:rsid w:val="009D56AA"/>
    <w:rsid w:val="009D6AB2"/>
    <w:rsid w:val="009D6DCE"/>
    <w:rsid w:val="009D7E55"/>
    <w:rsid w:val="009D7F6A"/>
    <w:rsid w:val="009E0218"/>
    <w:rsid w:val="009E0B30"/>
    <w:rsid w:val="009E0D40"/>
    <w:rsid w:val="009E0EC8"/>
    <w:rsid w:val="009E248D"/>
    <w:rsid w:val="009E4584"/>
    <w:rsid w:val="009E4DDC"/>
    <w:rsid w:val="009E59AF"/>
    <w:rsid w:val="009E5B60"/>
    <w:rsid w:val="009E6F28"/>
    <w:rsid w:val="009E7146"/>
    <w:rsid w:val="009E720E"/>
    <w:rsid w:val="009F1393"/>
    <w:rsid w:val="009F1FE8"/>
    <w:rsid w:val="009F208F"/>
    <w:rsid w:val="009F2358"/>
    <w:rsid w:val="009F32C8"/>
    <w:rsid w:val="009F3BEC"/>
    <w:rsid w:val="009F48C0"/>
    <w:rsid w:val="009F66B2"/>
    <w:rsid w:val="00A0047B"/>
    <w:rsid w:val="00A020C8"/>
    <w:rsid w:val="00A023A7"/>
    <w:rsid w:val="00A02CF9"/>
    <w:rsid w:val="00A02F34"/>
    <w:rsid w:val="00A0312F"/>
    <w:rsid w:val="00A0394A"/>
    <w:rsid w:val="00A04D66"/>
    <w:rsid w:val="00A052FA"/>
    <w:rsid w:val="00A056A1"/>
    <w:rsid w:val="00A062D0"/>
    <w:rsid w:val="00A06C79"/>
    <w:rsid w:val="00A10213"/>
    <w:rsid w:val="00A11516"/>
    <w:rsid w:val="00A11F10"/>
    <w:rsid w:val="00A124CE"/>
    <w:rsid w:val="00A12802"/>
    <w:rsid w:val="00A13274"/>
    <w:rsid w:val="00A139C0"/>
    <w:rsid w:val="00A14C70"/>
    <w:rsid w:val="00A1554F"/>
    <w:rsid w:val="00A157E3"/>
    <w:rsid w:val="00A16E0D"/>
    <w:rsid w:val="00A17CF3"/>
    <w:rsid w:val="00A21258"/>
    <w:rsid w:val="00A221B0"/>
    <w:rsid w:val="00A231E7"/>
    <w:rsid w:val="00A250C4"/>
    <w:rsid w:val="00A259B8"/>
    <w:rsid w:val="00A25EB8"/>
    <w:rsid w:val="00A25F78"/>
    <w:rsid w:val="00A26768"/>
    <w:rsid w:val="00A26DBF"/>
    <w:rsid w:val="00A27F87"/>
    <w:rsid w:val="00A30BF3"/>
    <w:rsid w:val="00A32495"/>
    <w:rsid w:val="00A33618"/>
    <w:rsid w:val="00A33DA5"/>
    <w:rsid w:val="00A340BE"/>
    <w:rsid w:val="00A349C3"/>
    <w:rsid w:val="00A363B8"/>
    <w:rsid w:val="00A37239"/>
    <w:rsid w:val="00A41AB8"/>
    <w:rsid w:val="00A440DD"/>
    <w:rsid w:val="00A44E64"/>
    <w:rsid w:val="00A45077"/>
    <w:rsid w:val="00A45B5B"/>
    <w:rsid w:val="00A4637B"/>
    <w:rsid w:val="00A4677B"/>
    <w:rsid w:val="00A478AE"/>
    <w:rsid w:val="00A51150"/>
    <w:rsid w:val="00A52A15"/>
    <w:rsid w:val="00A53C37"/>
    <w:rsid w:val="00A5539C"/>
    <w:rsid w:val="00A56135"/>
    <w:rsid w:val="00A56295"/>
    <w:rsid w:val="00A56A79"/>
    <w:rsid w:val="00A57EC8"/>
    <w:rsid w:val="00A601FA"/>
    <w:rsid w:val="00A60A9C"/>
    <w:rsid w:val="00A60BF7"/>
    <w:rsid w:val="00A61B4E"/>
    <w:rsid w:val="00A620A8"/>
    <w:rsid w:val="00A6440E"/>
    <w:rsid w:val="00A64567"/>
    <w:rsid w:val="00A65759"/>
    <w:rsid w:val="00A657F3"/>
    <w:rsid w:val="00A65A0A"/>
    <w:rsid w:val="00A6667D"/>
    <w:rsid w:val="00A6676F"/>
    <w:rsid w:val="00A66C22"/>
    <w:rsid w:val="00A67B92"/>
    <w:rsid w:val="00A67D06"/>
    <w:rsid w:val="00A70EAA"/>
    <w:rsid w:val="00A7283E"/>
    <w:rsid w:val="00A7300B"/>
    <w:rsid w:val="00A734C1"/>
    <w:rsid w:val="00A73723"/>
    <w:rsid w:val="00A738E2"/>
    <w:rsid w:val="00A74BDB"/>
    <w:rsid w:val="00A7533D"/>
    <w:rsid w:val="00A75D5B"/>
    <w:rsid w:val="00A771D4"/>
    <w:rsid w:val="00A778C6"/>
    <w:rsid w:val="00A80042"/>
    <w:rsid w:val="00A80B00"/>
    <w:rsid w:val="00A80DBA"/>
    <w:rsid w:val="00A81BF3"/>
    <w:rsid w:val="00A81D66"/>
    <w:rsid w:val="00A82490"/>
    <w:rsid w:val="00A827D1"/>
    <w:rsid w:val="00A8292B"/>
    <w:rsid w:val="00A82B91"/>
    <w:rsid w:val="00A82FA9"/>
    <w:rsid w:val="00A83126"/>
    <w:rsid w:val="00A83AB9"/>
    <w:rsid w:val="00A846BC"/>
    <w:rsid w:val="00A8567A"/>
    <w:rsid w:val="00A85837"/>
    <w:rsid w:val="00A86EEA"/>
    <w:rsid w:val="00A87957"/>
    <w:rsid w:val="00A9040A"/>
    <w:rsid w:val="00A91310"/>
    <w:rsid w:val="00A91533"/>
    <w:rsid w:val="00A9235F"/>
    <w:rsid w:val="00A93089"/>
    <w:rsid w:val="00A931B6"/>
    <w:rsid w:val="00A94355"/>
    <w:rsid w:val="00A94F77"/>
    <w:rsid w:val="00A95A79"/>
    <w:rsid w:val="00A9696E"/>
    <w:rsid w:val="00A96E9F"/>
    <w:rsid w:val="00A973E0"/>
    <w:rsid w:val="00A9771E"/>
    <w:rsid w:val="00AA0278"/>
    <w:rsid w:val="00AA258C"/>
    <w:rsid w:val="00AA2779"/>
    <w:rsid w:val="00AA2BB4"/>
    <w:rsid w:val="00AA3795"/>
    <w:rsid w:val="00AA3C4F"/>
    <w:rsid w:val="00AA4E34"/>
    <w:rsid w:val="00AA6440"/>
    <w:rsid w:val="00AA695D"/>
    <w:rsid w:val="00AA7169"/>
    <w:rsid w:val="00AB0DAD"/>
    <w:rsid w:val="00AB175A"/>
    <w:rsid w:val="00AB405E"/>
    <w:rsid w:val="00AB76CC"/>
    <w:rsid w:val="00AB7948"/>
    <w:rsid w:val="00AB7BF3"/>
    <w:rsid w:val="00AC1456"/>
    <w:rsid w:val="00AC1D20"/>
    <w:rsid w:val="00AC375A"/>
    <w:rsid w:val="00AC3989"/>
    <w:rsid w:val="00AC44FE"/>
    <w:rsid w:val="00AC4F52"/>
    <w:rsid w:val="00AC57E8"/>
    <w:rsid w:val="00AC65B9"/>
    <w:rsid w:val="00AC676D"/>
    <w:rsid w:val="00AC6B24"/>
    <w:rsid w:val="00AD1632"/>
    <w:rsid w:val="00AD22F9"/>
    <w:rsid w:val="00AD336D"/>
    <w:rsid w:val="00AD4263"/>
    <w:rsid w:val="00AD578A"/>
    <w:rsid w:val="00AD5D68"/>
    <w:rsid w:val="00AD6028"/>
    <w:rsid w:val="00AD6081"/>
    <w:rsid w:val="00AD66BC"/>
    <w:rsid w:val="00AD69C9"/>
    <w:rsid w:val="00AD6BA2"/>
    <w:rsid w:val="00AE0BA8"/>
    <w:rsid w:val="00AE0C1E"/>
    <w:rsid w:val="00AE2344"/>
    <w:rsid w:val="00AE3D89"/>
    <w:rsid w:val="00AE45E9"/>
    <w:rsid w:val="00AE57D1"/>
    <w:rsid w:val="00AE5C98"/>
    <w:rsid w:val="00AE66DE"/>
    <w:rsid w:val="00AF0799"/>
    <w:rsid w:val="00AF19C4"/>
    <w:rsid w:val="00AF300A"/>
    <w:rsid w:val="00AF30E2"/>
    <w:rsid w:val="00AF3879"/>
    <w:rsid w:val="00AF45AD"/>
    <w:rsid w:val="00AF555F"/>
    <w:rsid w:val="00AF5B08"/>
    <w:rsid w:val="00AF626D"/>
    <w:rsid w:val="00B0006C"/>
    <w:rsid w:val="00B0186C"/>
    <w:rsid w:val="00B024EB"/>
    <w:rsid w:val="00B02BD9"/>
    <w:rsid w:val="00B02E83"/>
    <w:rsid w:val="00B0340F"/>
    <w:rsid w:val="00B03835"/>
    <w:rsid w:val="00B05928"/>
    <w:rsid w:val="00B0776A"/>
    <w:rsid w:val="00B07EB5"/>
    <w:rsid w:val="00B07FDC"/>
    <w:rsid w:val="00B10520"/>
    <w:rsid w:val="00B11794"/>
    <w:rsid w:val="00B1193B"/>
    <w:rsid w:val="00B11ED4"/>
    <w:rsid w:val="00B13F06"/>
    <w:rsid w:val="00B14A55"/>
    <w:rsid w:val="00B14CCF"/>
    <w:rsid w:val="00B14FD2"/>
    <w:rsid w:val="00B20399"/>
    <w:rsid w:val="00B2061C"/>
    <w:rsid w:val="00B20AB8"/>
    <w:rsid w:val="00B21563"/>
    <w:rsid w:val="00B22674"/>
    <w:rsid w:val="00B23224"/>
    <w:rsid w:val="00B23859"/>
    <w:rsid w:val="00B23C34"/>
    <w:rsid w:val="00B245A3"/>
    <w:rsid w:val="00B249AA"/>
    <w:rsid w:val="00B24A00"/>
    <w:rsid w:val="00B24F1F"/>
    <w:rsid w:val="00B25AA7"/>
    <w:rsid w:val="00B26525"/>
    <w:rsid w:val="00B271C1"/>
    <w:rsid w:val="00B27DA6"/>
    <w:rsid w:val="00B307B0"/>
    <w:rsid w:val="00B3121A"/>
    <w:rsid w:val="00B318D9"/>
    <w:rsid w:val="00B33359"/>
    <w:rsid w:val="00B36B53"/>
    <w:rsid w:val="00B373B5"/>
    <w:rsid w:val="00B37476"/>
    <w:rsid w:val="00B4123C"/>
    <w:rsid w:val="00B42BBC"/>
    <w:rsid w:val="00B43827"/>
    <w:rsid w:val="00B44EBD"/>
    <w:rsid w:val="00B458DA"/>
    <w:rsid w:val="00B466E6"/>
    <w:rsid w:val="00B46E43"/>
    <w:rsid w:val="00B51862"/>
    <w:rsid w:val="00B53906"/>
    <w:rsid w:val="00B5515E"/>
    <w:rsid w:val="00B55B3B"/>
    <w:rsid w:val="00B56282"/>
    <w:rsid w:val="00B56B29"/>
    <w:rsid w:val="00B57632"/>
    <w:rsid w:val="00B577B0"/>
    <w:rsid w:val="00B57BD3"/>
    <w:rsid w:val="00B60519"/>
    <w:rsid w:val="00B61F40"/>
    <w:rsid w:val="00B62616"/>
    <w:rsid w:val="00B648A7"/>
    <w:rsid w:val="00B649BE"/>
    <w:rsid w:val="00B707EF"/>
    <w:rsid w:val="00B718F2"/>
    <w:rsid w:val="00B7229E"/>
    <w:rsid w:val="00B72CC6"/>
    <w:rsid w:val="00B73021"/>
    <w:rsid w:val="00B75C25"/>
    <w:rsid w:val="00B76280"/>
    <w:rsid w:val="00B772E0"/>
    <w:rsid w:val="00B775DE"/>
    <w:rsid w:val="00B80053"/>
    <w:rsid w:val="00B80056"/>
    <w:rsid w:val="00B80303"/>
    <w:rsid w:val="00B81554"/>
    <w:rsid w:val="00B822F6"/>
    <w:rsid w:val="00B82864"/>
    <w:rsid w:val="00B837F6"/>
    <w:rsid w:val="00B855C9"/>
    <w:rsid w:val="00B858A0"/>
    <w:rsid w:val="00B85D93"/>
    <w:rsid w:val="00B86A7F"/>
    <w:rsid w:val="00B86B2A"/>
    <w:rsid w:val="00B87074"/>
    <w:rsid w:val="00B90F33"/>
    <w:rsid w:val="00B92892"/>
    <w:rsid w:val="00B931D8"/>
    <w:rsid w:val="00B95912"/>
    <w:rsid w:val="00B964D3"/>
    <w:rsid w:val="00B965F1"/>
    <w:rsid w:val="00B96D80"/>
    <w:rsid w:val="00BA0524"/>
    <w:rsid w:val="00BA0F9B"/>
    <w:rsid w:val="00BA12F7"/>
    <w:rsid w:val="00BA3946"/>
    <w:rsid w:val="00BA5390"/>
    <w:rsid w:val="00BA7B5B"/>
    <w:rsid w:val="00BA7C7A"/>
    <w:rsid w:val="00BB0B6D"/>
    <w:rsid w:val="00BB13B7"/>
    <w:rsid w:val="00BB1A82"/>
    <w:rsid w:val="00BB1AE0"/>
    <w:rsid w:val="00BB2F04"/>
    <w:rsid w:val="00BB3DE0"/>
    <w:rsid w:val="00BB4C78"/>
    <w:rsid w:val="00BB59F1"/>
    <w:rsid w:val="00BB681A"/>
    <w:rsid w:val="00BB7D68"/>
    <w:rsid w:val="00BC20C6"/>
    <w:rsid w:val="00BC3504"/>
    <w:rsid w:val="00BC37B9"/>
    <w:rsid w:val="00BC4F79"/>
    <w:rsid w:val="00BC5351"/>
    <w:rsid w:val="00BC5B9A"/>
    <w:rsid w:val="00BC5EF6"/>
    <w:rsid w:val="00BC5FBB"/>
    <w:rsid w:val="00BC6318"/>
    <w:rsid w:val="00BC708E"/>
    <w:rsid w:val="00BC7245"/>
    <w:rsid w:val="00BC75E3"/>
    <w:rsid w:val="00BC796E"/>
    <w:rsid w:val="00BD00DD"/>
    <w:rsid w:val="00BD09D9"/>
    <w:rsid w:val="00BD2DBC"/>
    <w:rsid w:val="00BD32D8"/>
    <w:rsid w:val="00BD4054"/>
    <w:rsid w:val="00BD65B9"/>
    <w:rsid w:val="00BD677F"/>
    <w:rsid w:val="00BD742F"/>
    <w:rsid w:val="00BD7AE5"/>
    <w:rsid w:val="00BE0052"/>
    <w:rsid w:val="00BE19B4"/>
    <w:rsid w:val="00BE4CE2"/>
    <w:rsid w:val="00BE548B"/>
    <w:rsid w:val="00BE57D7"/>
    <w:rsid w:val="00BE62CC"/>
    <w:rsid w:val="00BE69CD"/>
    <w:rsid w:val="00BF0B60"/>
    <w:rsid w:val="00BF0C1F"/>
    <w:rsid w:val="00BF0DEA"/>
    <w:rsid w:val="00BF26F8"/>
    <w:rsid w:val="00BF3F3E"/>
    <w:rsid w:val="00BF535D"/>
    <w:rsid w:val="00BF5944"/>
    <w:rsid w:val="00C00416"/>
    <w:rsid w:val="00C00ACE"/>
    <w:rsid w:val="00C00AFA"/>
    <w:rsid w:val="00C0159F"/>
    <w:rsid w:val="00C01944"/>
    <w:rsid w:val="00C02002"/>
    <w:rsid w:val="00C0288A"/>
    <w:rsid w:val="00C02E1D"/>
    <w:rsid w:val="00C03586"/>
    <w:rsid w:val="00C035A8"/>
    <w:rsid w:val="00C0465B"/>
    <w:rsid w:val="00C05570"/>
    <w:rsid w:val="00C06315"/>
    <w:rsid w:val="00C06534"/>
    <w:rsid w:val="00C0787D"/>
    <w:rsid w:val="00C100D2"/>
    <w:rsid w:val="00C10AA9"/>
    <w:rsid w:val="00C118EB"/>
    <w:rsid w:val="00C12613"/>
    <w:rsid w:val="00C128C9"/>
    <w:rsid w:val="00C133ED"/>
    <w:rsid w:val="00C1362E"/>
    <w:rsid w:val="00C13B4D"/>
    <w:rsid w:val="00C14689"/>
    <w:rsid w:val="00C15D17"/>
    <w:rsid w:val="00C16D90"/>
    <w:rsid w:val="00C17DF4"/>
    <w:rsid w:val="00C223A4"/>
    <w:rsid w:val="00C2345A"/>
    <w:rsid w:val="00C248D0"/>
    <w:rsid w:val="00C25832"/>
    <w:rsid w:val="00C25C92"/>
    <w:rsid w:val="00C26864"/>
    <w:rsid w:val="00C30150"/>
    <w:rsid w:val="00C30745"/>
    <w:rsid w:val="00C31394"/>
    <w:rsid w:val="00C31D61"/>
    <w:rsid w:val="00C31F96"/>
    <w:rsid w:val="00C33053"/>
    <w:rsid w:val="00C335D3"/>
    <w:rsid w:val="00C33933"/>
    <w:rsid w:val="00C36284"/>
    <w:rsid w:val="00C362D3"/>
    <w:rsid w:val="00C3663F"/>
    <w:rsid w:val="00C3699D"/>
    <w:rsid w:val="00C36A2F"/>
    <w:rsid w:val="00C372AE"/>
    <w:rsid w:val="00C3733F"/>
    <w:rsid w:val="00C37E1A"/>
    <w:rsid w:val="00C40033"/>
    <w:rsid w:val="00C40FF1"/>
    <w:rsid w:val="00C41D7B"/>
    <w:rsid w:val="00C42FFA"/>
    <w:rsid w:val="00C45604"/>
    <w:rsid w:val="00C465DA"/>
    <w:rsid w:val="00C465E8"/>
    <w:rsid w:val="00C47BB4"/>
    <w:rsid w:val="00C52801"/>
    <w:rsid w:val="00C54A53"/>
    <w:rsid w:val="00C55083"/>
    <w:rsid w:val="00C55176"/>
    <w:rsid w:val="00C553B4"/>
    <w:rsid w:val="00C57044"/>
    <w:rsid w:val="00C57335"/>
    <w:rsid w:val="00C574EA"/>
    <w:rsid w:val="00C57733"/>
    <w:rsid w:val="00C578DD"/>
    <w:rsid w:val="00C57A98"/>
    <w:rsid w:val="00C60B14"/>
    <w:rsid w:val="00C60D9E"/>
    <w:rsid w:val="00C61CF9"/>
    <w:rsid w:val="00C635D5"/>
    <w:rsid w:val="00C63971"/>
    <w:rsid w:val="00C639F6"/>
    <w:rsid w:val="00C65039"/>
    <w:rsid w:val="00C650A4"/>
    <w:rsid w:val="00C657CF"/>
    <w:rsid w:val="00C65885"/>
    <w:rsid w:val="00C659E3"/>
    <w:rsid w:val="00C6622B"/>
    <w:rsid w:val="00C6629A"/>
    <w:rsid w:val="00C668DA"/>
    <w:rsid w:val="00C6749E"/>
    <w:rsid w:val="00C67BED"/>
    <w:rsid w:val="00C67D6C"/>
    <w:rsid w:val="00C67FCB"/>
    <w:rsid w:val="00C70020"/>
    <w:rsid w:val="00C71225"/>
    <w:rsid w:val="00C72011"/>
    <w:rsid w:val="00C72132"/>
    <w:rsid w:val="00C72167"/>
    <w:rsid w:val="00C72310"/>
    <w:rsid w:val="00C72A08"/>
    <w:rsid w:val="00C7349A"/>
    <w:rsid w:val="00C74752"/>
    <w:rsid w:val="00C747BD"/>
    <w:rsid w:val="00C752FB"/>
    <w:rsid w:val="00C75427"/>
    <w:rsid w:val="00C76492"/>
    <w:rsid w:val="00C80343"/>
    <w:rsid w:val="00C811A8"/>
    <w:rsid w:val="00C81202"/>
    <w:rsid w:val="00C81732"/>
    <w:rsid w:val="00C81966"/>
    <w:rsid w:val="00C83E37"/>
    <w:rsid w:val="00C8621B"/>
    <w:rsid w:val="00C90123"/>
    <w:rsid w:val="00C912B6"/>
    <w:rsid w:val="00C914C1"/>
    <w:rsid w:val="00C942FB"/>
    <w:rsid w:val="00C969A6"/>
    <w:rsid w:val="00C96B84"/>
    <w:rsid w:val="00C97B64"/>
    <w:rsid w:val="00C97F01"/>
    <w:rsid w:val="00CA2475"/>
    <w:rsid w:val="00CA399E"/>
    <w:rsid w:val="00CA44BA"/>
    <w:rsid w:val="00CA4959"/>
    <w:rsid w:val="00CA4DAB"/>
    <w:rsid w:val="00CA62D1"/>
    <w:rsid w:val="00CA7457"/>
    <w:rsid w:val="00CA7876"/>
    <w:rsid w:val="00CA7B83"/>
    <w:rsid w:val="00CA7BF9"/>
    <w:rsid w:val="00CB0DA3"/>
    <w:rsid w:val="00CB0EF7"/>
    <w:rsid w:val="00CB0FDA"/>
    <w:rsid w:val="00CB12C1"/>
    <w:rsid w:val="00CB1C5D"/>
    <w:rsid w:val="00CB1E6F"/>
    <w:rsid w:val="00CB3C82"/>
    <w:rsid w:val="00CB49F3"/>
    <w:rsid w:val="00CB4CF1"/>
    <w:rsid w:val="00CB5F9F"/>
    <w:rsid w:val="00CB6936"/>
    <w:rsid w:val="00CB6E2B"/>
    <w:rsid w:val="00CB714B"/>
    <w:rsid w:val="00CB7A61"/>
    <w:rsid w:val="00CC00FA"/>
    <w:rsid w:val="00CC046B"/>
    <w:rsid w:val="00CC0845"/>
    <w:rsid w:val="00CC0E34"/>
    <w:rsid w:val="00CC1124"/>
    <w:rsid w:val="00CC1312"/>
    <w:rsid w:val="00CC13F6"/>
    <w:rsid w:val="00CC2856"/>
    <w:rsid w:val="00CC2F4A"/>
    <w:rsid w:val="00CC38B8"/>
    <w:rsid w:val="00CC40D8"/>
    <w:rsid w:val="00CC4A42"/>
    <w:rsid w:val="00CC63DD"/>
    <w:rsid w:val="00CC66ED"/>
    <w:rsid w:val="00CD07C0"/>
    <w:rsid w:val="00CD145D"/>
    <w:rsid w:val="00CD1697"/>
    <w:rsid w:val="00CD2258"/>
    <w:rsid w:val="00CD57AE"/>
    <w:rsid w:val="00CD704E"/>
    <w:rsid w:val="00CD70CB"/>
    <w:rsid w:val="00CD7899"/>
    <w:rsid w:val="00CE1196"/>
    <w:rsid w:val="00CE1197"/>
    <w:rsid w:val="00CE1751"/>
    <w:rsid w:val="00CE24D4"/>
    <w:rsid w:val="00CE32B8"/>
    <w:rsid w:val="00CE3CA0"/>
    <w:rsid w:val="00CE4B45"/>
    <w:rsid w:val="00CE5D37"/>
    <w:rsid w:val="00CE6F9D"/>
    <w:rsid w:val="00CE7BC2"/>
    <w:rsid w:val="00CF0F34"/>
    <w:rsid w:val="00CF1500"/>
    <w:rsid w:val="00CF1C71"/>
    <w:rsid w:val="00CF24C1"/>
    <w:rsid w:val="00CF296E"/>
    <w:rsid w:val="00CF2998"/>
    <w:rsid w:val="00CF2B76"/>
    <w:rsid w:val="00CF4961"/>
    <w:rsid w:val="00CF729A"/>
    <w:rsid w:val="00CF763F"/>
    <w:rsid w:val="00CF779B"/>
    <w:rsid w:val="00D00453"/>
    <w:rsid w:val="00D01455"/>
    <w:rsid w:val="00D016C8"/>
    <w:rsid w:val="00D01A5C"/>
    <w:rsid w:val="00D05BAF"/>
    <w:rsid w:val="00D10F9C"/>
    <w:rsid w:val="00D110AF"/>
    <w:rsid w:val="00D11CAF"/>
    <w:rsid w:val="00D11CE5"/>
    <w:rsid w:val="00D11F98"/>
    <w:rsid w:val="00D13067"/>
    <w:rsid w:val="00D13955"/>
    <w:rsid w:val="00D143B0"/>
    <w:rsid w:val="00D14AE2"/>
    <w:rsid w:val="00D16CDD"/>
    <w:rsid w:val="00D16F4B"/>
    <w:rsid w:val="00D1761A"/>
    <w:rsid w:val="00D176B7"/>
    <w:rsid w:val="00D17FD1"/>
    <w:rsid w:val="00D2027E"/>
    <w:rsid w:val="00D20867"/>
    <w:rsid w:val="00D20C45"/>
    <w:rsid w:val="00D2101D"/>
    <w:rsid w:val="00D2119D"/>
    <w:rsid w:val="00D21473"/>
    <w:rsid w:val="00D22EB0"/>
    <w:rsid w:val="00D23F04"/>
    <w:rsid w:val="00D24C79"/>
    <w:rsid w:val="00D24DC1"/>
    <w:rsid w:val="00D2546E"/>
    <w:rsid w:val="00D2569F"/>
    <w:rsid w:val="00D26E2E"/>
    <w:rsid w:val="00D26F7B"/>
    <w:rsid w:val="00D27599"/>
    <w:rsid w:val="00D30747"/>
    <w:rsid w:val="00D3109A"/>
    <w:rsid w:val="00D32469"/>
    <w:rsid w:val="00D32C2E"/>
    <w:rsid w:val="00D339B8"/>
    <w:rsid w:val="00D34441"/>
    <w:rsid w:val="00D35A48"/>
    <w:rsid w:val="00D35A54"/>
    <w:rsid w:val="00D364A0"/>
    <w:rsid w:val="00D36ABD"/>
    <w:rsid w:val="00D36DF2"/>
    <w:rsid w:val="00D372D8"/>
    <w:rsid w:val="00D378B7"/>
    <w:rsid w:val="00D43A36"/>
    <w:rsid w:val="00D458DB"/>
    <w:rsid w:val="00D459A5"/>
    <w:rsid w:val="00D466D6"/>
    <w:rsid w:val="00D46AC6"/>
    <w:rsid w:val="00D46B21"/>
    <w:rsid w:val="00D478AF"/>
    <w:rsid w:val="00D509E9"/>
    <w:rsid w:val="00D51B50"/>
    <w:rsid w:val="00D5219E"/>
    <w:rsid w:val="00D53538"/>
    <w:rsid w:val="00D53E2B"/>
    <w:rsid w:val="00D5459F"/>
    <w:rsid w:val="00D55651"/>
    <w:rsid w:val="00D55D16"/>
    <w:rsid w:val="00D56EA3"/>
    <w:rsid w:val="00D573A2"/>
    <w:rsid w:val="00D609B6"/>
    <w:rsid w:val="00D60ED9"/>
    <w:rsid w:val="00D61A8D"/>
    <w:rsid w:val="00D627CB"/>
    <w:rsid w:val="00D63DD1"/>
    <w:rsid w:val="00D65100"/>
    <w:rsid w:val="00D66E56"/>
    <w:rsid w:val="00D6724F"/>
    <w:rsid w:val="00D67D33"/>
    <w:rsid w:val="00D67D7A"/>
    <w:rsid w:val="00D70512"/>
    <w:rsid w:val="00D709B1"/>
    <w:rsid w:val="00D7296D"/>
    <w:rsid w:val="00D73141"/>
    <w:rsid w:val="00D73C02"/>
    <w:rsid w:val="00D74582"/>
    <w:rsid w:val="00D74E10"/>
    <w:rsid w:val="00D74EEF"/>
    <w:rsid w:val="00D76B70"/>
    <w:rsid w:val="00D76C4C"/>
    <w:rsid w:val="00D77150"/>
    <w:rsid w:val="00D77450"/>
    <w:rsid w:val="00D7795E"/>
    <w:rsid w:val="00D816F0"/>
    <w:rsid w:val="00D82F97"/>
    <w:rsid w:val="00D840C7"/>
    <w:rsid w:val="00D85536"/>
    <w:rsid w:val="00D87225"/>
    <w:rsid w:val="00D9047A"/>
    <w:rsid w:val="00D9064B"/>
    <w:rsid w:val="00D90A50"/>
    <w:rsid w:val="00D916AD"/>
    <w:rsid w:val="00D9177E"/>
    <w:rsid w:val="00D91B3A"/>
    <w:rsid w:val="00D932DF"/>
    <w:rsid w:val="00D94444"/>
    <w:rsid w:val="00D954B4"/>
    <w:rsid w:val="00D95E4A"/>
    <w:rsid w:val="00D96BAC"/>
    <w:rsid w:val="00D9779F"/>
    <w:rsid w:val="00DA09D3"/>
    <w:rsid w:val="00DA1940"/>
    <w:rsid w:val="00DA1A44"/>
    <w:rsid w:val="00DA287E"/>
    <w:rsid w:val="00DA50C9"/>
    <w:rsid w:val="00DA5977"/>
    <w:rsid w:val="00DB0B55"/>
    <w:rsid w:val="00DB2F00"/>
    <w:rsid w:val="00DB3335"/>
    <w:rsid w:val="00DB3649"/>
    <w:rsid w:val="00DB6939"/>
    <w:rsid w:val="00DB6F92"/>
    <w:rsid w:val="00DB7DF1"/>
    <w:rsid w:val="00DC04CC"/>
    <w:rsid w:val="00DC0CC5"/>
    <w:rsid w:val="00DC130C"/>
    <w:rsid w:val="00DC1D17"/>
    <w:rsid w:val="00DC304E"/>
    <w:rsid w:val="00DC3AC0"/>
    <w:rsid w:val="00DC4C35"/>
    <w:rsid w:val="00DC51D9"/>
    <w:rsid w:val="00DC59CF"/>
    <w:rsid w:val="00DC78D6"/>
    <w:rsid w:val="00DD0348"/>
    <w:rsid w:val="00DD0399"/>
    <w:rsid w:val="00DD06DB"/>
    <w:rsid w:val="00DD16C4"/>
    <w:rsid w:val="00DD1CC8"/>
    <w:rsid w:val="00DD1E92"/>
    <w:rsid w:val="00DD2047"/>
    <w:rsid w:val="00DD22A7"/>
    <w:rsid w:val="00DD2531"/>
    <w:rsid w:val="00DD261B"/>
    <w:rsid w:val="00DD3197"/>
    <w:rsid w:val="00DD33FC"/>
    <w:rsid w:val="00DD34F5"/>
    <w:rsid w:val="00DD432D"/>
    <w:rsid w:val="00DD4BDB"/>
    <w:rsid w:val="00DD6003"/>
    <w:rsid w:val="00DE2256"/>
    <w:rsid w:val="00DE2E02"/>
    <w:rsid w:val="00DE33A4"/>
    <w:rsid w:val="00DE38EB"/>
    <w:rsid w:val="00DE46FB"/>
    <w:rsid w:val="00DE7B12"/>
    <w:rsid w:val="00DF1A47"/>
    <w:rsid w:val="00DF299A"/>
    <w:rsid w:val="00DF2CA1"/>
    <w:rsid w:val="00DF36CA"/>
    <w:rsid w:val="00DF3AFD"/>
    <w:rsid w:val="00DF4DC3"/>
    <w:rsid w:val="00DF57CF"/>
    <w:rsid w:val="00DF75D5"/>
    <w:rsid w:val="00E002AA"/>
    <w:rsid w:val="00E00BD8"/>
    <w:rsid w:val="00E00FAD"/>
    <w:rsid w:val="00E01659"/>
    <w:rsid w:val="00E02476"/>
    <w:rsid w:val="00E0287C"/>
    <w:rsid w:val="00E0316D"/>
    <w:rsid w:val="00E041DB"/>
    <w:rsid w:val="00E045D4"/>
    <w:rsid w:val="00E04730"/>
    <w:rsid w:val="00E04927"/>
    <w:rsid w:val="00E05860"/>
    <w:rsid w:val="00E0636A"/>
    <w:rsid w:val="00E06734"/>
    <w:rsid w:val="00E06AE5"/>
    <w:rsid w:val="00E10652"/>
    <w:rsid w:val="00E10751"/>
    <w:rsid w:val="00E115E2"/>
    <w:rsid w:val="00E1179B"/>
    <w:rsid w:val="00E12A23"/>
    <w:rsid w:val="00E12C90"/>
    <w:rsid w:val="00E14371"/>
    <w:rsid w:val="00E14BB7"/>
    <w:rsid w:val="00E14BDC"/>
    <w:rsid w:val="00E15196"/>
    <w:rsid w:val="00E15788"/>
    <w:rsid w:val="00E15D9F"/>
    <w:rsid w:val="00E15DC2"/>
    <w:rsid w:val="00E1628C"/>
    <w:rsid w:val="00E163E9"/>
    <w:rsid w:val="00E166A3"/>
    <w:rsid w:val="00E167D1"/>
    <w:rsid w:val="00E1739E"/>
    <w:rsid w:val="00E17B15"/>
    <w:rsid w:val="00E20845"/>
    <w:rsid w:val="00E20EFC"/>
    <w:rsid w:val="00E20F90"/>
    <w:rsid w:val="00E22FED"/>
    <w:rsid w:val="00E234AF"/>
    <w:rsid w:val="00E237AF"/>
    <w:rsid w:val="00E24604"/>
    <w:rsid w:val="00E26E61"/>
    <w:rsid w:val="00E3045F"/>
    <w:rsid w:val="00E30C55"/>
    <w:rsid w:val="00E32FCD"/>
    <w:rsid w:val="00E32FD9"/>
    <w:rsid w:val="00E33055"/>
    <w:rsid w:val="00E33825"/>
    <w:rsid w:val="00E352C7"/>
    <w:rsid w:val="00E36D36"/>
    <w:rsid w:val="00E37108"/>
    <w:rsid w:val="00E413A1"/>
    <w:rsid w:val="00E41AA1"/>
    <w:rsid w:val="00E421ED"/>
    <w:rsid w:val="00E424E1"/>
    <w:rsid w:val="00E433E4"/>
    <w:rsid w:val="00E449E6"/>
    <w:rsid w:val="00E4529A"/>
    <w:rsid w:val="00E46A97"/>
    <w:rsid w:val="00E47390"/>
    <w:rsid w:val="00E508CF"/>
    <w:rsid w:val="00E54790"/>
    <w:rsid w:val="00E551D0"/>
    <w:rsid w:val="00E55A85"/>
    <w:rsid w:val="00E56B7A"/>
    <w:rsid w:val="00E578C8"/>
    <w:rsid w:val="00E579D3"/>
    <w:rsid w:val="00E6175D"/>
    <w:rsid w:val="00E618DC"/>
    <w:rsid w:val="00E63DE2"/>
    <w:rsid w:val="00E63F87"/>
    <w:rsid w:val="00E64431"/>
    <w:rsid w:val="00E64F27"/>
    <w:rsid w:val="00E6578C"/>
    <w:rsid w:val="00E65896"/>
    <w:rsid w:val="00E65E94"/>
    <w:rsid w:val="00E67787"/>
    <w:rsid w:val="00E71A32"/>
    <w:rsid w:val="00E71D5D"/>
    <w:rsid w:val="00E728EF"/>
    <w:rsid w:val="00E73993"/>
    <w:rsid w:val="00E73C69"/>
    <w:rsid w:val="00E74689"/>
    <w:rsid w:val="00E74827"/>
    <w:rsid w:val="00E74CB0"/>
    <w:rsid w:val="00E75145"/>
    <w:rsid w:val="00E7610B"/>
    <w:rsid w:val="00E80627"/>
    <w:rsid w:val="00E819E4"/>
    <w:rsid w:val="00E82F8C"/>
    <w:rsid w:val="00E8361B"/>
    <w:rsid w:val="00E83795"/>
    <w:rsid w:val="00E838A3"/>
    <w:rsid w:val="00E83FF8"/>
    <w:rsid w:val="00E8502E"/>
    <w:rsid w:val="00E857BC"/>
    <w:rsid w:val="00E86390"/>
    <w:rsid w:val="00E86CD7"/>
    <w:rsid w:val="00E86E5E"/>
    <w:rsid w:val="00E87009"/>
    <w:rsid w:val="00E87D77"/>
    <w:rsid w:val="00E90302"/>
    <w:rsid w:val="00E9037E"/>
    <w:rsid w:val="00E905D1"/>
    <w:rsid w:val="00E9130D"/>
    <w:rsid w:val="00E9172C"/>
    <w:rsid w:val="00E921E6"/>
    <w:rsid w:val="00E92479"/>
    <w:rsid w:val="00E9287A"/>
    <w:rsid w:val="00E92C33"/>
    <w:rsid w:val="00E9408F"/>
    <w:rsid w:val="00E9578B"/>
    <w:rsid w:val="00E963CF"/>
    <w:rsid w:val="00E96782"/>
    <w:rsid w:val="00E96B36"/>
    <w:rsid w:val="00E96BBF"/>
    <w:rsid w:val="00E96D80"/>
    <w:rsid w:val="00E97781"/>
    <w:rsid w:val="00E97F9A"/>
    <w:rsid w:val="00EA0214"/>
    <w:rsid w:val="00EA02FE"/>
    <w:rsid w:val="00EA19C1"/>
    <w:rsid w:val="00EA2C5E"/>
    <w:rsid w:val="00EA30D9"/>
    <w:rsid w:val="00EA44AF"/>
    <w:rsid w:val="00EA48D6"/>
    <w:rsid w:val="00EA492F"/>
    <w:rsid w:val="00EA5383"/>
    <w:rsid w:val="00EA5AB3"/>
    <w:rsid w:val="00EA72F1"/>
    <w:rsid w:val="00EA761A"/>
    <w:rsid w:val="00EB0C7E"/>
    <w:rsid w:val="00EB24C6"/>
    <w:rsid w:val="00EB2C81"/>
    <w:rsid w:val="00EB2E8C"/>
    <w:rsid w:val="00EB40EE"/>
    <w:rsid w:val="00EB4506"/>
    <w:rsid w:val="00EB57BB"/>
    <w:rsid w:val="00EB5AC0"/>
    <w:rsid w:val="00EB74A2"/>
    <w:rsid w:val="00EB77A8"/>
    <w:rsid w:val="00EC04BD"/>
    <w:rsid w:val="00EC1351"/>
    <w:rsid w:val="00EC2D66"/>
    <w:rsid w:val="00EC33EB"/>
    <w:rsid w:val="00EC4ED9"/>
    <w:rsid w:val="00EC5537"/>
    <w:rsid w:val="00ED04DD"/>
    <w:rsid w:val="00ED0675"/>
    <w:rsid w:val="00ED1B10"/>
    <w:rsid w:val="00ED1C54"/>
    <w:rsid w:val="00ED2C19"/>
    <w:rsid w:val="00ED2C73"/>
    <w:rsid w:val="00ED3120"/>
    <w:rsid w:val="00ED43B4"/>
    <w:rsid w:val="00ED4B92"/>
    <w:rsid w:val="00ED5A9B"/>
    <w:rsid w:val="00ED6F87"/>
    <w:rsid w:val="00ED7A75"/>
    <w:rsid w:val="00ED7E10"/>
    <w:rsid w:val="00EE0432"/>
    <w:rsid w:val="00EE0E92"/>
    <w:rsid w:val="00EE0F01"/>
    <w:rsid w:val="00EE29E4"/>
    <w:rsid w:val="00EE318C"/>
    <w:rsid w:val="00EE3331"/>
    <w:rsid w:val="00EE3FD2"/>
    <w:rsid w:val="00EE6604"/>
    <w:rsid w:val="00EF00D6"/>
    <w:rsid w:val="00EF3594"/>
    <w:rsid w:val="00EF4B6A"/>
    <w:rsid w:val="00EF52F4"/>
    <w:rsid w:val="00EF6254"/>
    <w:rsid w:val="00EF62DE"/>
    <w:rsid w:val="00EF6818"/>
    <w:rsid w:val="00EF69E6"/>
    <w:rsid w:val="00EF6C24"/>
    <w:rsid w:val="00EF7A3E"/>
    <w:rsid w:val="00F003F2"/>
    <w:rsid w:val="00F006F3"/>
    <w:rsid w:val="00F01C2B"/>
    <w:rsid w:val="00F02FA9"/>
    <w:rsid w:val="00F03190"/>
    <w:rsid w:val="00F03C97"/>
    <w:rsid w:val="00F07AD3"/>
    <w:rsid w:val="00F10DE4"/>
    <w:rsid w:val="00F1104C"/>
    <w:rsid w:val="00F11398"/>
    <w:rsid w:val="00F11F70"/>
    <w:rsid w:val="00F123B9"/>
    <w:rsid w:val="00F124FF"/>
    <w:rsid w:val="00F12654"/>
    <w:rsid w:val="00F139E6"/>
    <w:rsid w:val="00F13F41"/>
    <w:rsid w:val="00F15894"/>
    <w:rsid w:val="00F175DD"/>
    <w:rsid w:val="00F20103"/>
    <w:rsid w:val="00F214A6"/>
    <w:rsid w:val="00F21AFB"/>
    <w:rsid w:val="00F21F5C"/>
    <w:rsid w:val="00F237FC"/>
    <w:rsid w:val="00F23F87"/>
    <w:rsid w:val="00F25308"/>
    <w:rsid w:val="00F263B0"/>
    <w:rsid w:val="00F27415"/>
    <w:rsid w:val="00F30865"/>
    <w:rsid w:val="00F30AED"/>
    <w:rsid w:val="00F30D50"/>
    <w:rsid w:val="00F30EFE"/>
    <w:rsid w:val="00F318EE"/>
    <w:rsid w:val="00F31E82"/>
    <w:rsid w:val="00F32B02"/>
    <w:rsid w:val="00F32CC7"/>
    <w:rsid w:val="00F34DC9"/>
    <w:rsid w:val="00F34EFF"/>
    <w:rsid w:val="00F35261"/>
    <w:rsid w:val="00F35D61"/>
    <w:rsid w:val="00F367C4"/>
    <w:rsid w:val="00F37098"/>
    <w:rsid w:val="00F4093B"/>
    <w:rsid w:val="00F40E37"/>
    <w:rsid w:val="00F41022"/>
    <w:rsid w:val="00F4122F"/>
    <w:rsid w:val="00F42F0E"/>
    <w:rsid w:val="00F4353F"/>
    <w:rsid w:val="00F43D96"/>
    <w:rsid w:val="00F45055"/>
    <w:rsid w:val="00F45E53"/>
    <w:rsid w:val="00F46B3A"/>
    <w:rsid w:val="00F47011"/>
    <w:rsid w:val="00F47D3F"/>
    <w:rsid w:val="00F50584"/>
    <w:rsid w:val="00F52A55"/>
    <w:rsid w:val="00F537DD"/>
    <w:rsid w:val="00F53BA2"/>
    <w:rsid w:val="00F53FB8"/>
    <w:rsid w:val="00F54404"/>
    <w:rsid w:val="00F54A71"/>
    <w:rsid w:val="00F571D2"/>
    <w:rsid w:val="00F5731D"/>
    <w:rsid w:val="00F579B8"/>
    <w:rsid w:val="00F600B9"/>
    <w:rsid w:val="00F604BD"/>
    <w:rsid w:val="00F60CEE"/>
    <w:rsid w:val="00F610BD"/>
    <w:rsid w:val="00F62F9D"/>
    <w:rsid w:val="00F63BC7"/>
    <w:rsid w:val="00F645FA"/>
    <w:rsid w:val="00F65008"/>
    <w:rsid w:val="00F66316"/>
    <w:rsid w:val="00F67318"/>
    <w:rsid w:val="00F676C6"/>
    <w:rsid w:val="00F67ECA"/>
    <w:rsid w:val="00F70607"/>
    <w:rsid w:val="00F7181B"/>
    <w:rsid w:val="00F73413"/>
    <w:rsid w:val="00F738B4"/>
    <w:rsid w:val="00F74480"/>
    <w:rsid w:val="00F74A5C"/>
    <w:rsid w:val="00F74C2E"/>
    <w:rsid w:val="00F74CBC"/>
    <w:rsid w:val="00F750F8"/>
    <w:rsid w:val="00F759A8"/>
    <w:rsid w:val="00F7650D"/>
    <w:rsid w:val="00F76D41"/>
    <w:rsid w:val="00F76DFB"/>
    <w:rsid w:val="00F77339"/>
    <w:rsid w:val="00F77950"/>
    <w:rsid w:val="00F77C3B"/>
    <w:rsid w:val="00F8057C"/>
    <w:rsid w:val="00F806E9"/>
    <w:rsid w:val="00F80B70"/>
    <w:rsid w:val="00F80E54"/>
    <w:rsid w:val="00F80EF9"/>
    <w:rsid w:val="00F8144A"/>
    <w:rsid w:val="00F829C6"/>
    <w:rsid w:val="00F82C3A"/>
    <w:rsid w:val="00F83222"/>
    <w:rsid w:val="00F833C6"/>
    <w:rsid w:val="00F83ADE"/>
    <w:rsid w:val="00F8572D"/>
    <w:rsid w:val="00F8652B"/>
    <w:rsid w:val="00F86B9B"/>
    <w:rsid w:val="00F87C47"/>
    <w:rsid w:val="00F90FD8"/>
    <w:rsid w:val="00F91211"/>
    <w:rsid w:val="00F9188C"/>
    <w:rsid w:val="00F918B8"/>
    <w:rsid w:val="00F92A37"/>
    <w:rsid w:val="00F92E46"/>
    <w:rsid w:val="00F93390"/>
    <w:rsid w:val="00F935C7"/>
    <w:rsid w:val="00F936C0"/>
    <w:rsid w:val="00F948A4"/>
    <w:rsid w:val="00F949EA"/>
    <w:rsid w:val="00F95C6F"/>
    <w:rsid w:val="00F965C2"/>
    <w:rsid w:val="00F96C32"/>
    <w:rsid w:val="00F97170"/>
    <w:rsid w:val="00F97881"/>
    <w:rsid w:val="00FA005D"/>
    <w:rsid w:val="00FA0F98"/>
    <w:rsid w:val="00FA2056"/>
    <w:rsid w:val="00FA20CA"/>
    <w:rsid w:val="00FA2438"/>
    <w:rsid w:val="00FA3C7C"/>
    <w:rsid w:val="00FA474E"/>
    <w:rsid w:val="00FA5597"/>
    <w:rsid w:val="00FA566E"/>
    <w:rsid w:val="00FA6292"/>
    <w:rsid w:val="00FA699F"/>
    <w:rsid w:val="00FA7949"/>
    <w:rsid w:val="00FB2C99"/>
    <w:rsid w:val="00FB52B0"/>
    <w:rsid w:val="00FB533A"/>
    <w:rsid w:val="00FB5CAC"/>
    <w:rsid w:val="00FB616D"/>
    <w:rsid w:val="00FB7494"/>
    <w:rsid w:val="00FB7756"/>
    <w:rsid w:val="00FC0955"/>
    <w:rsid w:val="00FC0FB9"/>
    <w:rsid w:val="00FC2AA0"/>
    <w:rsid w:val="00FC41B7"/>
    <w:rsid w:val="00FC4426"/>
    <w:rsid w:val="00FC582B"/>
    <w:rsid w:val="00FC5E91"/>
    <w:rsid w:val="00FC70D5"/>
    <w:rsid w:val="00FC7A53"/>
    <w:rsid w:val="00FD38B8"/>
    <w:rsid w:val="00FD54D3"/>
    <w:rsid w:val="00FD687A"/>
    <w:rsid w:val="00FD6E40"/>
    <w:rsid w:val="00FD71E7"/>
    <w:rsid w:val="00FE312C"/>
    <w:rsid w:val="00FE35D4"/>
    <w:rsid w:val="00FE3DCD"/>
    <w:rsid w:val="00FE4223"/>
    <w:rsid w:val="00FE6455"/>
    <w:rsid w:val="00FE68DE"/>
    <w:rsid w:val="00FE7C59"/>
    <w:rsid w:val="00FF0C68"/>
    <w:rsid w:val="00FF16D6"/>
    <w:rsid w:val="00FF19B8"/>
    <w:rsid w:val="00FF1E50"/>
    <w:rsid w:val="00FF23C5"/>
    <w:rsid w:val="00FF3444"/>
    <w:rsid w:val="00FF3459"/>
    <w:rsid w:val="00FF3594"/>
    <w:rsid w:val="00FF4588"/>
    <w:rsid w:val="00FF4ACF"/>
    <w:rsid w:val="00FF5F27"/>
    <w:rsid w:val="00FF6633"/>
    <w:rsid w:val="00FF67A8"/>
    <w:rsid w:val="00FF6F64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71E69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2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A02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ing 1 GM"/>
    <w:basedOn w:val="a1"/>
    <w:next w:val="a1"/>
    <w:link w:val="1Char"/>
    <w:qFormat/>
    <w:rsid w:val="0088785F"/>
    <w:pPr>
      <w:keepNext/>
      <w:keepLines/>
      <w:spacing w:beforeLines="100" w:before="100" w:afterLines="100" w:after="100" w:line="360" w:lineRule="auto"/>
      <w:ind w:left="425" w:hanging="425"/>
      <w:jc w:val="left"/>
      <w:outlineLvl w:val="0"/>
    </w:pPr>
    <w:rPr>
      <w:rFonts w:ascii="Calibri" w:eastAsiaTheme="majorEastAsia" w:hAnsi="Calibri" w:cs="Arial Unicode MS"/>
      <w:b/>
      <w:bCs/>
      <w:color w:val="222222"/>
      <w:kern w:val="44"/>
      <w:sz w:val="32"/>
      <w:szCs w:val="44"/>
      <w:lang w:eastAsia="en-US"/>
    </w:rPr>
  </w:style>
  <w:style w:type="paragraph" w:styleId="20">
    <w:name w:val="heading 2"/>
    <w:aliases w:val="h2,Heading 2 GM"/>
    <w:basedOn w:val="a1"/>
    <w:next w:val="a1"/>
    <w:link w:val="2Char"/>
    <w:qFormat/>
    <w:rsid w:val="0079183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eading 3 GM,Heading 3 Char"/>
    <w:basedOn w:val="a1"/>
    <w:next w:val="a1"/>
    <w:link w:val="3Char"/>
    <w:qFormat/>
    <w:rsid w:val="00791837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0">
    <w:name w:val="heading 4"/>
    <w:aliases w:val="Heading 4 GM,h4,1.1.1.1 标题 4"/>
    <w:basedOn w:val="a1"/>
    <w:next w:val="a1"/>
    <w:link w:val="4Char"/>
    <w:qFormat/>
    <w:rsid w:val="00791837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1"/>
    <w:next w:val="a1"/>
    <w:link w:val="5Char"/>
    <w:qFormat/>
    <w:rsid w:val="00791837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791837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791837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791837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791837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rsid w:val="00243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link w:val="Char0"/>
    <w:uiPriority w:val="99"/>
    <w:rsid w:val="00243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EPT3">
    <w:name w:val="EPT正文"/>
    <w:basedOn w:val="a1"/>
    <w:link w:val="EPTChar"/>
    <w:qFormat/>
    <w:rsid w:val="007E7625"/>
    <w:pPr>
      <w:spacing w:line="360" w:lineRule="auto"/>
      <w:ind w:firstLineChars="200" w:firstLine="480"/>
    </w:pPr>
    <w:rPr>
      <w:sz w:val="24"/>
    </w:rPr>
  </w:style>
  <w:style w:type="paragraph" w:customStyle="1" w:styleId="EPT4">
    <w:name w:val="EPT封面项目名称"/>
    <w:basedOn w:val="a1"/>
    <w:rsid w:val="0013527B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EPT5">
    <w:name w:val="EPT封面文档名称"/>
    <w:basedOn w:val="a1"/>
    <w:rsid w:val="0013527B"/>
    <w:pPr>
      <w:jc w:val="center"/>
    </w:pPr>
    <w:rPr>
      <w:b/>
      <w:sz w:val="72"/>
      <w:szCs w:val="72"/>
    </w:rPr>
  </w:style>
  <w:style w:type="character" w:styleId="a7">
    <w:name w:val="Hyperlink"/>
    <w:basedOn w:val="a2"/>
    <w:uiPriority w:val="99"/>
    <w:rsid w:val="00243C12"/>
    <w:rPr>
      <w:color w:val="0000FF"/>
      <w:u w:val="single"/>
    </w:rPr>
  </w:style>
  <w:style w:type="character" w:styleId="a8">
    <w:name w:val="page number"/>
    <w:basedOn w:val="a2"/>
    <w:rsid w:val="00243C12"/>
  </w:style>
  <w:style w:type="paragraph" w:customStyle="1" w:styleId="EPT10">
    <w:name w:val="EPT标题1"/>
    <w:basedOn w:val="a1"/>
    <w:next w:val="EPT3"/>
    <w:qFormat/>
    <w:rsid w:val="0012135D"/>
    <w:pPr>
      <w:spacing w:line="360" w:lineRule="auto"/>
      <w:outlineLvl w:val="0"/>
    </w:pPr>
    <w:rPr>
      <w:rFonts w:eastAsia="黑体"/>
      <w:sz w:val="24"/>
    </w:rPr>
  </w:style>
  <w:style w:type="paragraph" w:customStyle="1" w:styleId="EPT2">
    <w:name w:val="EPT标题2"/>
    <w:basedOn w:val="a1"/>
    <w:next w:val="EPT3"/>
    <w:qFormat/>
    <w:rsid w:val="00B24A00"/>
    <w:pPr>
      <w:numPr>
        <w:numId w:val="15"/>
      </w:numPr>
      <w:spacing w:line="360" w:lineRule="auto"/>
      <w:outlineLvl w:val="1"/>
    </w:pPr>
    <w:rPr>
      <w:rFonts w:eastAsia="黑体"/>
      <w:sz w:val="24"/>
    </w:rPr>
  </w:style>
  <w:style w:type="paragraph" w:customStyle="1" w:styleId="EPT30">
    <w:name w:val="EPT标题3"/>
    <w:basedOn w:val="a1"/>
    <w:next w:val="EPT3"/>
    <w:qFormat/>
    <w:rsid w:val="008B34A1"/>
    <w:pPr>
      <w:spacing w:line="360" w:lineRule="auto"/>
      <w:outlineLvl w:val="2"/>
    </w:pPr>
    <w:rPr>
      <w:rFonts w:eastAsia="黑体"/>
      <w:sz w:val="24"/>
    </w:rPr>
  </w:style>
  <w:style w:type="paragraph" w:customStyle="1" w:styleId="EPT40">
    <w:name w:val="EPT标题4"/>
    <w:basedOn w:val="a1"/>
    <w:next w:val="EPT3"/>
    <w:rsid w:val="008B34A1"/>
    <w:pPr>
      <w:spacing w:line="360" w:lineRule="auto"/>
      <w:outlineLvl w:val="3"/>
    </w:pPr>
    <w:rPr>
      <w:rFonts w:eastAsia="黑体"/>
      <w:sz w:val="24"/>
    </w:rPr>
  </w:style>
  <w:style w:type="paragraph" w:customStyle="1" w:styleId="EPT50">
    <w:name w:val="EPT标题5"/>
    <w:basedOn w:val="a1"/>
    <w:next w:val="EPT3"/>
    <w:rsid w:val="008B34A1"/>
    <w:pPr>
      <w:spacing w:line="360" w:lineRule="auto"/>
      <w:outlineLvl w:val="4"/>
    </w:pPr>
    <w:rPr>
      <w:rFonts w:eastAsia="黑体"/>
      <w:sz w:val="24"/>
    </w:rPr>
  </w:style>
  <w:style w:type="paragraph" w:customStyle="1" w:styleId="EPT6">
    <w:name w:val="EPT标题6"/>
    <w:basedOn w:val="a1"/>
    <w:next w:val="EPT3"/>
    <w:rsid w:val="008B34A1"/>
    <w:pPr>
      <w:spacing w:line="360" w:lineRule="auto"/>
      <w:outlineLvl w:val="5"/>
    </w:pPr>
    <w:rPr>
      <w:rFonts w:eastAsia="黑体"/>
      <w:sz w:val="24"/>
    </w:rPr>
  </w:style>
  <w:style w:type="paragraph" w:customStyle="1" w:styleId="EPT7">
    <w:name w:val="EPT标题7"/>
    <w:basedOn w:val="a1"/>
    <w:next w:val="EPT3"/>
    <w:rsid w:val="008B34A1"/>
    <w:pPr>
      <w:spacing w:line="360" w:lineRule="auto"/>
      <w:outlineLvl w:val="6"/>
    </w:pPr>
    <w:rPr>
      <w:rFonts w:eastAsia="黑体"/>
      <w:sz w:val="24"/>
    </w:rPr>
  </w:style>
  <w:style w:type="paragraph" w:customStyle="1" w:styleId="EPT8">
    <w:name w:val="EPT标题8"/>
    <w:basedOn w:val="a1"/>
    <w:next w:val="EPT3"/>
    <w:rsid w:val="008B34A1"/>
    <w:pPr>
      <w:spacing w:line="360" w:lineRule="auto"/>
      <w:outlineLvl w:val="7"/>
    </w:pPr>
    <w:rPr>
      <w:rFonts w:eastAsia="黑体"/>
      <w:sz w:val="24"/>
    </w:rPr>
  </w:style>
  <w:style w:type="table" w:styleId="a9">
    <w:name w:val="Table Grid"/>
    <w:basedOn w:val="a3"/>
    <w:uiPriority w:val="59"/>
    <w:rsid w:val="0058171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rsid w:val="002A0B57"/>
  </w:style>
  <w:style w:type="paragraph" w:styleId="51">
    <w:name w:val="toc 5"/>
    <w:basedOn w:val="a1"/>
    <w:next w:val="a1"/>
    <w:autoRedefine/>
    <w:semiHidden/>
    <w:rsid w:val="002A0B57"/>
    <w:pPr>
      <w:ind w:leftChars="800" w:left="1680"/>
    </w:pPr>
  </w:style>
  <w:style w:type="paragraph" w:styleId="21">
    <w:name w:val="toc 2"/>
    <w:basedOn w:val="a1"/>
    <w:next w:val="a1"/>
    <w:autoRedefine/>
    <w:uiPriority w:val="39"/>
    <w:rsid w:val="006C1BA1"/>
    <w:pPr>
      <w:ind w:leftChars="200" w:left="420"/>
    </w:pPr>
  </w:style>
  <w:style w:type="paragraph" w:styleId="30">
    <w:name w:val="toc 3"/>
    <w:basedOn w:val="a1"/>
    <w:next w:val="a1"/>
    <w:autoRedefine/>
    <w:uiPriority w:val="39"/>
    <w:rsid w:val="002A0B57"/>
    <w:pPr>
      <w:ind w:leftChars="400" w:left="840"/>
    </w:pPr>
  </w:style>
  <w:style w:type="paragraph" w:customStyle="1" w:styleId="----------">
    <w:name w:val="-----完-----"/>
    <w:basedOn w:val="EPT3"/>
    <w:next w:val="EPT3"/>
    <w:rsid w:val="00F15894"/>
    <w:pPr>
      <w:spacing w:line="720" w:lineRule="auto"/>
      <w:jc w:val="center"/>
    </w:pPr>
  </w:style>
  <w:style w:type="paragraph" w:customStyle="1" w:styleId="EPT9">
    <w:name w:val="EPT封面公司名称"/>
    <w:basedOn w:val="EPT4"/>
    <w:rsid w:val="00ED2C19"/>
    <w:rPr>
      <w:rFonts w:ascii="楷体_GB2312" w:eastAsia="楷体_GB2312" w:hAnsi="楷体_GB2312"/>
      <w:bCs/>
      <w:sz w:val="44"/>
    </w:rPr>
  </w:style>
  <w:style w:type="paragraph" w:styleId="aa">
    <w:name w:val="Document Map"/>
    <w:basedOn w:val="a1"/>
    <w:link w:val="Char1"/>
    <w:semiHidden/>
    <w:rsid w:val="00D21473"/>
    <w:pPr>
      <w:shd w:val="clear" w:color="auto" w:fill="000080"/>
    </w:pPr>
  </w:style>
  <w:style w:type="paragraph" w:customStyle="1" w:styleId="ab">
    <w:name w:val="段"/>
    <w:rsid w:val="00D77150"/>
    <w:pPr>
      <w:autoSpaceDE w:val="0"/>
      <w:autoSpaceDN w:val="0"/>
      <w:adjustRightInd w:val="0"/>
      <w:snapToGrid w:val="0"/>
      <w:spacing w:line="360" w:lineRule="auto"/>
      <w:ind w:firstLineChars="200" w:firstLine="514"/>
      <w:jc w:val="both"/>
    </w:pPr>
    <w:rPr>
      <w:rFonts w:ascii="宋体" w:hAnsi="宋体"/>
      <w:noProof/>
      <w:sz w:val="24"/>
      <w:szCs w:val="24"/>
    </w:rPr>
  </w:style>
  <w:style w:type="paragraph" w:styleId="41">
    <w:name w:val="toc 4"/>
    <w:basedOn w:val="a1"/>
    <w:next w:val="a1"/>
    <w:autoRedefine/>
    <w:semiHidden/>
    <w:rsid w:val="006C1BA1"/>
    <w:pPr>
      <w:ind w:leftChars="600" w:left="1260"/>
    </w:pPr>
  </w:style>
  <w:style w:type="paragraph" w:customStyle="1" w:styleId="EPTa">
    <w:name w:val="样式 EPT表标题"/>
    <w:basedOn w:val="EPT3"/>
    <w:rsid w:val="00557CFB"/>
    <w:rPr>
      <w:rFonts w:ascii="宋体" w:hAnsi="宋体"/>
      <w:sz w:val="21"/>
    </w:rPr>
  </w:style>
  <w:style w:type="paragraph" w:styleId="60">
    <w:name w:val="toc 6"/>
    <w:basedOn w:val="a1"/>
    <w:next w:val="a1"/>
    <w:autoRedefine/>
    <w:semiHidden/>
    <w:rsid w:val="006C1BA1"/>
    <w:pPr>
      <w:ind w:leftChars="1000" w:left="2100"/>
    </w:pPr>
  </w:style>
  <w:style w:type="paragraph" w:customStyle="1" w:styleId="EPTb">
    <w:name w:val="样式 EPT正文 + 宋体 五号"/>
    <w:basedOn w:val="EPT3"/>
    <w:rsid w:val="00D2101D"/>
    <w:rPr>
      <w:rFonts w:ascii="宋体" w:eastAsia="Times New Roman" w:hAnsi="宋体"/>
      <w:sz w:val="21"/>
    </w:rPr>
  </w:style>
  <w:style w:type="paragraph" w:customStyle="1" w:styleId="EPT11">
    <w:name w:val="样式 EPT正文 + 宋体 五号1"/>
    <w:basedOn w:val="EPT3"/>
    <w:next w:val="EPT3"/>
    <w:rsid w:val="00D2101D"/>
    <w:rPr>
      <w:sz w:val="21"/>
    </w:rPr>
  </w:style>
  <w:style w:type="paragraph" w:customStyle="1" w:styleId="EPTc">
    <w:name w:val="样式 EPT正文 + 宋体 五号 居中"/>
    <w:basedOn w:val="EPT3"/>
    <w:next w:val="EPT3"/>
    <w:rsid w:val="00B05928"/>
    <w:pPr>
      <w:spacing w:afterLines="25"/>
      <w:ind w:firstLineChars="0" w:firstLine="0"/>
      <w:jc w:val="center"/>
    </w:pPr>
    <w:rPr>
      <w:rFonts w:cs="宋体"/>
      <w:sz w:val="21"/>
      <w:szCs w:val="20"/>
    </w:rPr>
  </w:style>
  <w:style w:type="paragraph" w:customStyle="1" w:styleId="EPT12">
    <w:name w:val="样式 样式 EPT正文 + 宋体 五号1 + 居中"/>
    <w:basedOn w:val="EPT11"/>
    <w:rsid w:val="00B05928"/>
    <w:pPr>
      <w:spacing w:beforeLines="25"/>
      <w:ind w:firstLineChars="0" w:firstLine="0"/>
      <w:jc w:val="center"/>
    </w:pPr>
    <w:rPr>
      <w:rFonts w:cs="宋体"/>
      <w:szCs w:val="20"/>
    </w:rPr>
  </w:style>
  <w:style w:type="paragraph" w:customStyle="1" w:styleId="EPT1025">
    <w:name w:val="样式 样式 样式 EPT正文 + 宋体 五号1 + 居中 + 段前: 0.25 行"/>
    <w:basedOn w:val="EPT3"/>
    <w:next w:val="EPT3"/>
    <w:rsid w:val="008C03BB"/>
    <w:pPr>
      <w:spacing w:before="78"/>
    </w:pPr>
  </w:style>
  <w:style w:type="paragraph" w:customStyle="1" w:styleId="EPT0">
    <w:name w:val="EPT表标题"/>
    <w:basedOn w:val="a1"/>
    <w:next w:val="EPT3"/>
    <w:qFormat/>
    <w:rsid w:val="008C03BB"/>
    <w:pPr>
      <w:numPr>
        <w:numId w:val="2"/>
      </w:numPr>
      <w:spacing w:beforeLines="25" w:line="300" w:lineRule="auto"/>
      <w:jc w:val="center"/>
    </w:pPr>
  </w:style>
  <w:style w:type="paragraph" w:customStyle="1" w:styleId="EPT">
    <w:name w:val="EPT图标题"/>
    <w:basedOn w:val="a1"/>
    <w:next w:val="EPT3"/>
    <w:link w:val="EPTChar0"/>
    <w:qFormat/>
    <w:rsid w:val="00BD09D9"/>
    <w:pPr>
      <w:numPr>
        <w:numId w:val="7"/>
      </w:numPr>
      <w:spacing w:afterLines="25" w:line="300" w:lineRule="auto"/>
      <w:jc w:val="center"/>
    </w:pPr>
  </w:style>
  <w:style w:type="paragraph" w:styleId="ac">
    <w:name w:val="Balloon Text"/>
    <w:basedOn w:val="a1"/>
    <w:link w:val="Char2"/>
    <w:semiHidden/>
    <w:rsid w:val="005438DB"/>
    <w:rPr>
      <w:sz w:val="18"/>
      <w:szCs w:val="18"/>
    </w:rPr>
  </w:style>
  <w:style w:type="paragraph" w:customStyle="1" w:styleId="EPTd">
    <w:name w:val="EPT图"/>
    <w:basedOn w:val="a1"/>
    <w:next w:val="EPT"/>
    <w:link w:val="EPTChar1"/>
    <w:qFormat/>
    <w:rsid w:val="003E2928"/>
    <w:pPr>
      <w:jc w:val="center"/>
    </w:pPr>
  </w:style>
  <w:style w:type="paragraph" w:styleId="ad">
    <w:name w:val="caption"/>
    <w:basedOn w:val="a1"/>
    <w:next w:val="a1"/>
    <w:qFormat/>
    <w:rsid w:val="00940828"/>
    <w:rPr>
      <w:rFonts w:ascii="Arial" w:eastAsia="黑体" w:hAnsi="Arial" w:cs="Arial"/>
      <w:sz w:val="20"/>
      <w:szCs w:val="20"/>
    </w:rPr>
  </w:style>
  <w:style w:type="character" w:styleId="ae">
    <w:name w:val="annotation reference"/>
    <w:basedOn w:val="a2"/>
    <w:rsid w:val="00875178"/>
    <w:rPr>
      <w:sz w:val="21"/>
      <w:szCs w:val="21"/>
    </w:rPr>
  </w:style>
  <w:style w:type="paragraph" w:styleId="af">
    <w:name w:val="annotation text"/>
    <w:basedOn w:val="a1"/>
    <w:link w:val="Char3"/>
    <w:uiPriority w:val="99"/>
    <w:rsid w:val="00875178"/>
    <w:pPr>
      <w:jc w:val="left"/>
    </w:pPr>
  </w:style>
  <w:style w:type="paragraph" w:styleId="af0">
    <w:name w:val="annotation subject"/>
    <w:basedOn w:val="af"/>
    <w:next w:val="af"/>
    <w:link w:val="Char4"/>
    <w:semiHidden/>
    <w:rsid w:val="00875178"/>
    <w:rPr>
      <w:b/>
      <w:bCs/>
    </w:rPr>
  </w:style>
  <w:style w:type="paragraph" w:customStyle="1" w:styleId="EPT1">
    <w:name w:val="EPT附录标题1"/>
    <w:basedOn w:val="a1"/>
    <w:next w:val="EPT3"/>
    <w:rsid w:val="000066EC"/>
    <w:pPr>
      <w:numPr>
        <w:numId w:val="1"/>
      </w:numPr>
      <w:spacing w:line="360" w:lineRule="auto"/>
      <w:outlineLvl w:val="0"/>
    </w:pPr>
    <w:rPr>
      <w:rFonts w:eastAsia="黑体"/>
      <w:sz w:val="24"/>
    </w:rPr>
  </w:style>
  <w:style w:type="character" w:customStyle="1" w:styleId="EPTChar">
    <w:name w:val="EPT正文 Char"/>
    <w:basedOn w:val="a2"/>
    <w:link w:val="EPT3"/>
    <w:qFormat/>
    <w:rsid w:val="007E7625"/>
    <w:rPr>
      <w:kern w:val="2"/>
      <w:sz w:val="24"/>
      <w:szCs w:val="24"/>
    </w:rPr>
  </w:style>
  <w:style w:type="paragraph" w:customStyle="1" w:styleId="a">
    <w:name w:val="附录章标题"/>
    <w:basedOn w:val="a1"/>
    <w:next w:val="EPT3"/>
    <w:rsid w:val="006133E7"/>
    <w:pPr>
      <w:numPr>
        <w:ilvl w:val="1"/>
        <w:numId w:val="1"/>
      </w:numPr>
      <w:spacing w:line="300" w:lineRule="auto"/>
    </w:pPr>
  </w:style>
  <w:style w:type="character" w:customStyle="1" w:styleId="EPTChar0">
    <w:name w:val="EPT图标题 Char"/>
    <w:basedOn w:val="a2"/>
    <w:link w:val="EPT"/>
    <w:rsid w:val="00BD09D9"/>
    <w:rPr>
      <w:kern w:val="2"/>
      <w:sz w:val="21"/>
      <w:szCs w:val="24"/>
    </w:rPr>
  </w:style>
  <w:style w:type="numbering" w:customStyle="1" w:styleId="PL">
    <w:name w:val="PL标题列表"/>
    <w:rsid w:val="00791837"/>
    <w:pPr>
      <w:numPr>
        <w:numId w:val="6"/>
      </w:numPr>
    </w:pPr>
  </w:style>
  <w:style w:type="paragraph" w:customStyle="1" w:styleId="PL0">
    <w:name w:val="PL正文"/>
    <w:basedOn w:val="a1"/>
    <w:link w:val="PLChar"/>
    <w:rsid w:val="00791837"/>
    <w:pPr>
      <w:spacing w:line="300" w:lineRule="auto"/>
      <w:ind w:firstLineChars="200" w:firstLine="200"/>
    </w:pPr>
    <w:rPr>
      <w:sz w:val="24"/>
    </w:rPr>
  </w:style>
  <w:style w:type="character" w:customStyle="1" w:styleId="PLChar">
    <w:name w:val="PL正文 Char"/>
    <w:link w:val="PL0"/>
    <w:rsid w:val="00791837"/>
    <w:rPr>
      <w:kern w:val="2"/>
      <w:sz w:val="24"/>
      <w:szCs w:val="24"/>
    </w:rPr>
  </w:style>
  <w:style w:type="character" w:customStyle="1" w:styleId="2Char">
    <w:name w:val="标题 2 Char"/>
    <w:aliases w:val="h2 Char,Heading 2 GM Char"/>
    <w:basedOn w:val="a2"/>
    <w:link w:val="20"/>
    <w:rsid w:val="0079183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eading 3 GM Char,Heading 3 Char Char"/>
    <w:basedOn w:val="a2"/>
    <w:link w:val="3"/>
    <w:rsid w:val="00791837"/>
    <w:rPr>
      <w:b/>
      <w:bCs/>
      <w:kern w:val="2"/>
      <w:sz w:val="32"/>
      <w:szCs w:val="32"/>
    </w:rPr>
  </w:style>
  <w:style w:type="character" w:customStyle="1" w:styleId="4Char">
    <w:name w:val="标题 4 Char"/>
    <w:aliases w:val="Heading 4 GM Char,h4 Char,1.1.1.1 标题 4 Char"/>
    <w:basedOn w:val="a2"/>
    <w:link w:val="40"/>
    <w:rsid w:val="00791837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2"/>
    <w:link w:val="50"/>
    <w:rsid w:val="00791837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791837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rsid w:val="00791837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rsid w:val="00791837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2"/>
    <w:link w:val="9"/>
    <w:rsid w:val="00791837"/>
    <w:rPr>
      <w:rFonts w:ascii="Arial" w:eastAsia="黑体" w:hAnsi="Arial"/>
      <w:kern w:val="2"/>
      <w:sz w:val="21"/>
      <w:szCs w:val="21"/>
    </w:rPr>
  </w:style>
  <w:style w:type="character" w:customStyle="1" w:styleId="Char">
    <w:name w:val="页眉 Char"/>
    <w:basedOn w:val="a2"/>
    <w:link w:val="a5"/>
    <w:rsid w:val="00791837"/>
    <w:rPr>
      <w:kern w:val="2"/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791837"/>
    <w:rPr>
      <w:kern w:val="2"/>
      <w:sz w:val="18"/>
      <w:szCs w:val="18"/>
    </w:rPr>
  </w:style>
  <w:style w:type="paragraph" w:customStyle="1" w:styleId="PL1">
    <w:name w:val="PL封面项目名称"/>
    <w:basedOn w:val="a1"/>
    <w:rsid w:val="00791837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PL2">
    <w:name w:val="PL封面文档名称"/>
    <w:basedOn w:val="a1"/>
    <w:rsid w:val="00791837"/>
    <w:pPr>
      <w:jc w:val="center"/>
    </w:pPr>
    <w:rPr>
      <w:b/>
      <w:sz w:val="72"/>
      <w:szCs w:val="72"/>
    </w:rPr>
  </w:style>
  <w:style w:type="paragraph" w:customStyle="1" w:styleId="PL3">
    <w:name w:val="PL封面公司名称"/>
    <w:basedOn w:val="PL1"/>
    <w:rsid w:val="00791837"/>
    <w:rPr>
      <w:rFonts w:ascii="楷体_GB2312" w:eastAsia="楷体_GB2312" w:hAnsi="楷体_GB2312"/>
      <w:bCs/>
      <w:sz w:val="32"/>
    </w:rPr>
  </w:style>
  <w:style w:type="paragraph" w:styleId="4">
    <w:name w:val="List Number 4"/>
    <w:basedOn w:val="a1"/>
    <w:rsid w:val="00791837"/>
    <w:pPr>
      <w:numPr>
        <w:numId w:val="3"/>
      </w:numPr>
    </w:pPr>
  </w:style>
  <w:style w:type="paragraph" w:styleId="af1">
    <w:name w:val="List Continue"/>
    <w:basedOn w:val="a1"/>
    <w:rsid w:val="00791837"/>
    <w:pPr>
      <w:spacing w:after="120"/>
      <w:ind w:leftChars="200" w:left="420"/>
    </w:pPr>
  </w:style>
  <w:style w:type="paragraph" w:customStyle="1" w:styleId="2">
    <w:name w:val="样式 正文 + 小四 首行缩进:  2 字符"/>
    <w:basedOn w:val="a1"/>
    <w:autoRedefine/>
    <w:rsid w:val="00791837"/>
    <w:pPr>
      <w:numPr>
        <w:numId w:val="5"/>
      </w:numPr>
      <w:spacing w:line="300" w:lineRule="auto"/>
    </w:pPr>
    <w:rPr>
      <w:rFonts w:ascii="宋体" w:hAnsi="宋体" w:cs="宋体"/>
      <w:kern w:val="0"/>
      <w:sz w:val="24"/>
      <w:szCs w:val="20"/>
    </w:rPr>
  </w:style>
  <w:style w:type="character" w:customStyle="1" w:styleId="Char1">
    <w:name w:val="文档结构图 Char"/>
    <w:basedOn w:val="a2"/>
    <w:link w:val="aa"/>
    <w:semiHidden/>
    <w:rsid w:val="00791837"/>
    <w:rPr>
      <w:kern w:val="2"/>
      <w:sz w:val="21"/>
      <w:szCs w:val="24"/>
      <w:shd w:val="clear" w:color="auto" w:fill="000080"/>
    </w:rPr>
  </w:style>
  <w:style w:type="paragraph" w:customStyle="1" w:styleId="Default">
    <w:name w:val="Default"/>
    <w:rsid w:val="0079183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2">
    <w:name w:val="批注框文本 Char"/>
    <w:basedOn w:val="a2"/>
    <w:link w:val="ac"/>
    <w:semiHidden/>
    <w:rsid w:val="00791837"/>
    <w:rPr>
      <w:kern w:val="2"/>
      <w:sz w:val="18"/>
      <w:szCs w:val="18"/>
    </w:rPr>
  </w:style>
  <w:style w:type="paragraph" w:customStyle="1" w:styleId="PL4">
    <w:name w:val="PL表格"/>
    <w:basedOn w:val="PL0"/>
    <w:next w:val="PL0"/>
    <w:rsid w:val="00791837"/>
    <w:pPr>
      <w:ind w:firstLineChars="0" w:firstLine="0"/>
      <w:jc w:val="center"/>
    </w:pPr>
    <w:rPr>
      <w:rFonts w:ascii="Cambria" w:hAnsi="Cambria"/>
      <w:bCs/>
      <w:sz w:val="21"/>
      <w:szCs w:val="21"/>
    </w:rPr>
  </w:style>
  <w:style w:type="character" w:customStyle="1" w:styleId="Char3">
    <w:name w:val="批注文字 Char"/>
    <w:basedOn w:val="a2"/>
    <w:link w:val="af"/>
    <w:uiPriority w:val="99"/>
    <w:rsid w:val="00791837"/>
    <w:rPr>
      <w:kern w:val="2"/>
      <w:sz w:val="21"/>
      <w:szCs w:val="24"/>
    </w:rPr>
  </w:style>
  <w:style w:type="character" w:customStyle="1" w:styleId="Char4">
    <w:name w:val="批注主题 Char"/>
    <w:basedOn w:val="Char3"/>
    <w:link w:val="af0"/>
    <w:semiHidden/>
    <w:rsid w:val="00791837"/>
    <w:rPr>
      <w:b/>
      <w:bCs/>
      <w:kern w:val="2"/>
      <w:sz w:val="21"/>
      <w:szCs w:val="24"/>
    </w:rPr>
  </w:style>
  <w:style w:type="character" w:styleId="af2">
    <w:name w:val="Strong"/>
    <w:qFormat/>
    <w:rsid w:val="00791837"/>
    <w:rPr>
      <w:b/>
      <w:bCs/>
    </w:rPr>
  </w:style>
  <w:style w:type="numbering" w:customStyle="1" w:styleId="a0">
    <w:name w:val="样式 项目符号"/>
    <w:basedOn w:val="a4"/>
    <w:rsid w:val="00791837"/>
    <w:pPr>
      <w:numPr>
        <w:numId w:val="4"/>
      </w:numPr>
    </w:pPr>
  </w:style>
  <w:style w:type="paragraph" w:customStyle="1" w:styleId="Textkrper-Einzug3">
    <w:name w:val="Textk.rper-Einzug 3"/>
    <w:basedOn w:val="Default"/>
    <w:next w:val="Default"/>
    <w:rsid w:val="00791837"/>
    <w:rPr>
      <w:rFonts w:ascii="Arial,Bold" w:hAnsi="Arial,Bold" w:cs="Times New Roman"/>
      <w:color w:val="auto"/>
    </w:rPr>
  </w:style>
  <w:style w:type="paragraph" w:styleId="af3">
    <w:name w:val="Date"/>
    <w:basedOn w:val="a1"/>
    <w:next w:val="a1"/>
    <w:link w:val="Char5"/>
    <w:rsid w:val="00791837"/>
    <w:pPr>
      <w:ind w:leftChars="2500" w:left="100"/>
    </w:pPr>
  </w:style>
  <w:style w:type="character" w:customStyle="1" w:styleId="Char5">
    <w:name w:val="日期 Char"/>
    <w:basedOn w:val="a2"/>
    <w:link w:val="af3"/>
    <w:rsid w:val="00791837"/>
    <w:rPr>
      <w:kern w:val="2"/>
      <w:sz w:val="21"/>
      <w:szCs w:val="24"/>
    </w:rPr>
  </w:style>
  <w:style w:type="paragraph" w:customStyle="1" w:styleId="Char6">
    <w:name w:val="Char"/>
    <w:basedOn w:val="a1"/>
    <w:rsid w:val="00791837"/>
    <w:rPr>
      <w:rFonts w:ascii="Tahoma" w:hAnsi="Tahoma"/>
      <w:sz w:val="24"/>
      <w:szCs w:val="20"/>
    </w:rPr>
  </w:style>
  <w:style w:type="paragraph" w:customStyle="1" w:styleId="PL5">
    <w:name w:val="PL图"/>
    <w:basedOn w:val="a1"/>
    <w:next w:val="a1"/>
    <w:rsid w:val="00791837"/>
    <w:pPr>
      <w:jc w:val="center"/>
    </w:pPr>
  </w:style>
  <w:style w:type="table" w:styleId="2-6">
    <w:name w:val="Medium List 2 Accent 6"/>
    <w:basedOn w:val="a3"/>
    <w:uiPriority w:val="62"/>
    <w:rsid w:val="0079183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Wingdings" w:eastAsia="Wingdings" w:hAnsi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Wingdings" w:eastAsia="Wingdings" w:hAnsi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Wingdings" w:eastAsia="Wingdings" w:hAnsi="Wingdings" w:cs="Times New Roman"/>
        <w:b/>
        <w:bCs/>
      </w:rPr>
    </w:tblStylePr>
    <w:tblStylePr w:type="lastCol">
      <w:rPr>
        <w:rFonts w:ascii="Wingdings" w:eastAsia="Wingdings" w:hAnsi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f4">
    <w:name w:val="Normal (Web)"/>
    <w:basedOn w:val="a1"/>
    <w:uiPriority w:val="99"/>
    <w:unhideWhenUsed/>
    <w:rsid w:val="007918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1"/>
    <w:rsid w:val="007918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a1"/>
    <w:rsid w:val="00791837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69">
    <w:name w:val="xl69"/>
    <w:basedOn w:val="a1"/>
    <w:rsid w:val="00791837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</w:rPr>
  </w:style>
  <w:style w:type="paragraph" w:customStyle="1" w:styleId="xl70">
    <w:name w:val="xl70"/>
    <w:basedOn w:val="a1"/>
    <w:rsid w:val="00791837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</w:rPr>
  </w:style>
  <w:style w:type="paragraph" w:customStyle="1" w:styleId="xl71">
    <w:name w:val="xl71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</w:rPr>
  </w:style>
  <w:style w:type="paragraph" w:customStyle="1" w:styleId="xl72">
    <w:name w:val="xl72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73">
    <w:name w:val="xl73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</w:rPr>
  </w:style>
  <w:style w:type="paragraph" w:customStyle="1" w:styleId="xl74">
    <w:name w:val="xl74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75">
    <w:name w:val="xl75"/>
    <w:basedOn w:val="a1"/>
    <w:rsid w:val="007918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76">
    <w:name w:val="xl76"/>
    <w:basedOn w:val="a1"/>
    <w:rsid w:val="0079183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77">
    <w:name w:val="xl77"/>
    <w:basedOn w:val="a1"/>
    <w:rsid w:val="0079183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78">
    <w:name w:val="xl78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79">
    <w:name w:val="xl79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80">
    <w:name w:val="xl80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2">
    <w:name w:val="xl82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1"/>
    <w:rsid w:val="00791837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84">
    <w:name w:val="xl84"/>
    <w:basedOn w:val="a1"/>
    <w:rsid w:val="0079183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85">
    <w:name w:val="xl85"/>
    <w:basedOn w:val="a1"/>
    <w:rsid w:val="0079183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1"/>
    <w:rsid w:val="00791837"/>
    <w:pPr>
      <w:widowControl/>
      <w:pBdr>
        <w:top w:val="single" w:sz="4" w:space="0" w:color="auto"/>
        <w:lef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1"/>
    <w:rsid w:val="00791837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1"/>
    <w:rsid w:val="0079183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89">
    <w:name w:val="xl89"/>
    <w:basedOn w:val="a1"/>
    <w:rsid w:val="0079183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0">
    <w:name w:val="xl90"/>
    <w:basedOn w:val="a1"/>
    <w:rsid w:val="0079183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91">
    <w:name w:val="xl91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2">
    <w:name w:val="xl92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4">
    <w:name w:val="xl94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5">
    <w:name w:val="xl95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6">
    <w:name w:val="xl96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97">
    <w:name w:val="xl97"/>
    <w:basedOn w:val="a1"/>
    <w:rsid w:val="00791837"/>
    <w:pPr>
      <w:widowControl/>
      <w:pBdr>
        <w:left w:val="single" w:sz="4" w:space="0" w:color="auto"/>
        <w:bottom w:val="single" w:sz="4" w:space="0" w:color="auto"/>
      </w:pBdr>
      <w:shd w:val="clear" w:color="000000" w:fill="FCF305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8">
    <w:name w:val="xl98"/>
    <w:basedOn w:val="a1"/>
    <w:rsid w:val="00791837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F305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9">
    <w:name w:val="xl99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left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paragraph" w:customStyle="1" w:styleId="xl101">
    <w:name w:val="xl101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02">
    <w:name w:val="xl102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03">
    <w:name w:val="xl103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04">
    <w:name w:val="xl104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05">
    <w:name w:val="xl105"/>
    <w:basedOn w:val="a1"/>
    <w:rsid w:val="0079183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06">
    <w:name w:val="xl106"/>
    <w:basedOn w:val="a1"/>
    <w:rsid w:val="00791837"/>
    <w:pPr>
      <w:widowControl/>
      <w:pBdr>
        <w:top w:val="single" w:sz="4" w:space="0" w:color="auto"/>
        <w:left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07">
    <w:name w:val="xl107"/>
    <w:basedOn w:val="a1"/>
    <w:rsid w:val="0079183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08">
    <w:name w:val="xl108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09">
    <w:name w:val="xl109"/>
    <w:basedOn w:val="a1"/>
    <w:rsid w:val="00791837"/>
    <w:pPr>
      <w:widowControl/>
      <w:pBdr>
        <w:top w:val="single" w:sz="4" w:space="0" w:color="auto"/>
        <w:bottom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10">
    <w:name w:val="xl110"/>
    <w:basedOn w:val="a1"/>
    <w:rsid w:val="0079183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11">
    <w:name w:val="xl111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12">
    <w:name w:val="xl112"/>
    <w:basedOn w:val="a1"/>
    <w:rsid w:val="00791837"/>
    <w:pPr>
      <w:widowControl/>
      <w:pBdr>
        <w:top w:val="single" w:sz="4" w:space="0" w:color="auto"/>
        <w:bottom w:val="single" w:sz="8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13">
    <w:name w:val="xl113"/>
    <w:basedOn w:val="a1"/>
    <w:rsid w:val="00791837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14">
    <w:name w:val="xl114"/>
    <w:basedOn w:val="a1"/>
    <w:rsid w:val="00791837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15">
    <w:name w:val="xl115"/>
    <w:basedOn w:val="a1"/>
    <w:rsid w:val="00791837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16">
    <w:name w:val="xl116"/>
    <w:basedOn w:val="a1"/>
    <w:rsid w:val="00791837"/>
    <w:pPr>
      <w:widowControl/>
      <w:pBdr>
        <w:top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17">
    <w:name w:val="xl117"/>
    <w:basedOn w:val="a1"/>
    <w:rsid w:val="00791837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8">
    <w:name w:val="xl118"/>
    <w:basedOn w:val="a1"/>
    <w:rsid w:val="00791837"/>
    <w:pPr>
      <w:widowControl/>
      <w:pBdr>
        <w:top w:val="single" w:sz="8" w:space="0" w:color="auto"/>
        <w:bottom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9">
    <w:name w:val="xl119"/>
    <w:basedOn w:val="a1"/>
    <w:rsid w:val="00791837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20">
    <w:name w:val="xl120"/>
    <w:basedOn w:val="a1"/>
    <w:rsid w:val="007918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1">
    <w:name w:val="xl121"/>
    <w:basedOn w:val="a1"/>
    <w:rsid w:val="007918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20884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2">
    <w:name w:val="xl122"/>
    <w:basedOn w:val="a1"/>
    <w:rsid w:val="00791837"/>
    <w:pPr>
      <w:widowControl/>
      <w:pBdr>
        <w:left w:val="single" w:sz="8" w:space="0" w:color="auto"/>
        <w:right w:val="single" w:sz="8" w:space="0" w:color="auto"/>
      </w:pBdr>
      <w:shd w:val="clear" w:color="000000" w:fill="F20884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3">
    <w:name w:val="xl123"/>
    <w:basedOn w:val="a1"/>
    <w:rsid w:val="0079183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0884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4">
    <w:name w:val="xl124"/>
    <w:basedOn w:val="a1"/>
    <w:rsid w:val="007918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5">
    <w:name w:val="xl125"/>
    <w:basedOn w:val="a1"/>
    <w:rsid w:val="00791837"/>
    <w:pPr>
      <w:widowControl/>
      <w:pBdr>
        <w:left w:val="single" w:sz="8" w:space="0" w:color="auto"/>
        <w:right w:val="single" w:sz="8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6">
    <w:name w:val="xl126"/>
    <w:basedOn w:val="a1"/>
    <w:rsid w:val="0079183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7">
    <w:name w:val="xl127"/>
    <w:basedOn w:val="a1"/>
    <w:rsid w:val="007918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F305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8">
    <w:name w:val="xl128"/>
    <w:basedOn w:val="a1"/>
    <w:rsid w:val="00791837"/>
    <w:pPr>
      <w:widowControl/>
      <w:pBdr>
        <w:left w:val="single" w:sz="8" w:space="0" w:color="auto"/>
        <w:right w:val="single" w:sz="8" w:space="0" w:color="auto"/>
      </w:pBdr>
      <w:shd w:val="clear" w:color="000000" w:fill="FCF305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9">
    <w:name w:val="xl129"/>
    <w:basedOn w:val="a1"/>
    <w:rsid w:val="007918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30">
    <w:name w:val="xl130"/>
    <w:basedOn w:val="a1"/>
    <w:rsid w:val="00791837"/>
    <w:pPr>
      <w:widowControl/>
      <w:pBdr>
        <w:left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31">
    <w:name w:val="xl131"/>
    <w:basedOn w:val="a1"/>
    <w:rsid w:val="0079183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32">
    <w:name w:val="xl132"/>
    <w:basedOn w:val="a1"/>
    <w:rsid w:val="0079183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3">
    <w:name w:val="xl133"/>
    <w:basedOn w:val="a1"/>
    <w:rsid w:val="0079183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4">
    <w:name w:val="xl134"/>
    <w:basedOn w:val="a1"/>
    <w:rsid w:val="0079183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5">
    <w:name w:val="xl135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6">
    <w:name w:val="xl136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7">
    <w:name w:val="xl137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8">
    <w:name w:val="xl138"/>
    <w:basedOn w:val="a1"/>
    <w:rsid w:val="00791837"/>
    <w:pPr>
      <w:widowControl/>
      <w:pBdr>
        <w:left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39">
    <w:name w:val="xl139"/>
    <w:basedOn w:val="a1"/>
    <w:rsid w:val="00791837"/>
    <w:pPr>
      <w:widowControl/>
      <w:pBdr>
        <w:left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40">
    <w:name w:val="xl140"/>
    <w:basedOn w:val="a1"/>
    <w:rsid w:val="00791837"/>
    <w:pPr>
      <w:widowControl/>
      <w:pBdr>
        <w:bottom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character" w:customStyle="1" w:styleId="EPTChar1">
    <w:name w:val="EPT图 Char"/>
    <w:basedOn w:val="a2"/>
    <w:link w:val="EPTd"/>
    <w:qFormat/>
    <w:locked/>
    <w:rsid w:val="007E3634"/>
    <w:rPr>
      <w:kern w:val="2"/>
      <w:sz w:val="21"/>
      <w:szCs w:val="24"/>
    </w:rPr>
  </w:style>
  <w:style w:type="paragraph" w:styleId="af5">
    <w:name w:val="Subtitle"/>
    <w:basedOn w:val="af6"/>
    <w:next w:val="a1"/>
    <w:link w:val="Char7"/>
    <w:qFormat/>
    <w:rsid w:val="00256B8B"/>
    <w:pPr>
      <w:keepNext/>
      <w:suppressAutoHyphens/>
      <w:spacing w:after="120"/>
      <w:outlineLvl w:val="9"/>
    </w:pPr>
    <w:rPr>
      <w:rFonts w:ascii="Arial" w:hAnsi="Arial" w:cs="Tahoma"/>
      <w:b w:val="0"/>
      <w:bCs w:val="0"/>
      <w:i/>
      <w:iCs/>
      <w:kern w:val="1"/>
      <w:sz w:val="28"/>
      <w:szCs w:val="28"/>
      <w:lang w:eastAsia="ar-SA"/>
    </w:rPr>
  </w:style>
  <w:style w:type="character" w:customStyle="1" w:styleId="Char7">
    <w:name w:val="副标题 Char"/>
    <w:basedOn w:val="a2"/>
    <w:link w:val="af5"/>
    <w:rsid w:val="00256B8B"/>
    <w:rPr>
      <w:rFonts w:ascii="Arial" w:hAnsi="Arial" w:cs="Tahoma"/>
      <w:i/>
      <w:iCs/>
      <w:kern w:val="1"/>
      <w:sz w:val="28"/>
      <w:szCs w:val="28"/>
      <w:lang w:eastAsia="ar-SA"/>
    </w:rPr>
  </w:style>
  <w:style w:type="paragraph" w:styleId="af6">
    <w:name w:val="Title"/>
    <w:basedOn w:val="a1"/>
    <w:next w:val="a1"/>
    <w:link w:val="Char8"/>
    <w:uiPriority w:val="10"/>
    <w:qFormat/>
    <w:rsid w:val="00256B8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2"/>
    <w:link w:val="af6"/>
    <w:uiPriority w:val="10"/>
    <w:rsid w:val="00256B8B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a6">
    <w:name w:val="Pa6"/>
    <w:basedOn w:val="Default"/>
    <w:next w:val="Default"/>
    <w:uiPriority w:val="99"/>
    <w:rsid w:val="00B23224"/>
    <w:pPr>
      <w:spacing w:line="181" w:lineRule="atLeast"/>
    </w:pPr>
    <w:rPr>
      <w:rFonts w:ascii="Keysight Sans" w:eastAsia="Keysight Sans" w:hAnsi="Times New Roman" w:cs="Times New Roman"/>
      <w:color w:val="auto"/>
    </w:rPr>
  </w:style>
  <w:style w:type="paragraph" w:customStyle="1" w:styleId="EPTe">
    <w:name w:val="EPT样式"/>
    <w:basedOn w:val="a1"/>
    <w:link w:val="EPTChar2"/>
    <w:rsid w:val="006A026A"/>
  </w:style>
  <w:style w:type="character" w:customStyle="1" w:styleId="EPTChar2">
    <w:name w:val="EPT样式 Char"/>
    <w:basedOn w:val="a2"/>
    <w:link w:val="EPTe"/>
    <w:rsid w:val="006A026A"/>
    <w:rPr>
      <w:kern w:val="2"/>
      <w:sz w:val="21"/>
      <w:szCs w:val="24"/>
    </w:rPr>
  </w:style>
  <w:style w:type="paragraph" w:styleId="af7">
    <w:name w:val="List Paragraph"/>
    <w:basedOn w:val="a1"/>
    <w:link w:val="Char9"/>
    <w:uiPriority w:val="34"/>
    <w:qFormat/>
    <w:rsid w:val="00C574EA"/>
    <w:pPr>
      <w:ind w:firstLineChars="200" w:firstLine="420"/>
    </w:pPr>
  </w:style>
  <w:style w:type="paragraph" w:customStyle="1" w:styleId="af8">
    <w:name w:val="节标题"/>
    <w:basedOn w:val="20"/>
    <w:next w:val="a1"/>
    <w:rsid w:val="00E10751"/>
    <w:pPr>
      <w:keepNext w:val="0"/>
      <w:keepLines w:val="0"/>
      <w:adjustRightInd w:val="0"/>
      <w:spacing w:before="0" w:after="180" w:line="480" w:lineRule="auto"/>
      <w:ind w:left="987"/>
      <w:jc w:val="center"/>
    </w:pPr>
    <w:rPr>
      <w:rFonts w:ascii="仿宋_GB2312" w:eastAsia="隶书" w:hAnsi="Times New Roman"/>
      <w:bCs w:val="0"/>
      <w:caps/>
      <w:color w:val="333399"/>
      <w:spacing w:val="20"/>
      <w:kern w:val="10"/>
      <w:sz w:val="44"/>
      <w:szCs w:val="20"/>
    </w:rPr>
  </w:style>
  <w:style w:type="paragraph" w:customStyle="1" w:styleId="TitlePage">
    <w:name w:val="Title Page"/>
    <w:basedOn w:val="a1"/>
    <w:rsid w:val="00E10751"/>
    <w:pPr>
      <w:widowControl/>
      <w:spacing w:before="120" w:after="120"/>
      <w:jc w:val="left"/>
    </w:pPr>
    <w:rPr>
      <w:kern w:val="0"/>
      <w:sz w:val="32"/>
      <w:szCs w:val="20"/>
      <w:lang w:eastAsia="en-US"/>
    </w:rPr>
  </w:style>
  <w:style w:type="character" w:customStyle="1" w:styleId="22">
    <w:name w:val="表格内容2"/>
    <w:basedOn w:val="a2"/>
    <w:rsid w:val="00E10751"/>
  </w:style>
  <w:style w:type="character" w:customStyle="1" w:styleId="Char9">
    <w:name w:val="列出段落 Char"/>
    <w:basedOn w:val="a2"/>
    <w:link w:val="af7"/>
    <w:uiPriority w:val="34"/>
    <w:rsid w:val="002C0E86"/>
    <w:rPr>
      <w:kern w:val="2"/>
      <w:sz w:val="21"/>
      <w:szCs w:val="24"/>
    </w:rPr>
  </w:style>
  <w:style w:type="paragraph" w:styleId="5">
    <w:name w:val="List Number 5"/>
    <w:basedOn w:val="a1"/>
    <w:rsid w:val="00D43A36"/>
    <w:pPr>
      <w:widowControl/>
      <w:numPr>
        <w:numId w:val="14"/>
      </w:numPr>
      <w:jc w:val="left"/>
    </w:pPr>
    <w:rPr>
      <w:rFonts w:eastAsia="Times New Roman"/>
      <w:kern w:val="0"/>
      <w:sz w:val="20"/>
      <w:szCs w:val="20"/>
      <w:lang w:eastAsia="en-US"/>
    </w:rPr>
  </w:style>
  <w:style w:type="paragraph" w:styleId="af9">
    <w:name w:val="Revision"/>
    <w:hidden/>
    <w:uiPriority w:val="99"/>
    <w:semiHidden/>
    <w:rsid w:val="00131059"/>
    <w:rPr>
      <w:kern w:val="2"/>
      <w:sz w:val="21"/>
      <w:szCs w:val="24"/>
    </w:rPr>
  </w:style>
  <w:style w:type="character" w:customStyle="1" w:styleId="1Char">
    <w:name w:val="标题 1 Char"/>
    <w:aliases w:val="h1 Char,Heading 1 GM Char"/>
    <w:basedOn w:val="a2"/>
    <w:link w:val="1"/>
    <w:rsid w:val="0088785F"/>
    <w:rPr>
      <w:rFonts w:ascii="Calibri" w:eastAsiaTheme="majorEastAsia" w:hAnsi="Calibri" w:cs="Arial Unicode MS"/>
      <w:b/>
      <w:bCs/>
      <w:color w:val="222222"/>
      <w:kern w:val="44"/>
      <w:sz w:val="32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2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A02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ing 1 GM"/>
    <w:basedOn w:val="a1"/>
    <w:next w:val="a1"/>
    <w:link w:val="1Char"/>
    <w:qFormat/>
    <w:rsid w:val="0088785F"/>
    <w:pPr>
      <w:keepNext/>
      <w:keepLines/>
      <w:spacing w:beforeLines="100" w:before="100" w:afterLines="100" w:after="100" w:line="360" w:lineRule="auto"/>
      <w:ind w:left="425" w:hanging="425"/>
      <w:jc w:val="left"/>
      <w:outlineLvl w:val="0"/>
    </w:pPr>
    <w:rPr>
      <w:rFonts w:ascii="Calibri" w:eastAsiaTheme="majorEastAsia" w:hAnsi="Calibri" w:cs="Arial Unicode MS"/>
      <w:b/>
      <w:bCs/>
      <w:color w:val="222222"/>
      <w:kern w:val="44"/>
      <w:sz w:val="32"/>
      <w:szCs w:val="44"/>
      <w:lang w:eastAsia="en-US"/>
    </w:rPr>
  </w:style>
  <w:style w:type="paragraph" w:styleId="20">
    <w:name w:val="heading 2"/>
    <w:aliases w:val="h2,Heading 2 GM"/>
    <w:basedOn w:val="a1"/>
    <w:next w:val="a1"/>
    <w:link w:val="2Char"/>
    <w:qFormat/>
    <w:rsid w:val="0079183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eading 3 GM,Heading 3 Char"/>
    <w:basedOn w:val="a1"/>
    <w:next w:val="a1"/>
    <w:link w:val="3Char"/>
    <w:qFormat/>
    <w:rsid w:val="00791837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0">
    <w:name w:val="heading 4"/>
    <w:aliases w:val="Heading 4 GM,h4,1.1.1.1 标题 4"/>
    <w:basedOn w:val="a1"/>
    <w:next w:val="a1"/>
    <w:link w:val="4Char"/>
    <w:qFormat/>
    <w:rsid w:val="00791837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1"/>
    <w:next w:val="a1"/>
    <w:link w:val="5Char"/>
    <w:qFormat/>
    <w:rsid w:val="00791837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791837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791837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791837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791837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rsid w:val="00243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link w:val="Char0"/>
    <w:uiPriority w:val="99"/>
    <w:rsid w:val="00243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EPT3">
    <w:name w:val="EPT正文"/>
    <w:basedOn w:val="a1"/>
    <w:link w:val="EPTChar"/>
    <w:qFormat/>
    <w:rsid w:val="007E7625"/>
    <w:pPr>
      <w:spacing w:line="360" w:lineRule="auto"/>
      <w:ind w:firstLineChars="200" w:firstLine="480"/>
    </w:pPr>
    <w:rPr>
      <w:sz w:val="24"/>
    </w:rPr>
  </w:style>
  <w:style w:type="paragraph" w:customStyle="1" w:styleId="EPT4">
    <w:name w:val="EPT封面项目名称"/>
    <w:basedOn w:val="a1"/>
    <w:rsid w:val="0013527B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EPT5">
    <w:name w:val="EPT封面文档名称"/>
    <w:basedOn w:val="a1"/>
    <w:rsid w:val="0013527B"/>
    <w:pPr>
      <w:jc w:val="center"/>
    </w:pPr>
    <w:rPr>
      <w:b/>
      <w:sz w:val="72"/>
      <w:szCs w:val="72"/>
    </w:rPr>
  </w:style>
  <w:style w:type="character" w:styleId="a7">
    <w:name w:val="Hyperlink"/>
    <w:basedOn w:val="a2"/>
    <w:uiPriority w:val="99"/>
    <w:rsid w:val="00243C12"/>
    <w:rPr>
      <w:color w:val="0000FF"/>
      <w:u w:val="single"/>
    </w:rPr>
  </w:style>
  <w:style w:type="character" w:styleId="a8">
    <w:name w:val="page number"/>
    <w:basedOn w:val="a2"/>
    <w:rsid w:val="00243C12"/>
  </w:style>
  <w:style w:type="paragraph" w:customStyle="1" w:styleId="EPT10">
    <w:name w:val="EPT标题1"/>
    <w:basedOn w:val="a1"/>
    <w:next w:val="EPT3"/>
    <w:qFormat/>
    <w:rsid w:val="0012135D"/>
    <w:pPr>
      <w:spacing w:line="360" w:lineRule="auto"/>
      <w:outlineLvl w:val="0"/>
    </w:pPr>
    <w:rPr>
      <w:rFonts w:eastAsia="黑体"/>
      <w:sz w:val="24"/>
    </w:rPr>
  </w:style>
  <w:style w:type="paragraph" w:customStyle="1" w:styleId="EPT2">
    <w:name w:val="EPT标题2"/>
    <w:basedOn w:val="a1"/>
    <w:next w:val="EPT3"/>
    <w:qFormat/>
    <w:rsid w:val="00B24A00"/>
    <w:pPr>
      <w:numPr>
        <w:numId w:val="15"/>
      </w:numPr>
      <w:spacing w:line="360" w:lineRule="auto"/>
      <w:outlineLvl w:val="1"/>
    </w:pPr>
    <w:rPr>
      <w:rFonts w:eastAsia="黑体"/>
      <w:sz w:val="24"/>
    </w:rPr>
  </w:style>
  <w:style w:type="paragraph" w:customStyle="1" w:styleId="EPT30">
    <w:name w:val="EPT标题3"/>
    <w:basedOn w:val="a1"/>
    <w:next w:val="EPT3"/>
    <w:qFormat/>
    <w:rsid w:val="008B34A1"/>
    <w:pPr>
      <w:spacing w:line="360" w:lineRule="auto"/>
      <w:outlineLvl w:val="2"/>
    </w:pPr>
    <w:rPr>
      <w:rFonts w:eastAsia="黑体"/>
      <w:sz w:val="24"/>
    </w:rPr>
  </w:style>
  <w:style w:type="paragraph" w:customStyle="1" w:styleId="EPT40">
    <w:name w:val="EPT标题4"/>
    <w:basedOn w:val="a1"/>
    <w:next w:val="EPT3"/>
    <w:rsid w:val="008B34A1"/>
    <w:pPr>
      <w:spacing w:line="360" w:lineRule="auto"/>
      <w:outlineLvl w:val="3"/>
    </w:pPr>
    <w:rPr>
      <w:rFonts w:eastAsia="黑体"/>
      <w:sz w:val="24"/>
    </w:rPr>
  </w:style>
  <w:style w:type="paragraph" w:customStyle="1" w:styleId="EPT50">
    <w:name w:val="EPT标题5"/>
    <w:basedOn w:val="a1"/>
    <w:next w:val="EPT3"/>
    <w:rsid w:val="008B34A1"/>
    <w:pPr>
      <w:spacing w:line="360" w:lineRule="auto"/>
      <w:outlineLvl w:val="4"/>
    </w:pPr>
    <w:rPr>
      <w:rFonts w:eastAsia="黑体"/>
      <w:sz w:val="24"/>
    </w:rPr>
  </w:style>
  <w:style w:type="paragraph" w:customStyle="1" w:styleId="EPT6">
    <w:name w:val="EPT标题6"/>
    <w:basedOn w:val="a1"/>
    <w:next w:val="EPT3"/>
    <w:rsid w:val="008B34A1"/>
    <w:pPr>
      <w:spacing w:line="360" w:lineRule="auto"/>
      <w:outlineLvl w:val="5"/>
    </w:pPr>
    <w:rPr>
      <w:rFonts w:eastAsia="黑体"/>
      <w:sz w:val="24"/>
    </w:rPr>
  </w:style>
  <w:style w:type="paragraph" w:customStyle="1" w:styleId="EPT7">
    <w:name w:val="EPT标题7"/>
    <w:basedOn w:val="a1"/>
    <w:next w:val="EPT3"/>
    <w:rsid w:val="008B34A1"/>
    <w:pPr>
      <w:spacing w:line="360" w:lineRule="auto"/>
      <w:outlineLvl w:val="6"/>
    </w:pPr>
    <w:rPr>
      <w:rFonts w:eastAsia="黑体"/>
      <w:sz w:val="24"/>
    </w:rPr>
  </w:style>
  <w:style w:type="paragraph" w:customStyle="1" w:styleId="EPT8">
    <w:name w:val="EPT标题8"/>
    <w:basedOn w:val="a1"/>
    <w:next w:val="EPT3"/>
    <w:rsid w:val="008B34A1"/>
    <w:pPr>
      <w:spacing w:line="360" w:lineRule="auto"/>
      <w:outlineLvl w:val="7"/>
    </w:pPr>
    <w:rPr>
      <w:rFonts w:eastAsia="黑体"/>
      <w:sz w:val="24"/>
    </w:rPr>
  </w:style>
  <w:style w:type="table" w:styleId="a9">
    <w:name w:val="Table Grid"/>
    <w:basedOn w:val="a3"/>
    <w:uiPriority w:val="59"/>
    <w:rsid w:val="0058171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rsid w:val="002A0B57"/>
  </w:style>
  <w:style w:type="paragraph" w:styleId="51">
    <w:name w:val="toc 5"/>
    <w:basedOn w:val="a1"/>
    <w:next w:val="a1"/>
    <w:autoRedefine/>
    <w:semiHidden/>
    <w:rsid w:val="002A0B57"/>
    <w:pPr>
      <w:ind w:leftChars="800" w:left="1680"/>
    </w:pPr>
  </w:style>
  <w:style w:type="paragraph" w:styleId="21">
    <w:name w:val="toc 2"/>
    <w:basedOn w:val="a1"/>
    <w:next w:val="a1"/>
    <w:autoRedefine/>
    <w:uiPriority w:val="39"/>
    <w:rsid w:val="006C1BA1"/>
    <w:pPr>
      <w:ind w:leftChars="200" w:left="420"/>
    </w:pPr>
  </w:style>
  <w:style w:type="paragraph" w:styleId="30">
    <w:name w:val="toc 3"/>
    <w:basedOn w:val="a1"/>
    <w:next w:val="a1"/>
    <w:autoRedefine/>
    <w:uiPriority w:val="39"/>
    <w:rsid w:val="002A0B57"/>
    <w:pPr>
      <w:ind w:leftChars="400" w:left="840"/>
    </w:pPr>
  </w:style>
  <w:style w:type="paragraph" w:customStyle="1" w:styleId="----------">
    <w:name w:val="-----完-----"/>
    <w:basedOn w:val="EPT3"/>
    <w:next w:val="EPT3"/>
    <w:rsid w:val="00F15894"/>
    <w:pPr>
      <w:spacing w:line="720" w:lineRule="auto"/>
      <w:jc w:val="center"/>
    </w:pPr>
  </w:style>
  <w:style w:type="paragraph" w:customStyle="1" w:styleId="EPT9">
    <w:name w:val="EPT封面公司名称"/>
    <w:basedOn w:val="EPT4"/>
    <w:rsid w:val="00ED2C19"/>
    <w:rPr>
      <w:rFonts w:ascii="楷体_GB2312" w:eastAsia="楷体_GB2312" w:hAnsi="楷体_GB2312"/>
      <w:bCs/>
      <w:sz w:val="44"/>
    </w:rPr>
  </w:style>
  <w:style w:type="paragraph" w:styleId="aa">
    <w:name w:val="Document Map"/>
    <w:basedOn w:val="a1"/>
    <w:link w:val="Char1"/>
    <w:semiHidden/>
    <w:rsid w:val="00D21473"/>
    <w:pPr>
      <w:shd w:val="clear" w:color="auto" w:fill="000080"/>
    </w:pPr>
  </w:style>
  <w:style w:type="paragraph" w:customStyle="1" w:styleId="ab">
    <w:name w:val="段"/>
    <w:rsid w:val="00D77150"/>
    <w:pPr>
      <w:autoSpaceDE w:val="0"/>
      <w:autoSpaceDN w:val="0"/>
      <w:adjustRightInd w:val="0"/>
      <w:snapToGrid w:val="0"/>
      <w:spacing w:line="360" w:lineRule="auto"/>
      <w:ind w:firstLineChars="200" w:firstLine="514"/>
      <w:jc w:val="both"/>
    </w:pPr>
    <w:rPr>
      <w:rFonts w:ascii="宋体" w:hAnsi="宋体"/>
      <w:noProof/>
      <w:sz w:val="24"/>
      <w:szCs w:val="24"/>
    </w:rPr>
  </w:style>
  <w:style w:type="paragraph" w:styleId="41">
    <w:name w:val="toc 4"/>
    <w:basedOn w:val="a1"/>
    <w:next w:val="a1"/>
    <w:autoRedefine/>
    <w:semiHidden/>
    <w:rsid w:val="006C1BA1"/>
    <w:pPr>
      <w:ind w:leftChars="600" w:left="1260"/>
    </w:pPr>
  </w:style>
  <w:style w:type="paragraph" w:customStyle="1" w:styleId="EPTa">
    <w:name w:val="样式 EPT表标题"/>
    <w:basedOn w:val="EPT3"/>
    <w:rsid w:val="00557CFB"/>
    <w:rPr>
      <w:rFonts w:ascii="宋体" w:hAnsi="宋体"/>
      <w:sz w:val="21"/>
    </w:rPr>
  </w:style>
  <w:style w:type="paragraph" w:styleId="60">
    <w:name w:val="toc 6"/>
    <w:basedOn w:val="a1"/>
    <w:next w:val="a1"/>
    <w:autoRedefine/>
    <w:semiHidden/>
    <w:rsid w:val="006C1BA1"/>
    <w:pPr>
      <w:ind w:leftChars="1000" w:left="2100"/>
    </w:pPr>
  </w:style>
  <w:style w:type="paragraph" w:customStyle="1" w:styleId="EPTb">
    <w:name w:val="样式 EPT正文 + 宋体 五号"/>
    <w:basedOn w:val="EPT3"/>
    <w:rsid w:val="00D2101D"/>
    <w:rPr>
      <w:rFonts w:ascii="宋体" w:eastAsia="Times New Roman" w:hAnsi="宋体"/>
      <w:sz w:val="21"/>
    </w:rPr>
  </w:style>
  <w:style w:type="paragraph" w:customStyle="1" w:styleId="EPT11">
    <w:name w:val="样式 EPT正文 + 宋体 五号1"/>
    <w:basedOn w:val="EPT3"/>
    <w:next w:val="EPT3"/>
    <w:rsid w:val="00D2101D"/>
    <w:rPr>
      <w:sz w:val="21"/>
    </w:rPr>
  </w:style>
  <w:style w:type="paragraph" w:customStyle="1" w:styleId="EPTc">
    <w:name w:val="样式 EPT正文 + 宋体 五号 居中"/>
    <w:basedOn w:val="EPT3"/>
    <w:next w:val="EPT3"/>
    <w:rsid w:val="00B05928"/>
    <w:pPr>
      <w:spacing w:afterLines="25"/>
      <w:ind w:firstLineChars="0" w:firstLine="0"/>
      <w:jc w:val="center"/>
    </w:pPr>
    <w:rPr>
      <w:rFonts w:cs="宋体"/>
      <w:sz w:val="21"/>
      <w:szCs w:val="20"/>
    </w:rPr>
  </w:style>
  <w:style w:type="paragraph" w:customStyle="1" w:styleId="EPT12">
    <w:name w:val="样式 样式 EPT正文 + 宋体 五号1 + 居中"/>
    <w:basedOn w:val="EPT11"/>
    <w:rsid w:val="00B05928"/>
    <w:pPr>
      <w:spacing w:beforeLines="25"/>
      <w:ind w:firstLineChars="0" w:firstLine="0"/>
      <w:jc w:val="center"/>
    </w:pPr>
    <w:rPr>
      <w:rFonts w:cs="宋体"/>
      <w:szCs w:val="20"/>
    </w:rPr>
  </w:style>
  <w:style w:type="paragraph" w:customStyle="1" w:styleId="EPT1025">
    <w:name w:val="样式 样式 样式 EPT正文 + 宋体 五号1 + 居中 + 段前: 0.25 行"/>
    <w:basedOn w:val="EPT3"/>
    <w:next w:val="EPT3"/>
    <w:rsid w:val="008C03BB"/>
    <w:pPr>
      <w:spacing w:before="78"/>
    </w:pPr>
  </w:style>
  <w:style w:type="paragraph" w:customStyle="1" w:styleId="EPT0">
    <w:name w:val="EPT表标题"/>
    <w:basedOn w:val="a1"/>
    <w:next w:val="EPT3"/>
    <w:qFormat/>
    <w:rsid w:val="008C03BB"/>
    <w:pPr>
      <w:numPr>
        <w:numId w:val="2"/>
      </w:numPr>
      <w:spacing w:beforeLines="25" w:line="300" w:lineRule="auto"/>
      <w:jc w:val="center"/>
    </w:pPr>
  </w:style>
  <w:style w:type="paragraph" w:customStyle="1" w:styleId="EPT">
    <w:name w:val="EPT图标题"/>
    <w:basedOn w:val="a1"/>
    <w:next w:val="EPT3"/>
    <w:link w:val="EPTChar0"/>
    <w:qFormat/>
    <w:rsid w:val="00BD09D9"/>
    <w:pPr>
      <w:numPr>
        <w:numId w:val="7"/>
      </w:numPr>
      <w:spacing w:afterLines="25" w:line="300" w:lineRule="auto"/>
      <w:jc w:val="center"/>
    </w:pPr>
  </w:style>
  <w:style w:type="paragraph" w:styleId="ac">
    <w:name w:val="Balloon Text"/>
    <w:basedOn w:val="a1"/>
    <w:link w:val="Char2"/>
    <w:semiHidden/>
    <w:rsid w:val="005438DB"/>
    <w:rPr>
      <w:sz w:val="18"/>
      <w:szCs w:val="18"/>
    </w:rPr>
  </w:style>
  <w:style w:type="paragraph" w:customStyle="1" w:styleId="EPTd">
    <w:name w:val="EPT图"/>
    <w:basedOn w:val="a1"/>
    <w:next w:val="EPT"/>
    <w:link w:val="EPTChar1"/>
    <w:qFormat/>
    <w:rsid w:val="003E2928"/>
    <w:pPr>
      <w:jc w:val="center"/>
    </w:pPr>
  </w:style>
  <w:style w:type="paragraph" w:styleId="ad">
    <w:name w:val="caption"/>
    <w:basedOn w:val="a1"/>
    <w:next w:val="a1"/>
    <w:qFormat/>
    <w:rsid w:val="00940828"/>
    <w:rPr>
      <w:rFonts w:ascii="Arial" w:eastAsia="黑体" w:hAnsi="Arial" w:cs="Arial"/>
      <w:sz w:val="20"/>
      <w:szCs w:val="20"/>
    </w:rPr>
  </w:style>
  <w:style w:type="character" w:styleId="ae">
    <w:name w:val="annotation reference"/>
    <w:basedOn w:val="a2"/>
    <w:rsid w:val="00875178"/>
    <w:rPr>
      <w:sz w:val="21"/>
      <w:szCs w:val="21"/>
    </w:rPr>
  </w:style>
  <w:style w:type="paragraph" w:styleId="af">
    <w:name w:val="annotation text"/>
    <w:basedOn w:val="a1"/>
    <w:link w:val="Char3"/>
    <w:uiPriority w:val="99"/>
    <w:rsid w:val="00875178"/>
    <w:pPr>
      <w:jc w:val="left"/>
    </w:pPr>
  </w:style>
  <w:style w:type="paragraph" w:styleId="af0">
    <w:name w:val="annotation subject"/>
    <w:basedOn w:val="af"/>
    <w:next w:val="af"/>
    <w:link w:val="Char4"/>
    <w:semiHidden/>
    <w:rsid w:val="00875178"/>
    <w:rPr>
      <w:b/>
      <w:bCs/>
    </w:rPr>
  </w:style>
  <w:style w:type="paragraph" w:customStyle="1" w:styleId="EPT1">
    <w:name w:val="EPT附录标题1"/>
    <w:basedOn w:val="a1"/>
    <w:next w:val="EPT3"/>
    <w:rsid w:val="000066EC"/>
    <w:pPr>
      <w:numPr>
        <w:numId w:val="1"/>
      </w:numPr>
      <w:spacing w:line="360" w:lineRule="auto"/>
      <w:outlineLvl w:val="0"/>
    </w:pPr>
    <w:rPr>
      <w:rFonts w:eastAsia="黑体"/>
      <w:sz w:val="24"/>
    </w:rPr>
  </w:style>
  <w:style w:type="character" w:customStyle="1" w:styleId="EPTChar">
    <w:name w:val="EPT正文 Char"/>
    <w:basedOn w:val="a2"/>
    <w:link w:val="EPT3"/>
    <w:qFormat/>
    <w:rsid w:val="007E7625"/>
    <w:rPr>
      <w:kern w:val="2"/>
      <w:sz w:val="24"/>
      <w:szCs w:val="24"/>
    </w:rPr>
  </w:style>
  <w:style w:type="paragraph" w:customStyle="1" w:styleId="a">
    <w:name w:val="附录章标题"/>
    <w:basedOn w:val="a1"/>
    <w:next w:val="EPT3"/>
    <w:rsid w:val="006133E7"/>
    <w:pPr>
      <w:numPr>
        <w:ilvl w:val="1"/>
        <w:numId w:val="1"/>
      </w:numPr>
      <w:spacing w:line="300" w:lineRule="auto"/>
    </w:pPr>
  </w:style>
  <w:style w:type="character" w:customStyle="1" w:styleId="EPTChar0">
    <w:name w:val="EPT图标题 Char"/>
    <w:basedOn w:val="a2"/>
    <w:link w:val="EPT"/>
    <w:rsid w:val="00BD09D9"/>
    <w:rPr>
      <w:kern w:val="2"/>
      <w:sz w:val="21"/>
      <w:szCs w:val="24"/>
    </w:rPr>
  </w:style>
  <w:style w:type="numbering" w:customStyle="1" w:styleId="PL">
    <w:name w:val="PL标题列表"/>
    <w:rsid w:val="00791837"/>
    <w:pPr>
      <w:numPr>
        <w:numId w:val="6"/>
      </w:numPr>
    </w:pPr>
  </w:style>
  <w:style w:type="paragraph" w:customStyle="1" w:styleId="PL0">
    <w:name w:val="PL正文"/>
    <w:basedOn w:val="a1"/>
    <w:link w:val="PLChar"/>
    <w:rsid w:val="00791837"/>
    <w:pPr>
      <w:spacing w:line="300" w:lineRule="auto"/>
      <w:ind w:firstLineChars="200" w:firstLine="200"/>
    </w:pPr>
    <w:rPr>
      <w:sz w:val="24"/>
    </w:rPr>
  </w:style>
  <w:style w:type="character" w:customStyle="1" w:styleId="PLChar">
    <w:name w:val="PL正文 Char"/>
    <w:link w:val="PL0"/>
    <w:rsid w:val="00791837"/>
    <w:rPr>
      <w:kern w:val="2"/>
      <w:sz w:val="24"/>
      <w:szCs w:val="24"/>
    </w:rPr>
  </w:style>
  <w:style w:type="character" w:customStyle="1" w:styleId="2Char">
    <w:name w:val="标题 2 Char"/>
    <w:aliases w:val="h2 Char,Heading 2 GM Char"/>
    <w:basedOn w:val="a2"/>
    <w:link w:val="20"/>
    <w:rsid w:val="0079183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eading 3 GM Char,Heading 3 Char Char"/>
    <w:basedOn w:val="a2"/>
    <w:link w:val="3"/>
    <w:rsid w:val="00791837"/>
    <w:rPr>
      <w:b/>
      <w:bCs/>
      <w:kern w:val="2"/>
      <w:sz w:val="32"/>
      <w:szCs w:val="32"/>
    </w:rPr>
  </w:style>
  <w:style w:type="character" w:customStyle="1" w:styleId="4Char">
    <w:name w:val="标题 4 Char"/>
    <w:aliases w:val="Heading 4 GM Char,h4 Char,1.1.1.1 标题 4 Char"/>
    <w:basedOn w:val="a2"/>
    <w:link w:val="40"/>
    <w:rsid w:val="00791837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2"/>
    <w:link w:val="50"/>
    <w:rsid w:val="00791837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791837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rsid w:val="00791837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rsid w:val="00791837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2"/>
    <w:link w:val="9"/>
    <w:rsid w:val="00791837"/>
    <w:rPr>
      <w:rFonts w:ascii="Arial" w:eastAsia="黑体" w:hAnsi="Arial"/>
      <w:kern w:val="2"/>
      <w:sz w:val="21"/>
      <w:szCs w:val="21"/>
    </w:rPr>
  </w:style>
  <w:style w:type="character" w:customStyle="1" w:styleId="Char">
    <w:name w:val="页眉 Char"/>
    <w:basedOn w:val="a2"/>
    <w:link w:val="a5"/>
    <w:rsid w:val="00791837"/>
    <w:rPr>
      <w:kern w:val="2"/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791837"/>
    <w:rPr>
      <w:kern w:val="2"/>
      <w:sz w:val="18"/>
      <w:szCs w:val="18"/>
    </w:rPr>
  </w:style>
  <w:style w:type="paragraph" w:customStyle="1" w:styleId="PL1">
    <w:name w:val="PL封面项目名称"/>
    <w:basedOn w:val="a1"/>
    <w:rsid w:val="00791837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PL2">
    <w:name w:val="PL封面文档名称"/>
    <w:basedOn w:val="a1"/>
    <w:rsid w:val="00791837"/>
    <w:pPr>
      <w:jc w:val="center"/>
    </w:pPr>
    <w:rPr>
      <w:b/>
      <w:sz w:val="72"/>
      <w:szCs w:val="72"/>
    </w:rPr>
  </w:style>
  <w:style w:type="paragraph" w:customStyle="1" w:styleId="PL3">
    <w:name w:val="PL封面公司名称"/>
    <w:basedOn w:val="PL1"/>
    <w:rsid w:val="00791837"/>
    <w:rPr>
      <w:rFonts w:ascii="楷体_GB2312" w:eastAsia="楷体_GB2312" w:hAnsi="楷体_GB2312"/>
      <w:bCs/>
      <w:sz w:val="32"/>
    </w:rPr>
  </w:style>
  <w:style w:type="paragraph" w:styleId="4">
    <w:name w:val="List Number 4"/>
    <w:basedOn w:val="a1"/>
    <w:rsid w:val="00791837"/>
    <w:pPr>
      <w:numPr>
        <w:numId w:val="3"/>
      </w:numPr>
    </w:pPr>
  </w:style>
  <w:style w:type="paragraph" w:styleId="af1">
    <w:name w:val="List Continue"/>
    <w:basedOn w:val="a1"/>
    <w:rsid w:val="00791837"/>
    <w:pPr>
      <w:spacing w:after="120"/>
      <w:ind w:leftChars="200" w:left="420"/>
    </w:pPr>
  </w:style>
  <w:style w:type="paragraph" w:customStyle="1" w:styleId="2">
    <w:name w:val="样式 正文 + 小四 首行缩进:  2 字符"/>
    <w:basedOn w:val="a1"/>
    <w:autoRedefine/>
    <w:rsid w:val="00791837"/>
    <w:pPr>
      <w:numPr>
        <w:numId w:val="5"/>
      </w:numPr>
      <w:spacing w:line="300" w:lineRule="auto"/>
    </w:pPr>
    <w:rPr>
      <w:rFonts w:ascii="宋体" w:hAnsi="宋体" w:cs="宋体"/>
      <w:kern w:val="0"/>
      <w:sz w:val="24"/>
      <w:szCs w:val="20"/>
    </w:rPr>
  </w:style>
  <w:style w:type="character" w:customStyle="1" w:styleId="Char1">
    <w:name w:val="文档结构图 Char"/>
    <w:basedOn w:val="a2"/>
    <w:link w:val="aa"/>
    <w:semiHidden/>
    <w:rsid w:val="00791837"/>
    <w:rPr>
      <w:kern w:val="2"/>
      <w:sz w:val="21"/>
      <w:szCs w:val="24"/>
      <w:shd w:val="clear" w:color="auto" w:fill="000080"/>
    </w:rPr>
  </w:style>
  <w:style w:type="paragraph" w:customStyle="1" w:styleId="Default">
    <w:name w:val="Default"/>
    <w:rsid w:val="0079183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2">
    <w:name w:val="批注框文本 Char"/>
    <w:basedOn w:val="a2"/>
    <w:link w:val="ac"/>
    <w:semiHidden/>
    <w:rsid w:val="00791837"/>
    <w:rPr>
      <w:kern w:val="2"/>
      <w:sz w:val="18"/>
      <w:szCs w:val="18"/>
    </w:rPr>
  </w:style>
  <w:style w:type="paragraph" w:customStyle="1" w:styleId="PL4">
    <w:name w:val="PL表格"/>
    <w:basedOn w:val="PL0"/>
    <w:next w:val="PL0"/>
    <w:rsid w:val="00791837"/>
    <w:pPr>
      <w:ind w:firstLineChars="0" w:firstLine="0"/>
      <w:jc w:val="center"/>
    </w:pPr>
    <w:rPr>
      <w:rFonts w:ascii="Cambria" w:hAnsi="Cambria"/>
      <w:bCs/>
      <w:sz w:val="21"/>
      <w:szCs w:val="21"/>
    </w:rPr>
  </w:style>
  <w:style w:type="character" w:customStyle="1" w:styleId="Char3">
    <w:name w:val="批注文字 Char"/>
    <w:basedOn w:val="a2"/>
    <w:link w:val="af"/>
    <w:uiPriority w:val="99"/>
    <w:rsid w:val="00791837"/>
    <w:rPr>
      <w:kern w:val="2"/>
      <w:sz w:val="21"/>
      <w:szCs w:val="24"/>
    </w:rPr>
  </w:style>
  <w:style w:type="character" w:customStyle="1" w:styleId="Char4">
    <w:name w:val="批注主题 Char"/>
    <w:basedOn w:val="Char3"/>
    <w:link w:val="af0"/>
    <w:semiHidden/>
    <w:rsid w:val="00791837"/>
    <w:rPr>
      <w:b/>
      <w:bCs/>
      <w:kern w:val="2"/>
      <w:sz w:val="21"/>
      <w:szCs w:val="24"/>
    </w:rPr>
  </w:style>
  <w:style w:type="character" w:styleId="af2">
    <w:name w:val="Strong"/>
    <w:qFormat/>
    <w:rsid w:val="00791837"/>
    <w:rPr>
      <w:b/>
      <w:bCs/>
    </w:rPr>
  </w:style>
  <w:style w:type="numbering" w:customStyle="1" w:styleId="a0">
    <w:name w:val="样式 项目符号"/>
    <w:basedOn w:val="a4"/>
    <w:rsid w:val="00791837"/>
    <w:pPr>
      <w:numPr>
        <w:numId w:val="4"/>
      </w:numPr>
    </w:pPr>
  </w:style>
  <w:style w:type="paragraph" w:customStyle="1" w:styleId="Textkrper-Einzug3">
    <w:name w:val="Textk.rper-Einzug 3"/>
    <w:basedOn w:val="Default"/>
    <w:next w:val="Default"/>
    <w:rsid w:val="00791837"/>
    <w:rPr>
      <w:rFonts w:ascii="Arial,Bold" w:hAnsi="Arial,Bold" w:cs="Times New Roman"/>
      <w:color w:val="auto"/>
    </w:rPr>
  </w:style>
  <w:style w:type="paragraph" w:styleId="af3">
    <w:name w:val="Date"/>
    <w:basedOn w:val="a1"/>
    <w:next w:val="a1"/>
    <w:link w:val="Char5"/>
    <w:rsid w:val="00791837"/>
    <w:pPr>
      <w:ind w:leftChars="2500" w:left="100"/>
    </w:pPr>
  </w:style>
  <w:style w:type="character" w:customStyle="1" w:styleId="Char5">
    <w:name w:val="日期 Char"/>
    <w:basedOn w:val="a2"/>
    <w:link w:val="af3"/>
    <w:rsid w:val="00791837"/>
    <w:rPr>
      <w:kern w:val="2"/>
      <w:sz w:val="21"/>
      <w:szCs w:val="24"/>
    </w:rPr>
  </w:style>
  <w:style w:type="paragraph" w:customStyle="1" w:styleId="Char6">
    <w:name w:val="Char"/>
    <w:basedOn w:val="a1"/>
    <w:rsid w:val="00791837"/>
    <w:rPr>
      <w:rFonts w:ascii="Tahoma" w:hAnsi="Tahoma"/>
      <w:sz w:val="24"/>
      <w:szCs w:val="20"/>
    </w:rPr>
  </w:style>
  <w:style w:type="paragraph" w:customStyle="1" w:styleId="PL5">
    <w:name w:val="PL图"/>
    <w:basedOn w:val="a1"/>
    <w:next w:val="a1"/>
    <w:rsid w:val="00791837"/>
    <w:pPr>
      <w:jc w:val="center"/>
    </w:pPr>
  </w:style>
  <w:style w:type="table" w:styleId="2-6">
    <w:name w:val="Medium List 2 Accent 6"/>
    <w:basedOn w:val="a3"/>
    <w:uiPriority w:val="62"/>
    <w:rsid w:val="0079183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Wingdings" w:eastAsia="Wingdings" w:hAnsi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Wingdings" w:eastAsia="Wingdings" w:hAnsi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Wingdings" w:eastAsia="Wingdings" w:hAnsi="Wingdings" w:cs="Times New Roman"/>
        <w:b/>
        <w:bCs/>
      </w:rPr>
    </w:tblStylePr>
    <w:tblStylePr w:type="lastCol">
      <w:rPr>
        <w:rFonts w:ascii="Wingdings" w:eastAsia="Wingdings" w:hAnsi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f4">
    <w:name w:val="Normal (Web)"/>
    <w:basedOn w:val="a1"/>
    <w:uiPriority w:val="99"/>
    <w:unhideWhenUsed/>
    <w:rsid w:val="007918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1"/>
    <w:rsid w:val="007918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a1"/>
    <w:rsid w:val="00791837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69">
    <w:name w:val="xl69"/>
    <w:basedOn w:val="a1"/>
    <w:rsid w:val="00791837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</w:rPr>
  </w:style>
  <w:style w:type="paragraph" w:customStyle="1" w:styleId="xl70">
    <w:name w:val="xl70"/>
    <w:basedOn w:val="a1"/>
    <w:rsid w:val="00791837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</w:rPr>
  </w:style>
  <w:style w:type="paragraph" w:customStyle="1" w:styleId="xl71">
    <w:name w:val="xl71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</w:rPr>
  </w:style>
  <w:style w:type="paragraph" w:customStyle="1" w:styleId="xl72">
    <w:name w:val="xl72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73">
    <w:name w:val="xl73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</w:rPr>
  </w:style>
  <w:style w:type="paragraph" w:customStyle="1" w:styleId="xl74">
    <w:name w:val="xl74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75">
    <w:name w:val="xl75"/>
    <w:basedOn w:val="a1"/>
    <w:rsid w:val="007918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76">
    <w:name w:val="xl76"/>
    <w:basedOn w:val="a1"/>
    <w:rsid w:val="0079183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77">
    <w:name w:val="xl77"/>
    <w:basedOn w:val="a1"/>
    <w:rsid w:val="0079183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78">
    <w:name w:val="xl78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79">
    <w:name w:val="xl79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80">
    <w:name w:val="xl80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2">
    <w:name w:val="xl82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1"/>
    <w:rsid w:val="00791837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84">
    <w:name w:val="xl84"/>
    <w:basedOn w:val="a1"/>
    <w:rsid w:val="0079183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85">
    <w:name w:val="xl85"/>
    <w:basedOn w:val="a1"/>
    <w:rsid w:val="0079183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1"/>
    <w:rsid w:val="00791837"/>
    <w:pPr>
      <w:widowControl/>
      <w:pBdr>
        <w:top w:val="single" w:sz="4" w:space="0" w:color="auto"/>
        <w:left w:val="single" w:sz="4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1"/>
    <w:rsid w:val="00791837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20884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1"/>
    <w:rsid w:val="0079183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89">
    <w:name w:val="xl89"/>
    <w:basedOn w:val="a1"/>
    <w:rsid w:val="0079183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0">
    <w:name w:val="xl90"/>
    <w:basedOn w:val="a1"/>
    <w:rsid w:val="0079183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91">
    <w:name w:val="xl91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2">
    <w:name w:val="xl92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4">
    <w:name w:val="xl94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5">
    <w:name w:val="xl95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6">
    <w:name w:val="xl96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97">
    <w:name w:val="xl97"/>
    <w:basedOn w:val="a1"/>
    <w:rsid w:val="00791837"/>
    <w:pPr>
      <w:widowControl/>
      <w:pBdr>
        <w:left w:val="single" w:sz="4" w:space="0" w:color="auto"/>
        <w:bottom w:val="single" w:sz="4" w:space="0" w:color="auto"/>
      </w:pBdr>
      <w:shd w:val="clear" w:color="000000" w:fill="FCF305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8">
    <w:name w:val="xl98"/>
    <w:basedOn w:val="a1"/>
    <w:rsid w:val="00791837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F305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99">
    <w:name w:val="xl99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left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paragraph" w:customStyle="1" w:styleId="xl101">
    <w:name w:val="xl101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02">
    <w:name w:val="xl102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03">
    <w:name w:val="xl103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04">
    <w:name w:val="xl104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05">
    <w:name w:val="xl105"/>
    <w:basedOn w:val="a1"/>
    <w:rsid w:val="0079183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06">
    <w:name w:val="xl106"/>
    <w:basedOn w:val="a1"/>
    <w:rsid w:val="00791837"/>
    <w:pPr>
      <w:widowControl/>
      <w:pBdr>
        <w:top w:val="single" w:sz="4" w:space="0" w:color="auto"/>
        <w:left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07">
    <w:name w:val="xl107"/>
    <w:basedOn w:val="a1"/>
    <w:rsid w:val="0079183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08">
    <w:name w:val="xl108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09">
    <w:name w:val="xl109"/>
    <w:basedOn w:val="a1"/>
    <w:rsid w:val="00791837"/>
    <w:pPr>
      <w:widowControl/>
      <w:pBdr>
        <w:top w:val="single" w:sz="4" w:space="0" w:color="auto"/>
        <w:bottom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10">
    <w:name w:val="xl110"/>
    <w:basedOn w:val="a1"/>
    <w:rsid w:val="0079183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11">
    <w:name w:val="xl111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12">
    <w:name w:val="xl112"/>
    <w:basedOn w:val="a1"/>
    <w:rsid w:val="00791837"/>
    <w:pPr>
      <w:widowControl/>
      <w:pBdr>
        <w:top w:val="single" w:sz="4" w:space="0" w:color="auto"/>
        <w:bottom w:val="single" w:sz="8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13">
    <w:name w:val="xl113"/>
    <w:basedOn w:val="a1"/>
    <w:rsid w:val="00791837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114">
    <w:name w:val="xl114"/>
    <w:basedOn w:val="a1"/>
    <w:rsid w:val="00791837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15">
    <w:name w:val="xl115"/>
    <w:basedOn w:val="a1"/>
    <w:rsid w:val="00791837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16">
    <w:name w:val="xl116"/>
    <w:basedOn w:val="a1"/>
    <w:rsid w:val="00791837"/>
    <w:pPr>
      <w:widowControl/>
      <w:pBdr>
        <w:top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17">
    <w:name w:val="xl117"/>
    <w:basedOn w:val="a1"/>
    <w:rsid w:val="00791837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8">
    <w:name w:val="xl118"/>
    <w:basedOn w:val="a1"/>
    <w:rsid w:val="00791837"/>
    <w:pPr>
      <w:widowControl/>
      <w:pBdr>
        <w:top w:val="single" w:sz="8" w:space="0" w:color="auto"/>
        <w:bottom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9">
    <w:name w:val="xl119"/>
    <w:basedOn w:val="a1"/>
    <w:rsid w:val="00791837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20">
    <w:name w:val="xl120"/>
    <w:basedOn w:val="a1"/>
    <w:rsid w:val="007918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1">
    <w:name w:val="xl121"/>
    <w:basedOn w:val="a1"/>
    <w:rsid w:val="007918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20884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2">
    <w:name w:val="xl122"/>
    <w:basedOn w:val="a1"/>
    <w:rsid w:val="00791837"/>
    <w:pPr>
      <w:widowControl/>
      <w:pBdr>
        <w:left w:val="single" w:sz="8" w:space="0" w:color="auto"/>
        <w:right w:val="single" w:sz="8" w:space="0" w:color="auto"/>
      </w:pBdr>
      <w:shd w:val="clear" w:color="000000" w:fill="F20884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3">
    <w:name w:val="xl123"/>
    <w:basedOn w:val="a1"/>
    <w:rsid w:val="0079183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0884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4">
    <w:name w:val="xl124"/>
    <w:basedOn w:val="a1"/>
    <w:rsid w:val="007918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5">
    <w:name w:val="xl125"/>
    <w:basedOn w:val="a1"/>
    <w:rsid w:val="00791837"/>
    <w:pPr>
      <w:widowControl/>
      <w:pBdr>
        <w:left w:val="single" w:sz="8" w:space="0" w:color="auto"/>
        <w:right w:val="single" w:sz="8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6">
    <w:name w:val="xl126"/>
    <w:basedOn w:val="a1"/>
    <w:rsid w:val="0079183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7">
    <w:name w:val="xl127"/>
    <w:basedOn w:val="a1"/>
    <w:rsid w:val="007918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F305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8">
    <w:name w:val="xl128"/>
    <w:basedOn w:val="a1"/>
    <w:rsid w:val="00791837"/>
    <w:pPr>
      <w:widowControl/>
      <w:pBdr>
        <w:left w:val="single" w:sz="8" w:space="0" w:color="auto"/>
        <w:right w:val="single" w:sz="8" w:space="0" w:color="auto"/>
      </w:pBdr>
      <w:shd w:val="clear" w:color="000000" w:fill="FCF305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29">
    <w:name w:val="xl129"/>
    <w:basedOn w:val="a1"/>
    <w:rsid w:val="007918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30">
    <w:name w:val="xl130"/>
    <w:basedOn w:val="a1"/>
    <w:rsid w:val="00791837"/>
    <w:pPr>
      <w:widowControl/>
      <w:pBdr>
        <w:left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31">
    <w:name w:val="xl131"/>
    <w:basedOn w:val="a1"/>
    <w:rsid w:val="0079183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32">
    <w:name w:val="xl132"/>
    <w:basedOn w:val="a1"/>
    <w:rsid w:val="0079183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3">
    <w:name w:val="xl133"/>
    <w:basedOn w:val="a1"/>
    <w:rsid w:val="0079183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4">
    <w:name w:val="xl134"/>
    <w:basedOn w:val="a1"/>
    <w:rsid w:val="0079183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5">
    <w:name w:val="xl135"/>
    <w:basedOn w:val="a1"/>
    <w:rsid w:val="0079183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6">
    <w:name w:val="xl136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7">
    <w:name w:val="xl137"/>
    <w:basedOn w:val="a1"/>
    <w:rsid w:val="0079183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xl138">
    <w:name w:val="xl138"/>
    <w:basedOn w:val="a1"/>
    <w:rsid w:val="00791837"/>
    <w:pPr>
      <w:widowControl/>
      <w:pBdr>
        <w:left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39">
    <w:name w:val="xl139"/>
    <w:basedOn w:val="a1"/>
    <w:rsid w:val="00791837"/>
    <w:pPr>
      <w:widowControl/>
      <w:pBdr>
        <w:left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paragraph" w:customStyle="1" w:styleId="xl140">
    <w:name w:val="xl140"/>
    <w:basedOn w:val="a1"/>
    <w:rsid w:val="00791837"/>
    <w:pPr>
      <w:widowControl/>
      <w:pBdr>
        <w:bottom w:val="single" w:sz="8" w:space="0" w:color="auto"/>
        <w:right w:val="single" w:sz="8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8"/>
      <w:szCs w:val="28"/>
    </w:rPr>
  </w:style>
  <w:style w:type="character" w:customStyle="1" w:styleId="EPTChar1">
    <w:name w:val="EPT图 Char"/>
    <w:basedOn w:val="a2"/>
    <w:link w:val="EPTd"/>
    <w:qFormat/>
    <w:locked/>
    <w:rsid w:val="007E3634"/>
    <w:rPr>
      <w:kern w:val="2"/>
      <w:sz w:val="21"/>
      <w:szCs w:val="24"/>
    </w:rPr>
  </w:style>
  <w:style w:type="paragraph" w:styleId="af5">
    <w:name w:val="Subtitle"/>
    <w:basedOn w:val="af6"/>
    <w:next w:val="a1"/>
    <w:link w:val="Char7"/>
    <w:qFormat/>
    <w:rsid w:val="00256B8B"/>
    <w:pPr>
      <w:keepNext/>
      <w:suppressAutoHyphens/>
      <w:spacing w:after="120"/>
      <w:outlineLvl w:val="9"/>
    </w:pPr>
    <w:rPr>
      <w:rFonts w:ascii="Arial" w:hAnsi="Arial" w:cs="Tahoma"/>
      <w:b w:val="0"/>
      <w:bCs w:val="0"/>
      <w:i/>
      <w:iCs/>
      <w:kern w:val="1"/>
      <w:sz w:val="28"/>
      <w:szCs w:val="28"/>
      <w:lang w:eastAsia="ar-SA"/>
    </w:rPr>
  </w:style>
  <w:style w:type="character" w:customStyle="1" w:styleId="Char7">
    <w:name w:val="副标题 Char"/>
    <w:basedOn w:val="a2"/>
    <w:link w:val="af5"/>
    <w:rsid w:val="00256B8B"/>
    <w:rPr>
      <w:rFonts w:ascii="Arial" w:hAnsi="Arial" w:cs="Tahoma"/>
      <w:i/>
      <w:iCs/>
      <w:kern w:val="1"/>
      <w:sz w:val="28"/>
      <w:szCs w:val="28"/>
      <w:lang w:eastAsia="ar-SA"/>
    </w:rPr>
  </w:style>
  <w:style w:type="paragraph" w:styleId="af6">
    <w:name w:val="Title"/>
    <w:basedOn w:val="a1"/>
    <w:next w:val="a1"/>
    <w:link w:val="Char8"/>
    <w:uiPriority w:val="10"/>
    <w:qFormat/>
    <w:rsid w:val="00256B8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2"/>
    <w:link w:val="af6"/>
    <w:uiPriority w:val="10"/>
    <w:rsid w:val="00256B8B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a6">
    <w:name w:val="Pa6"/>
    <w:basedOn w:val="Default"/>
    <w:next w:val="Default"/>
    <w:uiPriority w:val="99"/>
    <w:rsid w:val="00B23224"/>
    <w:pPr>
      <w:spacing w:line="181" w:lineRule="atLeast"/>
    </w:pPr>
    <w:rPr>
      <w:rFonts w:ascii="Keysight Sans" w:eastAsia="Keysight Sans" w:hAnsi="Times New Roman" w:cs="Times New Roman"/>
      <w:color w:val="auto"/>
    </w:rPr>
  </w:style>
  <w:style w:type="paragraph" w:customStyle="1" w:styleId="EPTe">
    <w:name w:val="EPT样式"/>
    <w:basedOn w:val="a1"/>
    <w:link w:val="EPTChar2"/>
    <w:rsid w:val="006A026A"/>
  </w:style>
  <w:style w:type="character" w:customStyle="1" w:styleId="EPTChar2">
    <w:name w:val="EPT样式 Char"/>
    <w:basedOn w:val="a2"/>
    <w:link w:val="EPTe"/>
    <w:rsid w:val="006A026A"/>
    <w:rPr>
      <w:kern w:val="2"/>
      <w:sz w:val="21"/>
      <w:szCs w:val="24"/>
    </w:rPr>
  </w:style>
  <w:style w:type="paragraph" w:styleId="af7">
    <w:name w:val="List Paragraph"/>
    <w:basedOn w:val="a1"/>
    <w:link w:val="Char9"/>
    <w:uiPriority w:val="34"/>
    <w:qFormat/>
    <w:rsid w:val="00C574EA"/>
    <w:pPr>
      <w:ind w:firstLineChars="200" w:firstLine="420"/>
    </w:pPr>
  </w:style>
  <w:style w:type="paragraph" w:customStyle="1" w:styleId="af8">
    <w:name w:val="节标题"/>
    <w:basedOn w:val="20"/>
    <w:next w:val="a1"/>
    <w:rsid w:val="00E10751"/>
    <w:pPr>
      <w:keepNext w:val="0"/>
      <w:keepLines w:val="0"/>
      <w:adjustRightInd w:val="0"/>
      <w:spacing w:before="0" w:after="180" w:line="480" w:lineRule="auto"/>
      <w:ind w:left="987"/>
      <w:jc w:val="center"/>
    </w:pPr>
    <w:rPr>
      <w:rFonts w:ascii="仿宋_GB2312" w:eastAsia="隶书" w:hAnsi="Times New Roman"/>
      <w:bCs w:val="0"/>
      <w:caps/>
      <w:color w:val="333399"/>
      <w:spacing w:val="20"/>
      <w:kern w:val="10"/>
      <w:sz w:val="44"/>
      <w:szCs w:val="20"/>
    </w:rPr>
  </w:style>
  <w:style w:type="paragraph" w:customStyle="1" w:styleId="TitlePage">
    <w:name w:val="Title Page"/>
    <w:basedOn w:val="a1"/>
    <w:rsid w:val="00E10751"/>
    <w:pPr>
      <w:widowControl/>
      <w:spacing w:before="120" w:after="120"/>
      <w:jc w:val="left"/>
    </w:pPr>
    <w:rPr>
      <w:kern w:val="0"/>
      <w:sz w:val="32"/>
      <w:szCs w:val="20"/>
      <w:lang w:eastAsia="en-US"/>
    </w:rPr>
  </w:style>
  <w:style w:type="character" w:customStyle="1" w:styleId="22">
    <w:name w:val="表格内容2"/>
    <w:basedOn w:val="a2"/>
    <w:rsid w:val="00E10751"/>
  </w:style>
  <w:style w:type="character" w:customStyle="1" w:styleId="Char9">
    <w:name w:val="列出段落 Char"/>
    <w:basedOn w:val="a2"/>
    <w:link w:val="af7"/>
    <w:uiPriority w:val="34"/>
    <w:rsid w:val="002C0E86"/>
    <w:rPr>
      <w:kern w:val="2"/>
      <w:sz w:val="21"/>
      <w:szCs w:val="24"/>
    </w:rPr>
  </w:style>
  <w:style w:type="paragraph" w:styleId="5">
    <w:name w:val="List Number 5"/>
    <w:basedOn w:val="a1"/>
    <w:rsid w:val="00D43A36"/>
    <w:pPr>
      <w:widowControl/>
      <w:numPr>
        <w:numId w:val="14"/>
      </w:numPr>
      <w:jc w:val="left"/>
    </w:pPr>
    <w:rPr>
      <w:rFonts w:eastAsia="Times New Roman"/>
      <w:kern w:val="0"/>
      <w:sz w:val="20"/>
      <w:szCs w:val="20"/>
      <w:lang w:eastAsia="en-US"/>
    </w:rPr>
  </w:style>
  <w:style w:type="paragraph" w:styleId="af9">
    <w:name w:val="Revision"/>
    <w:hidden/>
    <w:uiPriority w:val="99"/>
    <w:semiHidden/>
    <w:rsid w:val="00131059"/>
    <w:rPr>
      <w:kern w:val="2"/>
      <w:sz w:val="21"/>
      <w:szCs w:val="24"/>
    </w:rPr>
  </w:style>
  <w:style w:type="character" w:customStyle="1" w:styleId="1Char">
    <w:name w:val="标题 1 Char"/>
    <w:aliases w:val="h1 Char,Heading 1 GM Char"/>
    <w:basedOn w:val="a2"/>
    <w:link w:val="1"/>
    <w:rsid w:val="0088785F"/>
    <w:rPr>
      <w:rFonts w:ascii="Calibri" w:eastAsiaTheme="majorEastAsia" w:hAnsi="Calibri" w:cs="Arial Unicode MS"/>
      <w:b/>
      <w:bCs/>
      <w:color w:val="222222"/>
      <w:kern w:val="44"/>
      <w:sz w:val="32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132">
          <w:marLeft w:val="8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488">
          <w:marLeft w:val="115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823">
          <w:marLeft w:val="115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yperlink" Target="https://test184.maxuscloud.cn/iotfiles/sliceUpload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1.docx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3.emf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yperlink" Target="https://spiderservice.saicmaxus.com/iotfiles/sliceUpload/upload" TargetMode="External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test43.maxuscloud.cn/api/iotfiles-api/sliceUpload/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yperlink" Target="https://test43.maxuscloud.cn/api/iotfiles-api/sliceUpload/upload" TargetMode="External"/><Relationship Id="rId27" Type="http://schemas.openxmlformats.org/officeDocument/2006/relationships/image" Target="media/image7.png"/><Relationship Id="rId30" Type="http://schemas.openxmlformats.org/officeDocument/2006/relationships/header" Target="header8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T%20Manage\EPT%20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8D4CF-1596-4E4A-834B-63229121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EPT Word模板</Template>
  <TotalTime>353</TotalTime>
  <Pages>37</Pages>
  <Words>3476</Words>
  <Characters>19814</Characters>
  <Application>Microsoft Office Word</Application>
  <DocSecurity>0</DocSecurity>
  <Lines>165</Lines>
  <Paragraphs>46</Paragraphs>
  <ScaleCrop>false</ScaleCrop>
  <Company>SMC</Company>
  <LinksUpToDate>false</LinksUpToDate>
  <CharactersWithSpaces>23244</CharactersWithSpaces>
  <SharedDoc>false</SharedDoc>
  <HLinks>
    <vt:vector size="360" baseType="variant">
      <vt:variant>
        <vt:i4>1179701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_Toc205026030</vt:lpwstr>
      </vt:variant>
      <vt:variant>
        <vt:i4>1179701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_Toc205026030</vt:lpwstr>
      </vt:variant>
      <vt:variant>
        <vt:i4>1179701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_Toc205026030</vt:lpwstr>
      </vt:variant>
      <vt:variant>
        <vt:i4>2031664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_Toc419882534</vt:lpwstr>
      </vt:variant>
      <vt:variant>
        <vt:i4>2031664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_Toc419882533</vt:lpwstr>
      </vt:variant>
      <vt:variant>
        <vt:i4>2031664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_Toc419882532</vt:lpwstr>
      </vt:variant>
      <vt:variant>
        <vt:i4>2031664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_Toc419882531</vt:lpwstr>
      </vt:variant>
      <vt:variant>
        <vt:i4>2031664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_Toc419882530</vt:lpwstr>
      </vt:variant>
      <vt:variant>
        <vt:i4>1966128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_Toc419882529</vt:lpwstr>
      </vt:variant>
      <vt:variant>
        <vt:i4>1966128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_Toc419882528</vt:lpwstr>
      </vt:variant>
      <vt:variant>
        <vt:i4>1966128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_Toc419882527</vt:lpwstr>
      </vt:variant>
      <vt:variant>
        <vt:i4>1966128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_Toc419882526</vt:lpwstr>
      </vt:variant>
      <vt:variant>
        <vt:i4>1966128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_Toc419882525</vt:lpwstr>
      </vt:variant>
      <vt:variant>
        <vt:i4>1966128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_Toc419882524</vt:lpwstr>
      </vt:variant>
      <vt:variant>
        <vt:i4>1966128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_Toc419882523</vt:lpwstr>
      </vt:variant>
      <vt:variant>
        <vt:i4>1966128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_Toc419882522</vt:lpwstr>
      </vt:variant>
      <vt:variant>
        <vt:i4>1966128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_Toc419882521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_Toc419882520</vt:lpwstr>
      </vt:variant>
      <vt:variant>
        <vt:i4>1900592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_Toc419882519</vt:lpwstr>
      </vt:variant>
      <vt:variant>
        <vt:i4>1900592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_Toc419882518</vt:lpwstr>
      </vt:variant>
      <vt:variant>
        <vt:i4>1900592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_Toc419882517</vt:lpwstr>
      </vt:variant>
      <vt:variant>
        <vt:i4>1900592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_Toc419882516</vt:lpwstr>
      </vt:variant>
      <vt:variant>
        <vt:i4>1900592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_Toc419882515</vt:lpwstr>
      </vt:variant>
      <vt:variant>
        <vt:i4>1900592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_Toc419882514</vt:lpwstr>
      </vt:variant>
      <vt:variant>
        <vt:i4>1900592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_Toc419882513</vt:lpwstr>
      </vt:variant>
      <vt:variant>
        <vt:i4>1900592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_Toc419882512</vt:lpwstr>
      </vt:variant>
      <vt:variant>
        <vt:i4>1900592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_Toc419882511</vt:lpwstr>
      </vt:variant>
      <vt:variant>
        <vt:i4>1900592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_Toc419882510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_Toc419882509</vt:lpwstr>
      </vt:variant>
      <vt:variant>
        <vt:i4>1835056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_Toc419882508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_Toc419882507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_Toc419882506</vt:lpwstr>
      </vt:variant>
      <vt:variant>
        <vt:i4>1835056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_Toc419882505</vt:lpwstr>
      </vt:variant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_Toc419882504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_Toc419882503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_Toc419882502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_Toc419882501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_Toc419882500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_Toc419882499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_Toc419882498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_Toc419882497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_Toc419882496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_Toc419882495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_Toc419882494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_Toc419882493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_Toc419882492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_Toc419882491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_Toc419882490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_Toc419882489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_Toc419882488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_Toc419882487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_Toc419882486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_Toc419882485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_Toc419882484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_Toc419882483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_Toc419882482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_Toc419882481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_Toc419882480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_Toc419882479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_Toc419882478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zhanghaifeng</dc:creator>
  <cp:lastModifiedBy>TEST</cp:lastModifiedBy>
  <cp:revision>76</cp:revision>
  <cp:lastPrinted>2020-12-31T02:06:00Z</cp:lastPrinted>
  <dcterms:created xsi:type="dcterms:W3CDTF">2022-02-11T08:38:00Z</dcterms:created>
  <dcterms:modified xsi:type="dcterms:W3CDTF">2022-07-05T14:19:00Z</dcterms:modified>
</cp:coreProperties>
</file>